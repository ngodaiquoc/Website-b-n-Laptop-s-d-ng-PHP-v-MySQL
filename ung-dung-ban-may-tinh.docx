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97F185" w14:textId="77777777" w:rsidR="001C77DD" w:rsidRPr="00C50162" w:rsidRDefault="001C77DD" w:rsidP="001C77DD">
      <w:pPr>
        <w:pStyle w:val="Heading1"/>
        <w:numPr>
          <w:ilvl w:val="0"/>
          <w:numId w:val="0"/>
        </w:numPr>
      </w:pPr>
      <w:bookmarkStart w:id="0" w:name="_Toc69397257"/>
      <w:bookmarkStart w:id="1" w:name="_Toc169424238"/>
      <w:bookmarkStart w:id="2" w:name="_Toc169424237"/>
      <w:r w:rsidRPr="00C50162">
        <w:t>PHIẾU GIAO NHIỆM VỤ ĐỒ ÁN TỐT NGHIỆP</w:t>
      </w:r>
      <w:bookmarkEnd w:id="0"/>
    </w:p>
    <w:p w14:paraId="23193371" w14:textId="77777777"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14:paraId="14062A24" w14:textId="77777777" w:rsidTr="27928665">
        <w:tc>
          <w:tcPr>
            <w:tcW w:w="4233" w:type="dxa"/>
          </w:tcPr>
          <w:p w14:paraId="18D72B67" w14:textId="77777777" w:rsidR="001C77DD" w:rsidRPr="005B4F51" w:rsidRDefault="001C77DD" w:rsidP="0046767F">
            <w:pPr>
              <w:ind w:firstLine="0"/>
            </w:pPr>
            <w:r>
              <w:t>Tên đề tài</w:t>
            </w:r>
          </w:p>
        </w:tc>
        <w:tc>
          <w:tcPr>
            <w:tcW w:w="3949" w:type="dxa"/>
          </w:tcPr>
          <w:p w14:paraId="11A8CE7C" w14:textId="7A2642DB" w:rsidR="001C77DD" w:rsidRPr="004D0478" w:rsidRDefault="00457853" w:rsidP="005F689B">
            <w:pPr>
              <w:ind w:firstLine="0"/>
              <w:rPr>
                <w:b/>
                <w:i/>
              </w:rPr>
            </w:pPr>
            <w:r w:rsidRPr="004D0478">
              <w:rPr>
                <w:b/>
                <w:i/>
              </w:rPr>
              <w:t xml:space="preserve">Xây dựng website bán </w:t>
            </w:r>
            <w:r w:rsidR="005F689B">
              <w:rPr>
                <w:b/>
                <w:i/>
              </w:rPr>
              <w:t>máy tính online</w:t>
            </w:r>
          </w:p>
        </w:tc>
      </w:tr>
      <w:tr w:rsidR="001C77DD" w14:paraId="71CB13A5" w14:textId="77777777" w:rsidTr="27928665">
        <w:tc>
          <w:tcPr>
            <w:tcW w:w="4233" w:type="dxa"/>
          </w:tcPr>
          <w:p w14:paraId="4B8B584E" w14:textId="77777777" w:rsidR="001C77DD" w:rsidRDefault="001C77DD" w:rsidP="0046767F">
            <w:pPr>
              <w:ind w:firstLine="0"/>
            </w:pPr>
            <w:r w:rsidRPr="005B4F51">
              <w:t>Họ và tên sinh viên:</w:t>
            </w:r>
          </w:p>
        </w:tc>
        <w:tc>
          <w:tcPr>
            <w:tcW w:w="3949" w:type="dxa"/>
          </w:tcPr>
          <w:p w14:paraId="3BC78F23" w14:textId="30D2C439" w:rsidR="001C77DD" w:rsidRPr="00DA2763" w:rsidRDefault="001C77DD" w:rsidP="0046767F">
            <w:pPr>
              <w:ind w:firstLine="0"/>
            </w:pPr>
          </w:p>
        </w:tc>
      </w:tr>
      <w:tr w:rsidR="001C77DD" w14:paraId="426CFB04" w14:textId="77777777" w:rsidTr="27928665">
        <w:tc>
          <w:tcPr>
            <w:tcW w:w="4233" w:type="dxa"/>
          </w:tcPr>
          <w:p w14:paraId="16BD8A4B" w14:textId="77777777" w:rsidR="001C77DD" w:rsidRDefault="001C77DD" w:rsidP="0046767F">
            <w:pPr>
              <w:ind w:firstLine="0"/>
            </w:pPr>
            <w:r w:rsidRPr="005B4F51">
              <w:t xml:space="preserve">Điện thoại liên lạc: </w:t>
            </w:r>
          </w:p>
        </w:tc>
        <w:tc>
          <w:tcPr>
            <w:tcW w:w="3949" w:type="dxa"/>
          </w:tcPr>
          <w:p w14:paraId="006F21B6" w14:textId="72CCCD0E" w:rsidR="001C77DD" w:rsidRPr="00DA2763" w:rsidRDefault="001C77DD" w:rsidP="0046767F">
            <w:pPr>
              <w:ind w:firstLine="0"/>
            </w:pPr>
          </w:p>
        </w:tc>
      </w:tr>
      <w:tr w:rsidR="001C77DD" w14:paraId="668B14BE" w14:textId="77777777" w:rsidTr="27928665">
        <w:tc>
          <w:tcPr>
            <w:tcW w:w="4233" w:type="dxa"/>
          </w:tcPr>
          <w:p w14:paraId="69E68F42" w14:textId="77777777" w:rsidR="001C77DD" w:rsidRDefault="001C77DD" w:rsidP="0046767F">
            <w:pPr>
              <w:ind w:firstLine="0"/>
            </w:pPr>
            <w:r w:rsidRPr="005B4F51">
              <w:t>Email:</w:t>
            </w:r>
          </w:p>
        </w:tc>
        <w:tc>
          <w:tcPr>
            <w:tcW w:w="3949" w:type="dxa"/>
          </w:tcPr>
          <w:p w14:paraId="4D12D53B" w14:textId="35E38780" w:rsidR="001C77DD" w:rsidRPr="00DA2763" w:rsidRDefault="001C77DD" w:rsidP="0046767F">
            <w:pPr>
              <w:ind w:firstLine="0"/>
            </w:pPr>
          </w:p>
        </w:tc>
      </w:tr>
      <w:tr w:rsidR="001C77DD" w14:paraId="41B39DA9" w14:textId="77777777" w:rsidTr="27928665">
        <w:tc>
          <w:tcPr>
            <w:tcW w:w="4233" w:type="dxa"/>
          </w:tcPr>
          <w:p w14:paraId="00A7B4D7" w14:textId="77777777" w:rsidR="001C77DD" w:rsidRDefault="001C77DD" w:rsidP="0046767F">
            <w:pPr>
              <w:ind w:firstLine="0"/>
            </w:pPr>
            <w:r w:rsidRPr="005B4F51">
              <w:t>Lớp:</w:t>
            </w:r>
          </w:p>
        </w:tc>
        <w:tc>
          <w:tcPr>
            <w:tcW w:w="3949" w:type="dxa"/>
          </w:tcPr>
          <w:p w14:paraId="3CD13A3A" w14:textId="74D20540" w:rsidR="001C77DD" w:rsidRDefault="001C77DD" w:rsidP="0046767F">
            <w:pPr>
              <w:ind w:firstLine="0"/>
            </w:pPr>
          </w:p>
        </w:tc>
      </w:tr>
      <w:tr w:rsidR="001C77DD" w14:paraId="3A60BF73" w14:textId="77777777" w:rsidTr="27928665">
        <w:tc>
          <w:tcPr>
            <w:tcW w:w="4233" w:type="dxa"/>
          </w:tcPr>
          <w:p w14:paraId="22B4327D" w14:textId="77777777" w:rsidR="001C77DD" w:rsidRDefault="001C77DD" w:rsidP="0046767F">
            <w:pPr>
              <w:ind w:firstLine="0"/>
            </w:pPr>
            <w:r w:rsidRPr="005B4F51">
              <w:t>Hệ đào tạo:</w:t>
            </w:r>
          </w:p>
        </w:tc>
        <w:tc>
          <w:tcPr>
            <w:tcW w:w="3949" w:type="dxa"/>
          </w:tcPr>
          <w:p w14:paraId="7601B3EF" w14:textId="77777777" w:rsidR="001C77DD" w:rsidRDefault="001C77DD" w:rsidP="0046767F">
            <w:pPr>
              <w:ind w:firstLine="0"/>
            </w:pPr>
            <w:r w:rsidRPr="005B4F51">
              <w:t>Đại học chính quy</w:t>
            </w:r>
          </w:p>
        </w:tc>
      </w:tr>
      <w:tr w:rsidR="001C77DD" w14:paraId="391B931F" w14:textId="77777777" w:rsidTr="27928665">
        <w:tc>
          <w:tcPr>
            <w:tcW w:w="4233" w:type="dxa"/>
          </w:tcPr>
          <w:p w14:paraId="2C9D80B6" w14:textId="77777777" w:rsidR="001C77DD" w:rsidRDefault="001C77DD" w:rsidP="0046767F">
            <w:pPr>
              <w:ind w:firstLine="0"/>
            </w:pPr>
            <w:r w:rsidRPr="005B4F51">
              <w:t>Đồ án tốt nghiệp được thực hiện tại:</w:t>
            </w:r>
          </w:p>
        </w:tc>
        <w:tc>
          <w:tcPr>
            <w:tcW w:w="3949" w:type="dxa"/>
          </w:tcPr>
          <w:p w14:paraId="315F891B" w14:textId="64CF48FE" w:rsidR="001C77DD" w:rsidRDefault="001C77DD" w:rsidP="0046767F">
            <w:pPr>
              <w:ind w:firstLine="0"/>
            </w:pPr>
            <w:r>
              <w:t>Hà Nội</w:t>
            </w:r>
          </w:p>
        </w:tc>
      </w:tr>
      <w:tr w:rsidR="001C77DD" w14:paraId="7440E13F" w14:textId="77777777" w:rsidTr="27928665">
        <w:tc>
          <w:tcPr>
            <w:tcW w:w="4233" w:type="dxa"/>
          </w:tcPr>
          <w:p w14:paraId="71E7DC95" w14:textId="77777777" w:rsidR="001C77DD" w:rsidRDefault="001C77DD" w:rsidP="0046767F">
            <w:pPr>
              <w:ind w:firstLine="0"/>
            </w:pPr>
            <w:r w:rsidRPr="005B4F51">
              <w:t>Thời gian làm ĐATN:</w:t>
            </w:r>
          </w:p>
        </w:tc>
        <w:tc>
          <w:tcPr>
            <w:tcW w:w="3949" w:type="dxa"/>
          </w:tcPr>
          <w:p w14:paraId="6706358A" w14:textId="4C4033E3" w:rsidR="001C77DD" w:rsidRDefault="001D6D5D" w:rsidP="0046767F">
            <w:pPr>
              <w:ind w:firstLine="0"/>
            </w:pPr>
            <w:r>
              <w:t>2021</w:t>
            </w:r>
          </w:p>
        </w:tc>
      </w:tr>
    </w:tbl>
    <w:p w14:paraId="501F653A" w14:textId="77777777" w:rsidR="00B026A3" w:rsidRPr="00337B4C" w:rsidRDefault="00B026A3" w:rsidP="00B026A3">
      <w:pPr>
        <w:ind w:firstLine="0"/>
        <w:rPr>
          <w:b/>
        </w:rPr>
      </w:pPr>
      <w:r w:rsidRPr="00337B4C">
        <w:rPr>
          <w:b/>
        </w:rPr>
        <w:t>2. Mục tiêu của ĐATN</w:t>
      </w:r>
    </w:p>
    <w:p w14:paraId="1C90D44D" w14:textId="1972C599" w:rsidR="00F24D37" w:rsidRDefault="00F24D37" w:rsidP="00B026A3">
      <w:pPr>
        <w:ind w:firstLine="720"/>
        <w:rPr>
          <w:szCs w:val="28"/>
        </w:rPr>
      </w:pPr>
      <w:r w:rsidRPr="00F24D37">
        <w:rPr>
          <w:szCs w:val="28"/>
        </w:rPr>
        <w:t>Nghiên cứu, tìm hiểu quy trình</w:t>
      </w:r>
      <w:r>
        <w:rPr>
          <w:szCs w:val="28"/>
          <w:lang w:val="vi-VN"/>
        </w:rPr>
        <w:t xml:space="preserve"> và</w:t>
      </w:r>
      <w:r w:rsidRPr="00F24D37">
        <w:rPr>
          <w:szCs w:val="28"/>
        </w:rPr>
        <w:t xml:space="preserve"> xây dựng website bán </w:t>
      </w:r>
      <w:r w:rsidR="004223FC">
        <w:rPr>
          <w:szCs w:val="28"/>
        </w:rPr>
        <w:t>máy tính online</w:t>
      </w:r>
      <w:r w:rsidR="002817B6">
        <w:rPr>
          <w:szCs w:val="28"/>
        </w:rPr>
        <w:t xml:space="preserve"> </w:t>
      </w:r>
      <w:r w:rsidR="00E04A12">
        <w:rPr>
          <w:szCs w:val="28"/>
        </w:rPr>
        <w:t>bằng Laravel framework</w:t>
      </w:r>
      <w:r w:rsidRPr="00F24D37">
        <w:rPr>
          <w:szCs w:val="28"/>
        </w:rPr>
        <w:t>.</w:t>
      </w:r>
    </w:p>
    <w:p w14:paraId="18C9C7E2" w14:textId="77777777" w:rsidR="00B026A3" w:rsidRDefault="00B026A3" w:rsidP="00B026A3">
      <w:pPr>
        <w:ind w:firstLine="0"/>
        <w:rPr>
          <w:b/>
        </w:rPr>
      </w:pPr>
      <w:r w:rsidRPr="00337B4C">
        <w:rPr>
          <w:b/>
        </w:rPr>
        <w:t>3. Các nhiệm vụ cụ thể của ĐATN</w:t>
      </w:r>
    </w:p>
    <w:p w14:paraId="1005F1DC" w14:textId="009CEA07" w:rsidR="00B026A3" w:rsidRDefault="00B026A3" w:rsidP="00B026A3">
      <w:r>
        <w:t>Để đạt được mục tiêu trên cần nghiên cứu những nội dung chính sau:</w:t>
      </w:r>
    </w:p>
    <w:p w14:paraId="4F1C46B5" w14:textId="77777777" w:rsidR="00B026A3" w:rsidRDefault="00B026A3" w:rsidP="00B026A3">
      <w:pPr>
        <w:ind w:firstLine="720"/>
      </w:pPr>
      <w:r>
        <w:t>Trình bày và xác định vấn đề liên quan đến ngôn ngữ PHP, My SQL và 2 framework Laravel và cách triển khai dự án.</w:t>
      </w:r>
    </w:p>
    <w:p w14:paraId="0AD17A07" w14:textId="77777777" w:rsidR="00B026A3" w:rsidRPr="00794E07" w:rsidRDefault="00B026A3" w:rsidP="00B026A3">
      <w:r>
        <w:t>Tìm hiểu và phân tích những yêu cầu của người dùng</w:t>
      </w:r>
    </w:p>
    <w:p w14:paraId="21432414" w14:textId="0F7F1D3A" w:rsidR="00B026A3" w:rsidRDefault="00B026A3" w:rsidP="00B026A3">
      <w:r>
        <w:t xml:space="preserve">Phân tích thiết kế hệ thống phù hợp với nhu cầu người sử dụng, hệ thống tối ưu hóa về cơ sở dữ liệu và tối ưu hóa trải nghiệm của người dùng. </w:t>
      </w:r>
    </w:p>
    <w:p w14:paraId="1A90F976" w14:textId="70A11337" w:rsidR="00D5648F" w:rsidRDefault="00D5648F" w:rsidP="00D5648F">
      <w:r w:rsidRPr="00BE6D79">
        <w:t>Tìm hiểu và nghiên cứu hoạt động của quản lý</w:t>
      </w:r>
      <w:r>
        <w:t xml:space="preserve"> danh mục công việc</w:t>
      </w:r>
      <w:r w:rsidRPr="00BE6D79">
        <w:t>. Tìm hiểu những tài liệu liên quan để có cái nhìn khái quát về hệ thống.</w:t>
      </w:r>
    </w:p>
    <w:p w14:paraId="27CBDC53" w14:textId="72086FF8" w:rsidR="00B026A3" w:rsidRPr="00197ECA" w:rsidRDefault="00B026A3" w:rsidP="00B026A3">
      <w:pPr>
        <w:rPr>
          <w:lang w:val="vi-VN"/>
        </w:rPr>
      </w:pPr>
      <w:r>
        <w:t xml:space="preserve">Nghiên cứu cơ sở lý thuyết và phân tích thiết kế hệ thống, xây dựng website </w:t>
      </w:r>
      <w:r w:rsidR="00197ECA">
        <w:rPr>
          <w:lang w:val="vi-VN"/>
        </w:rPr>
        <w:t xml:space="preserve">bán </w:t>
      </w:r>
      <w:r w:rsidR="004223FC">
        <w:rPr>
          <w:szCs w:val="28"/>
        </w:rPr>
        <w:t>máy tính online</w:t>
      </w:r>
    </w:p>
    <w:p w14:paraId="03D65249" w14:textId="79D34C00" w:rsidR="00B026A3" w:rsidRDefault="00B026A3" w:rsidP="00163671">
      <w:r>
        <w:t>Để đạt được mục tiêu kể trên, cần thực hiện một số nhiệm vụ cụ thể sau:</w:t>
      </w:r>
    </w:p>
    <w:p w14:paraId="6775419F" w14:textId="1ACB49AE" w:rsidR="00AB7CD5" w:rsidRPr="00794E07" w:rsidRDefault="00AB7CD5" w:rsidP="00AB7CD5">
      <w:pPr>
        <w:pStyle w:val="ListParagraph"/>
      </w:pPr>
      <w:r w:rsidRPr="00794E07">
        <w:t xml:space="preserve">Thu thập và hiểu rõ yêu cầu của khách hàng </w:t>
      </w:r>
    </w:p>
    <w:p w14:paraId="390E6F9F" w14:textId="3D5C01B6" w:rsidR="00AB7CD5" w:rsidRPr="00794E07" w:rsidRDefault="00AB7CD5" w:rsidP="00AB7CD5">
      <w:pPr>
        <w:pStyle w:val="ListParagraph"/>
      </w:pPr>
      <w:r w:rsidRPr="00794E07">
        <w:t>Áp dụng ngôn ngữ PHP</w:t>
      </w:r>
      <w:r>
        <w:t xml:space="preserve">, </w:t>
      </w:r>
      <w:r w:rsidRPr="00794E07">
        <w:t xml:space="preserve">My SQL và </w:t>
      </w:r>
      <w:r>
        <w:t xml:space="preserve">framework Laravel xây dựng </w:t>
      </w:r>
      <w:r w:rsidR="00BB3492">
        <w:t>website</w:t>
      </w:r>
      <w:r>
        <w:t xml:space="preserve"> </w:t>
      </w:r>
      <w:r w:rsidRPr="00794E07">
        <w:t xml:space="preserve">phù hợp với nhu cầu của khách hàng và người </w:t>
      </w:r>
      <w:r w:rsidR="00197ECA">
        <w:rPr>
          <w:lang w:val="vi-VN"/>
        </w:rPr>
        <w:t>dùng</w:t>
      </w:r>
      <w:r w:rsidR="00BB3492">
        <w:t>.</w:t>
      </w:r>
    </w:p>
    <w:p w14:paraId="35D21544" w14:textId="7EB77D39" w:rsidR="00DA2763" w:rsidRDefault="00AB7CD5" w:rsidP="00163671">
      <w:pPr>
        <w:pStyle w:val="ListParagraph"/>
      </w:pPr>
      <w:r w:rsidRPr="00794E07">
        <w:t>Chương trình phải dễ nâng cấp và bảo trì về sau</w:t>
      </w:r>
      <w:r>
        <w:t xml:space="preserve"> </w:t>
      </w:r>
    </w:p>
    <w:p w14:paraId="5609B919" w14:textId="77777777" w:rsidR="001C77DD" w:rsidRPr="00337B4C" w:rsidRDefault="001C77DD" w:rsidP="001C77DD">
      <w:pPr>
        <w:ind w:firstLine="0"/>
        <w:rPr>
          <w:b/>
        </w:rPr>
      </w:pPr>
      <w:r w:rsidRPr="00337B4C">
        <w:rPr>
          <w:b/>
        </w:rPr>
        <w:t>4. Lời cam đoan của sinh viên:</w:t>
      </w:r>
    </w:p>
    <w:p w14:paraId="4E0EDABC" w14:textId="0DC3B840" w:rsidR="001C77DD" w:rsidRPr="00D950C8" w:rsidRDefault="001C77DD" w:rsidP="001C77DD">
      <w:r w:rsidRPr="00D950C8">
        <w:t xml:space="preserve">Tôi </w:t>
      </w:r>
      <w:r>
        <w:t>–</w:t>
      </w:r>
      <w:r w:rsidR="00E2099A" w:rsidRPr="00E2099A">
        <w:rPr>
          <w:b/>
          <w:color w:val="FF0000"/>
        </w:rPr>
        <w:t>Tên sin viên</w:t>
      </w:r>
      <w:r>
        <w:t>– c</w:t>
      </w:r>
      <w:r w:rsidRPr="00D950C8">
        <w:t>am</w:t>
      </w:r>
      <w:r>
        <w:t xml:space="preserve"> </w:t>
      </w:r>
      <w:r w:rsidRPr="00D950C8">
        <w:t xml:space="preserve">kết ĐATN là công trình nghiên cứu của bản </w:t>
      </w:r>
      <w:r>
        <w:t xml:space="preserve">thân tôi dưới sự hướng dẫn của </w:t>
      </w:r>
      <w:r w:rsidR="00AB7CD5" w:rsidRPr="00F00338">
        <w:rPr>
          <w:color w:val="FF0000"/>
        </w:rPr>
        <w:t>ThS.</w:t>
      </w:r>
      <w:r w:rsidRPr="00F00338">
        <w:rPr>
          <w:color w:val="FF0000"/>
        </w:rPr>
        <w:t xml:space="preserve"> </w:t>
      </w:r>
      <w:r w:rsidR="00E2099A" w:rsidRPr="00F00338">
        <w:rPr>
          <w:color w:val="FF0000"/>
        </w:rPr>
        <w:t xml:space="preserve">Tên giáo viên </w:t>
      </w:r>
    </w:p>
    <w:p w14:paraId="2AEA324B" w14:textId="77777777" w:rsidR="001C77DD" w:rsidRPr="00F27DD3" w:rsidRDefault="001C77DD" w:rsidP="001C77DD">
      <w:r w:rsidRPr="00D950C8">
        <w:lastRenderedPageBreak/>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502"/>
        <w:gridCol w:w="4502"/>
      </w:tblGrid>
      <w:tr w:rsidR="001C77DD" w:rsidRPr="00CB3FD8" w14:paraId="29BE21B6" w14:textId="77777777" w:rsidTr="0046767F">
        <w:tc>
          <w:tcPr>
            <w:tcW w:w="4502" w:type="dxa"/>
          </w:tcPr>
          <w:p w14:paraId="75983279" w14:textId="77777777" w:rsidR="001C77DD" w:rsidRPr="00CB3FD8" w:rsidRDefault="001C77DD" w:rsidP="0046767F">
            <w:pPr>
              <w:rPr>
                <w:i/>
                <w:iCs/>
              </w:rPr>
            </w:pPr>
          </w:p>
        </w:tc>
        <w:tc>
          <w:tcPr>
            <w:tcW w:w="4502" w:type="dxa"/>
          </w:tcPr>
          <w:p w14:paraId="6AD533E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10343C8C" w14:textId="77777777" w:rsidR="001C77DD" w:rsidRPr="00CB3FD8" w:rsidRDefault="001C77DD" w:rsidP="0046767F">
            <w:pPr>
              <w:jc w:val="center"/>
            </w:pPr>
            <w:r w:rsidRPr="00CB3FD8">
              <w:t>Tác giả ĐATN</w:t>
            </w:r>
          </w:p>
          <w:p w14:paraId="3F037970" w14:textId="77777777" w:rsidR="001C77DD" w:rsidRDefault="001C77DD" w:rsidP="0046767F"/>
          <w:p w14:paraId="63889E40" w14:textId="77777777" w:rsidR="00E04A12" w:rsidRPr="00CB3FD8" w:rsidRDefault="00E04A12" w:rsidP="0046767F"/>
          <w:p w14:paraId="03568878" w14:textId="62814E49" w:rsidR="001C77DD" w:rsidRPr="00AB7CD5" w:rsidRDefault="00572908" w:rsidP="0046767F">
            <w:pPr>
              <w:jc w:val="center"/>
            </w:pPr>
            <w:r w:rsidRPr="00E2099A">
              <w:rPr>
                <w:b/>
                <w:color w:val="FF0000"/>
              </w:rPr>
              <w:t>Tên sin viên</w:t>
            </w:r>
          </w:p>
        </w:tc>
      </w:tr>
    </w:tbl>
    <w:p w14:paraId="7E200CD8" w14:textId="77777777"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501"/>
        <w:gridCol w:w="4502"/>
      </w:tblGrid>
      <w:tr w:rsidR="001C77DD" w:rsidRPr="00CB3FD8" w14:paraId="0FA90AAA" w14:textId="77777777" w:rsidTr="0046767F">
        <w:tc>
          <w:tcPr>
            <w:tcW w:w="4501" w:type="dxa"/>
          </w:tcPr>
          <w:p w14:paraId="2E99B07B" w14:textId="77777777" w:rsidR="001C77DD" w:rsidRPr="00CB3FD8" w:rsidRDefault="001C77DD" w:rsidP="0046767F">
            <w:pPr>
              <w:rPr>
                <w:i/>
                <w:iCs/>
              </w:rPr>
            </w:pPr>
          </w:p>
        </w:tc>
        <w:tc>
          <w:tcPr>
            <w:tcW w:w="4502" w:type="dxa"/>
          </w:tcPr>
          <w:p w14:paraId="59143BD1" w14:textId="77777777"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14:paraId="7847B8A8" w14:textId="77777777" w:rsidR="001C77DD" w:rsidRPr="00CB3FD8" w:rsidRDefault="001C77DD" w:rsidP="0046767F">
            <w:pPr>
              <w:jc w:val="center"/>
            </w:pPr>
            <w:r>
              <w:t>Cán bộ</w:t>
            </w:r>
            <w:r w:rsidRPr="00CB3FD8">
              <w:t xml:space="preserve"> hướng dẫn</w:t>
            </w:r>
          </w:p>
          <w:p w14:paraId="72840F45" w14:textId="77777777" w:rsidR="001C77DD" w:rsidRPr="00CB3FD8" w:rsidRDefault="001C77DD" w:rsidP="0046767F"/>
          <w:p w14:paraId="4F4ACF37" w14:textId="77777777" w:rsidR="001C77DD" w:rsidRPr="00CB3FD8" w:rsidRDefault="001C77DD" w:rsidP="0046767F"/>
          <w:p w14:paraId="7F877AB3" w14:textId="77777777" w:rsidR="001C77DD" w:rsidRPr="00CB3FD8" w:rsidRDefault="001C77DD" w:rsidP="0046767F"/>
          <w:p w14:paraId="0B7B2E39" w14:textId="77777777" w:rsidR="001C77DD" w:rsidRPr="00CB3FD8" w:rsidRDefault="001C77DD" w:rsidP="0046767F">
            <w:pPr>
              <w:rPr>
                <w:i/>
                <w:iCs/>
              </w:rPr>
            </w:pPr>
          </w:p>
        </w:tc>
      </w:tr>
    </w:tbl>
    <w:p w14:paraId="630AD9F2" w14:textId="77777777" w:rsidR="0014594F" w:rsidRDefault="0014594F">
      <w:pPr>
        <w:spacing w:before="0" w:line="240" w:lineRule="auto"/>
        <w:ind w:firstLine="0"/>
        <w:rPr>
          <w:rFonts w:cs="Arial"/>
          <w:b/>
          <w:bCs/>
          <w:kern w:val="32"/>
          <w:sz w:val="32"/>
          <w:szCs w:val="32"/>
        </w:rPr>
      </w:pPr>
      <w:r>
        <w:br w:type="page"/>
      </w:r>
    </w:p>
    <w:p w14:paraId="32580FFA" w14:textId="77777777" w:rsidR="001C77DD" w:rsidRDefault="001C77DD" w:rsidP="001C77DD">
      <w:pPr>
        <w:pStyle w:val="Heading1"/>
        <w:numPr>
          <w:ilvl w:val="0"/>
          <w:numId w:val="0"/>
        </w:numPr>
      </w:pPr>
      <w:bookmarkStart w:id="3" w:name="_Toc69397258"/>
      <w:r>
        <w:lastRenderedPageBreak/>
        <w:t>TÓM TẮT NỘI DUNG ĐỒ ÁN TỐT NGHIỆP</w:t>
      </w:r>
      <w:bookmarkEnd w:id="3"/>
    </w:p>
    <w:p w14:paraId="2E447F3A" w14:textId="7F599E39" w:rsidR="00AB7CD5" w:rsidRDefault="00AB7CD5" w:rsidP="000239D4">
      <w:r w:rsidRPr="564F73E6">
        <w:t xml:space="preserve">Đồ án này có nội dung xây </w:t>
      </w:r>
      <w:r w:rsidR="00BB3492" w:rsidRPr="564F73E6">
        <w:t>website</w:t>
      </w:r>
      <w:r w:rsidR="004A76C2">
        <w:rPr>
          <w:lang w:val="vi-VN"/>
        </w:rPr>
        <w:t xml:space="preserve"> bán </w:t>
      </w:r>
      <w:r w:rsidR="004223FC">
        <w:rPr>
          <w:szCs w:val="28"/>
        </w:rPr>
        <w:t>máy tính online</w:t>
      </w:r>
      <w:r w:rsidR="008F5B8F">
        <w:rPr>
          <w:szCs w:val="28"/>
        </w:rPr>
        <w:t xml:space="preserve"> </w:t>
      </w:r>
      <w:r w:rsidR="00AC076B">
        <w:t>bằng Laravel fram</w:t>
      </w:r>
      <w:r w:rsidR="00517A33">
        <w:t>e</w:t>
      </w:r>
      <w:r w:rsidR="00AC076B">
        <w:t>work</w:t>
      </w:r>
      <w:r w:rsidR="00BB3492" w:rsidRPr="564F73E6">
        <w:t>.</w:t>
      </w:r>
    </w:p>
    <w:p w14:paraId="2DC2E7D0" w14:textId="12950EA8" w:rsidR="00DA4401" w:rsidRPr="00DA4401" w:rsidRDefault="00DA4401" w:rsidP="000239D4">
      <w:r w:rsidRPr="00DA4401">
        <w:t xml:space="preserve">Xây dựng </w:t>
      </w:r>
      <w:r w:rsidR="006E0885">
        <w:t xml:space="preserve">website bán </w:t>
      </w:r>
      <w:r w:rsidRPr="00DA4401">
        <w:t>nhằm mục đích phục vụ cho</w:t>
      </w:r>
      <w:r w:rsidR="00EF4D7C">
        <w:t xml:space="preserve"> khách hàng dễ dàng mua được sản phẩm</w:t>
      </w:r>
      <w:r w:rsidR="009A617D">
        <w:t xml:space="preserve"> mà không cần đến trực tiếp cửa hàng</w:t>
      </w:r>
      <w:r w:rsidRPr="00DA4401">
        <w:t xml:space="preserve">, người quản lý có khả năng bao quát và </w:t>
      </w:r>
      <w:r w:rsidR="009A617D">
        <w:t>k</w:t>
      </w:r>
      <w:r w:rsidR="00C124F0">
        <w:t>i</w:t>
      </w:r>
      <w:r w:rsidR="009A617D">
        <w:t xml:space="preserve">ểm </w:t>
      </w:r>
      <w:r w:rsidR="00C124F0">
        <w:t xml:space="preserve">soát kho hàng, </w:t>
      </w:r>
      <w:r w:rsidRPr="00DA4401">
        <w:t>đưa ra các thống kê, báo cáo</w:t>
      </w:r>
    </w:p>
    <w:p w14:paraId="2943F067" w14:textId="77777777" w:rsidR="00DA4401" w:rsidRPr="00DA4401" w:rsidRDefault="00DA4401" w:rsidP="000239D4">
      <w:r w:rsidRPr="00DA4401">
        <w:t xml:space="preserve">Nội dung đề tài: </w:t>
      </w:r>
    </w:p>
    <w:p w14:paraId="2E6A7117" w14:textId="77777777" w:rsidR="00DA4401" w:rsidRPr="00DA4401" w:rsidRDefault="00DA4401" w:rsidP="000239D4">
      <w:r w:rsidRPr="00DA4401">
        <w:t>Chương 1: Tổng quan</w:t>
      </w:r>
    </w:p>
    <w:p w14:paraId="448158BF" w14:textId="0F2A977D" w:rsidR="00DA4401" w:rsidRPr="00DA4401" w:rsidRDefault="00DA4401" w:rsidP="000239D4">
      <w:r w:rsidRPr="00DA4401">
        <w:t xml:space="preserve">Chương này sẽ giới thiệu tổng quan tình hình đề tài, các vấn đề nghiên cứu nhằm phát triển hướng chuyên sâu của đề tài. </w:t>
      </w:r>
    </w:p>
    <w:p w14:paraId="3136659D" w14:textId="77777777" w:rsidR="00DA4401" w:rsidRPr="00DA4401" w:rsidRDefault="00DA4401" w:rsidP="000239D4">
      <w:r w:rsidRPr="00DA4401">
        <w:t>Chương 2: Cơ sở lý thuyết</w:t>
      </w:r>
    </w:p>
    <w:p w14:paraId="0EE503CA" w14:textId="2AC1AC27" w:rsidR="00DA4401" w:rsidRPr="00DA4401" w:rsidRDefault="00DA4401" w:rsidP="000239D4">
      <w:r w:rsidRPr="00DA4401">
        <w:t xml:space="preserve">Chương này nêu lên một số lý thuyết về khái niệm, mô hình thực hiện, cũng như ngôn ngữ thực hiện và cơ sở dữ liệu cần vận dụng để xây dựng nên hệ thống </w:t>
      </w:r>
      <w:r w:rsidR="00D11AB9">
        <w:t xml:space="preserve">bán </w:t>
      </w:r>
      <w:r w:rsidR="004223FC">
        <w:rPr>
          <w:szCs w:val="28"/>
        </w:rPr>
        <w:t>máy tính online</w:t>
      </w:r>
      <w:r w:rsidR="00B24C1E">
        <w:rPr>
          <w:szCs w:val="28"/>
        </w:rPr>
        <w:t xml:space="preserve"> </w:t>
      </w:r>
      <w:r w:rsidRPr="00DA4401">
        <w:t>.</w:t>
      </w:r>
    </w:p>
    <w:p w14:paraId="02CF285D" w14:textId="77777777" w:rsidR="00DA4401" w:rsidRPr="00DA4401" w:rsidRDefault="00DA4401" w:rsidP="000239D4">
      <w:r w:rsidRPr="00DA4401">
        <w:t>Chương 3: Phân tích thiết kế hệ thống</w:t>
      </w:r>
    </w:p>
    <w:p w14:paraId="604C324D" w14:textId="0E34DEB2" w:rsidR="00DA4401" w:rsidRPr="00DA4401" w:rsidRDefault="00DA4401" w:rsidP="000239D4">
      <w:r w:rsidRPr="00DA4401">
        <w:t xml:space="preserve">Chương này phân tích thiết kế hệ thống, xây dựng các mô hình theo hướng </w:t>
      </w:r>
      <w:r w:rsidR="002666FA">
        <w:t xml:space="preserve">đối tượng </w:t>
      </w:r>
      <w:r w:rsidR="00053005">
        <w:t>và ngôn ngữ mô hình hóa UML</w:t>
      </w:r>
      <w:r w:rsidRPr="00DA4401">
        <w:t>.</w:t>
      </w:r>
    </w:p>
    <w:p w14:paraId="6632AEDB" w14:textId="77777777" w:rsidR="00DA4401" w:rsidRPr="00DA4401" w:rsidRDefault="00DA4401" w:rsidP="000239D4">
      <w:r w:rsidRPr="00DA4401">
        <w:t>Chương 4: Kết quả cài đặt và thử nghiệm</w:t>
      </w:r>
    </w:p>
    <w:p w14:paraId="0BA8FFAD" w14:textId="176A0A42" w:rsidR="000239D4" w:rsidRDefault="00DA4401" w:rsidP="000239D4">
      <w:r w:rsidRPr="00DA4401">
        <w:t xml:space="preserve">Từ các cơ sở lý thuyết và quá trình phân tích thiết kế hệ thống thì có xây dựng nên một </w:t>
      </w:r>
      <w:r w:rsidR="00053005">
        <w:t xml:space="preserve">website bán </w:t>
      </w:r>
      <w:r w:rsidR="004223FC">
        <w:rPr>
          <w:szCs w:val="28"/>
        </w:rPr>
        <w:t>máy tính online</w:t>
      </w:r>
      <w:r w:rsidR="00B24C1E">
        <w:rPr>
          <w:szCs w:val="28"/>
        </w:rPr>
        <w:t xml:space="preserve"> </w:t>
      </w:r>
      <w:r w:rsidR="00C46F1B">
        <w:t>bằng Laravel framework</w:t>
      </w:r>
      <w:r w:rsidRPr="00DA4401">
        <w:t>.</w:t>
      </w:r>
    </w:p>
    <w:p w14:paraId="63E275A5" w14:textId="77777777" w:rsidR="000239D4" w:rsidRDefault="000239D4">
      <w:pPr>
        <w:ind w:left="360" w:hanging="360"/>
        <w:jc w:val="left"/>
      </w:pPr>
      <w:r>
        <w:br w:type="page"/>
      </w:r>
    </w:p>
    <w:p w14:paraId="16495C7A" w14:textId="376446C0" w:rsidR="000239D4" w:rsidRDefault="006C4F8D" w:rsidP="000239D4">
      <w:pPr>
        <w:pStyle w:val="Heading1"/>
        <w:numPr>
          <w:ilvl w:val="0"/>
          <w:numId w:val="0"/>
        </w:numPr>
      </w:pPr>
      <w:bookmarkStart w:id="4" w:name="_Toc69397259"/>
      <w:r>
        <w:lastRenderedPageBreak/>
        <w:t>L</w:t>
      </w:r>
      <w:r w:rsidR="000239D4">
        <w:t>ỜI CẢM ƠN</w:t>
      </w:r>
      <w:bookmarkEnd w:id="4"/>
      <w:r w:rsidR="000239D4">
        <w:t xml:space="preserve"> </w:t>
      </w:r>
    </w:p>
    <w:p w14:paraId="08101BCD" w14:textId="14B8CF16" w:rsidR="006F76DF" w:rsidRDefault="006F76DF" w:rsidP="006F76DF">
      <w:r>
        <w:t xml:space="preserve">Với lòng biết ơn sâu sắc, lời đầu tiên cho phép </w:t>
      </w:r>
      <w:r w:rsidR="00EB338E">
        <w:t>Tác giả</w:t>
      </w:r>
      <w:r>
        <w:t xml:space="preserve"> gửi lời cảm ơn chân thành nhất tới quý thầy cô, khoa </w:t>
      </w:r>
      <w:r w:rsidR="00481C96" w:rsidRPr="00481C96">
        <w:rPr>
          <w:color w:val="FF0000"/>
        </w:rPr>
        <w:t xml:space="preserve">Tên trường </w:t>
      </w:r>
      <w:r>
        <w:t xml:space="preserve">nói chung và tập thể quý thầy cô bộ môn </w:t>
      </w:r>
      <w:r w:rsidR="00481C96" w:rsidRPr="00481C96">
        <w:rPr>
          <w:color w:val="FF0000"/>
        </w:rPr>
        <w:t xml:space="preserve">Tên Khoa </w:t>
      </w:r>
      <w:r>
        <w:t xml:space="preserve">nói riêng đã hết lòng truyền đạt cho </w:t>
      </w:r>
      <w:r w:rsidR="00EB338E">
        <w:t>Tác giả</w:t>
      </w:r>
      <w:r>
        <w:t xml:space="preserve"> những kiến thức quý báu trong suốt thời gian </w:t>
      </w:r>
      <w:r w:rsidR="00EB338E">
        <w:t>Tác giả</w:t>
      </w:r>
      <w:r>
        <w:t xml:space="preserve"> học tập tại trường.</w:t>
      </w:r>
    </w:p>
    <w:p w14:paraId="6D074942" w14:textId="368317CD" w:rsidR="006F76DF" w:rsidRDefault="006F76DF" w:rsidP="006F76DF">
      <w:r>
        <w:t xml:space="preserve"> Đặc biệt, </w:t>
      </w:r>
      <w:r w:rsidR="00EB338E">
        <w:t>Tác giả</w:t>
      </w:r>
      <w:r>
        <w:t xml:space="preserve"> xin dành lời cảm ơn sâu sắc nhất đến thầy ThS.</w:t>
      </w:r>
      <w:r w:rsidR="00B941CE" w:rsidRPr="00B941CE">
        <w:rPr>
          <w:color w:val="FF0000"/>
        </w:rPr>
        <w:t xml:space="preserve">Tên giáo viên hướng dẫn </w:t>
      </w:r>
      <w:r>
        <w:t xml:space="preserve">, người đã trực tiếp hướng dẫn trong suốt thời gian làm đề tài, tận tình chỉ bảo, định hướng và cho </w:t>
      </w:r>
      <w:r w:rsidR="00EB338E">
        <w:t>Tác giả</w:t>
      </w:r>
      <w:r>
        <w:t xml:space="preserve"> những lời khuyên quý báu để hoàn thành đồ án tốt nghiệp này.</w:t>
      </w:r>
    </w:p>
    <w:p w14:paraId="4B92553F" w14:textId="3AB6D744" w:rsidR="006F76DF" w:rsidRDefault="006F76DF" w:rsidP="006F76DF">
      <w:r>
        <w:t xml:space="preserve">Cuối cùng, </w:t>
      </w:r>
      <w:r w:rsidR="00EB338E">
        <w:t>Tác giả</w:t>
      </w:r>
      <w:r>
        <w:t xml:space="preserve"> xin phép được gửi lời chúc tốt đẹp nhất tới toàn thể quý thầy cô. Mong thầy cô thật dồi dào sức khỏe để tiếp tục truyền đạt kiến thức quý báu cho những thế hệ học sinh tiếp theo.</w:t>
      </w:r>
    </w:p>
    <w:p w14:paraId="47DD3DDC" w14:textId="44ECD37C" w:rsidR="006F76DF" w:rsidRDefault="006F76DF" w:rsidP="006F76DF">
      <w:r>
        <w:t xml:space="preserve">Trong quá trình làm đồ án, do khả năng và kinh nghiệm của </w:t>
      </w:r>
      <w:r w:rsidR="00EB338E">
        <w:t>Tác giả</w:t>
      </w:r>
      <w:r>
        <w:t xml:space="preserve"> còn hạn chế, sẽ không tránh khỏi những thiếu sót, </w:t>
      </w:r>
      <w:r w:rsidR="00EB338E">
        <w:t>Tác giả</w:t>
      </w:r>
      <w:r>
        <w:t xml:space="preserve"> rất mong nhận được sự thông cảm và đóng góp của thầy cô để đồ án tốt nghiệp được hoàn thiện hơn.</w:t>
      </w:r>
    </w:p>
    <w:p w14:paraId="06781F0C" w14:textId="0FC34613" w:rsidR="001C77DD" w:rsidRDefault="00EB338E" w:rsidP="00081242">
      <w:pPr>
        <w:rPr>
          <w:rFonts w:cs="Arial"/>
          <w:b/>
          <w:bCs/>
          <w:kern w:val="32"/>
          <w:sz w:val="32"/>
          <w:szCs w:val="32"/>
        </w:rPr>
      </w:pPr>
      <w:r>
        <w:t>Tác giả đồ án</w:t>
      </w:r>
      <w:r w:rsidR="006F76DF">
        <w:t xml:space="preserve"> xin chân thành cảm ơn! </w:t>
      </w:r>
      <w:r w:rsidR="001C77DD" w:rsidRPr="00505902">
        <w:br w:type="page"/>
      </w:r>
    </w:p>
    <w:p w14:paraId="494BC515" w14:textId="77777777" w:rsidR="004B4BF6" w:rsidRDefault="004B4BF6" w:rsidP="004B4BF6">
      <w:pPr>
        <w:pStyle w:val="Heading1"/>
        <w:numPr>
          <w:ilvl w:val="0"/>
          <w:numId w:val="0"/>
        </w:numPr>
      </w:pPr>
      <w:bookmarkStart w:id="5" w:name="_Toc69397260"/>
      <w:r>
        <w:lastRenderedPageBreak/>
        <w:t>MỤC LỤC</w:t>
      </w:r>
      <w:bookmarkEnd w:id="1"/>
      <w:bookmarkEnd w:id="5"/>
    </w:p>
    <w:p w14:paraId="1E216E22" w14:textId="6CE45FDC" w:rsidR="001C57BC"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69397257" w:history="1">
        <w:r w:rsidR="001C57BC" w:rsidRPr="00BE5605">
          <w:rPr>
            <w:rStyle w:val="Hyperlink"/>
          </w:rPr>
          <w:t>PHIẾU GIAO NHIỆM VỤ ĐỒ ÁN TỐT NGHIỆP</w:t>
        </w:r>
        <w:r w:rsidR="001C57BC">
          <w:rPr>
            <w:webHidden/>
          </w:rPr>
          <w:tab/>
        </w:r>
        <w:r w:rsidR="001C57BC">
          <w:rPr>
            <w:webHidden/>
          </w:rPr>
          <w:fldChar w:fldCharType="begin"/>
        </w:r>
        <w:r w:rsidR="001C57BC">
          <w:rPr>
            <w:webHidden/>
          </w:rPr>
          <w:instrText xml:space="preserve"> PAGEREF _Toc69397257 \h </w:instrText>
        </w:r>
        <w:r w:rsidR="001C57BC">
          <w:rPr>
            <w:webHidden/>
          </w:rPr>
        </w:r>
        <w:r w:rsidR="001C57BC">
          <w:rPr>
            <w:webHidden/>
          </w:rPr>
          <w:fldChar w:fldCharType="separate"/>
        </w:r>
        <w:r w:rsidR="001C57BC">
          <w:rPr>
            <w:webHidden/>
          </w:rPr>
          <w:t>I</w:t>
        </w:r>
        <w:r w:rsidR="001C57BC">
          <w:rPr>
            <w:webHidden/>
          </w:rPr>
          <w:fldChar w:fldCharType="end"/>
        </w:r>
      </w:hyperlink>
    </w:p>
    <w:p w14:paraId="038ADF5A" w14:textId="79154F40" w:rsidR="001C57BC" w:rsidRDefault="00517FC2">
      <w:pPr>
        <w:pStyle w:val="TOC1"/>
        <w:rPr>
          <w:rFonts w:asciiTheme="minorHAnsi" w:eastAsiaTheme="minorEastAsia" w:hAnsiTheme="minorHAnsi" w:cstheme="minorBidi"/>
          <w:sz w:val="22"/>
          <w:szCs w:val="22"/>
        </w:rPr>
      </w:pPr>
      <w:hyperlink w:anchor="_Toc69397258" w:history="1">
        <w:r w:rsidR="001C57BC" w:rsidRPr="00BE5605">
          <w:rPr>
            <w:rStyle w:val="Hyperlink"/>
          </w:rPr>
          <w:t>TÓM TẮT NỘI DUNG ĐỒ ÁN TỐT NGHIỆP</w:t>
        </w:r>
        <w:r w:rsidR="001C57BC">
          <w:rPr>
            <w:webHidden/>
          </w:rPr>
          <w:tab/>
        </w:r>
        <w:r w:rsidR="001C57BC">
          <w:rPr>
            <w:webHidden/>
          </w:rPr>
          <w:fldChar w:fldCharType="begin"/>
        </w:r>
        <w:r w:rsidR="001C57BC">
          <w:rPr>
            <w:webHidden/>
          </w:rPr>
          <w:instrText xml:space="preserve"> PAGEREF _Toc69397258 \h </w:instrText>
        </w:r>
        <w:r w:rsidR="001C57BC">
          <w:rPr>
            <w:webHidden/>
          </w:rPr>
        </w:r>
        <w:r w:rsidR="001C57BC">
          <w:rPr>
            <w:webHidden/>
          </w:rPr>
          <w:fldChar w:fldCharType="separate"/>
        </w:r>
        <w:r w:rsidR="001C57BC">
          <w:rPr>
            <w:webHidden/>
          </w:rPr>
          <w:t>III</w:t>
        </w:r>
        <w:r w:rsidR="001C57BC">
          <w:rPr>
            <w:webHidden/>
          </w:rPr>
          <w:fldChar w:fldCharType="end"/>
        </w:r>
      </w:hyperlink>
    </w:p>
    <w:p w14:paraId="01A740BD" w14:textId="09147455" w:rsidR="001C57BC" w:rsidRDefault="00517FC2">
      <w:pPr>
        <w:pStyle w:val="TOC1"/>
        <w:rPr>
          <w:rFonts w:asciiTheme="minorHAnsi" w:eastAsiaTheme="minorEastAsia" w:hAnsiTheme="minorHAnsi" w:cstheme="minorBidi"/>
          <w:sz w:val="22"/>
          <w:szCs w:val="22"/>
        </w:rPr>
      </w:pPr>
      <w:hyperlink w:anchor="_Toc69397259" w:history="1">
        <w:r w:rsidR="001C57BC" w:rsidRPr="00BE5605">
          <w:rPr>
            <w:rStyle w:val="Hyperlink"/>
          </w:rPr>
          <w:t>LỜI CẢM ƠN</w:t>
        </w:r>
        <w:r w:rsidR="001C57BC">
          <w:rPr>
            <w:webHidden/>
          </w:rPr>
          <w:tab/>
        </w:r>
        <w:r w:rsidR="001C57BC">
          <w:rPr>
            <w:webHidden/>
          </w:rPr>
          <w:fldChar w:fldCharType="begin"/>
        </w:r>
        <w:r w:rsidR="001C57BC">
          <w:rPr>
            <w:webHidden/>
          </w:rPr>
          <w:instrText xml:space="preserve"> PAGEREF _Toc69397259 \h </w:instrText>
        </w:r>
        <w:r w:rsidR="001C57BC">
          <w:rPr>
            <w:webHidden/>
          </w:rPr>
        </w:r>
        <w:r w:rsidR="001C57BC">
          <w:rPr>
            <w:webHidden/>
          </w:rPr>
          <w:fldChar w:fldCharType="separate"/>
        </w:r>
        <w:r w:rsidR="001C57BC">
          <w:rPr>
            <w:webHidden/>
          </w:rPr>
          <w:t>IV</w:t>
        </w:r>
        <w:r w:rsidR="001C57BC">
          <w:rPr>
            <w:webHidden/>
          </w:rPr>
          <w:fldChar w:fldCharType="end"/>
        </w:r>
      </w:hyperlink>
    </w:p>
    <w:p w14:paraId="086B3940" w14:textId="6C8C6369" w:rsidR="001C57BC" w:rsidRDefault="00517FC2">
      <w:pPr>
        <w:pStyle w:val="TOC1"/>
        <w:rPr>
          <w:rFonts w:asciiTheme="minorHAnsi" w:eastAsiaTheme="minorEastAsia" w:hAnsiTheme="minorHAnsi" w:cstheme="minorBidi"/>
          <w:sz w:val="22"/>
          <w:szCs w:val="22"/>
        </w:rPr>
      </w:pPr>
      <w:hyperlink w:anchor="_Toc69397260" w:history="1">
        <w:r w:rsidR="001C57BC" w:rsidRPr="00BE5605">
          <w:rPr>
            <w:rStyle w:val="Hyperlink"/>
          </w:rPr>
          <w:t>MỤC LỤC</w:t>
        </w:r>
        <w:r w:rsidR="001C57BC">
          <w:rPr>
            <w:webHidden/>
          </w:rPr>
          <w:tab/>
        </w:r>
        <w:r w:rsidR="001C57BC">
          <w:rPr>
            <w:webHidden/>
          </w:rPr>
          <w:fldChar w:fldCharType="begin"/>
        </w:r>
        <w:r w:rsidR="001C57BC">
          <w:rPr>
            <w:webHidden/>
          </w:rPr>
          <w:instrText xml:space="preserve"> PAGEREF _Toc69397260 \h </w:instrText>
        </w:r>
        <w:r w:rsidR="001C57BC">
          <w:rPr>
            <w:webHidden/>
          </w:rPr>
        </w:r>
        <w:r w:rsidR="001C57BC">
          <w:rPr>
            <w:webHidden/>
          </w:rPr>
          <w:fldChar w:fldCharType="separate"/>
        </w:r>
        <w:r w:rsidR="001C57BC">
          <w:rPr>
            <w:webHidden/>
          </w:rPr>
          <w:t>V</w:t>
        </w:r>
        <w:r w:rsidR="001C57BC">
          <w:rPr>
            <w:webHidden/>
          </w:rPr>
          <w:fldChar w:fldCharType="end"/>
        </w:r>
      </w:hyperlink>
    </w:p>
    <w:p w14:paraId="148014A3" w14:textId="0B8359B9" w:rsidR="001C57BC" w:rsidRDefault="00517FC2">
      <w:pPr>
        <w:pStyle w:val="TOC1"/>
        <w:rPr>
          <w:rFonts w:asciiTheme="minorHAnsi" w:eastAsiaTheme="minorEastAsia" w:hAnsiTheme="minorHAnsi" w:cstheme="minorBidi"/>
          <w:sz w:val="22"/>
          <w:szCs w:val="22"/>
        </w:rPr>
      </w:pPr>
      <w:hyperlink w:anchor="_Toc69397261" w:history="1">
        <w:r w:rsidR="001C57BC" w:rsidRPr="00BE5605">
          <w:rPr>
            <w:rStyle w:val="Hyperlink"/>
          </w:rPr>
          <w:t>DANH MỤC CÁC HÌNH VẼ</w:t>
        </w:r>
        <w:r w:rsidR="001C57BC">
          <w:rPr>
            <w:webHidden/>
          </w:rPr>
          <w:tab/>
        </w:r>
        <w:r w:rsidR="001C57BC">
          <w:rPr>
            <w:webHidden/>
          </w:rPr>
          <w:fldChar w:fldCharType="begin"/>
        </w:r>
        <w:r w:rsidR="001C57BC">
          <w:rPr>
            <w:webHidden/>
          </w:rPr>
          <w:instrText xml:space="preserve"> PAGEREF _Toc69397261 \h </w:instrText>
        </w:r>
        <w:r w:rsidR="001C57BC">
          <w:rPr>
            <w:webHidden/>
          </w:rPr>
        </w:r>
        <w:r w:rsidR="001C57BC">
          <w:rPr>
            <w:webHidden/>
          </w:rPr>
          <w:fldChar w:fldCharType="separate"/>
        </w:r>
        <w:r w:rsidR="001C57BC">
          <w:rPr>
            <w:webHidden/>
          </w:rPr>
          <w:t>XI</w:t>
        </w:r>
        <w:r w:rsidR="001C57BC">
          <w:rPr>
            <w:webHidden/>
          </w:rPr>
          <w:fldChar w:fldCharType="end"/>
        </w:r>
      </w:hyperlink>
    </w:p>
    <w:p w14:paraId="10A45BAA" w14:textId="2F0D195F" w:rsidR="001C57BC" w:rsidRDefault="00517FC2">
      <w:pPr>
        <w:pStyle w:val="TOC1"/>
        <w:rPr>
          <w:rFonts w:asciiTheme="minorHAnsi" w:eastAsiaTheme="minorEastAsia" w:hAnsiTheme="minorHAnsi" w:cstheme="minorBidi"/>
          <w:sz w:val="22"/>
          <w:szCs w:val="22"/>
        </w:rPr>
      </w:pPr>
      <w:hyperlink w:anchor="_Toc69397262" w:history="1">
        <w:r w:rsidR="001C57BC" w:rsidRPr="00BE5605">
          <w:rPr>
            <w:rStyle w:val="Hyperlink"/>
          </w:rPr>
          <w:t>DANH MỤC CÁC BẢNG BIỂU</w:t>
        </w:r>
        <w:r w:rsidR="001C57BC">
          <w:rPr>
            <w:webHidden/>
          </w:rPr>
          <w:tab/>
        </w:r>
        <w:r w:rsidR="001C57BC">
          <w:rPr>
            <w:webHidden/>
          </w:rPr>
          <w:fldChar w:fldCharType="begin"/>
        </w:r>
        <w:r w:rsidR="001C57BC">
          <w:rPr>
            <w:webHidden/>
          </w:rPr>
          <w:instrText xml:space="preserve"> PAGEREF _Toc69397262 \h </w:instrText>
        </w:r>
        <w:r w:rsidR="001C57BC">
          <w:rPr>
            <w:webHidden/>
          </w:rPr>
        </w:r>
        <w:r w:rsidR="001C57BC">
          <w:rPr>
            <w:webHidden/>
          </w:rPr>
          <w:fldChar w:fldCharType="separate"/>
        </w:r>
        <w:r w:rsidR="001C57BC">
          <w:rPr>
            <w:webHidden/>
          </w:rPr>
          <w:t>XIV</w:t>
        </w:r>
        <w:r w:rsidR="001C57BC">
          <w:rPr>
            <w:webHidden/>
          </w:rPr>
          <w:fldChar w:fldCharType="end"/>
        </w:r>
      </w:hyperlink>
    </w:p>
    <w:p w14:paraId="0C5D4B8F" w14:textId="593A8E35" w:rsidR="001C57BC" w:rsidRDefault="00517FC2">
      <w:pPr>
        <w:pStyle w:val="TOC1"/>
        <w:rPr>
          <w:rFonts w:asciiTheme="minorHAnsi" w:eastAsiaTheme="minorEastAsia" w:hAnsiTheme="minorHAnsi" w:cstheme="minorBidi"/>
          <w:sz w:val="22"/>
          <w:szCs w:val="22"/>
        </w:rPr>
      </w:pPr>
      <w:hyperlink w:anchor="_Toc69397263" w:history="1">
        <w:r w:rsidR="001C57BC" w:rsidRPr="00BE5605">
          <w:rPr>
            <w:rStyle w:val="Hyperlink"/>
          </w:rPr>
          <w:t>DANH MỤC CÁC TỪ VIẾT TẮT</w:t>
        </w:r>
        <w:r w:rsidR="001C57BC">
          <w:rPr>
            <w:webHidden/>
          </w:rPr>
          <w:tab/>
        </w:r>
        <w:r w:rsidR="001C57BC">
          <w:rPr>
            <w:webHidden/>
          </w:rPr>
          <w:fldChar w:fldCharType="begin"/>
        </w:r>
        <w:r w:rsidR="001C57BC">
          <w:rPr>
            <w:webHidden/>
          </w:rPr>
          <w:instrText xml:space="preserve"> PAGEREF _Toc69397263 \h </w:instrText>
        </w:r>
        <w:r w:rsidR="001C57BC">
          <w:rPr>
            <w:webHidden/>
          </w:rPr>
        </w:r>
        <w:r w:rsidR="001C57BC">
          <w:rPr>
            <w:webHidden/>
          </w:rPr>
          <w:fldChar w:fldCharType="separate"/>
        </w:r>
        <w:r w:rsidR="001C57BC">
          <w:rPr>
            <w:webHidden/>
          </w:rPr>
          <w:t>XVI</w:t>
        </w:r>
        <w:r w:rsidR="001C57BC">
          <w:rPr>
            <w:webHidden/>
          </w:rPr>
          <w:fldChar w:fldCharType="end"/>
        </w:r>
      </w:hyperlink>
    </w:p>
    <w:p w14:paraId="72287105" w14:textId="2ACAA4FC" w:rsidR="001C57BC" w:rsidRDefault="00517FC2">
      <w:pPr>
        <w:pStyle w:val="TOC1"/>
        <w:rPr>
          <w:rFonts w:asciiTheme="minorHAnsi" w:eastAsiaTheme="minorEastAsia" w:hAnsiTheme="minorHAnsi" w:cstheme="minorBidi"/>
          <w:sz w:val="22"/>
          <w:szCs w:val="22"/>
        </w:rPr>
      </w:pPr>
      <w:hyperlink w:anchor="_Toc69397264" w:history="1">
        <w:r w:rsidR="001C57BC" w:rsidRPr="00BE5605">
          <w:rPr>
            <w:rStyle w:val="Hyperlink"/>
          </w:rPr>
          <w:t>MỞ ĐẦU</w:t>
        </w:r>
        <w:r w:rsidR="001C57BC">
          <w:rPr>
            <w:webHidden/>
          </w:rPr>
          <w:tab/>
        </w:r>
        <w:r w:rsidR="001C57BC">
          <w:rPr>
            <w:webHidden/>
          </w:rPr>
          <w:fldChar w:fldCharType="begin"/>
        </w:r>
        <w:r w:rsidR="001C57BC">
          <w:rPr>
            <w:webHidden/>
          </w:rPr>
          <w:instrText xml:space="preserve"> PAGEREF _Toc69397264 \h </w:instrText>
        </w:r>
        <w:r w:rsidR="001C57BC">
          <w:rPr>
            <w:webHidden/>
          </w:rPr>
        </w:r>
        <w:r w:rsidR="001C57BC">
          <w:rPr>
            <w:webHidden/>
          </w:rPr>
          <w:fldChar w:fldCharType="separate"/>
        </w:r>
        <w:r w:rsidR="001C57BC">
          <w:rPr>
            <w:webHidden/>
          </w:rPr>
          <w:t>1</w:t>
        </w:r>
        <w:r w:rsidR="001C57BC">
          <w:rPr>
            <w:webHidden/>
          </w:rPr>
          <w:fldChar w:fldCharType="end"/>
        </w:r>
      </w:hyperlink>
    </w:p>
    <w:p w14:paraId="1484BAA0" w14:textId="0847FA27" w:rsidR="001C57BC" w:rsidRDefault="00517FC2">
      <w:pPr>
        <w:pStyle w:val="TOC1"/>
        <w:rPr>
          <w:rFonts w:asciiTheme="minorHAnsi" w:eastAsiaTheme="minorEastAsia" w:hAnsiTheme="minorHAnsi" w:cstheme="minorBidi"/>
          <w:sz w:val="22"/>
          <w:szCs w:val="22"/>
        </w:rPr>
      </w:pPr>
      <w:hyperlink w:anchor="_Toc69397265" w:history="1">
        <w:r w:rsidR="001C57BC" w:rsidRPr="00BE5605">
          <w:rPr>
            <w:rStyle w:val="Hyperlink"/>
          </w:rPr>
          <w:t>CHƯƠNG 1 TỔNG QUAN</w:t>
        </w:r>
        <w:r w:rsidR="001C57BC">
          <w:rPr>
            <w:webHidden/>
          </w:rPr>
          <w:tab/>
        </w:r>
        <w:r w:rsidR="001C57BC">
          <w:rPr>
            <w:webHidden/>
          </w:rPr>
          <w:fldChar w:fldCharType="begin"/>
        </w:r>
        <w:r w:rsidR="001C57BC">
          <w:rPr>
            <w:webHidden/>
          </w:rPr>
          <w:instrText xml:space="preserve"> PAGEREF _Toc69397265 \h </w:instrText>
        </w:r>
        <w:r w:rsidR="001C57BC">
          <w:rPr>
            <w:webHidden/>
          </w:rPr>
        </w:r>
        <w:r w:rsidR="001C57BC">
          <w:rPr>
            <w:webHidden/>
          </w:rPr>
          <w:fldChar w:fldCharType="separate"/>
        </w:r>
        <w:r w:rsidR="001C57BC">
          <w:rPr>
            <w:webHidden/>
          </w:rPr>
          <w:t>2</w:t>
        </w:r>
        <w:r w:rsidR="001C57BC">
          <w:rPr>
            <w:webHidden/>
          </w:rPr>
          <w:fldChar w:fldCharType="end"/>
        </w:r>
      </w:hyperlink>
    </w:p>
    <w:p w14:paraId="42F85A46" w14:textId="1B99B3BD" w:rsidR="001C57BC" w:rsidRDefault="00517FC2">
      <w:pPr>
        <w:pStyle w:val="TOC2"/>
        <w:rPr>
          <w:rFonts w:asciiTheme="minorHAnsi" w:eastAsiaTheme="minorEastAsia" w:hAnsiTheme="minorHAnsi" w:cstheme="minorBidi"/>
          <w:noProof/>
          <w:sz w:val="22"/>
          <w:szCs w:val="22"/>
        </w:rPr>
      </w:pPr>
      <w:hyperlink w:anchor="_Toc69397266" w:history="1">
        <w:r w:rsidR="001C57BC" w:rsidRPr="00BE5605">
          <w:rPr>
            <w:rStyle w:val="Hyperlink"/>
            <w:noProof/>
          </w:rPr>
          <w:t>1.1 Lí do chọn đề tài</w:t>
        </w:r>
        <w:r w:rsidR="001C57BC">
          <w:rPr>
            <w:noProof/>
            <w:webHidden/>
          </w:rPr>
          <w:tab/>
        </w:r>
        <w:r w:rsidR="001C57BC">
          <w:rPr>
            <w:noProof/>
            <w:webHidden/>
          </w:rPr>
          <w:fldChar w:fldCharType="begin"/>
        </w:r>
        <w:r w:rsidR="001C57BC">
          <w:rPr>
            <w:noProof/>
            <w:webHidden/>
          </w:rPr>
          <w:instrText xml:space="preserve"> PAGEREF _Toc69397266 \h </w:instrText>
        </w:r>
        <w:r w:rsidR="001C57BC">
          <w:rPr>
            <w:noProof/>
            <w:webHidden/>
          </w:rPr>
        </w:r>
        <w:r w:rsidR="001C57BC">
          <w:rPr>
            <w:noProof/>
            <w:webHidden/>
          </w:rPr>
          <w:fldChar w:fldCharType="separate"/>
        </w:r>
        <w:r w:rsidR="001C57BC">
          <w:rPr>
            <w:noProof/>
            <w:webHidden/>
          </w:rPr>
          <w:t>2</w:t>
        </w:r>
        <w:r w:rsidR="001C57BC">
          <w:rPr>
            <w:noProof/>
            <w:webHidden/>
          </w:rPr>
          <w:fldChar w:fldCharType="end"/>
        </w:r>
      </w:hyperlink>
    </w:p>
    <w:p w14:paraId="4CAC1A94" w14:textId="6411CD71" w:rsidR="001C57BC" w:rsidRDefault="00517FC2">
      <w:pPr>
        <w:pStyle w:val="TOC2"/>
        <w:rPr>
          <w:rFonts w:asciiTheme="minorHAnsi" w:eastAsiaTheme="minorEastAsia" w:hAnsiTheme="minorHAnsi" w:cstheme="minorBidi"/>
          <w:noProof/>
          <w:sz w:val="22"/>
          <w:szCs w:val="22"/>
        </w:rPr>
      </w:pPr>
      <w:hyperlink w:anchor="_Toc69397267" w:history="1">
        <w:r w:rsidR="001C57BC" w:rsidRPr="00BE5605">
          <w:rPr>
            <w:rStyle w:val="Hyperlink"/>
            <w:noProof/>
          </w:rPr>
          <w:t>1.2 Mục đích</w:t>
        </w:r>
        <w:r w:rsidR="001C57BC">
          <w:rPr>
            <w:noProof/>
            <w:webHidden/>
          </w:rPr>
          <w:tab/>
        </w:r>
        <w:r w:rsidR="001C57BC">
          <w:rPr>
            <w:noProof/>
            <w:webHidden/>
          </w:rPr>
          <w:fldChar w:fldCharType="begin"/>
        </w:r>
        <w:r w:rsidR="001C57BC">
          <w:rPr>
            <w:noProof/>
            <w:webHidden/>
          </w:rPr>
          <w:instrText xml:space="preserve"> PAGEREF _Toc69397267 \h </w:instrText>
        </w:r>
        <w:r w:rsidR="001C57BC">
          <w:rPr>
            <w:noProof/>
            <w:webHidden/>
          </w:rPr>
        </w:r>
        <w:r w:rsidR="001C57BC">
          <w:rPr>
            <w:noProof/>
            <w:webHidden/>
          </w:rPr>
          <w:fldChar w:fldCharType="separate"/>
        </w:r>
        <w:r w:rsidR="001C57BC">
          <w:rPr>
            <w:noProof/>
            <w:webHidden/>
          </w:rPr>
          <w:t>2</w:t>
        </w:r>
        <w:r w:rsidR="001C57BC">
          <w:rPr>
            <w:noProof/>
            <w:webHidden/>
          </w:rPr>
          <w:fldChar w:fldCharType="end"/>
        </w:r>
      </w:hyperlink>
    </w:p>
    <w:p w14:paraId="01846FDE" w14:textId="402569B7" w:rsidR="001C57BC" w:rsidRDefault="00517FC2">
      <w:pPr>
        <w:pStyle w:val="TOC2"/>
        <w:rPr>
          <w:rFonts w:asciiTheme="minorHAnsi" w:eastAsiaTheme="minorEastAsia" w:hAnsiTheme="minorHAnsi" w:cstheme="minorBidi"/>
          <w:noProof/>
          <w:sz w:val="22"/>
          <w:szCs w:val="22"/>
        </w:rPr>
      </w:pPr>
      <w:hyperlink w:anchor="_Toc69397268" w:history="1">
        <w:r w:rsidR="001C57BC" w:rsidRPr="00BE5605">
          <w:rPr>
            <w:rStyle w:val="Hyperlink"/>
            <w:noProof/>
          </w:rPr>
          <w:t>1.3 Đối tượng và phạm vi tìm hiểu</w:t>
        </w:r>
        <w:r w:rsidR="001C57BC">
          <w:rPr>
            <w:noProof/>
            <w:webHidden/>
          </w:rPr>
          <w:tab/>
        </w:r>
        <w:r w:rsidR="001C57BC">
          <w:rPr>
            <w:noProof/>
            <w:webHidden/>
          </w:rPr>
          <w:fldChar w:fldCharType="begin"/>
        </w:r>
        <w:r w:rsidR="001C57BC">
          <w:rPr>
            <w:noProof/>
            <w:webHidden/>
          </w:rPr>
          <w:instrText xml:space="preserve"> PAGEREF _Toc69397268 \h </w:instrText>
        </w:r>
        <w:r w:rsidR="001C57BC">
          <w:rPr>
            <w:noProof/>
            <w:webHidden/>
          </w:rPr>
        </w:r>
        <w:r w:rsidR="001C57BC">
          <w:rPr>
            <w:noProof/>
            <w:webHidden/>
          </w:rPr>
          <w:fldChar w:fldCharType="separate"/>
        </w:r>
        <w:r w:rsidR="001C57BC">
          <w:rPr>
            <w:noProof/>
            <w:webHidden/>
          </w:rPr>
          <w:t>3</w:t>
        </w:r>
        <w:r w:rsidR="001C57BC">
          <w:rPr>
            <w:noProof/>
            <w:webHidden/>
          </w:rPr>
          <w:fldChar w:fldCharType="end"/>
        </w:r>
      </w:hyperlink>
    </w:p>
    <w:p w14:paraId="50C451CB" w14:textId="4093A9C9" w:rsidR="001C57BC" w:rsidRDefault="00517FC2">
      <w:pPr>
        <w:pStyle w:val="TOC2"/>
        <w:rPr>
          <w:rFonts w:asciiTheme="minorHAnsi" w:eastAsiaTheme="minorEastAsia" w:hAnsiTheme="minorHAnsi" w:cstheme="minorBidi"/>
          <w:noProof/>
          <w:sz w:val="22"/>
          <w:szCs w:val="22"/>
        </w:rPr>
      </w:pPr>
      <w:hyperlink w:anchor="_Toc69397269" w:history="1">
        <w:r w:rsidR="001C57BC" w:rsidRPr="00BE5605">
          <w:rPr>
            <w:rStyle w:val="Hyperlink"/>
            <w:noProof/>
          </w:rPr>
          <w:t>1.4 Khảo sát hệ thống</w:t>
        </w:r>
        <w:r w:rsidR="001C57BC">
          <w:rPr>
            <w:noProof/>
            <w:webHidden/>
          </w:rPr>
          <w:tab/>
        </w:r>
        <w:r w:rsidR="001C57BC">
          <w:rPr>
            <w:noProof/>
            <w:webHidden/>
          </w:rPr>
          <w:fldChar w:fldCharType="begin"/>
        </w:r>
        <w:r w:rsidR="001C57BC">
          <w:rPr>
            <w:noProof/>
            <w:webHidden/>
          </w:rPr>
          <w:instrText xml:space="preserve"> PAGEREF _Toc69397269 \h </w:instrText>
        </w:r>
        <w:r w:rsidR="001C57BC">
          <w:rPr>
            <w:noProof/>
            <w:webHidden/>
          </w:rPr>
        </w:r>
        <w:r w:rsidR="001C57BC">
          <w:rPr>
            <w:noProof/>
            <w:webHidden/>
          </w:rPr>
          <w:fldChar w:fldCharType="separate"/>
        </w:r>
        <w:r w:rsidR="001C57BC">
          <w:rPr>
            <w:noProof/>
            <w:webHidden/>
          </w:rPr>
          <w:t>3</w:t>
        </w:r>
        <w:r w:rsidR="001C57BC">
          <w:rPr>
            <w:noProof/>
            <w:webHidden/>
          </w:rPr>
          <w:fldChar w:fldCharType="end"/>
        </w:r>
      </w:hyperlink>
    </w:p>
    <w:p w14:paraId="1682B0CA" w14:textId="51E0BC8B" w:rsidR="001C57BC" w:rsidRDefault="00517FC2">
      <w:pPr>
        <w:pStyle w:val="TOC2"/>
        <w:rPr>
          <w:rFonts w:asciiTheme="minorHAnsi" w:eastAsiaTheme="minorEastAsia" w:hAnsiTheme="minorHAnsi" w:cstheme="minorBidi"/>
          <w:noProof/>
          <w:sz w:val="22"/>
          <w:szCs w:val="22"/>
        </w:rPr>
      </w:pPr>
      <w:hyperlink w:anchor="_Toc69397270" w:history="1">
        <w:r w:rsidR="001C57BC" w:rsidRPr="00BE5605">
          <w:rPr>
            <w:rStyle w:val="Hyperlink"/>
            <w:noProof/>
          </w:rPr>
          <w:t>1.5 Kết chương</w:t>
        </w:r>
        <w:r w:rsidR="001C57BC">
          <w:rPr>
            <w:noProof/>
            <w:webHidden/>
          </w:rPr>
          <w:tab/>
        </w:r>
        <w:r w:rsidR="001C57BC">
          <w:rPr>
            <w:noProof/>
            <w:webHidden/>
          </w:rPr>
          <w:fldChar w:fldCharType="begin"/>
        </w:r>
        <w:r w:rsidR="001C57BC">
          <w:rPr>
            <w:noProof/>
            <w:webHidden/>
          </w:rPr>
          <w:instrText xml:space="preserve"> PAGEREF _Toc69397270 \h </w:instrText>
        </w:r>
        <w:r w:rsidR="001C57BC">
          <w:rPr>
            <w:noProof/>
            <w:webHidden/>
          </w:rPr>
        </w:r>
        <w:r w:rsidR="001C57BC">
          <w:rPr>
            <w:noProof/>
            <w:webHidden/>
          </w:rPr>
          <w:fldChar w:fldCharType="separate"/>
        </w:r>
        <w:r w:rsidR="001C57BC">
          <w:rPr>
            <w:noProof/>
            <w:webHidden/>
          </w:rPr>
          <w:t>13</w:t>
        </w:r>
        <w:r w:rsidR="001C57BC">
          <w:rPr>
            <w:noProof/>
            <w:webHidden/>
          </w:rPr>
          <w:fldChar w:fldCharType="end"/>
        </w:r>
      </w:hyperlink>
    </w:p>
    <w:p w14:paraId="2EC504BC" w14:textId="6296E86E" w:rsidR="001C57BC" w:rsidRDefault="00517FC2">
      <w:pPr>
        <w:pStyle w:val="TOC1"/>
        <w:rPr>
          <w:rFonts w:asciiTheme="minorHAnsi" w:eastAsiaTheme="minorEastAsia" w:hAnsiTheme="minorHAnsi" w:cstheme="minorBidi"/>
          <w:sz w:val="22"/>
          <w:szCs w:val="22"/>
        </w:rPr>
      </w:pPr>
      <w:hyperlink w:anchor="_Toc69397271" w:history="1">
        <w:r w:rsidR="001C57BC" w:rsidRPr="00BE5605">
          <w:rPr>
            <w:rStyle w:val="Hyperlink"/>
          </w:rPr>
          <w:t>CHƯƠNG 2 CƠ SỞ LÝ THUYẾT</w:t>
        </w:r>
        <w:r w:rsidR="001C57BC">
          <w:rPr>
            <w:webHidden/>
          </w:rPr>
          <w:tab/>
        </w:r>
        <w:r w:rsidR="001C57BC">
          <w:rPr>
            <w:webHidden/>
          </w:rPr>
          <w:fldChar w:fldCharType="begin"/>
        </w:r>
        <w:r w:rsidR="001C57BC">
          <w:rPr>
            <w:webHidden/>
          </w:rPr>
          <w:instrText xml:space="preserve"> PAGEREF _Toc69397271 \h </w:instrText>
        </w:r>
        <w:r w:rsidR="001C57BC">
          <w:rPr>
            <w:webHidden/>
          </w:rPr>
        </w:r>
        <w:r w:rsidR="001C57BC">
          <w:rPr>
            <w:webHidden/>
          </w:rPr>
          <w:fldChar w:fldCharType="separate"/>
        </w:r>
        <w:r w:rsidR="001C57BC">
          <w:rPr>
            <w:webHidden/>
          </w:rPr>
          <w:t>14</w:t>
        </w:r>
        <w:r w:rsidR="001C57BC">
          <w:rPr>
            <w:webHidden/>
          </w:rPr>
          <w:fldChar w:fldCharType="end"/>
        </w:r>
      </w:hyperlink>
    </w:p>
    <w:p w14:paraId="5753617C" w14:textId="3F24E39A" w:rsidR="001C57BC" w:rsidRDefault="00517FC2">
      <w:pPr>
        <w:pStyle w:val="TOC2"/>
        <w:rPr>
          <w:rFonts w:asciiTheme="minorHAnsi" w:eastAsiaTheme="minorEastAsia" w:hAnsiTheme="minorHAnsi" w:cstheme="minorBidi"/>
          <w:noProof/>
          <w:sz w:val="22"/>
          <w:szCs w:val="22"/>
        </w:rPr>
      </w:pPr>
      <w:hyperlink w:anchor="_Toc69397272" w:history="1">
        <w:r w:rsidR="001C57BC" w:rsidRPr="00BE5605">
          <w:rPr>
            <w:rStyle w:val="Hyperlink"/>
            <w:noProof/>
          </w:rPr>
          <w:t>2.1 Cơ sở dữ liệu</w:t>
        </w:r>
        <w:r w:rsidR="001C57BC">
          <w:rPr>
            <w:noProof/>
            <w:webHidden/>
          </w:rPr>
          <w:tab/>
        </w:r>
        <w:r w:rsidR="001C57BC">
          <w:rPr>
            <w:noProof/>
            <w:webHidden/>
          </w:rPr>
          <w:fldChar w:fldCharType="begin"/>
        </w:r>
        <w:r w:rsidR="001C57BC">
          <w:rPr>
            <w:noProof/>
            <w:webHidden/>
          </w:rPr>
          <w:instrText xml:space="preserve"> PAGEREF _Toc69397272 \h </w:instrText>
        </w:r>
        <w:r w:rsidR="001C57BC">
          <w:rPr>
            <w:noProof/>
            <w:webHidden/>
          </w:rPr>
        </w:r>
        <w:r w:rsidR="001C57BC">
          <w:rPr>
            <w:noProof/>
            <w:webHidden/>
          </w:rPr>
          <w:fldChar w:fldCharType="separate"/>
        </w:r>
        <w:r w:rsidR="001C57BC">
          <w:rPr>
            <w:noProof/>
            <w:webHidden/>
          </w:rPr>
          <w:t>14</w:t>
        </w:r>
        <w:r w:rsidR="001C57BC">
          <w:rPr>
            <w:noProof/>
            <w:webHidden/>
          </w:rPr>
          <w:fldChar w:fldCharType="end"/>
        </w:r>
      </w:hyperlink>
    </w:p>
    <w:p w14:paraId="34CFACF0" w14:textId="7A6519AF" w:rsidR="001C57BC" w:rsidRDefault="00517FC2">
      <w:pPr>
        <w:pStyle w:val="TOC2"/>
        <w:rPr>
          <w:rFonts w:asciiTheme="minorHAnsi" w:eastAsiaTheme="minorEastAsia" w:hAnsiTheme="minorHAnsi" w:cstheme="minorBidi"/>
          <w:noProof/>
          <w:sz w:val="22"/>
          <w:szCs w:val="22"/>
        </w:rPr>
      </w:pPr>
      <w:hyperlink w:anchor="_Toc69397273" w:history="1">
        <w:r w:rsidR="001C57BC" w:rsidRPr="00BE5605">
          <w:rPr>
            <w:rStyle w:val="Hyperlink"/>
            <w:noProof/>
          </w:rPr>
          <w:t>2.2 Ngôn ngữ HTML</w:t>
        </w:r>
        <w:r w:rsidR="001C57BC">
          <w:rPr>
            <w:noProof/>
            <w:webHidden/>
          </w:rPr>
          <w:tab/>
        </w:r>
        <w:r w:rsidR="001C57BC">
          <w:rPr>
            <w:noProof/>
            <w:webHidden/>
          </w:rPr>
          <w:fldChar w:fldCharType="begin"/>
        </w:r>
        <w:r w:rsidR="001C57BC">
          <w:rPr>
            <w:noProof/>
            <w:webHidden/>
          </w:rPr>
          <w:instrText xml:space="preserve"> PAGEREF _Toc69397273 \h </w:instrText>
        </w:r>
        <w:r w:rsidR="001C57BC">
          <w:rPr>
            <w:noProof/>
            <w:webHidden/>
          </w:rPr>
        </w:r>
        <w:r w:rsidR="001C57BC">
          <w:rPr>
            <w:noProof/>
            <w:webHidden/>
          </w:rPr>
          <w:fldChar w:fldCharType="separate"/>
        </w:r>
        <w:r w:rsidR="001C57BC">
          <w:rPr>
            <w:noProof/>
            <w:webHidden/>
          </w:rPr>
          <w:t>17</w:t>
        </w:r>
        <w:r w:rsidR="001C57BC">
          <w:rPr>
            <w:noProof/>
            <w:webHidden/>
          </w:rPr>
          <w:fldChar w:fldCharType="end"/>
        </w:r>
      </w:hyperlink>
    </w:p>
    <w:p w14:paraId="1E2A3354" w14:textId="2B2F81AC"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74" w:history="1">
        <w:r w:rsidR="001C57BC" w:rsidRPr="00BE5605">
          <w:rPr>
            <w:rStyle w:val="Hyperlink"/>
            <w:noProof/>
          </w:rPr>
          <w:t>2.2.1 Khái niệm</w:t>
        </w:r>
        <w:r w:rsidR="001C57BC">
          <w:rPr>
            <w:noProof/>
            <w:webHidden/>
          </w:rPr>
          <w:tab/>
        </w:r>
        <w:r w:rsidR="001C57BC">
          <w:rPr>
            <w:noProof/>
            <w:webHidden/>
          </w:rPr>
          <w:fldChar w:fldCharType="begin"/>
        </w:r>
        <w:r w:rsidR="001C57BC">
          <w:rPr>
            <w:noProof/>
            <w:webHidden/>
          </w:rPr>
          <w:instrText xml:space="preserve"> PAGEREF _Toc69397274 \h </w:instrText>
        </w:r>
        <w:r w:rsidR="001C57BC">
          <w:rPr>
            <w:noProof/>
            <w:webHidden/>
          </w:rPr>
        </w:r>
        <w:r w:rsidR="001C57BC">
          <w:rPr>
            <w:noProof/>
            <w:webHidden/>
          </w:rPr>
          <w:fldChar w:fldCharType="separate"/>
        </w:r>
        <w:r w:rsidR="001C57BC">
          <w:rPr>
            <w:noProof/>
            <w:webHidden/>
          </w:rPr>
          <w:t>17</w:t>
        </w:r>
        <w:r w:rsidR="001C57BC">
          <w:rPr>
            <w:noProof/>
            <w:webHidden/>
          </w:rPr>
          <w:fldChar w:fldCharType="end"/>
        </w:r>
      </w:hyperlink>
    </w:p>
    <w:p w14:paraId="53FFE393" w14:textId="3D021CAC"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75" w:history="1">
        <w:r w:rsidR="001C57BC" w:rsidRPr="00BE5605">
          <w:rPr>
            <w:rStyle w:val="Hyperlink"/>
            <w:noProof/>
          </w:rPr>
          <w:t>2.2.2 Vai trò của HTML trong lập trình web</w:t>
        </w:r>
        <w:r w:rsidR="001C57BC">
          <w:rPr>
            <w:noProof/>
            <w:webHidden/>
          </w:rPr>
          <w:tab/>
        </w:r>
        <w:r w:rsidR="001C57BC">
          <w:rPr>
            <w:noProof/>
            <w:webHidden/>
          </w:rPr>
          <w:fldChar w:fldCharType="begin"/>
        </w:r>
        <w:r w:rsidR="001C57BC">
          <w:rPr>
            <w:noProof/>
            <w:webHidden/>
          </w:rPr>
          <w:instrText xml:space="preserve"> PAGEREF _Toc69397275 \h </w:instrText>
        </w:r>
        <w:r w:rsidR="001C57BC">
          <w:rPr>
            <w:noProof/>
            <w:webHidden/>
          </w:rPr>
        </w:r>
        <w:r w:rsidR="001C57BC">
          <w:rPr>
            <w:noProof/>
            <w:webHidden/>
          </w:rPr>
          <w:fldChar w:fldCharType="separate"/>
        </w:r>
        <w:r w:rsidR="001C57BC">
          <w:rPr>
            <w:noProof/>
            <w:webHidden/>
          </w:rPr>
          <w:t>17</w:t>
        </w:r>
        <w:r w:rsidR="001C57BC">
          <w:rPr>
            <w:noProof/>
            <w:webHidden/>
          </w:rPr>
          <w:fldChar w:fldCharType="end"/>
        </w:r>
      </w:hyperlink>
    </w:p>
    <w:p w14:paraId="1ACA51E0" w14:textId="40CCBBCD" w:rsidR="001C57BC" w:rsidRDefault="00517FC2">
      <w:pPr>
        <w:pStyle w:val="TOC2"/>
        <w:rPr>
          <w:rFonts w:asciiTheme="minorHAnsi" w:eastAsiaTheme="minorEastAsia" w:hAnsiTheme="minorHAnsi" w:cstheme="minorBidi"/>
          <w:noProof/>
          <w:sz w:val="22"/>
          <w:szCs w:val="22"/>
        </w:rPr>
      </w:pPr>
      <w:hyperlink w:anchor="_Toc69397276" w:history="1">
        <w:r w:rsidR="001C57BC" w:rsidRPr="00BE5605">
          <w:rPr>
            <w:rStyle w:val="Hyperlink"/>
            <w:noProof/>
          </w:rPr>
          <w:t>2.3 Ngôn ngữ CSS</w:t>
        </w:r>
        <w:r w:rsidR="001C57BC">
          <w:rPr>
            <w:noProof/>
            <w:webHidden/>
          </w:rPr>
          <w:tab/>
        </w:r>
        <w:r w:rsidR="001C57BC">
          <w:rPr>
            <w:noProof/>
            <w:webHidden/>
          </w:rPr>
          <w:fldChar w:fldCharType="begin"/>
        </w:r>
        <w:r w:rsidR="001C57BC">
          <w:rPr>
            <w:noProof/>
            <w:webHidden/>
          </w:rPr>
          <w:instrText xml:space="preserve"> PAGEREF _Toc69397276 \h </w:instrText>
        </w:r>
        <w:r w:rsidR="001C57BC">
          <w:rPr>
            <w:noProof/>
            <w:webHidden/>
          </w:rPr>
        </w:r>
        <w:r w:rsidR="001C57BC">
          <w:rPr>
            <w:noProof/>
            <w:webHidden/>
          </w:rPr>
          <w:fldChar w:fldCharType="separate"/>
        </w:r>
        <w:r w:rsidR="001C57BC">
          <w:rPr>
            <w:noProof/>
            <w:webHidden/>
          </w:rPr>
          <w:t>17</w:t>
        </w:r>
        <w:r w:rsidR="001C57BC">
          <w:rPr>
            <w:noProof/>
            <w:webHidden/>
          </w:rPr>
          <w:fldChar w:fldCharType="end"/>
        </w:r>
      </w:hyperlink>
    </w:p>
    <w:p w14:paraId="5EB3BF30" w14:textId="0CDE45E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77" w:history="1">
        <w:r w:rsidR="001C57BC" w:rsidRPr="00BE5605">
          <w:rPr>
            <w:rStyle w:val="Hyperlink"/>
            <w:noProof/>
          </w:rPr>
          <w:t>2.3.1 Khái niệm</w:t>
        </w:r>
        <w:r w:rsidR="001C57BC">
          <w:rPr>
            <w:noProof/>
            <w:webHidden/>
          </w:rPr>
          <w:tab/>
        </w:r>
        <w:r w:rsidR="001C57BC">
          <w:rPr>
            <w:noProof/>
            <w:webHidden/>
          </w:rPr>
          <w:fldChar w:fldCharType="begin"/>
        </w:r>
        <w:r w:rsidR="001C57BC">
          <w:rPr>
            <w:noProof/>
            <w:webHidden/>
          </w:rPr>
          <w:instrText xml:space="preserve"> PAGEREF _Toc69397277 \h </w:instrText>
        </w:r>
        <w:r w:rsidR="001C57BC">
          <w:rPr>
            <w:noProof/>
            <w:webHidden/>
          </w:rPr>
        </w:r>
        <w:r w:rsidR="001C57BC">
          <w:rPr>
            <w:noProof/>
            <w:webHidden/>
          </w:rPr>
          <w:fldChar w:fldCharType="separate"/>
        </w:r>
        <w:r w:rsidR="001C57BC">
          <w:rPr>
            <w:noProof/>
            <w:webHidden/>
          </w:rPr>
          <w:t>17</w:t>
        </w:r>
        <w:r w:rsidR="001C57BC">
          <w:rPr>
            <w:noProof/>
            <w:webHidden/>
          </w:rPr>
          <w:fldChar w:fldCharType="end"/>
        </w:r>
      </w:hyperlink>
    </w:p>
    <w:p w14:paraId="30BA72D9" w14:textId="4F23A0F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78" w:history="1">
        <w:r w:rsidR="001C57BC" w:rsidRPr="00BE5605">
          <w:rPr>
            <w:rStyle w:val="Hyperlink"/>
            <w:noProof/>
          </w:rPr>
          <w:t>2.3.2 Vai trò của CSS trong lập trình web</w:t>
        </w:r>
        <w:r w:rsidR="001C57BC">
          <w:rPr>
            <w:noProof/>
            <w:webHidden/>
          </w:rPr>
          <w:tab/>
        </w:r>
        <w:r w:rsidR="001C57BC">
          <w:rPr>
            <w:noProof/>
            <w:webHidden/>
          </w:rPr>
          <w:fldChar w:fldCharType="begin"/>
        </w:r>
        <w:r w:rsidR="001C57BC">
          <w:rPr>
            <w:noProof/>
            <w:webHidden/>
          </w:rPr>
          <w:instrText xml:space="preserve"> PAGEREF _Toc69397278 \h </w:instrText>
        </w:r>
        <w:r w:rsidR="001C57BC">
          <w:rPr>
            <w:noProof/>
            <w:webHidden/>
          </w:rPr>
        </w:r>
        <w:r w:rsidR="001C57BC">
          <w:rPr>
            <w:noProof/>
            <w:webHidden/>
          </w:rPr>
          <w:fldChar w:fldCharType="separate"/>
        </w:r>
        <w:r w:rsidR="001C57BC">
          <w:rPr>
            <w:noProof/>
            <w:webHidden/>
          </w:rPr>
          <w:t>18</w:t>
        </w:r>
        <w:r w:rsidR="001C57BC">
          <w:rPr>
            <w:noProof/>
            <w:webHidden/>
          </w:rPr>
          <w:fldChar w:fldCharType="end"/>
        </w:r>
      </w:hyperlink>
    </w:p>
    <w:p w14:paraId="7BD4C393" w14:textId="71F6B82F" w:rsidR="001C57BC" w:rsidRDefault="00517FC2">
      <w:pPr>
        <w:pStyle w:val="TOC2"/>
        <w:rPr>
          <w:rFonts w:asciiTheme="minorHAnsi" w:eastAsiaTheme="minorEastAsia" w:hAnsiTheme="minorHAnsi" w:cstheme="minorBidi"/>
          <w:noProof/>
          <w:sz w:val="22"/>
          <w:szCs w:val="22"/>
        </w:rPr>
      </w:pPr>
      <w:hyperlink w:anchor="_Toc69397279" w:history="1">
        <w:r w:rsidR="001C57BC" w:rsidRPr="00BE5605">
          <w:rPr>
            <w:rStyle w:val="Hyperlink"/>
            <w:noProof/>
          </w:rPr>
          <w:t>2.4 Ngôn ngữ JavaScript</w:t>
        </w:r>
        <w:r w:rsidR="001C57BC">
          <w:rPr>
            <w:noProof/>
            <w:webHidden/>
          </w:rPr>
          <w:tab/>
        </w:r>
        <w:r w:rsidR="001C57BC">
          <w:rPr>
            <w:noProof/>
            <w:webHidden/>
          </w:rPr>
          <w:fldChar w:fldCharType="begin"/>
        </w:r>
        <w:r w:rsidR="001C57BC">
          <w:rPr>
            <w:noProof/>
            <w:webHidden/>
          </w:rPr>
          <w:instrText xml:space="preserve"> PAGEREF _Toc69397279 \h </w:instrText>
        </w:r>
        <w:r w:rsidR="001C57BC">
          <w:rPr>
            <w:noProof/>
            <w:webHidden/>
          </w:rPr>
        </w:r>
        <w:r w:rsidR="001C57BC">
          <w:rPr>
            <w:noProof/>
            <w:webHidden/>
          </w:rPr>
          <w:fldChar w:fldCharType="separate"/>
        </w:r>
        <w:r w:rsidR="001C57BC">
          <w:rPr>
            <w:noProof/>
            <w:webHidden/>
          </w:rPr>
          <w:t>18</w:t>
        </w:r>
        <w:r w:rsidR="001C57BC">
          <w:rPr>
            <w:noProof/>
            <w:webHidden/>
          </w:rPr>
          <w:fldChar w:fldCharType="end"/>
        </w:r>
      </w:hyperlink>
    </w:p>
    <w:p w14:paraId="2C5FC8F4" w14:textId="75566FD6"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80" w:history="1">
        <w:r w:rsidR="001C57BC" w:rsidRPr="00BE5605">
          <w:rPr>
            <w:rStyle w:val="Hyperlink"/>
            <w:noProof/>
          </w:rPr>
          <w:t>2.4.1 Khái niệm</w:t>
        </w:r>
        <w:r w:rsidR="001C57BC">
          <w:rPr>
            <w:noProof/>
            <w:webHidden/>
          </w:rPr>
          <w:tab/>
        </w:r>
        <w:r w:rsidR="001C57BC">
          <w:rPr>
            <w:noProof/>
            <w:webHidden/>
          </w:rPr>
          <w:fldChar w:fldCharType="begin"/>
        </w:r>
        <w:r w:rsidR="001C57BC">
          <w:rPr>
            <w:noProof/>
            <w:webHidden/>
          </w:rPr>
          <w:instrText xml:space="preserve"> PAGEREF _Toc69397280 \h </w:instrText>
        </w:r>
        <w:r w:rsidR="001C57BC">
          <w:rPr>
            <w:noProof/>
            <w:webHidden/>
          </w:rPr>
        </w:r>
        <w:r w:rsidR="001C57BC">
          <w:rPr>
            <w:noProof/>
            <w:webHidden/>
          </w:rPr>
          <w:fldChar w:fldCharType="separate"/>
        </w:r>
        <w:r w:rsidR="001C57BC">
          <w:rPr>
            <w:noProof/>
            <w:webHidden/>
          </w:rPr>
          <w:t>18</w:t>
        </w:r>
        <w:r w:rsidR="001C57BC">
          <w:rPr>
            <w:noProof/>
            <w:webHidden/>
          </w:rPr>
          <w:fldChar w:fldCharType="end"/>
        </w:r>
      </w:hyperlink>
    </w:p>
    <w:p w14:paraId="71ACF781" w14:textId="572FD8B1" w:rsidR="001C57BC" w:rsidRDefault="00517FC2">
      <w:pPr>
        <w:pStyle w:val="TOC2"/>
        <w:rPr>
          <w:rFonts w:asciiTheme="minorHAnsi" w:eastAsiaTheme="minorEastAsia" w:hAnsiTheme="minorHAnsi" w:cstheme="minorBidi"/>
          <w:noProof/>
          <w:sz w:val="22"/>
          <w:szCs w:val="22"/>
        </w:rPr>
      </w:pPr>
      <w:hyperlink w:anchor="_Toc69397281" w:history="1">
        <w:r w:rsidR="001C57BC" w:rsidRPr="00BE5605">
          <w:rPr>
            <w:rStyle w:val="Hyperlink"/>
            <w:noProof/>
          </w:rPr>
          <w:t>2.5 Ngôn ngữ PHP</w:t>
        </w:r>
        <w:r w:rsidR="001C57BC">
          <w:rPr>
            <w:noProof/>
            <w:webHidden/>
          </w:rPr>
          <w:tab/>
        </w:r>
        <w:r w:rsidR="001C57BC">
          <w:rPr>
            <w:noProof/>
            <w:webHidden/>
          </w:rPr>
          <w:fldChar w:fldCharType="begin"/>
        </w:r>
        <w:r w:rsidR="001C57BC">
          <w:rPr>
            <w:noProof/>
            <w:webHidden/>
          </w:rPr>
          <w:instrText xml:space="preserve"> PAGEREF _Toc69397281 \h </w:instrText>
        </w:r>
        <w:r w:rsidR="001C57BC">
          <w:rPr>
            <w:noProof/>
            <w:webHidden/>
          </w:rPr>
        </w:r>
        <w:r w:rsidR="001C57BC">
          <w:rPr>
            <w:noProof/>
            <w:webHidden/>
          </w:rPr>
          <w:fldChar w:fldCharType="separate"/>
        </w:r>
        <w:r w:rsidR="001C57BC">
          <w:rPr>
            <w:noProof/>
            <w:webHidden/>
          </w:rPr>
          <w:t>19</w:t>
        </w:r>
        <w:r w:rsidR="001C57BC">
          <w:rPr>
            <w:noProof/>
            <w:webHidden/>
          </w:rPr>
          <w:fldChar w:fldCharType="end"/>
        </w:r>
      </w:hyperlink>
    </w:p>
    <w:p w14:paraId="139FF8EA" w14:textId="4054CEE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82" w:history="1">
        <w:r w:rsidR="001C57BC" w:rsidRPr="00BE5605">
          <w:rPr>
            <w:rStyle w:val="Hyperlink"/>
            <w:noProof/>
          </w:rPr>
          <w:t>2.5.1 Khái niệm</w:t>
        </w:r>
        <w:r w:rsidR="001C57BC">
          <w:rPr>
            <w:noProof/>
            <w:webHidden/>
          </w:rPr>
          <w:tab/>
        </w:r>
        <w:r w:rsidR="001C57BC">
          <w:rPr>
            <w:noProof/>
            <w:webHidden/>
          </w:rPr>
          <w:fldChar w:fldCharType="begin"/>
        </w:r>
        <w:r w:rsidR="001C57BC">
          <w:rPr>
            <w:noProof/>
            <w:webHidden/>
          </w:rPr>
          <w:instrText xml:space="preserve"> PAGEREF _Toc69397282 \h </w:instrText>
        </w:r>
        <w:r w:rsidR="001C57BC">
          <w:rPr>
            <w:noProof/>
            <w:webHidden/>
          </w:rPr>
        </w:r>
        <w:r w:rsidR="001C57BC">
          <w:rPr>
            <w:noProof/>
            <w:webHidden/>
          </w:rPr>
          <w:fldChar w:fldCharType="separate"/>
        </w:r>
        <w:r w:rsidR="001C57BC">
          <w:rPr>
            <w:noProof/>
            <w:webHidden/>
          </w:rPr>
          <w:t>19</w:t>
        </w:r>
        <w:r w:rsidR="001C57BC">
          <w:rPr>
            <w:noProof/>
            <w:webHidden/>
          </w:rPr>
          <w:fldChar w:fldCharType="end"/>
        </w:r>
      </w:hyperlink>
    </w:p>
    <w:p w14:paraId="7B1CF5F5" w14:textId="177B16FD"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83" w:history="1">
        <w:r w:rsidR="001C57BC" w:rsidRPr="00BE5605">
          <w:rPr>
            <w:rStyle w:val="Hyperlink"/>
            <w:noProof/>
          </w:rPr>
          <w:t>2.5.2 Lịch sử phát triển của PHP</w:t>
        </w:r>
        <w:r w:rsidR="001C57BC">
          <w:rPr>
            <w:noProof/>
            <w:webHidden/>
          </w:rPr>
          <w:tab/>
        </w:r>
        <w:r w:rsidR="001C57BC">
          <w:rPr>
            <w:noProof/>
            <w:webHidden/>
          </w:rPr>
          <w:fldChar w:fldCharType="begin"/>
        </w:r>
        <w:r w:rsidR="001C57BC">
          <w:rPr>
            <w:noProof/>
            <w:webHidden/>
          </w:rPr>
          <w:instrText xml:space="preserve"> PAGEREF _Toc69397283 \h </w:instrText>
        </w:r>
        <w:r w:rsidR="001C57BC">
          <w:rPr>
            <w:noProof/>
            <w:webHidden/>
          </w:rPr>
        </w:r>
        <w:r w:rsidR="001C57BC">
          <w:rPr>
            <w:noProof/>
            <w:webHidden/>
          </w:rPr>
          <w:fldChar w:fldCharType="separate"/>
        </w:r>
        <w:r w:rsidR="001C57BC">
          <w:rPr>
            <w:noProof/>
            <w:webHidden/>
          </w:rPr>
          <w:t>19</w:t>
        </w:r>
        <w:r w:rsidR="001C57BC">
          <w:rPr>
            <w:noProof/>
            <w:webHidden/>
          </w:rPr>
          <w:fldChar w:fldCharType="end"/>
        </w:r>
      </w:hyperlink>
    </w:p>
    <w:p w14:paraId="2114A6C0" w14:textId="6A2759BF"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84" w:history="1">
        <w:r w:rsidR="001C57BC" w:rsidRPr="00BE5605">
          <w:rPr>
            <w:rStyle w:val="Hyperlink"/>
            <w:noProof/>
          </w:rPr>
          <w:t>2.5.3 Quy trình hoạt động của PHP</w:t>
        </w:r>
        <w:r w:rsidR="001C57BC">
          <w:rPr>
            <w:noProof/>
            <w:webHidden/>
          </w:rPr>
          <w:tab/>
        </w:r>
        <w:r w:rsidR="001C57BC">
          <w:rPr>
            <w:noProof/>
            <w:webHidden/>
          </w:rPr>
          <w:fldChar w:fldCharType="begin"/>
        </w:r>
        <w:r w:rsidR="001C57BC">
          <w:rPr>
            <w:noProof/>
            <w:webHidden/>
          </w:rPr>
          <w:instrText xml:space="preserve"> PAGEREF _Toc69397284 \h </w:instrText>
        </w:r>
        <w:r w:rsidR="001C57BC">
          <w:rPr>
            <w:noProof/>
            <w:webHidden/>
          </w:rPr>
        </w:r>
        <w:r w:rsidR="001C57BC">
          <w:rPr>
            <w:noProof/>
            <w:webHidden/>
          </w:rPr>
          <w:fldChar w:fldCharType="separate"/>
        </w:r>
        <w:r w:rsidR="001C57BC">
          <w:rPr>
            <w:noProof/>
            <w:webHidden/>
          </w:rPr>
          <w:t>20</w:t>
        </w:r>
        <w:r w:rsidR="001C57BC">
          <w:rPr>
            <w:noProof/>
            <w:webHidden/>
          </w:rPr>
          <w:fldChar w:fldCharType="end"/>
        </w:r>
      </w:hyperlink>
    </w:p>
    <w:p w14:paraId="304DD936" w14:textId="1F3FA07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85" w:history="1">
        <w:r w:rsidR="001C57BC" w:rsidRPr="00BE5605">
          <w:rPr>
            <w:rStyle w:val="Hyperlink"/>
            <w:noProof/>
          </w:rPr>
          <w:t>2.5.4 Ưu nhược điểm của ngôn ngữ PHP</w:t>
        </w:r>
        <w:r w:rsidR="001C57BC">
          <w:rPr>
            <w:noProof/>
            <w:webHidden/>
          </w:rPr>
          <w:tab/>
        </w:r>
        <w:r w:rsidR="001C57BC">
          <w:rPr>
            <w:noProof/>
            <w:webHidden/>
          </w:rPr>
          <w:fldChar w:fldCharType="begin"/>
        </w:r>
        <w:r w:rsidR="001C57BC">
          <w:rPr>
            <w:noProof/>
            <w:webHidden/>
          </w:rPr>
          <w:instrText xml:space="preserve"> PAGEREF _Toc69397285 \h </w:instrText>
        </w:r>
        <w:r w:rsidR="001C57BC">
          <w:rPr>
            <w:noProof/>
            <w:webHidden/>
          </w:rPr>
        </w:r>
        <w:r w:rsidR="001C57BC">
          <w:rPr>
            <w:noProof/>
            <w:webHidden/>
          </w:rPr>
          <w:fldChar w:fldCharType="separate"/>
        </w:r>
        <w:r w:rsidR="001C57BC">
          <w:rPr>
            <w:noProof/>
            <w:webHidden/>
          </w:rPr>
          <w:t>20</w:t>
        </w:r>
        <w:r w:rsidR="001C57BC">
          <w:rPr>
            <w:noProof/>
            <w:webHidden/>
          </w:rPr>
          <w:fldChar w:fldCharType="end"/>
        </w:r>
      </w:hyperlink>
    </w:p>
    <w:p w14:paraId="3592AEB4" w14:textId="69DB128C" w:rsidR="001C57BC" w:rsidRDefault="00517FC2">
      <w:pPr>
        <w:pStyle w:val="TOC2"/>
        <w:rPr>
          <w:rFonts w:asciiTheme="minorHAnsi" w:eastAsiaTheme="minorEastAsia" w:hAnsiTheme="minorHAnsi" w:cstheme="minorBidi"/>
          <w:noProof/>
          <w:sz w:val="22"/>
          <w:szCs w:val="22"/>
        </w:rPr>
      </w:pPr>
      <w:hyperlink w:anchor="_Toc69397286" w:history="1">
        <w:r w:rsidR="001C57BC" w:rsidRPr="00BE5605">
          <w:rPr>
            <w:rStyle w:val="Hyperlink"/>
            <w:noProof/>
          </w:rPr>
          <w:t>2.6 Laravel framework</w:t>
        </w:r>
        <w:r w:rsidR="001C57BC">
          <w:rPr>
            <w:noProof/>
            <w:webHidden/>
          </w:rPr>
          <w:tab/>
        </w:r>
        <w:r w:rsidR="001C57BC">
          <w:rPr>
            <w:noProof/>
            <w:webHidden/>
          </w:rPr>
          <w:fldChar w:fldCharType="begin"/>
        </w:r>
        <w:r w:rsidR="001C57BC">
          <w:rPr>
            <w:noProof/>
            <w:webHidden/>
          </w:rPr>
          <w:instrText xml:space="preserve"> PAGEREF _Toc69397286 \h </w:instrText>
        </w:r>
        <w:r w:rsidR="001C57BC">
          <w:rPr>
            <w:noProof/>
            <w:webHidden/>
          </w:rPr>
        </w:r>
        <w:r w:rsidR="001C57BC">
          <w:rPr>
            <w:noProof/>
            <w:webHidden/>
          </w:rPr>
          <w:fldChar w:fldCharType="separate"/>
        </w:r>
        <w:r w:rsidR="001C57BC">
          <w:rPr>
            <w:noProof/>
            <w:webHidden/>
          </w:rPr>
          <w:t>21</w:t>
        </w:r>
        <w:r w:rsidR="001C57BC">
          <w:rPr>
            <w:noProof/>
            <w:webHidden/>
          </w:rPr>
          <w:fldChar w:fldCharType="end"/>
        </w:r>
      </w:hyperlink>
    </w:p>
    <w:p w14:paraId="5745112C" w14:textId="69C6223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87" w:history="1">
        <w:r w:rsidR="001C57BC" w:rsidRPr="00BE5605">
          <w:rPr>
            <w:rStyle w:val="Hyperlink"/>
            <w:noProof/>
          </w:rPr>
          <w:t>2.6.1 Framework là gì</w:t>
        </w:r>
        <w:r w:rsidR="001C57BC">
          <w:rPr>
            <w:noProof/>
            <w:webHidden/>
          </w:rPr>
          <w:tab/>
        </w:r>
        <w:r w:rsidR="001C57BC">
          <w:rPr>
            <w:noProof/>
            <w:webHidden/>
          </w:rPr>
          <w:fldChar w:fldCharType="begin"/>
        </w:r>
        <w:r w:rsidR="001C57BC">
          <w:rPr>
            <w:noProof/>
            <w:webHidden/>
          </w:rPr>
          <w:instrText xml:space="preserve"> PAGEREF _Toc69397287 \h </w:instrText>
        </w:r>
        <w:r w:rsidR="001C57BC">
          <w:rPr>
            <w:noProof/>
            <w:webHidden/>
          </w:rPr>
        </w:r>
        <w:r w:rsidR="001C57BC">
          <w:rPr>
            <w:noProof/>
            <w:webHidden/>
          </w:rPr>
          <w:fldChar w:fldCharType="separate"/>
        </w:r>
        <w:r w:rsidR="001C57BC">
          <w:rPr>
            <w:noProof/>
            <w:webHidden/>
          </w:rPr>
          <w:t>21</w:t>
        </w:r>
        <w:r w:rsidR="001C57BC">
          <w:rPr>
            <w:noProof/>
            <w:webHidden/>
          </w:rPr>
          <w:fldChar w:fldCharType="end"/>
        </w:r>
      </w:hyperlink>
    </w:p>
    <w:p w14:paraId="0FB0A066" w14:textId="1560556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88" w:history="1">
        <w:r w:rsidR="001C57BC" w:rsidRPr="00BE5605">
          <w:rPr>
            <w:rStyle w:val="Hyperlink"/>
            <w:noProof/>
          </w:rPr>
          <w:t>2.6.2 Mô hình MVC là gì</w:t>
        </w:r>
        <w:r w:rsidR="001C57BC">
          <w:rPr>
            <w:noProof/>
            <w:webHidden/>
          </w:rPr>
          <w:tab/>
        </w:r>
        <w:r w:rsidR="001C57BC">
          <w:rPr>
            <w:noProof/>
            <w:webHidden/>
          </w:rPr>
          <w:fldChar w:fldCharType="begin"/>
        </w:r>
        <w:r w:rsidR="001C57BC">
          <w:rPr>
            <w:noProof/>
            <w:webHidden/>
          </w:rPr>
          <w:instrText xml:space="preserve"> PAGEREF _Toc69397288 \h </w:instrText>
        </w:r>
        <w:r w:rsidR="001C57BC">
          <w:rPr>
            <w:noProof/>
            <w:webHidden/>
          </w:rPr>
        </w:r>
        <w:r w:rsidR="001C57BC">
          <w:rPr>
            <w:noProof/>
            <w:webHidden/>
          </w:rPr>
          <w:fldChar w:fldCharType="separate"/>
        </w:r>
        <w:r w:rsidR="001C57BC">
          <w:rPr>
            <w:noProof/>
            <w:webHidden/>
          </w:rPr>
          <w:t>21</w:t>
        </w:r>
        <w:r w:rsidR="001C57BC">
          <w:rPr>
            <w:noProof/>
            <w:webHidden/>
          </w:rPr>
          <w:fldChar w:fldCharType="end"/>
        </w:r>
      </w:hyperlink>
    </w:p>
    <w:p w14:paraId="0606339D" w14:textId="77111001"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89" w:history="1">
        <w:r w:rsidR="001C57BC" w:rsidRPr="00BE5605">
          <w:rPr>
            <w:rStyle w:val="Hyperlink"/>
            <w:noProof/>
          </w:rPr>
          <w:t>2.6.3 Giới thiệu framework Laravel</w:t>
        </w:r>
        <w:r w:rsidR="001C57BC">
          <w:rPr>
            <w:noProof/>
            <w:webHidden/>
          </w:rPr>
          <w:tab/>
        </w:r>
        <w:r w:rsidR="001C57BC">
          <w:rPr>
            <w:noProof/>
            <w:webHidden/>
          </w:rPr>
          <w:fldChar w:fldCharType="begin"/>
        </w:r>
        <w:r w:rsidR="001C57BC">
          <w:rPr>
            <w:noProof/>
            <w:webHidden/>
          </w:rPr>
          <w:instrText xml:space="preserve"> PAGEREF _Toc69397289 \h </w:instrText>
        </w:r>
        <w:r w:rsidR="001C57BC">
          <w:rPr>
            <w:noProof/>
            <w:webHidden/>
          </w:rPr>
        </w:r>
        <w:r w:rsidR="001C57BC">
          <w:rPr>
            <w:noProof/>
            <w:webHidden/>
          </w:rPr>
          <w:fldChar w:fldCharType="separate"/>
        </w:r>
        <w:r w:rsidR="001C57BC">
          <w:rPr>
            <w:noProof/>
            <w:webHidden/>
          </w:rPr>
          <w:t>22</w:t>
        </w:r>
        <w:r w:rsidR="001C57BC">
          <w:rPr>
            <w:noProof/>
            <w:webHidden/>
          </w:rPr>
          <w:fldChar w:fldCharType="end"/>
        </w:r>
      </w:hyperlink>
    </w:p>
    <w:p w14:paraId="36F6B73F" w14:textId="22B42520"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90" w:history="1">
        <w:r w:rsidR="001C57BC" w:rsidRPr="00BE5605">
          <w:rPr>
            <w:rStyle w:val="Hyperlink"/>
            <w:noProof/>
          </w:rPr>
          <w:t>2.6.4 Khái niệm</w:t>
        </w:r>
        <w:r w:rsidR="001C57BC">
          <w:rPr>
            <w:noProof/>
            <w:webHidden/>
          </w:rPr>
          <w:tab/>
        </w:r>
        <w:r w:rsidR="001C57BC">
          <w:rPr>
            <w:noProof/>
            <w:webHidden/>
          </w:rPr>
          <w:fldChar w:fldCharType="begin"/>
        </w:r>
        <w:r w:rsidR="001C57BC">
          <w:rPr>
            <w:noProof/>
            <w:webHidden/>
          </w:rPr>
          <w:instrText xml:space="preserve"> PAGEREF _Toc69397290 \h </w:instrText>
        </w:r>
        <w:r w:rsidR="001C57BC">
          <w:rPr>
            <w:noProof/>
            <w:webHidden/>
          </w:rPr>
        </w:r>
        <w:r w:rsidR="001C57BC">
          <w:rPr>
            <w:noProof/>
            <w:webHidden/>
          </w:rPr>
          <w:fldChar w:fldCharType="separate"/>
        </w:r>
        <w:r w:rsidR="001C57BC">
          <w:rPr>
            <w:noProof/>
            <w:webHidden/>
          </w:rPr>
          <w:t>22</w:t>
        </w:r>
        <w:r w:rsidR="001C57BC">
          <w:rPr>
            <w:noProof/>
            <w:webHidden/>
          </w:rPr>
          <w:fldChar w:fldCharType="end"/>
        </w:r>
      </w:hyperlink>
    </w:p>
    <w:p w14:paraId="31E0C1FB" w14:textId="32B458C0"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91" w:history="1">
        <w:r w:rsidR="001C57BC" w:rsidRPr="00BE5605">
          <w:rPr>
            <w:rStyle w:val="Hyperlink"/>
            <w:noProof/>
          </w:rPr>
          <w:t>2.6.5 Lịch sử ra đời</w:t>
        </w:r>
        <w:r w:rsidR="001C57BC">
          <w:rPr>
            <w:noProof/>
            <w:webHidden/>
          </w:rPr>
          <w:tab/>
        </w:r>
        <w:r w:rsidR="001C57BC">
          <w:rPr>
            <w:noProof/>
            <w:webHidden/>
          </w:rPr>
          <w:fldChar w:fldCharType="begin"/>
        </w:r>
        <w:r w:rsidR="001C57BC">
          <w:rPr>
            <w:noProof/>
            <w:webHidden/>
          </w:rPr>
          <w:instrText xml:space="preserve"> PAGEREF _Toc69397291 \h </w:instrText>
        </w:r>
        <w:r w:rsidR="001C57BC">
          <w:rPr>
            <w:noProof/>
            <w:webHidden/>
          </w:rPr>
        </w:r>
        <w:r w:rsidR="001C57BC">
          <w:rPr>
            <w:noProof/>
            <w:webHidden/>
          </w:rPr>
          <w:fldChar w:fldCharType="separate"/>
        </w:r>
        <w:r w:rsidR="001C57BC">
          <w:rPr>
            <w:noProof/>
            <w:webHidden/>
          </w:rPr>
          <w:t>22</w:t>
        </w:r>
        <w:r w:rsidR="001C57BC">
          <w:rPr>
            <w:noProof/>
            <w:webHidden/>
          </w:rPr>
          <w:fldChar w:fldCharType="end"/>
        </w:r>
      </w:hyperlink>
    </w:p>
    <w:p w14:paraId="167E88B6" w14:textId="289ADA1B"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92" w:history="1">
        <w:r w:rsidR="001C57BC" w:rsidRPr="00BE5605">
          <w:rPr>
            <w:rStyle w:val="Hyperlink"/>
            <w:noProof/>
          </w:rPr>
          <w:t>2.6.6 Sơ lược tính năng cơ bản của Laravel</w:t>
        </w:r>
        <w:r w:rsidR="001C57BC">
          <w:rPr>
            <w:noProof/>
            <w:webHidden/>
          </w:rPr>
          <w:tab/>
        </w:r>
        <w:r w:rsidR="001C57BC">
          <w:rPr>
            <w:noProof/>
            <w:webHidden/>
          </w:rPr>
          <w:fldChar w:fldCharType="begin"/>
        </w:r>
        <w:r w:rsidR="001C57BC">
          <w:rPr>
            <w:noProof/>
            <w:webHidden/>
          </w:rPr>
          <w:instrText xml:space="preserve"> PAGEREF _Toc69397292 \h </w:instrText>
        </w:r>
        <w:r w:rsidR="001C57BC">
          <w:rPr>
            <w:noProof/>
            <w:webHidden/>
          </w:rPr>
        </w:r>
        <w:r w:rsidR="001C57BC">
          <w:rPr>
            <w:noProof/>
            <w:webHidden/>
          </w:rPr>
          <w:fldChar w:fldCharType="separate"/>
        </w:r>
        <w:r w:rsidR="001C57BC">
          <w:rPr>
            <w:noProof/>
            <w:webHidden/>
          </w:rPr>
          <w:t>23</w:t>
        </w:r>
        <w:r w:rsidR="001C57BC">
          <w:rPr>
            <w:noProof/>
            <w:webHidden/>
          </w:rPr>
          <w:fldChar w:fldCharType="end"/>
        </w:r>
      </w:hyperlink>
    </w:p>
    <w:p w14:paraId="0F4F6F62" w14:textId="543D0486"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93" w:history="1">
        <w:r w:rsidR="001C57BC" w:rsidRPr="00BE5605">
          <w:rPr>
            <w:rStyle w:val="Hyperlink"/>
            <w:noProof/>
          </w:rPr>
          <w:t>2.6.7 Ưu nhược điểm</w:t>
        </w:r>
        <w:r w:rsidR="001C57BC">
          <w:rPr>
            <w:noProof/>
            <w:webHidden/>
          </w:rPr>
          <w:tab/>
        </w:r>
        <w:r w:rsidR="001C57BC">
          <w:rPr>
            <w:noProof/>
            <w:webHidden/>
          </w:rPr>
          <w:fldChar w:fldCharType="begin"/>
        </w:r>
        <w:r w:rsidR="001C57BC">
          <w:rPr>
            <w:noProof/>
            <w:webHidden/>
          </w:rPr>
          <w:instrText xml:space="preserve"> PAGEREF _Toc69397293 \h </w:instrText>
        </w:r>
        <w:r w:rsidR="001C57BC">
          <w:rPr>
            <w:noProof/>
            <w:webHidden/>
          </w:rPr>
        </w:r>
        <w:r w:rsidR="001C57BC">
          <w:rPr>
            <w:noProof/>
            <w:webHidden/>
          </w:rPr>
          <w:fldChar w:fldCharType="separate"/>
        </w:r>
        <w:r w:rsidR="001C57BC">
          <w:rPr>
            <w:noProof/>
            <w:webHidden/>
          </w:rPr>
          <w:t>23</w:t>
        </w:r>
        <w:r w:rsidR="001C57BC">
          <w:rPr>
            <w:noProof/>
            <w:webHidden/>
          </w:rPr>
          <w:fldChar w:fldCharType="end"/>
        </w:r>
      </w:hyperlink>
    </w:p>
    <w:p w14:paraId="7570BE17" w14:textId="13D9A97B" w:rsidR="001C57BC" w:rsidRDefault="00517FC2">
      <w:pPr>
        <w:pStyle w:val="TOC2"/>
        <w:rPr>
          <w:rFonts w:asciiTheme="minorHAnsi" w:eastAsiaTheme="minorEastAsia" w:hAnsiTheme="minorHAnsi" w:cstheme="minorBidi"/>
          <w:noProof/>
          <w:sz w:val="22"/>
          <w:szCs w:val="22"/>
        </w:rPr>
      </w:pPr>
      <w:hyperlink w:anchor="_Toc69397294" w:history="1">
        <w:r w:rsidR="001C57BC" w:rsidRPr="00BE5605">
          <w:rPr>
            <w:rStyle w:val="Hyperlink"/>
            <w:noProof/>
          </w:rPr>
          <w:t>2.7 Ngôn ngữ UML</w:t>
        </w:r>
        <w:r w:rsidR="001C57BC">
          <w:rPr>
            <w:noProof/>
            <w:webHidden/>
          </w:rPr>
          <w:tab/>
        </w:r>
        <w:r w:rsidR="001C57BC">
          <w:rPr>
            <w:noProof/>
            <w:webHidden/>
          </w:rPr>
          <w:fldChar w:fldCharType="begin"/>
        </w:r>
        <w:r w:rsidR="001C57BC">
          <w:rPr>
            <w:noProof/>
            <w:webHidden/>
          </w:rPr>
          <w:instrText xml:space="preserve"> PAGEREF _Toc69397294 \h </w:instrText>
        </w:r>
        <w:r w:rsidR="001C57BC">
          <w:rPr>
            <w:noProof/>
            <w:webHidden/>
          </w:rPr>
        </w:r>
        <w:r w:rsidR="001C57BC">
          <w:rPr>
            <w:noProof/>
            <w:webHidden/>
          </w:rPr>
          <w:fldChar w:fldCharType="separate"/>
        </w:r>
        <w:r w:rsidR="001C57BC">
          <w:rPr>
            <w:noProof/>
            <w:webHidden/>
          </w:rPr>
          <w:t>26</w:t>
        </w:r>
        <w:r w:rsidR="001C57BC">
          <w:rPr>
            <w:noProof/>
            <w:webHidden/>
          </w:rPr>
          <w:fldChar w:fldCharType="end"/>
        </w:r>
      </w:hyperlink>
    </w:p>
    <w:p w14:paraId="0139811B" w14:textId="5382C078"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95" w:history="1">
        <w:r w:rsidR="001C57BC" w:rsidRPr="00BE5605">
          <w:rPr>
            <w:rStyle w:val="Hyperlink"/>
            <w:noProof/>
          </w:rPr>
          <w:t>2.7.1 Khái niệm</w:t>
        </w:r>
        <w:r w:rsidR="001C57BC">
          <w:rPr>
            <w:noProof/>
            <w:webHidden/>
          </w:rPr>
          <w:tab/>
        </w:r>
        <w:r w:rsidR="001C57BC">
          <w:rPr>
            <w:noProof/>
            <w:webHidden/>
          </w:rPr>
          <w:fldChar w:fldCharType="begin"/>
        </w:r>
        <w:r w:rsidR="001C57BC">
          <w:rPr>
            <w:noProof/>
            <w:webHidden/>
          </w:rPr>
          <w:instrText xml:space="preserve"> PAGEREF _Toc69397295 \h </w:instrText>
        </w:r>
        <w:r w:rsidR="001C57BC">
          <w:rPr>
            <w:noProof/>
            <w:webHidden/>
          </w:rPr>
        </w:r>
        <w:r w:rsidR="001C57BC">
          <w:rPr>
            <w:noProof/>
            <w:webHidden/>
          </w:rPr>
          <w:fldChar w:fldCharType="separate"/>
        </w:r>
        <w:r w:rsidR="001C57BC">
          <w:rPr>
            <w:noProof/>
            <w:webHidden/>
          </w:rPr>
          <w:t>26</w:t>
        </w:r>
        <w:r w:rsidR="001C57BC">
          <w:rPr>
            <w:noProof/>
            <w:webHidden/>
          </w:rPr>
          <w:fldChar w:fldCharType="end"/>
        </w:r>
      </w:hyperlink>
    </w:p>
    <w:p w14:paraId="161A88F5" w14:textId="27E881E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96" w:history="1">
        <w:r w:rsidR="001C57BC" w:rsidRPr="00BE5605">
          <w:rPr>
            <w:rStyle w:val="Hyperlink"/>
            <w:noProof/>
          </w:rPr>
          <w:t>2.7.2 Các sơ đồ trong UML</w:t>
        </w:r>
        <w:r w:rsidR="001C57BC">
          <w:rPr>
            <w:noProof/>
            <w:webHidden/>
          </w:rPr>
          <w:tab/>
        </w:r>
        <w:r w:rsidR="001C57BC">
          <w:rPr>
            <w:noProof/>
            <w:webHidden/>
          </w:rPr>
          <w:fldChar w:fldCharType="begin"/>
        </w:r>
        <w:r w:rsidR="001C57BC">
          <w:rPr>
            <w:noProof/>
            <w:webHidden/>
          </w:rPr>
          <w:instrText xml:space="preserve"> PAGEREF _Toc69397296 \h </w:instrText>
        </w:r>
        <w:r w:rsidR="001C57BC">
          <w:rPr>
            <w:noProof/>
            <w:webHidden/>
          </w:rPr>
        </w:r>
        <w:r w:rsidR="001C57BC">
          <w:rPr>
            <w:noProof/>
            <w:webHidden/>
          </w:rPr>
          <w:fldChar w:fldCharType="separate"/>
        </w:r>
        <w:r w:rsidR="001C57BC">
          <w:rPr>
            <w:noProof/>
            <w:webHidden/>
          </w:rPr>
          <w:t>26</w:t>
        </w:r>
        <w:r w:rsidR="001C57BC">
          <w:rPr>
            <w:noProof/>
            <w:webHidden/>
          </w:rPr>
          <w:fldChar w:fldCharType="end"/>
        </w:r>
      </w:hyperlink>
    </w:p>
    <w:p w14:paraId="1304CF90" w14:textId="763E103E"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297" w:history="1">
        <w:r w:rsidR="001C57BC" w:rsidRPr="00BE5605">
          <w:rPr>
            <w:rStyle w:val="Hyperlink"/>
            <w:noProof/>
          </w:rPr>
          <w:t>2.7.3 Giải thích các ký hiệu</w:t>
        </w:r>
        <w:r w:rsidR="001C57BC">
          <w:rPr>
            <w:noProof/>
            <w:webHidden/>
          </w:rPr>
          <w:tab/>
        </w:r>
        <w:r w:rsidR="001C57BC">
          <w:rPr>
            <w:noProof/>
            <w:webHidden/>
          </w:rPr>
          <w:fldChar w:fldCharType="begin"/>
        </w:r>
        <w:r w:rsidR="001C57BC">
          <w:rPr>
            <w:noProof/>
            <w:webHidden/>
          </w:rPr>
          <w:instrText xml:space="preserve"> PAGEREF _Toc69397297 \h </w:instrText>
        </w:r>
        <w:r w:rsidR="001C57BC">
          <w:rPr>
            <w:noProof/>
            <w:webHidden/>
          </w:rPr>
        </w:r>
        <w:r w:rsidR="001C57BC">
          <w:rPr>
            <w:noProof/>
            <w:webHidden/>
          </w:rPr>
          <w:fldChar w:fldCharType="separate"/>
        </w:r>
        <w:r w:rsidR="001C57BC">
          <w:rPr>
            <w:noProof/>
            <w:webHidden/>
          </w:rPr>
          <w:t>27</w:t>
        </w:r>
        <w:r w:rsidR="001C57BC">
          <w:rPr>
            <w:noProof/>
            <w:webHidden/>
          </w:rPr>
          <w:fldChar w:fldCharType="end"/>
        </w:r>
      </w:hyperlink>
    </w:p>
    <w:p w14:paraId="3A9B7AE7" w14:textId="60BEC149" w:rsidR="001C57BC" w:rsidRDefault="00517FC2">
      <w:pPr>
        <w:pStyle w:val="TOC2"/>
        <w:rPr>
          <w:rFonts w:asciiTheme="minorHAnsi" w:eastAsiaTheme="minorEastAsia" w:hAnsiTheme="minorHAnsi" w:cstheme="minorBidi"/>
          <w:noProof/>
          <w:sz w:val="22"/>
          <w:szCs w:val="22"/>
        </w:rPr>
      </w:pPr>
      <w:hyperlink w:anchor="_Toc69397298" w:history="1">
        <w:r w:rsidR="001C57BC" w:rsidRPr="00BE5605">
          <w:rPr>
            <w:rStyle w:val="Hyperlink"/>
            <w:noProof/>
          </w:rPr>
          <w:t>2.8 Kết chương</w:t>
        </w:r>
        <w:r w:rsidR="001C57BC">
          <w:rPr>
            <w:noProof/>
            <w:webHidden/>
          </w:rPr>
          <w:tab/>
        </w:r>
        <w:r w:rsidR="001C57BC">
          <w:rPr>
            <w:noProof/>
            <w:webHidden/>
          </w:rPr>
          <w:fldChar w:fldCharType="begin"/>
        </w:r>
        <w:r w:rsidR="001C57BC">
          <w:rPr>
            <w:noProof/>
            <w:webHidden/>
          </w:rPr>
          <w:instrText xml:space="preserve"> PAGEREF _Toc69397298 \h </w:instrText>
        </w:r>
        <w:r w:rsidR="001C57BC">
          <w:rPr>
            <w:noProof/>
            <w:webHidden/>
          </w:rPr>
        </w:r>
        <w:r w:rsidR="001C57BC">
          <w:rPr>
            <w:noProof/>
            <w:webHidden/>
          </w:rPr>
          <w:fldChar w:fldCharType="separate"/>
        </w:r>
        <w:r w:rsidR="001C57BC">
          <w:rPr>
            <w:noProof/>
            <w:webHidden/>
          </w:rPr>
          <w:t>28</w:t>
        </w:r>
        <w:r w:rsidR="001C57BC">
          <w:rPr>
            <w:noProof/>
            <w:webHidden/>
          </w:rPr>
          <w:fldChar w:fldCharType="end"/>
        </w:r>
      </w:hyperlink>
    </w:p>
    <w:p w14:paraId="79C6B8DC" w14:textId="276E7233" w:rsidR="001C57BC" w:rsidRDefault="00517FC2">
      <w:pPr>
        <w:pStyle w:val="TOC1"/>
        <w:rPr>
          <w:rFonts w:asciiTheme="minorHAnsi" w:eastAsiaTheme="minorEastAsia" w:hAnsiTheme="minorHAnsi" w:cstheme="minorBidi"/>
          <w:sz w:val="22"/>
          <w:szCs w:val="22"/>
        </w:rPr>
      </w:pPr>
      <w:hyperlink w:anchor="_Toc69397299" w:history="1">
        <w:r w:rsidR="001C57BC" w:rsidRPr="00BE5605">
          <w:rPr>
            <w:rStyle w:val="Hyperlink"/>
          </w:rPr>
          <w:t>CHƯƠNG 3 PHÂN TÍCH THIẾT KẾ HỆ THỐNG</w:t>
        </w:r>
        <w:r w:rsidR="001C57BC">
          <w:rPr>
            <w:webHidden/>
          </w:rPr>
          <w:tab/>
        </w:r>
        <w:r w:rsidR="001C57BC">
          <w:rPr>
            <w:webHidden/>
          </w:rPr>
          <w:fldChar w:fldCharType="begin"/>
        </w:r>
        <w:r w:rsidR="001C57BC">
          <w:rPr>
            <w:webHidden/>
          </w:rPr>
          <w:instrText xml:space="preserve"> PAGEREF _Toc69397299 \h </w:instrText>
        </w:r>
        <w:r w:rsidR="001C57BC">
          <w:rPr>
            <w:webHidden/>
          </w:rPr>
        </w:r>
        <w:r w:rsidR="001C57BC">
          <w:rPr>
            <w:webHidden/>
          </w:rPr>
          <w:fldChar w:fldCharType="separate"/>
        </w:r>
        <w:r w:rsidR="001C57BC">
          <w:rPr>
            <w:webHidden/>
          </w:rPr>
          <w:t>30</w:t>
        </w:r>
        <w:r w:rsidR="001C57BC">
          <w:rPr>
            <w:webHidden/>
          </w:rPr>
          <w:fldChar w:fldCharType="end"/>
        </w:r>
      </w:hyperlink>
    </w:p>
    <w:p w14:paraId="57AEB646" w14:textId="228677B9" w:rsidR="001C57BC" w:rsidRDefault="00517FC2">
      <w:pPr>
        <w:pStyle w:val="TOC2"/>
        <w:rPr>
          <w:rFonts w:asciiTheme="minorHAnsi" w:eastAsiaTheme="minorEastAsia" w:hAnsiTheme="minorHAnsi" w:cstheme="minorBidi"/>
          <w:noProof/>
          <w:sz w:val="22"/>
          <w:szCs w:val="22"/>
        </w:rPr>
      </w:pPr>
      <w:hyperlink w:anchor="_Toc69397300" w:history="1">
        <w:r w:rsidR="001C57BC" w:rsidRPr="00BE5605">
          <w:rPr>
            <w:rStyle w:val="Hyperlink"/>
            <w:noProof/>
          </w:rPr>
          <w:t>3.1 Đặc tả yêu cầu</w:t>
        </w:r>
        <w:r w:rsidR="001C57BC">
          <w:rPr>
            <w:noProof/>
            <w:webHidden/>
          </w:rPr>
          <w:tab/>
        </w:r>
        <w:r w:rsidR="001C57BC">
          <w:rPr>
            <w:noProof/>
            <w:webHidden/>
          </w:rPr>
          <w:fldChar w:fldCharType="begin"/>
        </w:r>
        <w:r w:rsidR="001C57BC">
          <w:rPr>
            <w:noProof/>
            <w:webHidden/>
          </w:rPr>
          <w:instrText xml:space="preserve"> PAGEREF _Toc69397300 \h </w:instrText>
        </w:r>
        <w:r w:rsidR="001C57BC">
          <w:rPr>
            <w:noProof/>
            <w:webHidden/>
          </w:rPr>
        </w:r>
        <w:r w:rsidR="001C57BC">
          <w:rPr>
            <w:noProof/>
            <w:webHidden/>
          </w:rPr>
          <w:fldChar w:fldCharType="separate"/>
        </w:r>
        <w:r w:rsidR="001C57BC">
          <w:rPr>
            <w:noProof/>
            <w:webHidden/>
          </w:rPr>
          <w:t>30</w:t>
        </w:r>
        <w:r w:rsidR="001C57BC">
          <w:rPr>
            <w:noProof/>
            <w:webHidden/>
          </w:rPr>
          <w:fldChar w:fldCharType="end"/>
        </w:r>
      </w:hyperlink>
    </w:p>
    <w:p w14:paraId="64937A10" w14:textId="7D4F9D91"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01" w:history="1">
        <w:r w:rsidR="001C57BC" w:rsidRPr="00BE5605">
          <w:rPr>
            <w:rStyle w:val="Hyperlink"/>
            <w:noProof/>
          </w:rPr>
          <w:t>3.1.1 Mô tả đề tài</w:t>
        </w:r>
        <w:r w:rsidR="001C57BC">
          <w:rPr>
            <w:noProof/>
            <w:webHidden/>
          </w:rPr>
          <w:tab/>
        </w:r>
        <w:r w:rsidR="001C57BC">
          <w:rPr>
            <w:noProof/>
            <w:webHidden/>
          </w:rPr>
          <w:fldChar w:fldCharType="begin"/>
        </w:r>
        <w:r w:rsidR="001C57BC">
          <w:rPr>
            <w:noProof/>
            <w:webHidden/>
          </w:rPr>
          <w:instrText xml:space="preserve"> PAGEREF _Toc69397301 \h </w:instrText>
        </w:r>
        <w:r w:rsidR="001C57BC">
          <w:rPr>
            <w:noProof/>
            <w:webHidden/>
          </w:rPr>
        </w:r>
        <w:r w:rsidR="001C57BC">
          <w:rPr>
            <w:noProof/>
            <w:webHidden/>
          </w:rPr>
          <w:fldChar w:fldCharType="separate"/>
        </w:r>
        <w:r w:rsidR="001C57BC">
          <w:rPr>
            <w:noProof/>
            <w:webHidden/>
          </w:rPr>
          <w:t>30</w:t>
        </w:r>
        <w:r w:rsidR="001C57BC">
          <w:rPr>
            <w:noProof/>
            <w:webHidden/>
          </w:rPr>
          <w:fldChar w:fldCharType="end"/>
        </w:r>
      </w:hyperlink>
    </w:p>
    <w:p w14:paraId="08BEA177" w14:textId="00232793"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02" w:history="1">
        <w:r w:rsidR="001C57BC" w:rsidRPr="00BE5605">
          <w:rPr>
            <w:rStyle w:val="Hyperlink"/>
            <w:noProof/>
          </w:rPr>
          <w:t>3.1.2 Yêu cầu về chức năng</w:t>
        </w:r>
        <w:r w:rsidR="001C57BC">
          <w:rPr>
            <w:noProof/>
            <w:webHidden/>
          </w:rPr>
          <w:tab/>
        </w:r>
        <w:r w:rsidR="001C57BC">
          <w:rPr>
            <w:noProof/>
            <w:webHidden/>
          </w:rPr>
          <w:fldChar w:fldCharType="begin"/>
        </w:r>
        <w:r w:rsidR="001C57BC">
          <w:rPr>
            <w:noProof/>
            <w:webHidden/>
          </w:rPr>
          <w:instrText xml:space="preserve"> PAGEREF _Toc69397302 \h </w:instrText>
        </w:r>
        <w:r w:rsidR="001C57BC">
          <w:rPr>
            <w:noProof/>
            <w:webHidden/>
          </w:rPr>
        </w:r>
        <w:r w:rsidR="001C57BC">
          <w:rPr>
            <w:noProof/>
            <w:webHidden/>
          </w:rPr>
          <w:fldChar w:fldCharType="separate"/>
        </w:r>
        <w:r w:rsidR="001C57BC">
          <w:rPr>
            <w:noProof/>
            <w:webHidden/>
          </w:rPr>
          <w:t>30</w:t>
        </w:r>
        <w:r w:rsidR="001C57BC">
          <w:rPr>
            <w:noProof/>
            <w:webHidden/>
          </w:rPr>
          <w:fldChar w:fldCharType="end"/>
        </w:r>
      </w:hyperlink>
    </w:p>
    <w:p w14:paraId="14450A0E" w14:textId="5DB136ED"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03" w:history="1">
        <w:r w:rsidR="001C57BC" w:rsidRPr="00BE5605">
          <w:rPr>
            <w:rStyle w:val="Hyperlink"/>
            <w:noProof/>
          </w:rPr>
          <w:t>3.1.3 Yêu cầu phi chức năng</w:t>
        </w:r>
        <w:r w:rsidR="001C57BC">
          <w:rPr>
            <w:noProof/>
            <w:webHidden/>
          </w:rPr>
          <w:tab/>
        </w:r>
        <w:r w:rsidR="001C57BC">
          <w:rPr>
            <w:noProof/>
            <w:webHidden/>
          </w:rPr>
          <w:fldChar w:fldCharType="begin"/>
        </w:r>
        <w:r w:rsidR="001C57BC">
          <w:rPr>
            <w:noProof/>
            <w:webHidden/>
          </w:rPr>
          <w:instrText xml:space="preserve"> PAGEREF _Toc69397303 \h </w:instrText>
        </w:r>
        <w:r w:rsidR="001C57BC">
          <w:rPr>
            <w:noProof/>
            <w:webHidden/>
          </w:rPr>
        </w:r>
        <w:r w:rsidR="001C57BC">
          <w:rPr>
            <w:noProof/>
            <w:webHidden/>
          </w:rPr>
          <w:fldChar w:fldCharType="separate"/>
        </w:r>
        <w:r w:rsidR="001C57BC">
          <w:rPr>
            <w:noProof/>
            <w:webHidden/>
          </w:rPr>
          <w:t>31</w:t>
        </w:r>
        <w:r w:rsidR="001C57BC">
          <w:rPr>
            <w:noProof/>
            <w:webHidden/>
          </w:rPr>
          <w:fldChar w:fldCharType="end"/>
        </w:r>
      </w:hyperlink>
    </w:p>
    <w:p w14:paraId="379F7AED" w14:textId="7E74725B" w:rsidR="001C57BC" w:rsidRDefault="00517FC2">
      <w:pPr>
        <w:pStyle w:val="TOC2"/>
        <w:rPr>
          <w:rFonts w:asciiTheme="minorHAnsi" w:eastAsiaTheme="minorEastAsia" w:hAnsiTheme="minorHAnsi" w:cstheme="minorBidi"/>
          <w:noProof/>
          <w:sz w:val="22"/>
          <w:szCs w:val="22"/>
        </w:rPr>
      </w:pPr>
      <w:hyperlink w:anchor="_Toc69397304" w:history="1">
        <w:r w:rsidR="001C57BC" w:rsidRPr="00BE5605">
          <w:rPr>
            <w:rStyle w:val="Hyperlink"/>
            <w:noProof/>
          </w:rPr>
          <w:t>3.2 Phân tích thiết kế hệ thống</w:t>
        </w:r>
        <w:r w:rsidR="001C57BC">
          <w:rPr>
            <w:noProof/>
            <w:webHidden/>
          </w:rPr>
          <w:tab/>
        </w:r>
        <w:r w:rsidR="001C57BC">
          <w:rPr>
            <w:noProof/>
            <w:webHidden/>
          </w:rPr>
          <w:fldChar w:fldCharType="begin"/>
        </w:r>
        <w:r w:rsidR="001C57BC">
          <w:rPr>
            <w:noProof/>
            <w:webHidden/>
          </w:rPr>
          <w:instrText xml:space="preserve"> PAGEREF _Toc69397304 \h </w:instrText>
        </w:r>
        <w:r w:rsidR="001C57BC">
          <w:rPr>
            <w:noProof/>
            <w:webHidden/>
          </w:rPr>
        </w:r>
        <w:r w:rsidR="001C57BC">
          <w:rPr>
            <w:noProof/>
            <w:webHidden/>
          </w:rPr>
          <w:fldChar w:fldCharType="separate"/>
        </w:r>
        <w:r w:rsidR="001C57BC">
          <w:rPr>
            <w:noProof/>
            <w:webHidden/>
          </w:rPr>
          <w:t>32</w:t>
        </w:r>
        <w:r w:rsidR="001C57BC">
          <w:rPr>
            <w:noProof/>
            <w:webHidden/>
          </w:rPr>
          <w:fldChar w:fldCharType="end"/>
        </w:r>
      </w:hyperlink>
    </w:p>
    <w:p w14:paraId="7C3BA6A4" w14:textId="0AFFC663" w:rsidR="001C57BC" w:rsidRDefault="00517FC2">
      <w:pPr>
        <w:pStyle w:val="TOC2"/>
        <w:rPr>
          <w:rFonts w:asciiTheme="minorHAnsi" w:eastAsiaTheme="minorEastAsia" w:hAnsiTheme="minorHAnsi" w:cstheme="minorBidi"/>
          <w:noProof/>
          <w:sz w:val="22"/>
          <w:szCs w:val="22"/>
        </w:rPr>
      </w:pPr>
      <w:hyperlink w:anchor="_Toc69397305" w:history="1">
        <w:r w:rsidR="001C57BC" w:rsidRPr="00BE5605">
          <w:rPr>
            <w:rStyle w:val="Hyperlink"/>
            <w:noProof/>
          </w:rPr>
          <w:t>3.3 Biểu đồ Usecase</w:t>
        </w:r>
        <w:r w:rsidR="001C57BC">
          <w:rPr>
            <w:noProof/>
            <w:webHidden/>
          </w:rPr>
          <w:tab/>
        </w:r>
        <w:r w:rsidR="001C57BC">
          <w:rPr>
            <w:noProof/>
            <w:webHidden/>
          </w:rPr>
          <w:fldChar w:fldCharType="begin"/>
        </w:r>
        <w:r w:rsidR="001C57BC">
          <w:rPr>
            <w:noProof/>
            <w:webHidden/>
          </w:rPr>
          <w:instrText xml:space="preserve"> PAGEREF _Toc69397305 \h </w:instrText>
        </w:r>
        <w:r w:rsidR="001C57BC">
          <w:rPr>
            <w:noProof/>
            <w:webHidden/>
          </w:rPr>
        </w:r>
        <w:r w:rsidR="001C57BC">
          <w:rPr>
            <w:noProof/>
            <w:webHidden/>
          </w:rPr>
          <w:fldChar w:fldCharType="separate"/>
        </w:r>
        <w:r w:rsidR="001C57BC">
          <w:rPr>
            <w:noProof/>
            <w:webHidden/>
          </w:rPr>
          <w:t>33</w:t>
        </w:r>
        <w:r w:rsidR="001C57BC">
          <w:rPr>
            <w:noProof/>
            <w:webHidden/>
          </w:rPr>
          <w:fldChar w:fldCharType="end"/>
        </w:r>
      </w:hyperlink>
    </w:p>
    <w:p w14:paraId="1774EBE6" w14:textId="4CF8814B"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06" w:history="1">
        <w:r w:rsidR="001C57BC" w:rsidRPr="00BE5605">
          <w:rPr>
            <w:rStyle w:val="Hyperlink"/>
            <w:noProof/>
          </w:rPr>
          <w:t>3.3.1 Biểu đồ Usecase tổng quát</w:t>
        </w:r>
        <w:r w:rsidR="001C57BC">
          <w:rPr>
            <w:noProof/>
            <w:webHidden/>
          </w:rPr>
          <w:tab/>
        </w:r>
        <w:r w:rsidR="001C57BC">
          <w:rPr>
            <w:noProof/>
            <w:webHidden/>
          </w:rPr>
          <w:fldChar w:fldCharType="begin"/>
        </w:r>
        <w:r w:rsidR="001C57BC">
          <w:rPr>
            <w:noProof/>
            <w:webHidden/>
          </w:rPr>
          <w:instrText xml:space="preserve"> PAGEREF _Toc69397306 \h </w:instrText>
        </w:r>
        <w:r w:rsidR="001C57BC">
          <w:rPr>
            <w:noProof/>
            <w:webHidden/>
          </w:rPr>
        </w:r>
        <w:r w:rsidR="001C57BC">
          <w:rPr>
            <w:noProof/>
            <w:webHidden/>
          </w:rPr>
          <w:fldChar w:fldCharType="separate"/>
        </w:r>
        <w:r w:rsidR="001C57BC">
          <w:rPr>
            <w:noProof/>
            <w:webHidden/>
          </w:rPr>
          <w:t>33</w:t>
        </w:r>
        <w:r w:rsidR="001C57BC">
          <w:rPr>
            <w:noProof/>
            <w:webHidden/>
          </w:rPr>
          <w:fldChar w:fldCharType="end"/>
        </w:r>
      </w:hyperlink>
    </w:p>
    <w:p w14:paraId="7B8A9604" w14:textId="17B35630"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07" w:history="1">
        <w:r w:rsidR="001C57BC" w:rsidRPr="00BE5605">
          <w:rPr>
            <w:rStyle w:val="Hyperlink"/>
            <w:noProof/>
          </w:rPr>
          <w:t>3.3.2 Biểu đồ Usecase đăng nhập</w:t>
        </w:r>
        <w:r w:rsidR="001C57BC">
          <w:rPr>
            <w:noProof/>
            <w:webHidden/>
          </w:rPr>
          <w:tab/>
        </w:r>
        <w:r w:rsidR="001C57BC">
          <w:rPr>
            <w:noProof/>
            <w:webHidden/>
          </w:rPr>
          <w:fldChar w:fldCharType="begin"/>
        </w:r>
        <w:r w:rsidR="001C57BC">
          <w:rPr>
            <w:noProof/>
            <w:webHidden/>
          </w:rPr>
          <w:instrText xml:space="preserve"> PAGEREF _Toc69397307 \h </w:instrText>
        </w:r>
        <w:r w:rsidR="001C57BC">
          <w:rPr>
            <w:noProof/>
            <w:webHidden/>
          </w:rPr>
        </w:r>
        <w:r w:rsidR="001C57BC">
          <w:rPr>
            <w:noProof/>
            <w:webHidden/>
          </w:rPr>
          <w:fldChar w:fldCharType="separate"/>
        </w:r>
        <w:r w:rsidR="001C57BC">
          <w:rPr>
            <w:noProof/>
            <w:webHidden/>
          </w:rPr>
          <w:t>34</w:t>
        </w:r>
        <w:r w:rsidR="001C57BC">
          <w:rPr>
            <w:noProof/>
            <w:webHidden/>
          </w:rPr>
          <w:fldChar w:fldCharType="end"/>
        </w:r>
      </w:hyperlink>
    </w:p>
    <w:p w14:paraId="0EAA11E4" w14:textId="5A7D5BEE"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08" w:history="1">
        <w:r w:rsidR="001C57BC" w:rsidRPr="00BE5605">
          <w:rPr>
            <w:rStyle w:val="Hyperlink"/>
            <w:noProof/>
          </w:rPr>
          <w:t>3.3.3 Usecase quản lý danh mục sản phẩm</w:t>
        </w:r>
        <w:r w:rsidR="001C57BC">
          <w:rPr>
            <w:noProof/>
            <w:webHidden/>
          </w:rPr>
          <w:tab/>
        </w:r>
        <w:r w:rsidR="001C57BC">
          <w:rPr>
            <w:noProof/>
            <w:webHidden/>
          </w:rPr>
          <w:fldChar w:fldCharType="begin"/>
        </w:r>
        <w:r w:rsidR="001C57BC">
          <w:rPr>
            <w:noProof/>
            <w:webHidden/>
          </w:rPr>
          <w:instrText xml:space="preserve"> PAGEREF _Toc69397308 \h </w:instrText>
        </w:r>
        <w:r w:rsidR="001C57BC">
          <w:rPr>
            <w:noProof/>
            <w:webHidden/>
          </w:rPr>
        </w:r>
        <w:r w:rsidR="001C57BC">
          <w:rPr>
            <w:noProof/>
            <w:webHidden/>
          </w:rPr>
          <w:fldChar w:fldCharType="separate"/>
        </w:r>
        <w:r w:rsidR="001C57BC">
          <w:rPr>
            <w:noProof/>
            <w:webHidden/>
          </w:rPr>
          <w:t>35</w:t>
        </w:r>
        <w:r w:rsidR="001C57BC">
          <w:rPr>
            <w:noProof/>
            <w:webHidden/>
          </w:rPr>
          <w:fldChar w:fldCharType="end"/>
        </w:r>
      </w:hyperlink>
    </w:p>
    <w:p w14:paraId="2D7D03D0" w14:textId="0F931EA0"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09" w:history="1">
        <w:r w:rsidR="001C57BC" w:rsidRPr="00BE5605">
          <w:rPr>
            <w:rStyle w:val="Hyperlink"/>
            <w:noProof/>
          </w:rPr>
          <w:t>3.3.4 Usecase quản lý sản phẩm</w:t>
        </w:r>
        <w:r w:rsidR="001C57BC">
          <w:rPr>
            <w:noProof/>
            <w:webHidden/>
          </w:rPr>
          <w:tab/>
        </w:r>
        <w:r w:rsidR="001C57BC">
          <w:rPr>
            <w:noProof/>
            <w:webHidden/>
          </w:rPr>
          <w:fldChar w:fldCharType="begin"/>
        </w:r>
        <w:r w:rsidR="001C57BC">
          <w:rPr>
            <w:noProof/>
            <w:webHidden/>
          </w:rPr>
          <w:instrText xml:space="preserve"> PAGEREF _Toc69397309 \h </w:instrText>
        </w:r>
        <w:r w:rsidR="001C57BC">
          <w:rPr>
            <w:noProof/>
            <w:webHidden/>
          </w:rPr>
        </w:r>
        <w:r w:rsidR="001C57BC">
          <w:rPr>
            <w:noProof/>
            <w:webHidden/>
          </w:rPr>
          <w:fldChar w:fldCharType="separate"/>
        </w:r>
        <w:r w:rsidR="001C57BC">
          <w:rPr>
            <w:noProof/>
            <w:webHidden/>
          </w:rPr>
          <w:t>36</w:t>
        </w:r>
        <w:r w:rsidR="001C57BC">
          <w:rPr>
            <w:noProof/>
            <w:webHidden/>
          </w:rPr>
          <w:fldChar w:fldCharType="end"/>
        </w:r>
      </w:hyperlink>
    </w:p>
    <w:p w14:paraId="30080DF1" w14:textId="30371F68"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0" w:history="1">
        <w:r w:rsidR="001C57BC" w:rsidRPr="00BE5605">
          <w:rPr>
            <w:rStyle w:val="Hyperlink"/>
            <w:noProof/>
          </w:rPr>
          <w:t>3.3.5 Usecase quản lý nhà sản xuất</w:t>
        </w:r>
        <w:r w:rsidR="001C57BC">
          <w:rPr>
            <w:noProof/>
            <w:webHidden/>
          </w:rPr>
          <w:tab/>
        </w:r>
        <w:r w:rsidR="001C57BC">
          <w:rPr>
            <w:noProof/>
            <w:webHidden/>
          </w:rPr>
          <w:fldChar w:fldCharType="begin"/>
        </w:r>
        <w:r w:rsidR="001C57BC">
          <w:rPr>
            <w:noProof/>
            <w:webHidden/>
          </w:rPr>
          <w:instrText xml:space="preserve"> PAGEREF _Toc69397310 \h </w:instrText>
        </w:r>
        <w:r w:rsidR="001C57BC">
          <w:rPr>
            <w:noProof/>
            <w:webHidden/>
          </w:rPr>
        </w:r>
        <w:r w:rsidR="001C57BC">
          <w:rPr>
            <w:noProof/>
            <w:webHidden/>
          </w:rPr>
          <w:fldChar w:fldCharType="separate"/>
        </w:r>
        <w:r w:rsidR="001C57BC">
          <w:rPr>
            <w:noProof/>
            <w:webHidden/>
          </w:rPr>
          <w:t>37</w:t>
        </w:r>
        <w:r w:rsidR="001C57BC">
          <w:rPr>
            <w:noProof/>
            <w:webHidden/>
          </w:rPr>
          <w:fldChar w:fldCharType="end"/>
        </w:r>
      </w:hyperlink>
    </w:p>
    <w:p w14:paraId="400BA60D" w14:textId="60F7D9B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1" w:history="1">
        <w:r w:rsidR="001C57BC" w:rsidRPr="00BE5605">
          <w:rPr>
            <w:rStyle w:val="Hyperlink"/>
            <w:noProof/>
          </w:rPr>
          <w:t>3.3.6 Usecase quản lý thuộc tính sản phẩm</w:t>
        </w:r>
        <w:r w:rsidR="001C57BC">
          <w:rPr>
            <w:noProof/>
            <w:webHidden/>
          </w:rPr>
          <w:tab/>
        </w:r>
        <w:r w:rsidR="001C57BC">
          <w:rPr>
            <w:noProof/>
            <w:webHidden/>
          </w:rPr>
          <w:fldChar w:fldCharType="begin"/>
        </w:r>
        <w:r w:rsidR="001C57BC">
          <w:rPr>
            <w:noProof/>
            <w:webHidden/>
          </w:rPr>
          <w:instrText xml:space="preserve"> PAGEREF _Toc69397311 \h </w:instrText>
        </w:r>
        <w:r w:rsidR="001C57BC">
          <w:rPr>
            <w:noProof/>
            <w:webHidden/>
          </w:rPr>
        </w:r>
        <w:r w:rsidR="001C57BC">
          <w:rPr>
            <w:noProof/>
            <w:webHidden/>
          </w:rPr>
          <w:fldChar w:fldCharType="separate"/>
        </w:r>
        <w:r w:rsidR="001C57BC">
          <w:rPr>
            <w:noProof/>
            <w:webHidden/>
          </w:rPr>
          <w:t>39</w:t>
        </w:r>
        <w:r w:rsidR="001C57BC">
          <w:rPr>
            <w:noProof/>
            <w:webHidden/>
          </w:rPr>
          <w:fldChar w:fldCharType="end"/>
        </w:r>
      </w:hyperlink>
    </w:p>
    <w:p w14:paraId="19EE0FD9" w14:textId="34AD353B"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2" w:history="1">
        <w:r w:rsidR="001C57BC" w:rsidRPr="00BE5605">
          <w:rPr>
            <w:rStyle w:val="Hyperlink"/>
            <w:noProof/>
          </w:rPr>
          <w:t>3.3.7 Usecase quản lý từ khóa</w:t>
        </w:r>
        <w:r w:rsidR="001C57BC">
          <w:rPr>
            <w:noProof/>
            <w:webHidden/>
          </w:rPr>
          <w:tab/>
        </w:r>
        <w:r w:rsidR="001C57BC">
          <w:rPr>
            <w:noProof/>
            <w:webHidden/>
          </w:rPr>
          <w:fldChar w:fldCharType="begin"/>
        </w:r>
        <w:r w:rsidR="001C57BC">
          <w:rPr>
            <w:noProof/>
            <w:webHidden/>
          </w:rPr>
          <w:instrText xml:space="preserve"> PAGEREF _Toc69397312 \h </w:instrText>
        </w:r>
        <w:r w:rsidR="001C57BC">
          <w:rPr>
            <w:noProof/>
            <w:webHidden/>
          </w:rPr>
        </w:r>
        <w:r w:rsidR="001C57BC">
          <w:rPr>
            <w:noProof/>
            <w:webHidden/>
          </w:rPr>
          <w:fldChar w:fldCharType="separate"/>
        </w:r>
        <w:r w:rsidR="001C57BC">
          <w:rPr>
            <w:noProof/>
            <w:webHidden/>
          </w:rPr>
          <w:t>40</w:t>
        </w:r>
        <w:r w:rsidR="001C57BC">
          <w:rPr>
            <w:noProof/>
            <w:webHidden/>
          </w:rPr>
          <w:fldChar w:fldCharType="end"/>
        </w:r>
      </w:hyperlink>
    </w:p>
    <w:p w14:paraId="5CE2CA7A" w14:textId="28A11781"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3" w:history="1">
        <w:r w:rsidR="001C57BC" w:rsidRPr="00BE5605">
          <w:rPr>
            <w:rStyle w:val="Hyperlink"/>
            <w:noProof/>
          </w:rPr>
          <w:t>3.3.8 Usecase quản lý danh mục bài viết</w:t>
        </w:r>
        <w:r w:rsidR="001C57BC">
          <w:rPr>
            <w:noProof/>
            <w:webHidden/>
          </w:rPr>
          <w:tab/>
        </w:r>
        <w:r w:rsidR="001C57BC">
          <w:rPr>
            <w:noProof/>
            <w:webHidden/>
          </w:rPr>
          <w:fldChar w:fldCharType="begin"/>
        </w:r>
        <w:r w:rsidR="001C57BC">
          <w:rPr>
            <w:noProof/>
            <w:webHidden/>
          </w:rPr>
          <w:instrText xml:space="preserve"> PAGEREF _Toc69397313 \h </w:instrText>
        </w:r>
        <w:r w:rsidR="001C57BC">
          <w:rPr>
            <w:noProof/>
            <w:webHidden/>
          </w:rPr>
        </w:r>
        <w:r w:rsidR="001C57BC">
          <w:rPr>
            <w:noProof/>
            <w:webHidden/>
          </w:rPr>
          <w:fldChar w:fldCharType="separate"/>
        </w:r>
        <w:r w:rsidR="001C57BC">
          <w:rPr>
            <w:noProof/>
            <w:webHidden/>
          </w:rPr>
          <w:t>41</w:t>
        </w:r>
        <w:r w:rsidR="001C57BC">
          <w:rPr>
            <w:noProof/>
            <w:webHidden/>
          </w:rPr>
          <w:fldChar w:fldCharType="end"/>
        </w:r>
      </w:hyperlink>
    </w:p>
    <w:p w14:paraId="037E9193" w14:textId="1F02D4E6"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4" w:history="1">
        <w:r w:rsidR="001C57BC" w:rsidRPr="00BE5605">
          <w:rPr>
            <w:rStyle w:val="Hyperlink"/>
            <w:noProof/>
          </w:rPr>
          <w:t>3.3.9 Usecase quản lý bài viết</w:t>
        </w:r>
        <w:r w:rsidR="001C57BC">
          <w:rPr>
            <w:noProof/>
            <w:webHidden/>
          </w:rPr>
          <w:tab/>
        </w:r>
        <w:r w:rsidR="001C57BC">
          <w:rPr>
            <w:noProof/>
            <w:webHidden/>
          </w:rPr>
          <w:fldChar w:fldCharType="begin"/>
        </w:r>
        <w:r w:rsidR="001C57BC">
          <w:rPr>
            <w:noProof/>
            <w:webHidden/>
          </w:rPr>
          <w:instrText xml:space="preserve"> PAGEREF _Toc69397314 \h </w:instrText>
        </w:r>
        <w:r w:rsidR="001C57BC">
          <w:rPr>
            <w:noProof/>
            <w:webHidden/>
          </w:rPr>
        </w:r>
        <w:r w:rsidR="001C57BC">
          <w:rPr>
            <w:noProof/>
            <w:webHidden/>
          </w:rPr>
          <w:fldChar w:fldCharType="separate"/>
        </w:r>
        <w:r w:rsidR="001C57BC">
          <w:rPr>
            <w:noProof/>
            <w:webHidden/>
          </w:rPr>
          <w:t>43</w:t>
        </w:r>
        <w:r w:rsidR="001C57BC">
          <w:rPr>
            <w:noProof/>
            <w:webHidden/>
          </w:rPr>
          <w:fldChar w:fldCharType="end"/>
        </w:r>
      </w:hyperlink>
    </w:p>
    <w:p w14:paraId="29A3736B" w14:textId="01BC669F"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5" w:history="1">
        <w:r w:rsidR="001C57BC" w:rsidRPr="00BE5605">
          <w:rPr>
            <w:rStyle w:val="Hyperlink"/>
            <w:noProof/>
          </w:rPr>
          <w:t>3.3.10 Usecase quản lý đơn hàng</w:t>
        </w:r>
        <w:r w:rsidR="001C57BC">
          <w:rPr>
            <w:noProof/>
            <w:webHidden/>
          </w:rPr>
          <w:tab/>
        </w:r>
        <w:r w:rsidR="001C57BC">
          <w:rPr>
            <w:noProof/>
            <w:webHidden/>
          </w:rPr>
          <w:fldChar w:fldCharType="begin"/>
        </w:r>
        <w:r w:rsidR="001C57BC">
          <w:rPr>
            <w:noProof/>
            <w:webHidden/>
          </w:rPr>
          <w:instrText xml:space="preserve"> PAGEREF _Toc69397315 \h </w:instrText>
        </w:r>
        <w:r w:rsidR="001C57BC">
          <w:rPr>
            <w:noProof/>
            <w:webHidden/>
          </w:rPr>
        </w:r>
        <w:r w:rsidR="001C57BC">
          <w:rPr>
            <w:noProof/>
            <w:webHidden/>
          </w:rPr>
          <w:fldChar w:fldCharType="separate"/>
        </w:r>
        <w:r w:rsidR="001C57BC">
          <w:rPr>
            <w:noProof/>
            <w:webHidden/>
          </w:rPr>
          <w:t>44</w:t>
        </w:r>
        <w:r w:rsidR="001C57BC">
          <w:rPr>
            <w:noProof/>
            <w:webHidden/>
          </w:rPr>
          <w:fldChar w:fldCharType="end"/>
        </w:r>
      </w:hyperlink>
    </w:p>
    <w:p w14:paraId="7E8FA07E" w14:textId="1D82063C"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6" w:history="1">
        <w:r w:rsidR="001C57BC" w:rsidRPr="00BE5605">
          <w:rPr>
            <w:rStyle w:val="Hyperlink"/>
            <w:noProof/>
          </w:rPr>
          <w:t>3.3.11 Usecase quản lý người dùng</w:t>
        </w:r>
        <w:r w:rsidR="001C57BC">
          <w:rPr>
            <w:noProof/>
            <w:webHidden/>
          </w:rPr>
          <w:tab/>
        </w:r>
        <w:r w:rsidR="001C57BC">
          <w:rPr>
            <w:noProof/>
            <w:webHidden/>
          </w:rPr>
          <w:fldChar w:fldCharType="begin"/>
        </w:r>
        <w:r w:rsidR="001C57BC">
          <w:rPr>
            <w:noProof/>
            <w:webHidden/>
          </w:rPr>
          <w:instrText xml:space="preserve"> PAGEREF _Toc69397316 \h </w:instrText>
        </w:r>
        <w:r w:rsidR="001C57BC">
          <w:rPr>
            <w:noProof/>
            <w:webHidden/>
          </w:rPr>
        </w:r>
        <w:r w:rsidR="001C57BC">
          <w:rPr>
            <w:noProof/>
            <w:webHidden/>
          </w:rPr>
          <w:fldChar w:fldCharType="separate"/>
        </w:r>
        <w:r w:rsidR="001C57BC">
          <w:rPr>
            <w:noProof/>
            <w:webHidden/>
          </w:rPr>
          <w:t>46</w:t>
        </w:r>
        <w:r w:rsidR="001C57BC">
          <w:rPr>
            <w:noProof/>
            <w:webHidden/>
          </w:rPr>
          <w:fldChar w:fldCharType="end"/>
        </w:r>
      </w:hyperlink>
    </w:p>
    <w:p w14:paraId="670CECB2" w14:textId="7D812B8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7" w:history="1">
        <w:r w:rsidR="001C57BC" w:rsidRPr="00BE5605">
          <w:rPr>
            <w:rStyle w:val="Hyperlink"/>
            <w:noProof/>
          </w:rPr>
          <w:t>3.3.12 Usecase quản lý đánh giá</w:t>
        </w:r>
        <w:r w:rsidR="001C57BC">
          <w:rPr>
            <w:noProof/>
            <w:webHidden/>
          </w:rPr>
          <w:tab/>
        </w:r>
        <w:r w:rsidR="001C57BC">
          <w:rPr>
            <w:noProof/>
            <w:webHidden/>
          </w:rPr>
          <w:fldChar w:fldCharType="begin"/>
        </w:r>
        <w:r w:rsidR="001C57BC">
          <w:rPr>
            <w:noProof/>
            <w:webHidden/>
          </w:rPr>
          <w:instrText xml:space="preserve"> PAGEREF _Toc69397317 \h </w:instrText>
        </w:r>
        <w:r w:rsidR="001C57BC">
          <w:rPr>
            <w:noProof/>
            <w:webHidden/>
          </w:rPr>
        </w:r>
        <w:r w:rsidR="001C57BC">
          <w:rPr>
            <w:noProof/>
            <w:webHidden/>
          </w:rPr>
          <w:fldChar w:fldCharType="separate"/>
        </w:r>
        <w:r w:rsidR="001C57BC">
          <w:rPr>
            <w:noProof/>
            <w:webHidden/>
          </w:rPr>
          <w:t>47</w:t>
        </w:r>
        <w:r w:rsidR="001C57BC">
          <w:rPr>
            <w:noProof/>
            <w:webHidden/>
          </w:rPr>
          <w:fldChar w:fldCharType="end"/>
        </w:r>
      </w:hyperlink>
    </w:p>
    <w:p w14:paraId="75E14A4B" w14:textId="3A732E6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8" w:history="1">
        <w:r w:rsidR="001C57BC" w:rsidRPr="00BE5605">
          <w:rPr>
            <w:rStyle w:val="Hyperlink"/>
            <w:noProof/>
          </w:rPr>
          <w:t>3.3.13 Usecase quản lý liên hệ</w:t>
        </w:r>
        <w:r w:rsidR="001C57BC">
          <w:rPr>
            <w:noProof/>
            <w:webHidden/>
          </w:rPr>
          <w:tab/>
        </w:r>
        <w:r w:rsidR="001C57BC">
          <w:rPr>
            <w:noProof/>
            <w:webHidden/>
          </w:rPr>
          <w:fldChar w:fldCharType="begin"/>
        </w:r>
        <w:r w:rsidR="001C57BC">
          <w:rPr>
            <w:noProof/>
            <w:webHidden/>
          </w:rPr>
          <w:instrText xml:space="preserve"> PAGEREF _Toc69397318 \h </w:instrText>
        </w:r>
        <w:r w:rsidR="001C57BC">
          <w:rPr>
            <w:noProof/>
            <w:webHidden/>
          </w:rPr>
        </w:r>
        <w:r w:rsidR="001C57BC">
          <w:rPr>
            <w:noProof/>
            <w:webHidden/>
          </w:rPr>
          <w:fldChar w:fldCharType="separate"/>
        </w:r>
        <w:r w:rsidR="001C57BC">
          <w:rPr>
            <w:noProof/>
            <w:webHidden/>
          </w:rPr>
          <w:t>48</w:t>
        </w:r>
        <w:r w:rsidR="001C57BC">
          <w:rPr>
            <w:noProof/>
            <w:webHidden/>
          </w:rPr>
          <w:fldChar w:fldCharType="end"/>
        </w:r>
      </w:hyperlink>
    </w:p>
    <w:p w14:paraId="5EEC1315" w14:textId="2FB8C1D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19" w:history="1">
        <w:r w:rsidR="001C57BC" w:rsidRPr="00BE5605">
          <w:rPr>
            <w:rStyle w:val="Hyperlink"/>
            <w:noProof/>
          </w:rPr>
          <w:t>3.3.14 Usecase quản lý slide</w:t>
        </w:r>
        <w:r w:rsidR="001C57BC">
          <w:rPr>
            <w:noProof/>
            <w:webHidden/>
          </w:rPr>
          <w:tab/>
        </w:r>
        <w:r w:rsidR="001C57BC">
          <w:rPr>
            <w:noProof/>
            <w:webHidden/>
          </w:rPr>
          <w:fldChar w:fldCharType="begin"/>
        </w:r>
        <w:r w:rsidR="001C57BC">
          <w:rPr>
            <w:noProof/>
            <w:webHidden/>
          </w:rPr>
          <w:instrText xml:space="preserve"> PAGEREF _Toc69397319 \h </w:instrText>
        </w:r>
        <w:r w:rsidR="001C57BC">
          <w:rPr>
            <w:noProof/>
            <w:webHidden/>
          </w:rPr>
        </w:r>
        <w:r w:rsidR="001C57BC">
          <w:rPr>
            <w:noProof/>
            <w:webHidden/>
          </w:rPr>
          <w:fldChar w:fldCharType="separate"/>
        </w:r>
        <w:r w:rsidR="001C57BC">
          <w:rPr>
            <w:noProof/>
            <w:webHidden/>
          </w:rPr>
          <w:t>49</w:t>
        </w:r>
        <w:r w:rsidR="001C57BC">
          <w:rPr>
            <w:noProof/>
            <w:webHidden/>
          </w:rPr>
          <w:fldChar w:fldCharType="end"/>
        </w:r>
      </w:hyperlink>
    </w:p>
    <w:p w14:paraId="21A505F1" w14:textId="48E85B5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20" w:history="1">
        <w:r w:rsidR="001C57BC" w:rsidRPr="00BE5605">
          <w:rPr>
            <w:rStyle w:val="Hyperlink"/>
            <w:noProof/>
          </w:rPr>
          <w:t>3.3.15 Usecase quản lý sự kiện</w:t>
        </w:r>
        <w:r w:rsidR="001C57BC">
          <w:rPr>
            <w:noProof/>
            <w:webHidden/>
          </w:rPr>
          <w:tab/>
        </w:r>
        <w:r w:rsidR="001C57BC">
          <w:rPr>
            <w:noProof/>
            <w:webHidden/>
          </w:rPr>
          <w:fldChar w:fldCharType="begin"/>
        </w:r>
        <w:r w:rsidR="001C57BC">
          <w:rPr>
            <w:noProof/>
            <w:webHidden/>
          </w:rPr>
          <w:instrText xml:space="preserve"> PAGEREF _Toc69397320 \h </w:instrText>
        </w:r>
        <w:r w:rsidR="001C57BC">
          <w:rPr>
            <w:noProof/>
            <w:webHidden/>
          </w:rPr>
        </w:r>
        <w:r w:rsidR="001C57BC">
          <w:rPr>
            <w:noProof/>
            <w:webHidden/>
          </w:rPr>
          <w:fldChar w:fldCharType="separate"/>
        </w:r>
        <w:r w:rsidR="001C57BC">
          <w:rPr>
            <w:noProof/>
            <w:webHidden/>
          </w:rPr>
          <w:t>50</w:t>
        </w:r>
        <w:r w:rsidR="001C57BC">
          <w:rPr>
            <w:noProof/>
            <w:webHidden/>
          </w:rPr>
          <w:fldChar w:fldCharType="end"/>
        </w:r>
      </w:hyperlink>
    </w:p>
    <w:p w14:paraId="52E1A4F3" w14:textId="56134CF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21" w:history="1">
        <w:r w:rsidR="001C57BC" w:rsidRPr="00BE5605">
          <w:rPr>
            <w:rStyle w:val="Hyperlink"/>
            <w:noProof/>
          </w:rPr>
          <w:t>3.3.16 Usecase quản lý trang tĩnh</w:t>
        </w:r>
        <w:r w:rsidR="001C57BC">
          <w:rPr>
            <w:noProof/>
            <w:webHidden/>
          </w:rPr>
          <w:tab/>
        </w:r>
        <w:r w:rsidR="001C57BC">
          <w:rPr>
            <w:noProof/>
            <w:webHidden/>
          </w:rPr>
          <w:fldChar w:fldCharType="begin"/>
        </w:r>
        <w:r w:rsidR="001C57BC">
          <w:rPr>
            <w:noProof/>
            <w:webHidden/>
          </w:rPr>
          <w:instrText xml:space="preserve"> PAGEREF _Toc69397321 \h </w:instrText>
        </w:r>
        <w:r w:rsidR="001C57BC">
          <w:rPr>
            <w:noProof/>
            <w:webHidden/>
          </w:rPr>
        </w:r>
        <w:r w:rsidR="001C57BC">
          <w:rPr>
            <w:noProof/>
            <w:webHidden/>
          </w:rPr>
          <w:fldChar w:fldCharType="separate"/>
        </w:r>
        <w:r w:rsidR="001C57BC">
          <w:rPr>
            <w:noProof/>
            <w:webHidden/>
          </w:rPr>
          <w:t>51</w:t>
        </w:r>
        <w:r w:rsidR="001C57BC">
          <w:rPr>
            <w:noProof/>
            <w:webHidden/>
          </w:rPr>
          <w:fldChar w:fldCharType="end"/>
        </w:r>
      </w:hyperlink>
    </w:p>
    <w:p w14:paraId="3581D32C" w14:textId="1F26C426"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22" w:history="1">
        <w:r w:rsidR="001C57BC" w:rsidRPr="00BE5605">
          <w:rPr>
            <w:rStyle w:val="Hyperlink"/>
            <w:noProof/>
          </w:rPr>
          <w:t>3.3.17 Usecase quản lý thống kê</w:t>
        </w:r>
        <w:r w:rsidR="001C57BC">
          <w:rPr>
            <w:noProof/>
            <w:webHidden/>
          </w:rPr>
          <w:tab/>
        </w:r>
        <w:r w:rsidR="001C57BC">
          <w:rPr>
            <w:noProof/>
            <w:webHidden/>
          </w:rPr>
          <w:fldChar w:fldCharType="begin"/>
        </w:r>
        <w:r w:rsidR="001C57BC">
          <w:rPr>
            <w:noProof/>
            <w:webHidden/>
          </w:rPr>
          <w:instrText xml:space="preserve"> PAGEREF _Toc69397322 \h </w:instrText>
        </w:r>
        <w:r w:rsidR="001C57BC">
          <w:rPr>
            <w:noProof/>
            <w:webHidden/>
          </w:rPr>
        </w:r>
        <w:r w:rsidR="001C57BC">
          <w:rPr>
            <w:noProof/>
            <w:webHidden/>
          </w:rPr>
          <w:fldChar w:fldCharType="separate"/>
        </w:r>
        <w:r w:rsidR="001C57BC">
          <w:rPr>
            <w:noProof/>
            <w:webHidden/>
          </w:rPr>
          <w:t>52</w:t>
        </w:r>
        <w:r w:rsidR="001C57BC">
          <w:rPr>
            <w:noProof/>
            <w:webHidden/>
          </w:rPr>
          <w:fldChar w:fldCharType="end"/>
        </w:r>
      </w:hyperlink>
    </w:p>
    <w:p w14:paraId="508F111B" w14:textId="01ABBD02"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23" w:history="1">
        <w:r w:rsidR="001C57BC" w:rsidRPr="00BE5605">
          <w:rPr>
            <w:rStyle w:val="Hyperlink"/>
            <w:noProof/>
          </w:rPr>
          <w:t>3.3.18 Usecase chức năng của khách hàng</w:t>
        </w:r>
        <w:r w:rsidR="001C57BC">
          <w:rPr>
            <w:noProof/>
            <w:webHidden/>
          </w:rPr>
          <w:tab/>
        </w:r>
        <w:r w:rsidR="001C57BC">
          <w:rPr>
            <w:noProof/>
            <w:webHidden/>
          </w:rPr>
          <w:fldChar w:fldCharType="begin"/>
        </w:r>
        <w:r w:rsidR="001C57BC">
          <w:rPr>
            <w:noProof/>
            <w:webHidden/>
          </w:rPr>
          <w:instrText xml:space="preserve"> PAGEREF _Toc69397323 \h </w:instrText>
        </w:r>
        <w:r w:rsidR="001C57BC">
          <w:rPr>
            <w:noProof/>
            <w:webHidden/>
          </w:rPr>
        </w:r>
        <w:r w:rsidR="001C57BC">
          <w:rPr>
            <w:noProof/>
            <w:webHidden/>
          </w:rPr>
          <w:fldChar w:fldCharType="separate"/>
        </w:r>
        <w:r w:rsidR="001C57BC">
          <w:rPr>
            <w:noProof/>
            <w:webHidden/>
          </w:rPr>
          <w:t>54</w:t>
        </w:r>
        <w:r w:rsidR="001C57BC">
          <w:rPr>
            <w:noProof/>
            <w:webHidden/>
          </w:rPr>
          <w:fldChar w:fldCharType="end"/>
        </w:r>
      </w:hyperlink>
    </w:p>
    <w:p w14:paraId="1B9015A6" w14:textId="7481221A" w:rsidR="001C57BC" w:rsidRDefault="00517FC2">
      <w:pPr>
        <w:pStyle w:val="TOC2"/>
        <w:rPr>
          <w:rFonts w:asciiTheme="minorHAnsi" w:eastAsiaTheme="minorEastAsia" w:hAnsiTheme="minorHAnsi" w:cstheme="minorBidi"/>
          <w:noProof/>
          <w:sz w:val="22"/>
          <w:szCs w:val="22"/>
        </w:rPr>
      </w:pPr>
      <w:hyperlink w:anchor="_Toc69397324" w:history="1">
        <w:r w:rsidR="001C57BC" w:rsidRPr="00BE5605">
          <w:rPr>
            <w:rStyle w:val="Hyperlink"/>
            <w:noProof/>
          </w:rPr>
          <w:t>3.4 Biểu đồ lớp</w:t>
        </w:r>
        <w:r w:rsidR="001C57BC">
          <w:rPr>
            <w:noProof/>
            <w:webHidden/>
          </w:rPr>
          <w:tab/>
        </w:r>
        <w:r w:rsidR="001C57BC">
          <w:rPr>
            <w:noProof/>
            <w:webHidden/>
          </w:rPr>
          <w:fldChar w:fldCharType="begin"/>
        </w:r>
        <w:r w:rsidR="001C57BC">
          <w:rPr>
            <w:noProof/>
            <w:webHidden/>
          </w:rPr>
          <w:instrText xml:space="preserve"> PAGEREF _Toc69397324 \h </w:instrText>
        </w:r>
        <w:r w:rsidR="001C57BC">
          <w:rPr>
            <w:noProof/>
            <w:webHidden/>
          </w:rPr>
        </w:r>
        <w:r w:rsidR="001C57BC">
          <w:rPr>
            <w:noProof/>
            <w:webHidden/>
          </w:rPr>
          <w:fldChar w:fldCharType="separate"/>
        </w:r>
        <w:r w:rsidR="001C57BC">
          <w:rPr>
            <w:noProof/>
            <w:webHidden/>
          </w:rPr>
          <w:t>56</w:t>
        </w:r>
        <w:r w:rsidR="001C57BC">
          <w:rPr>
            <w:noProof/>
            <w:webHidden/>
          </w:rPr>
          <w:fldChar w:fldCharType="end"/>
        </w:r>
      </w:hyperlink>
    </w:p>
    <w:p w14:paraId="019B36CF" w14:textId="4D91632B" w:rsidR="001C57BC" w:rsidRDefault="00517FC2">
      <w:pPr>
        <w:pStyle w:val="TOC2"/>
        <w:rPr>
          <w:rFonts w:asciiTheme="minorHAnsi" w:eastAsiaTheme="minorEastAsia" w:hAnsiTheme="minorHAnsi" w:cstheme="minorBidi"/>
          <w:noProof/>
          <w:sz w:val="22"/>
          <w:szCs w:val="22"/>
        </w:rPr>
      </w:pPr>
      <w:hyperlink w:anchor="_Toc69397325" w:history="1">
        <w:r w:rsidR="001C57BC" w:rsidRPr="00BE5605">
          <w:rPr>
            <w:rStyle w:val="Hyperlink"/>
            <w:noProof/>
          </w:rPr>
          <w:t>3.5 Biểu đồ tuần tự</w:t>
        </w:r>
        <w:r w:rsidR="001C57BC">
          <w:rPr>
            <w:noProof/>
            <w:webHidden/>
          </w:rPr>
          <w:tab/>
        </w:r>
        <w:r w:rsidR="001C57BC">
          <w:rPr>
            <w:noProof/>
            <w:webHidden/>
          </w:rPr>
          <w:fldChar w:fldCharType="begin"/>
        </w:r>
        <w:r w:rsidR="001C57BC">
          <w:rPr>
            <w:noProof/>
            <w:webHidden/>
          </w:rPr>
          <w:instrText xml:space="preserve"> PAGEREF _Toc69397325 \h </w:instrText>
        </w:r>
        <w:r w:rsidR="001C57BC">
          <w:rPr>
            <w:noProof/>
            <w:webHidden/>
          </w:rPr>
        </w:r>
        <w:r w:rsidR="001C57BC">
          <w:rPr>
            <w:noProof/>
            <w:webHidden/>
          </w:rPr>
          <w:fldChar w:fldCharType="separate"/>
        </w:r>
        <w:r w:rsidR="001C57BC">
          <w:rPr>
            <w:noProof/>
            <w:webHidden/>
          </w:rPr>
          <w:t>57</w:t>
        </w:r>
        <w:r w:rsidR="001C57BC">
          <w:rPr>
            <w:noProof/>
            <w:webHidden/>
          </w:rPr>
          <w:fldChar w:fldCharType="end"/>
        </w:r>
      </w:hyperlink>
    </w:p>
    <w:p w14:paraId="3A924AD6" w14:textId="1CAE1701"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26" w:history="1">
        <w:r w:rsidR="001C57BC" w:rsidRPr="00BE5605">
          <w:rPr>
            <w:rStyle w:val="Hyperlink"/>
            <w:noProof/>
          </w:rPr>
          <w:t>3.5.1 Biểu đồ tuần tự đăng nhập</w:t>
        </w:r>
        <w:r w:rsidR="001C57BC">
          <w:rPr>
            <w:noProof/>
            <w:webHidden/>
          </w:rPr>
          <w:tab/>
        </w:r>
        <w:r w:rsidR="001C57BC">
          <w:rPr>
            <w:noProof/>
            <w:webHidden/>
          </w:rPr>
          <w:fldChar w:fldCharType="begin"/>
        </w:r>
        <w:r w:rsidR="001C57BC">
          <w:rPr>
            <w:noProof/>
            <w:webHidden/>
          </w:rPr>
          <w:instrText xml:space="preserve"> PAGEREF _Toc69397326 \h </w:instrText>
        </w:r>
        <w:r w:rsidR="001C57BC">
          <w:rPr>
            <w:noProof/>
            <w:webHidden/>
          </w:rPr>
        </w:r>
        <w:r w:rsidR="001C57BC">
          <w:rPr>
            <w:noProof/>
            <w:webHidden/>
          </w:rPr>
          <w:fldChar w:fldCharType="separate"/>
        </w:r>
        <w:r w:rsidR="001C57BC">
          <w:rPr>
            <w:noProof/>
            <w:webHidden/>
          </w:rPr>
          <w:t>57</w:t>
        </w:r>
        <w:r w:rsidR="001C57BC">
          <w:rPr>
            <w:noProof/>
            <w:webHidden/>
          </w:rPr>
          <w:fldChar w:fldCharType="end"/>
        </w:r>
      </w:hyperlink>
    </w:p>
    <w:p w14:paraId="194DD0F5" w14:textId="15945133"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27" w:history="1">
        <w:r w:rsidR="001C57BC" w:rsidRPr="00BE5605">
          <w:rPr>
            <w:rStyle w:val="Hyperlink"/>
            <w:noProof/>
          </w:rPr>
          <w:t>3.5.2 Biểu đồ tuần tự quản lý danh mục sản phẩm</w:t>
        </w:r>
        <w:r w:rsidR="001C57BC">
          <w:rPr>
            <w:noProof/>
            <w:webHidden/>
          </w:rPr>
          <w:tab/>
        </w:r>
        <w:r w:rsidR="001C57BC">
          <w:rPr>
            <w:noProof/>
            <w:webHidden/>
          </w:rPr>
          <w:fldChar w:fldCharType="begin"/>
        </w:r>
        <w:r w:rsidR="001C57BC">
          <w:rPr>
            <w:noProof/>
            <w:webHidden/>
          </w:rPr>
          <w:instrText xml:space="preserve"> PAGEREF _Toc69397327 \h </w:instrText>
        </w:r>
        <w:r w:rsidR="001C57BC">
          <w:rPr>
            <w:noProof/>
            <w:webHidden/>
          </w:rPr>
        </w:r>
        <w:r w:rsidR="001C57BC">
          <w:rPr>
            <w:noProof/>
            <w:webHidden/>
          </w:rPr>
          <w:fldChar w:fldCharType="separate"/>
        </w:r>
        <w:r w:rsidR="001C57BC">
          <w:rPr>
            <w:noProof/>
            <w:webHidden/>
          </w:rPr>
          <w:t>57</w:t>
        </w:r>
        <w:r w:rsidR="001C57BC">
          <w:rPr>
            <w:noProof/>
            <w:webHidden/>
          </w:rPr>
          <w:fldChar w:fldCharType="end"/>
        </w:r>
      </w:hyperlink>
    </w:p>
    <w:p w14:paraId="59560472" w14:textId="705A097F"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28" w:history="1">
        <w:r w:rsidR="001C57BC" w:rsidRPr="00BE5605">
          <w:rPr>
            <w:rStyle w:val="Hyperlink"/>
            <w:noProof/>
          </w:rPr>
          <w:t>3.5.3 Biểu đồ tuần tự quản lý sản phẩm</w:t>
        </w:r>
        <w:r w:rsidR="001C57BC">
          <w:rPr>
            <w:noProof/>
            <w:webHidden/>
          </w:rPr>
          <w:tab/>
        </w:r>
        <w:r w:rsidR="001C57BC">
          <w:rPr>
            <w:noProof/>
            <w:webHidden/>
          </w:rPr>
          <w:fldChar w:fldCharType="begin"/>
        </w:r>
        <w:r w:rsidR="001C57BC">
          <w:rPr>
            <w:noProof/>
            <w:webHidden/>
          </w:rPr>
          <w:instrText xml:space="preserve"> PAGEREF _Toc69397328 \h </w:instrText>
        </w:r>
        <w:r w:rsidR="001C57BC">
          <w:rPr>
            <w:noProof/>
            <w:webHidden/>
          </w:rPr>
        </w:r>
        <w:r w:rsidR="001C57BC">
          <w:rPr>
            <w:noProof/>
            <w:webHidden/>
          </w:rPr>
          <w:fldChar w:fldCharType="separate"/>
        </w:r>
        <w:r w:rsidR="001C57BC">
          <w:rPr>
            <w:noProof/>
            <w:webHidden/>
          </w:rPr>
          <w:t>58</w:t>
        </w:r>
        <w:r w:rsidR="001C57BC">
          <w:rPr>
            <w:noProof/>
            <w:webHidden/>
          </w:rPr>
          <w:fldChar w:fldCharType="end"/>
        </w:r>
      </w:hyperlink>
    </w:p>
    <w:p w14:paraId="53F56127" w14:textId="4BB5102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29" w:history="1">
        <w:r w:rsidR="001C57BC" w:rsidRPr="00BE5605">
          <w:rPr>
            <w:rStyle w:val="Hyperlink"/>
            <w:noProof/>
          </w:rPr>
          <w:t>3.5.4 Biểu đồ tuần tự quản lý bài viết</w:t>
        </w:r>
        <w:r w:rsidR="001C57BC">
          <w:rPr>
            <w:noProof/>
            <w:webHidden/>
          </w:rPr>
          <w:tab/>
        </w:r>
        <w:r w:rsidR="001C57BC">
          <w:rPr>
            <w:noProof/>
            <w:webHidden/>
          </w:rPr>
          <w:fldChar w:fldCharType="begin"/>
        </w:r>
        <w:r w:rsidR="001C57BC">
          <w:rPr>
            <w:noProof/>
            <w:webHidden/>
          </w:rPr>
          <w:instrText xml:space="preserve"> PAGEREF _Toc69397329 \h </w:instrText>
        </w:r>
        <w:r w:rsidR="001C57BC">
          <w:rPr>
            <w:noProof/>
            <w:webHidden/>
          </w:rPr>
        </w:r>
        <w:r w:rsidR="001C57BC">
          <w:rPr>
            <w:noProof/>
            <w:webHidden/>
          </w:rPr>
          <w:fldChar w:fldCharType="separate"/>
        </w:r>
        <w:r w:rsidR="001C57BC">
          <w:rPr>
            <w:noProof/>
            <w:webHidden/>
          </w:rPr>
          <w:t>59</w:t>
        </w:r>
        <w:r w:rsidR="001C57BC">
          <w:rPr>
            <w:noProof/>
            <w:webHidden/>
          </w:rPr>
          <w:fldChar w:fldCharType="end"/>
        </w:r>
      </w:hyperlink>
    </w:p>
    <w:p w14:paraId="079D09E9" w14:textId="07C28C92"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0" w:history="1">
        <w:r w:rsidR="001C57BC" w:rsidRPr="00BE5605">
          <w:rPr>
            <w:rStyle w:val="Hyperlink"/>
            <w:noProof/>
          </w:rPr>
          <w:t>3.5.5 Biểu đồ tuần tự quản lý danh mục bài viết</w:t>
        </w:r>
        <w:r w:rsidR="001C57BC">
          <w:rPr>
            <w:noProof/>
            <w:webHidden/>
          </w:rPr>
          <w:tab/>
        </w:r>
        <w:r w:rsidR="001C57BC">
          <w:rPr>
            <w:noProof/>
            <w:webHidden/>
          </w:rPr>
          <w:fldChar w:fldCharType="begin"/>
        </w:r>
        <w:r w:rsidR="001C57BC">
          <w:rPr>
            <w:noProof/>
            <w:webHidden/>
          </w:rPr>
          <w:instrText xml:space="preserve"> PAGEREF _Toc69397330 \h </w:instrText>
        </w:r>
        <w:r w:rsidR="001C57BC">
          <w:rPr>
            <w:noProof/>
            <w:webHidden/>
          </w:rPr>
        </w:r>
        <w:r w:rsidR="001C57BC">
          <w:rPr>
            <w:noProof/>
            <w:webHidden/>
          </w:rPr>
          <w:fldChar w:fldCharType="separate"/>
        </w:r>
        <w:r w:rsidR="001C57BC">
          <w:rPr>
            <w:noProof/>
            <w:webHidden/>
          </w:rPr>
          <w:t>60</w:t>
        </w:r>
        <w:r w:rsidR="001C57BC">
          <w:rPr>
            <w:noProof/>
            <w:webHidden/>
          </w:rPr>
          <w:fldChar w:fldCharType="end"/>
        </w:r>
      </w:hyperlink>
    </w:p>
    <w:p w14:paraId="2E91E2F9" w14:textId="6234BC1E"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1" w:history="1">
        <w:r w:rsidR="001C57BC" w:rsidRPr="00BE5605">
          <w:rPr>
            <w:rStyle w:val="Hyperlink"/>
            <w:noProof/>
          </w:rPr>
          <w:t>3.5.6 Biểu đồ tuần tự quản lý slide</w:t>
        </w:r>
        <w:r w:rsidR="001C57BC">
          <w:rPr>
            <w:noProof/>
            <w:webHidden/>
          </w:rPr>
          <w:tab/>
        </w:r>
        <w:r w:rsidR="001C57BC">
          <w:rPr>
            <w:noProof/>
            <w:webHidden/>
          </w:rPr>
          <w:fldChar w:fldCharType="begin"/>
        </w:r>
        <w:r w:rsidR="001C57BC">
          <w:rPr>
            <w:noProof/>
            <w:webHidden/>
          </w:rPr>
          <w:instrText xml:space="preserve"> PAGEREF _Toc69397331 \h </w:instrText>
        </w:r>
        <w:r w:rsidR="001C57BC">
          <w:rPr>
            <w:noProof/>
            <w:webHidden/>
          </w:rPr>
        </w:r>
        <w:r w:rsidR="001C57BC">
          <w:rPr>
            <w:noProof/>
            <w:webHidden/>
          </w:rPr>
          <w:fldChar w:fldCharType="separate"/>
        </w:r>
        <w:r w:rsidR="001C57BC">
          <w:rPr>
            <w:noProof/>
            <w:webHidden/>
          </w:rPr>
          <w:t>60</w:t>
        </w:r>
        <w:r w:rsidR="001C57BC">
          <w:rPr>
            <w:noProof/>
            <w:webHidden/>
          </w:rPr>
          <w:fldChar w:fldCharType="end"/>
        </w:r>
      </w:hyperlink>
    </w:p>
    <w:p w14:paraId="2DBD2E32" w14:textId="03301AC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2" w:history="1">
        <w:r w:rsidR="001C57BC" w:rsidRPr="00BE5605">
          <w:rPr>
            <w:rStyle w:val="Hyperlink"/>
            <w:noProof/>
          </w:rPr>
          <w:t>3.5.7 Biểu đồ tuần tự quản lý người dùng</w:t>
        </w:r>
        <w:r w:rsidR="001C57BC">
          <w:rPr>
            <w:noProof/>
            <w:webHidden/>
          </w:rPr>
          <w:tab/>
        </w:r>
        <w:r w:rsidR="001C57BC">
          <w:rPr>
            <w:noProof/>
            <w:webHidden/>
          </w:rPr>
          <w:fldChar w:fldCharType="begin"/>
        </w:r>
        <w:r w:rsidR="001C57BC">
          <w:rPr>
            <w:noProof/>
            <w:webHidden/>
          </w:rPr>
          <w:instrText xml:space="preserve"> PAGEREF _Toc69397332 \h </w:instrText>
        </w:r>
        <w:r w:rsidR="001C57BC">
          <w:rPr>
            <w:noProof/>
            <w:webHidden/>
          </w:rPr>
        </w:r>
        <w:r w:rsidR="001C57BC">
          <w:rPr>
            <w:noProof/>
            <w:webHidden/>
          </w:rPr>
          <w:fldChar w:fldCharType="separate"/>
        </w:r>
        <w:r w:rsidR="001C57BC">
          <w:rPr>
            <w:noProof/>
            <w:webHidden/>
          </w:rPr>
          <w:t>61</w:t>
        </w:r>
        <w:r w:rsidR="001C57BC">
          <w:rPr>
            <w:noProof/>
            <w:webHidden/>
          </w:rPr>
          <w:fldChar w:fldCharType="end"/>
        </w:r>
      </w:hyperlink>
    </w:p>
    <w:p w14:paraId="4DA1EF6F" w14:textId="29C10048"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3" w:history="1">
        <w:r w:rsidR="001C57BC" w:rsidRPr="00BE5605">
          <w:rPr>
            <w:rStyle w:val="Hyperlink"/>
            <w:noProof/>
          </w:rPr>
          <w:t>3.5.8 Biểu đồ tuần tự quản lý đánh giá</w:t>
        </w:r>
        <w:r w:rsidR="001C57BC">
          <w:rPr>
            <w:noProof/>
            <w:webHidden/>
          </w:rPr>
          <w:tab/>
        </w:r>
        <w:r w:rsidR="001C57BC">
          <w:rPr>
            <w:noProof/>
            <w:webHidden/>
          </w:rPr>
          <w:fldChar w:fldCharType="begin"/>
        </w:r>
        <w:r w:rsidR="001C57BC">
          <w:rPr>
            <w:noProof/>
            <w:webHidden/>
          </w:rPr>
          <w:instrText xml:space="preserve"> PAGEREF _Toc69397333 \h </w:instrText>
        </w:r>
        <w:r w:rsidR="001C57BC">
          <w:rPr>
            <w:noProof/>
            <w:webHidden/>
          </w:rPr>
        </w:r>
        <w:r w:rsidR="001C57BC">
          <w:rPr>
            <w:noProof/>
            <w:webHidden/>
          </w:rPr>
          <w:fldChar w:fldCharType="separate"/>
        </w:r>
        <w:r w:rsidR="001C57BC">
          <w:rPr>
            <w:noProof/>
            <w:webHidden/>
          </w:rPr>
          <w:t>61</w:t>
        </w:r>
        <w:r w:rsidR="001C57BC">
          <w:rPr>
            <w:noProof/>
            <w:webHidden/>
          </w:rPr>
          <w:fldChar w:fldCharType="end"/>
        </w:r>
      </w:hyperlink>
    </w:p>
    <w:p w14:paraId="586B42CD" w14:textId="778DCE93"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4" w:history="1">
        <w:r w:rsidR="001C57BC" w:rsidRPr="00BE5605">
          <w:rPr>
            <w:rStyle w:val="Hyperlink"/>
            <w:noProof/>
          </w:rPr>
          <w:t>3.5.9 Biểu đồ tuần tự quản lý liên hệ</w:t>
        </w:r>
        <w:r w:rsidR="001C57BC">
          <w:rPr>
            <w:noProof/>
            <w:webHidden/>
          </w:rPr>
          <w:tab/>
        </w:r>
        <w:r w:rsidR="001C57BC">
          <w:rPr>
            <w:noProof/>
            <w:webHidden/>
          </w:rPr>
          <w:fldChar w:fldCharType="begin"/>
        </w:r>
        <w:r w:rsidR="001C57BC">
          <w:rPr>
            <w:noProof/>
            <w:webHidden/>
          </w:rPr>
          <w:instrText xml:space="preserve"> PAGEREF _Toc69397334 \h </w:instrText>
        </w:r>
        <w:r w:rsidR="001C57BC">
          <w:rPr>
            <w:noProof/>
            <w:webHidden/>
          </w:rPr>
        </w:r>
        <w:r w:rsidR="001C57BC">
          <w:rPr>
            <w:noProof/>
            <w:webHidden/>
          </w:rPr>
          <w:fldChar w:fldCharType="separate"/>
        </w:r>
        <w:r w:rsidR="001C57BC">
          <w:rPr>
            <w:noProof/>
            <w:webHidden/>
          </w:rPr>
          <w:t>62</w:t>
        </w:r>
        <w:r w:rsidR="001C57BC">
          <w:rPr>
            <w:noProof/>
            <w:webHidden/>
          </w:rPr>
          <w:fldChar w:fldCharType="end"/>
        </w:r>
      </w:hyperlink>
    </w:p>
    <w:p w14:paraId="25EE8545" w14:textId="2C61AF6C"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5" w:history="1">
        <w:r w:rsidR="001C57BC" w:rsidRPr="00BE5605">
          <w:rPr>
            <w:rStyle w:val="Hyperlink"/>
            <w:noProof/>
          </w:rPr>
          <w:t>3.5.10 Biểu đồ tuần tự quản lý bình luận</w:t>
        </w:r>
        <w:r w:rsidR="001C57BC">
          <w:rPr>
            <w:noProof/>
            <w:webHidden/>
          </w:rPr>
          <w:tab/>
        </w:r>
        <w:r w:rsidR="001C57BC">
          <w:rPr>
            <w:noProof/>
            <w:webHidden/>
          </w:rPr>
          <w:fldChar w:fldCharType="begin"/>
        </w:r>
        <w:r w:rsidR="001C57BC">
          <w:rPr>
            <w:noProof/>
            <w:webHidden/>
          </w:rPr>
          <w:instrText xml:space="preserve"> PAGEREF _Toc69397335 \h </w:instrText>
        </w:r>
        <w:r w:rsidR="001C57BC">
          <w:rPr>
            <w:noProof/>
            <w:webHidden/>
          </w:rPr>
        </w:r>
        <w:r w:rsidR="001C57BC">
          <w:rPr>
            <w:noProof/>
            <w:webHidden/>
          </w:rPr>
          <w:fldChar w:fldCharType="separate"/>
        </w:r>
        <w:r w:rsidR="001C57BC">
          <w:rPr>
            <w:noProof/>
            <w:webHidden/>
          </w:rPr>
          <w:t>62</w:t>
        </w:r>
        <w:r w:rsidR="001C57BC">
          <w:rPr>
            <w:noProof/>
            <w:webHidden/>
          </w:rPr>
          <w:fldChar w:fldCharType="end"/>
        </w:r>
      </w:hyperlink>
    </w:p>
    <w:p w14:paraId="4A7B76E4" w14:textId="148FD51E"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6" w:history="1">
        <w:r w:rsidR="001C57BC" w:rsidRPr="00BE5605">
          <w:rPr>
            <w:rStyle w:val="Hyperlink"/>
            <w:noProof/>
          </w:rPr>
          <w:t>3.5.11 Biểu đồ tuần tự quản lý thuộc tính sản phẩm</w:t>
        </w:r>
        <w:r w:rsidR="001C57BC">
          <w:rPr>
            <w:noProof/>
            <w:webHidden/>
          </w:rPr>
          <w:tab/>
        </w:r>
        <w:r w:rsidR="001C57BC">
          <w:rPr>
            <w:noProof/>
            <w:webHidden/>
          </w:rPr>
          <w:fldChar w:fldCharType="begin"/>
        </w:r>
        <w:r w:rsidR="001C57BC">
          <w:rPr>
            <w:noProof/>
            <w:webHidden/>
          </w:rPr>
          <w:instrText xml:space="preserve"> PAGEREF _Toc69397336 \h </w:instrText>
        </w:r>
        <w:r w:rsidR="001C57BC">
          <w:rPr>
            <w:noProof/>
            <w:webHidden/>
          </w:rPr>
        </w:r>
        <w:r w:rsidR="001C57BC">
          <w:rPr>
            <w:noProof/>
            <w:webHidden/>
          </w:rPr>
          <w:fldChar w:fldCharType="separate"/>
        </w:r>
        <w:r w:rsidR="001C57BC">
          <w:rPr>
            <w:noProof/>
            <w:webHidden/>
          </w:rPr>
          <w:t>63</w:t>
        </w:r>
        <w:r w:rsidR="001C57BC">
          <w:rPr>
            <w:noProof/>
            <w:webHidden/>
          </w:rPr>
          <w:fldChar w:fldCharType="end"/>
        </w:r>
      </w:hyperlink>
    </w:p>
    <w:p w14:paraId="7D8CE5F6" w14:textId="16F1037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7" w:history="1">
        <w:r w:rsidR="001C57BC" w:rsidRPr="00BE5605">
          <w:rPr>
            <w:rStyle w:val="Hyperlink"/>
            <w:noProof/>
          </w:rPr>
          <w:t>3.5.12 Biểu đồ tuần tự quản lý sự kiện</w:t>
        </w:r>
        <w:r w:rsidR="001C57BC">
          <w:rPr>
            <w:noProof/>
            <w:webHidden/>
          </w:rPr>
          <w:tab/>
        </w:r>
        <w:r w:rsidR="001C57BC">
          <w:rPr>
            <w:noProof/>
            <w:webHidden/>
          </w:rPr>
          <w:fldChar w:fldCharType="begin"/>
        </w:r>
        <w:r w:rsidR="001C57BC">
          <w:rPr>
            <w:noProof/>
            <w:webHidden/>
          </w:rPr>
          <w:instrText xml:space="preserve"> PAGEREF _Toc69397337 \h </w:instrText>
        </w:r>
        <w:r w:rsidR="001C57BC">
          <w:rPr>
            <w:noProof/>
            <w:webHidden/>
          </w:rPr>
        </w:r>
        <w:r w:rsidR="001C57BC">
          <w:rPr>
            <w:noProof/>
            <w:webHidden/>
          </w:rPr>
          <w:fldChar w:fldCharType="separate"/>
        </w:r>
        <w:r w:rsidR="001C57BC">
          <w:rPr>
            <w:noProof/>
            <w:webHidden/>
          </w:rPr>
          <w:t>64</w:t>
        </w:r>
        <w:r w:rsidR="001C57BC">
          <w:rPr>
            <w:noProof/>
            <w:webHidden/>
          </w:rPr>
          <w:fldChar w:fldCharType="end"/>
        </w:r>
      </w:hyperlink>
    </w:p>
    <w:p w14:paraId="215F061B" w14:textId="5F895668"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8" w:history="1">
        <w:r w:rsidR="001C57BC" w:rsidRPr="00BE5605">
          <w:rPr>
            <w:rStyle w:val="Hyperlink"/>
            <w:noProof/>
          </w:rPr>
          <w:t>3.5.13 Biểu đồ tuần tự quản lý trang tĩnh</w:t>
        </w:r>
        <w:r w:rsidR="001C57BC">
          <w:rPr>
            <w:noProof/>
            <w:webHidden/>
          </w:rPr>
          <w:tab/>
        </w:r>
        <w:r w:rsidR="001C57BC">
          <w:rPr>
            <w:noProof/>
            <w:webHidden/>
          </w:rPr>
          <w:fldChar w:fldCharType="begin"/>
        </w:r>
        <w:r w:rsidR="001C57BC">
          <w:rPr>
            <w:noProof/>
            <w:webHidden/>
          </w:rPr>
          <w:instrText xml:space="preserve"> PAGEREF _Toc69397338 \h </w:instrText>
        </w:r>
        <w:r w:rsidR="001C57BC">
          <w:rPr>
            <w:noProof/>
            <w:webHidden/>
          </w:rPr>
        </w:r>
        <w:r w:rsidR="001C57BC">
          <w:rPr>
            <w:noProof/>
            <w:webHidden/>
          </w:rPr>
          <w:fldChar w:fldCharType="separate"/>
        </w:r>
        <w:r w:rsidR="001C57BC">
          <w:rPr>
            <w:noProof/>
            <w:webHidden/>
          </w:rPr>
          <w:t>65</w:t>
        </w:r>
        <w:r w:rsidR="001C57BC">
          <w:rPr>
            <w:noProof/>
            <w:webHidden/>
          </w:rPr>
          <w:fldChar w:fldCharType="end"/>
        </w:r>
      </w:hyperlink>
    </w:p>
    <w:p w14:paraId="5579F779" w14:textId="3847899D"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39" w:history="1">
        <w:r w:rsidR="001C57BC" w:rsidRPr="00BE5605">
          <w:rPr>
            <w:rStyle w:val="Hyperlink"/>
            <w:noProof/>
          </w:rPr>
          <w:t>3.5.14 Biểu đồ tuần tự quản lý đơn hàng</w:t>
        </w:r>
        <w:r w:rsidR="001C57BC">
          <w:rPr>
            <w:noProof/>
            <w:webHidden/>
          </w:rPr>
          <w:tab/>
        </w:r>
        <w:r w:rsidR="001C57BC">
          <w:rPr>
            <w:noProof/>
            <w:webHidden/>
          </w:rPr>
          <w:fldChar w:fldCharType="begin"/>
        </w:r>
        <w:r w:rsidR="001C57BC">
          <w:rPr>
            <w:noProof/>
            <w:webHidden/>
          </w:rPr>
          <w:instrText xml:space="preserve"> PAGEREF _Toc69397339 \h </w:instrText>
        </w:r>
        <w:r w:rsidR="001C57BC">
          <w:rPr>
            <w:noProof/>
            <w:webHidden/>
          </w:rPr>
        </w:r>
        <w:r w:rsidR="001C57BC">
          <w:rPr>
            <w:noProof/>
            <w:webHidden/>
          </w:rPr>
          <w:fldChar w:fldCharType="separate"/>
        </w:r>
        <w:r w:rsidR="001C57BC">
          <w:rPr>
            <w:noProof/>
            <w:webHidden/>
          </w:rPr>
          <w:t>65</w:t>
        </w:r>
        <w:r w:rsidR="001C57BC">
          <w:rPr>
            <w:noProof/>
            <w:webHidden/>
          </w:rPr>
          <w:fldChar w:fldCharType="end"/>
        </w:r>
      </w:hyperlink>
    </w:p>
    <w:p w14:paraId="4317C99A" w14:textId="34935D93"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40" w:history="1">
        <w:r w:rsidR="001C57BC" w:rsidRPr="00BE5605">
          <w:rPr>
            <w:rStyle w:val="Hyperlink"/>
            <w:noProof/>
          </w:rPr>
          <w:t>3.5.15 Biểu đồ tuần tự quản lý nhà sản xuất</w:t>
        </w:r>
        <w:r w:rsidR="001C57BC">
          <w:rPr>
            <w:noProof/>
            <w:webHidden/>
          </w:rPr>
          <w:tab/>
        </w:r>
        <w:r w:rsidR="001C57BC">
          <w:rPr>
            <w:noProof/>
            <w:webHidden/>
          </w:rPr>
          <w:fldChar w:fldCharType="begin"/>
        </w:r>
        <w:r w:rsidR="001C57BC">
          <w:rPr>
            <w:noProof/>
            <w:webHidden/>
          </w:rPr>
          <w:instrText xml:space="preserve"> PAGEREF _Toc69397340 \h </w:instrText>
        </w:r>
        <w:r w:rsidR="001C57BC">
          <w:rPr>
            <w:noProof/>
            <w:webHidden/>
          </w:rPr>
        </w:r>
        <w:r w:rsidR="001C57BC">
          <w:rPr>
            <w:noProof/>
            <w:webHidden/>
          </w:rPr>
          <w:fldChar w:fldCharType="separate"/>
        </w:r>
        <w:r w:rsidR="001C57BC">
          <w:rPr>
            <w:noProof/>
            <w:webHidden/>
          </w:rPr>
          <w:t>66</w:t>
        </w:r>
        <w:r w:rsidR="001C57BC">
          <w:rPr>
            <w:noProof/>
            <w:webHidden/>
          </w:rPr>
          <w:fldChar w:fldCharType="end"/>
        </w:r>
      </w:hyperlink>
    </w:p>
    <w:p w14:paraId="029E0153" w14:textId="18BB5E38" w:rsidR="001C57BC" w:rsidRDefault="00517FC2">
      <w:pPr>
        <w:pStyle w:val="TOC2"/>
        <w:rPr>
          <w:rFonts w:asciiTheme="minorHAnsi" w:eastAsiaTheme="minorEastAsia" w:hAnsiTheme="minorHAnsi" w:cstheme="minorBidi"/>
          <w:noProof/>
          <w:sz w:val="22"/>
          <w:szCs w:val="22"/>
        </w:rPr>
      </w:pPr>
      <w:hyperlink w:anchor="_Toc69397341" w:history="1">
        <w:r w:rsidR="001C57BC" w:rsidRPr="00BE5605">
          <w:rPr>
            <w:rStyle w:val="Hyperlink"/>
            <w:noProof/>
          </w:rPr>
          <w:t>3.6 Biểu đồ hoạt động</w:t>
        </w:r>
        <w:r w:rsidR="001C57BC">
          <w:rPr>
            <w:noProof/>
            <w:webHidden/>
          </w:rPr>
          <w:tab/>
        </w:r>
        <w:r w:rsidR="001C57BC">
          <w:rPr>
            <w:noProof/>
            <w:webHidden/>
          </w:rPr>
          <w:fldChar w:fldCharType="begin"/>
        </w:r>
        <w:r w:rsidR="001C57BC">
          <w:rPr>
            <w:noProof/>
            <w:webHidden/>
          </w:rPr>
          <w:instrText xml:space="preserve"> PAGEREF _Toc69397341 \h </w:instrText>
        </w:r>
        <w:r w:rsidR="001C57BC">
          <w:rPr>
            <w:noProof/>
            <w:webHidden/>
          </w:rPr>
        </w:r>
        <w:r w:rsidR="001C57BC">
          <w:rPr>
            <w:noProof/>
            <w:webHidden/>
          </w:rPr>
          <w:fldChar w:fldCharType="separate"/>
        </w:r>
        <w:r w:rsidR="001C57BC">
          <w:rPr>
            <w:noProof/>
            <w:webHidden/>
          </w:rPr>
          <w:t>66</w:t>
        </w:r>
        <w:r w:rsidR="001C57BC">
          <w:rPr>
            <w:noProof/>
            <w:webHidden/>
          </w:rPr>
          <w:fldChar w:fldCharType="end"/>
        </w:r>
      </w:hyperlink>
    </w:p>
    <w:p w14:paraId="02A5819B" w14:textId="39A12491"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42" w:history="1">
        <w:r w:rsidR="001C57BC" w:rsidRPr="00BE5605">
          <w:rPr>
            <w:rStyle w:val="Hyperlink"/>
            <w:noProof/>
          </w:rPr>
          <w:t>3.6.1 Biểu đồ hoạt động chức năng đăng nhập</w:t>
        </w:r>
        <w:r w:rsidR="001C57BC">
          <w:rPr>
            <w:noProof/>
            <w:webHidden/>
          </w:rPr>
          <w:tab/>
        </w:r>
        <w:r w:rsidR="001C57BC">
          <w:rPr>
            <w:noProof/>
            <w:webHidden/>
          </w:rPr>
          <w:fldChar w:fldCharType="begin"/>
        </w:r>
        <w:r w:rsidR="001C57BC">
          <w:rPr>
            <w:noProof/>
            <w:webHidden/>
          </w:rPr>
          <w:instrText xml:space="preserve"> PAGEREF _Toc69397342 \h </w:instrText>
        </w:r>
        <w:r w:rsidR="001C57BC">
          <w:rPr>
            <w:noProof/>
            <w:webHidden/>
          </w:rPr>
        </w:r>
        <w:r w:rsidR="001C57BC">
          <w:rPr>
            <w:noProof/>
            <w:webHidden/>
          </w:rPr>
          <w:fldChar w:fldCharType="separate"/>
        </w:r>
        <w:r w:rsidR="001C57BC">
          <w:rPr>
            <w:noProof/>
            <w:webHidden/>
          </w:rPr>
          <w:t>66</w:t>
        </w:r>
        <w:r w:rsidR="001C57BC">
          <w:rPr>
            <w:noProof/>
            <w:webHidden/>
          </w:rPr>
          <w:fldChar w:fldCharType="end"/>
        </w:r>
      </w:hyperlink>
    </w:p>
    <w:p w14:paraId="2269D07C" w14:textId="6A11536B"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43" w:history="1">
        <w:r w:rsidR="001C57BC" w:rsidRPr="00BE5605">
          <w:rPr>
            <w:rStyle w:val="Hyperlink"/>
            <w:noProof/>
          </w:rPr>
          <w:t>3.6.2 Biểu đồ hoạt động chức năng đăng ký</w:t>
        </w:r>
        <w:r w:rsidR="001C57BC">
          <w:rPr>
            <w:noProof/>
            <w:webHidden/>
          </w:rPr>
          <w:tab/>
        </w:r>
        <w:r w:rsidR="001C57BC">
          <w:rPr>
            <w:noProof/>
            <w:webHidden/>
          </w:rPr>
          <w:fldChar w:fldCharType="begin"/>
        </w:r>
        <w:r w:rsidR="001C57BC">
          <w:rPr>
            <w:noProof/>
            <w:webHidden/>
          </w:rPr>
          <w:instrText xml:space="preserve"> PAGEREF _Toc69397343 \h </w:instrText>
        </w:r>
        <w:r w:rsidR="001C57BC">
          <w:rPr>
            <w:noProof/>
            <w:webHidden/>
          </w:rPr>
        </w:r>
        <w:r w:rsidR="001C57BC">
          <w:rPr>
            <w:noProof/>
            <w:webHidden/>
          </w:rPr>
          <w:fldChar w:fldCharType="separate"/>
        </w:r>
        <w:r w:rsidR="001C57BC">
          <w:rPr>
            <w:noProof/>
            <w:webHidden/>
          </w:rPr>
          <w:t>67</w:t>
        </w:r>
        <w:r w:rsidR="001C57BC">
          <w:rPr>
            <w:noProof/>
            <w:webHidden/>
          </w:rPr>
          <w:fldChar w:fldCharType="end"/>
        </w:r>
      </w:hyperlink>
    </w:p>
    <w:p w14:paraId="506FDFDC" w14:textId="6462436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44" w:history="1">
        <w:r w:rsidR="001C57BC" w:rsidRPr="00BE5605">
          <w:rPr>
            <w:rStyle w:val="Hyperlink"/>
            <w:noProof/>
          </w:rPr>
          <w:t>3.6.3 Biểu đồ hoạt động chức năng thêm mới danh mục sản phẩm</w:t>
        </w:r>
        <w:r w:rsidR="001C57BC">
          <w:rPr>
            <w:noProof/>
            <w:webHidden/>
          </w:rPr>
          <w:tab/>
        </w:r>
        <w:r w:rsidR="001C57BC">
          <w:rPr>
            <w:noProof/>
            <w:webHidden/>
          </w:rPr>
          <w:fldChar w:fldCharType="begin"/>
        </w:r>
        <w:r w:rsidR="001C57BC">
          <w:rPr>
            <w:noProof/>
            <w:webHidden/>
          </w:rPr>
          <w:instrText xml:space="preserve"> PAGEREF _Toc69397344 \h </w:instrText>
        </w:r>
        <w:r w:rsidR="001C57BC">
          <w:rPr>
            <w:noProof/>
            <w:webHidden/>
          </w:rPr>
        </w:r>
        <w:r w:rsidR="001C57BC">
          <w:rPr>
            <w:noProof/>
            <w:webHidden/>
          </w:rPr>
          <w:fldChar w:fldCharType="separate"/>
        </w:r>
        <w:r w:rsidR="001C57BC">
          <w:rPr>
            <w:noProof/>
            <w:webHidden/>
          </w:rPr>
          <w:t>67</w:t>
        </w:r>
        <w:r w:rsidR="001C57BC">
          <w:rPr>
            <w:noProof/>
            <w:webHidden/>
          </w:rPr>
          <w:fldChar w:fldCharType="end"/>
        </w:r>
      </w:hyperlink>
    </w:p>
    <w:p w14:paraId="6EEBE3AB" w14:textId="7E7AB3EB"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45" w:history="1">
        <w:r w:rsidR="001C57BC" w:rsidRPr="00BE5605">
          <w:rPr>
            <w:rStyle w:val="Hyperlink"/>
            <w:noProof/>
          </w:rPr>
          <w:t>3.6.4 Biểu đồ hoạt động chức năng sửa danh mục sản phẩm</w:t>
        </w:r>
        <w:r w:rsidR="001C57BC">
          <w:rPr>
            <w:noProof/>
            <w:webHidden/>
          </w:rPr>
          <w:tab/>
        </w:r>
        <w:r w:rsidR="001C57BC">
          <w:rPr>
            <w:noProof/>
            <w:webHidden/>
          </w:rPr>
          <w:fldChar w:fldCharType="begin"/>
        </w:r>
        <w:r w:rsidR="001C57BC">
          <w:rPr>
            <w:noProof/>
            <w:webHidden/>
          </w:rPr>
          <w:instrText xml:space="preserve"> PAGEREF _Toc69397345 \h </w:instrText>
        </w:r>
        <w:r w:rsidR="001C57BC">
          <w:rPr>
            <w:noProof/>
            <w:webHidden/>
          </w:rPr>
        </w:r>
        <w:r w:rsidR="001C57BC">
          <w:rPr>
            <w:noProof/>
            <w:webHidden/>
          </w:rPr>
          <w:fldChar w:fldCharType="separate"/>
        </w:r>
        <w:r w:rsidR="001C57BC">
          <w:rPr>
            <w:noProof/>
            <w:webHidden/>
          </w:rPr>
          <w:t>68</w:t>
        </w:r>
        <w:r w:rsidR="001C57BC">
          <w:rPr>
            <w:noProof/>
            <w:webHidden/>
          </w:rPr>
          <w:fldChar w:fldCharType="end"/>
        </w:r>
      </w:hyperlink>
    </w:p>
    <w:p w14:paraId="6A8A14C6" w14:textId="4B48D11F"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46" w:history="1">
        <w:r w:rsidR="001C57BC" w:rsidRPr="00BE5605">
          <w:rPr>
            <w:rStyle w:val="Hyperlink"/>
            <w:noProof/>
          </w:rPr>
          <w:t>3.6.5 Biểu đồ hoạt động chức năng xóa danh mục sản phẩm</w:t>
        </w:r>
        <w:r w:rsidR="001C57BC">
          <w:rPr>
            <w:noProof/>
            <w:webHidden/>
          </w:rPr>
          <w:tab/>
        </w:r>
        <w:r w:rsidR="001C57BC">
          <w:rPr>
            <w:noProof/>
            <w:webHidden/>
          </w:rPr>
          <w:fldChar w:fldCharType="begin"/>
        </w:r>
        <w:r w:rsidR="001C57BC">
          <w:rPr>
            <w:noProof/>
            <w:webHidden/>
          </w:rPr>
          <w:instrText xml:space="preserve"> PAGEREF _Toc69397346 \h </w:instrText>
        </w:r>
        <w:r w:rsidR="001C57BC">
          <w:rPr>
            <w:noProof/>
            <w:webHidden/>
          </w:rPr>
        </w:r>
        <w:r w:rsidR="001C57BC">
          <w:rPr>
            <w:noProof/>
            <w:webHidden/>
          </w:rPr>
          <w:fldChar w:fldCharType="separate"/>
        </w:r>
        <w:r w:rsidR="001C57BC">
          <w:rPr>
            <w:noProof/>
            <w:webHidden/>
          </w:rPr>
          <w:t>68</w:t>
        </w:r>
        <w:r w:rsidR="001C57BC">
          <w:rPr>
            <w:noProof/>
            <w:webHidden/>
          </w:rPr>
          <w:fldChar w:fldCharType="end"/>
        </w:r>
      </w:hyperlink>
    </w:p>
    <w:p w14:paraId="4E4BE14C" w14:textId="209F3B0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47" w:history="1">
        <w:r w:rsidR="001C57BC" w:rsidRPr="00BE5605">
          <w:rPr>
            <w:rStyle w:val="Hyperlink"/>
            <w:noProof/>
          </w:rPr>
          <w:t>3.6.6 Biểu đồ hoạt động chức năng thêm mới bình luận</w:t>
        </w:r>
        <w:r w:rsidR="001C57BC">
          <w:rPr>
            <w:noProof/>
            <w:webHidden/>
          </w:rPr>
          <w:tab/>
        </w:r>
        <w:r w:rsidR="001C57BC">
          <w:rPr>
            <w:noProof/>
            <w:webHidden/>
          </w:rPr>
          <w:fldChar w:fldCharType="begin"/>
        </w:r>
        <w:r w:rsidR="001C57BC">
          <w:rPr>
            <w:noProof/>
            <w:webHidden/>
          </w:rPr>
          <w:instrText xml:space="preserve"> PAGEREF _Toc69397347 \h </w:instrText>
        </w:r>
        <w:r w:rsidR="001C57BC">
          <w:rPr>
            <w:noProof/>
            <w:webHidden/>
          </w:rPr>
        </w:r>
        <w:r w:rsidR="001C57BC">
          <w:rPr>
            <w:noProof/>
            <w:webHidden/>
          </w:rPr>
          <w:fldChar w:fldCharType="separate"/>
        </w:r>
        <w:r w:rsidR="001C57BC">
          <w:rPr>
            <w:noProof/>
            <w:webHidden/>
          </w:rPr>
          <w:t>69</w:t>
        </w:r>
        <w:r w:rsidR="001C57BC">
          <w:rPr>
            <w:noProof/>
            <w:webHidden/>
          </w:rPr>
          <w:fldChar w:fldCharType="end"/>
        </w:r>
      </w:hyperlink>
    </w:p>
    <w:p w14:paraId="500EF3A1" w14:textId="7A61DDB2"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48" w:history="1">
        <w:r w:rsidR="001C57BC" w:rsidRPr="00BE5605">
          <w:rPr>
            <w:rStyle w:val="Hyperlink"/>
            <w:noProof/>
          </w:rPr>
          <w:t>3.6.7 Biểu đồ hoạt động chức năng xóa bình luận</w:t>
        </w:r>
        <w:r w:rsidR="001C57BC">
          <w:rPr>
            <w:noProof/>
            <w:webHidden/>
          </w:rPr>
          <w:tab/>
        </w:r>
        <w:r w:rsidR="001C57BC">
          <w:rPr>
            <w:noProof/>
            <w:webHidden/>
          </w:rPr>
          <w:fldChar w:fldCharType="begin"/>
        </w:r>
        <w:r w:rsidR="001C57BC">
          <w:rPr>
            <w:noProof/>
            <w:webHidden/>
          </w:rPr>
          <w:instrText xml:space="preserve"> PAGEREF _Toc69397348 \h </w:instrText>
        </w:r>
        <w:r w:rsidR="001C57BC">
          <w:rPr>
            <w:noProof/>
            <w:webHidden/>
          </w:rPr>
        </w:r>
        <w:r w:rsidR="001C57BC">
          <w:rPr>
            <w:noProof/>
            <w:webHidden/>
          </w:rPr>
          <w:fldChar w:fldCharType="separate"/>
        </w:r>
        <w:r w:rsidR="001C57BC">
          <w:rPr>
            <w:noProof/>
            <w:webHidden/>
          </w:rPr>
          <w:t>69</w:t>
        </w:r>
        <w:r w:rsidR="001C57BC">
          <w:rPr>
            <w:noProof/>
            <w:webHidden/>
          </w:rPr>
          <w:fldChar w:fldCharType="end"/>
        </w:r>
      </w:hyperlink>
    </w:p>
    <w:p w14:paraId="68A54B37" w14:textId="54E1CB8C"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49" w:history="1">
        <w:r w:rsidR="001C57BC" w:rsidRPr="00BE5605">
          <w:rPr>
            <w:rStyle w:val="Hyperlink"/>
            <w:noProof/>
          </w:rPr>
          <w:t>3.6.8 Biểu đồ hoạt động chức năng thêm mới đánh giá</w:t>
        </w:r>
        <w:r w:rsidR="001C57BC">
          <w:rPr>
            <w:noProof/>
            <w:webHidden/>
          </w:rPr>
          <w:tab/>
        </w:r>
        <w:r w:rsidR="001C57BC">
          <w:rPr>
            <w:noProof/>
            <w:webHidden/>
          </w:rPr>
          <w:fldChar w:fldCharType="begin"/>
        </w:r>
        <w:r w:rsidR="001C57BC">
          <w:rPr>
            <w:noProof/>
            <w:webHidden/>
          </w:rPr>
          <w:instrText xml:space="preserve"> PAGEREF _Toc69397349 \h </w:instrText>
        </w:r>
        <w:r w:rsidR="001C57BC">
          <w:rPr>
            <w:noProof/>
            <w:webHidden/>
          </w:rPr>
        </w:r>
        <w:r w:rsidR="001C57BC">
          <w:rPr>
            <w:noProof/>
            <w:webHidden/>
          </w:rPr>
          <w:fldChar w:fldCharType="separate"/>
        </w:r>
        <w:r w:rsidR="001C57BC">
          <w:rPr>
            <w:noProof/>
            <w:webHidden/>
          </w:rPr>
          <w:t>70</w:t>
        </w:r>
        <w:r w:rsidR="001C57BC">
          <w:rPr>
            <w:noProof/>
            <w:webHidden/>
          </w:rPr>
          <w:fldChar w:fldCharType="end"/>
        </w:r>
      </w:hyperlink>
    </w:p>
    <w:p w14:paraId="2843741E" w14:textId="44205383"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0" w:history="1">
        <w:r w:rsidR="001C57BC" w:rsidRPr="00BE5605">
          <w:rPr>
            <w:rStyle w:val="Hyperlink"/>
            <w:noProof/>
          </w:rPr>
          <w:t>3.6.9 Biểu đồ hoạt động chức năng xóa đánh giá</w:t>
        </w:r>
        <w:r w:rsidR="001C57BC">
          <w:rPr>
            <w:noProof/>
            <w:webHidden/>
          </w:rPr>
          <w:tab/>
        </w:r>
        <w:r w:rsidR="001C57BC">
          <w:rPr>
            <w:noProof/>
            <w:webHidden/>
          </w:rPr>
          <w:fldChar w:fldCharType="begin"/>
        </w:r>
        <w:r w:rsidR="001C57BC">
          <w:rPr>
            <w:noProof/>
            <w:webHidden/>
          </w:rPr>
          <w:instrText xml:space="preserve"> PAGEREF _Toc69397350 \h </w:instrText>
        </w:r>
        <w:r w:rsidR="001C57BC">
          <w:rPr>
            <w:noProof/>
            <w:webHidden/>
          </w:rPr>
        </w:r>
        <w:r w:rsidR="001C57BC">
          <w:rPr>
            <w:noProof/>
            <w:webHidden/>
          </w:rPr>
          <w:fldChar w:fldCharType="separate"/>
        </w:r>
        <w:r w:rsidR="001C57BC">
          <w:rPr>
            <w:noProof/>
            <w:webHidden/>
          </w:rPr>
          <w:t>70</w:t>
        </w:r>
        <w:r w:rsidR="001C57BC">
          <w:rPr>
            <w:noProof/>
            <w:webHidden/>
          </w:rPr>
          <w:fldChar w:fldCharType="end"/>
        </w:r>
      </w:hyperlink>
    </w:p>
    <w:p w14:paraId="3ECA7565" w14:textId="681EFFA2"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1" w:history="1">
        <w:r w:rsidR="001C57BC" w:rsidRPr="00BE5605">
          <w:rPr>
            <w:rStyle w:val="Hyperlink"/>
            <w:noProof/>
          </w:rPr>
          <w:t>3.6.10 Biểu đồ hoạt động chức năng thêm mới bài viết</w:t>
        </w:r>
        <w:r w:rsidR="001C57BC">
          <w:rPr>
            <w:noProof/>
            <w:webHidden/>
          </w:rPr>
          <w:tab/>
        </w:r>
        <w:r w:rsidR="001C57BC">
          <w:rPr>
            <w:noProof/>
            <w:webHidden/>
          </w:rPr>
          <w:fldChar w:fldCharType="begin"/>
        </w:r>
        <w:r w:rsidR="001C57BC">
          <w:rPr>
            <w:noProof/>
            <w:webHidden/>
          </w:rPr>
          <w:instrText xml:space="preserve"> PAGEREF _Toc69397351 \h </w:instrText>
        </w:r>
        <w:r w:rsidR="001C57BC">
          <w:rPr>
            <w:noProof/>
            <w:webHidden/>
          </w:rPr>
        </w:r>
        <w:r w:rsidR="001C57BC">
          <w:rPr>
            <w:noProof/>
            <w:webHidden/>
          </w:rPr>
          <w:fldChar w:fldCharType="separate"/>
        </w:r>
        <w:r w:rsidR="001C57BC">
          <w:rPr>
            <w:noProof/>
            <w:webHidden/>
          </w:rPr>
          <w:t>71</w:t>
        </w:r>
        <w:r w:rsidR="001C57BC">
          <w:rPr>
            <w:noProof/>
            <w:webHidden/>
          </w:rPr>
          <w:fldChar w:fldCharType="end"/>
        </w:r>
      </w:hyperlink>
    </w:p>
    <w:p w14:paraId="78067D01" w14:textId="769D9BF1"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2" w:history="1">
        <w:r w:rsidR="001C57BC" w:rsidRPr="00BE5605">
          <w:rPr>
            <w:rStyle w:val="Hyperlink"/>
            <w:noProof/>
          </w:rPr>
          <w:t>3.6.11 Biểu đồ hoạt động chức năng thêm mới slide</w:t>
        </w:r>
        <w:r w:rsidR="001C57BC">
          <w:rPr>
            <w:noProof/>
            <w:webHidden/>
          </w:rPr>
          <w:tab/>
        </w:r>
        <w:r w:rsidR="001C57BC">
          <w:rPr>
            <w:noProof/>
            <w:webHidden/>
          </w:rPr>
          <w:fldChar w:fldCharType="begin"/>
        </w:r>
        <w:r w:rsidR="001C57BC">
          <w:rPr>
            <w:noProof/>
            <w:webHidden/>
          </w:rPr>
          <w:instrText xml:space="preserve"> PAGEREF _Toc69397352 \h </w:instrText>
        </w:r>
        <w:r w:rsidR="001C57BC">
          <w:rPr>
            <w:noProof/>
            <w:webHidden/>
          </w:rPr>
        </w:r>
        <w:r w:rsidR="001C57BC">
          <w:rPr>
            <w:noProof/>
            <w:webHidden/>
          </w:rPr>
          <w:fldChar w:fldCharType="separate"/>
        </w:r>
        <w:r w:rsidR="001C57BC">
          <w:rPr>
            <w:noProof/>
            <w:webHidden/>
          </w:rPr>
          <w:t>71</w:t>
        </w:r>
        <w:r w:rsidR="001C57BC">
          <w:rPr>
            <w:noProof/>
            <w:webHidden/>
          </w:rPr>
          <w:fldChar w:fldCharType="end"/>
        </w:r>
      </w:hyperlink>
    </w:p>
    <w:p w14:paraId="2BF67CFC" w14:textId="0A33ED4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3" w:history="1">
        <w:r w:rsidR="001C57BC" w:rsidRPr="00BE5605">
          <w:rPr>
            <w:rStyle w:val="Hyperlink"/>
            <w:noProof/>
          </w:rPr>
          <w:t>3.6.12 Biểu đồ hoạt động chức năng sửa slide</w:t>
        </w:r>
        <w:r w:rsidR="001C57BC">
          <w:rPr>
            <w:noProof/>
            <w:webHidden/>
          </w:rPr>
          <w:tab/>
        </w:r>
        <w:r w:rsidR="001C57BC">
          <w:rPr>
            <w:noProof/>
            <w:webHidden/>
          </w:rPr>
          <w:fldChar w:fldCharType="begin"/>
        </w:r>
        <w:r w:rsidR="001C57BC">
          <w:rPr>
            <w:noProof/>
            <w:webHidden/>
          </w:rPr>
          <w:instrText xml:space="preserve"> PAGEREF _Toc69397353 \h </w:instrText>
        </w:r>
        <w:r w:rsidR="001C57BC">
          <w:rPr>
            <w:noProof/>
            <w:webHidden/>
          </w:rPr>
        </w:r>
        <w:r w:rsidR="001C57BC">
          <w:rPr>
            <w:noProof/>
            <w:webHidden/>
          </w:rPr>
          <w:fldChar w:fldCharType="separate"/>
        </w:r>
        <w:r w:rsidR="001C57BC">
          <w:rPr>
            <w:noProof/>
            <w:webHidden/>
          </w:rPr>
          <w:t>72</w:t>
        </w:r>
        <w:r w:rsidR="001C57BC">
          <w:rPr>
            <w:noProof/>
            <w:webHidden/>
          </w:rPr>
          <w:fldChar w:fldCharType="end"/>
        </w:r>
      </w:hyperlink>
    </w:p>
    <w:p w14:paraId="2A259F7F" w14:textId="1C1339F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4" w:history="1">
        <w:r w:rsidR="001C57BC" w:rsidRPr="00BE5605">
          <w:rPr>
            <w:rStyle w:val="Hyperlink"/>
            <w:noProof/>
          </w:rPr>
          <w:t>3.6.13 Biểu đồ hoạt động chức năng xóa slide</w:t>
        </w:r>
        <w:r w:rsidR="001C57BC">
          <w:rPr>
            <w:noProof/>
            <w:webHidden/>
          </w:rPr>
          <w:tab/>
        </w:r>
        <w:r w:rsidR="001C57BC">
          <w:rPr>
            <w:noProof/>
            <w:webHidden/>
          </w:rPr>
          <w:fldChar w:fldCharType="begin"/>
        </w:r>
        <w:r w:rsidR="001C57BC">
          <w:rPr>
            <w:noProof/>
            <w:webHidden/>
          </w:rPr>
          <w:instrText xml:space="preserve"> PAGEREF _Toc69397354 \h </w:instrText>
        </w:r>
        <w:r w:rsidR="001C57BC">
          <w:rPr>
            <w:noProof/>
            <w:webHidden/>
          </w:rPr>
        </w:r>
        <w:r w:rsidR="001C57BC">
          <w:rPr>
            <w:noProof/>
            <w:webHidden/>
          </w:rPr>
          <w:fldChar w:fldCharType="separate"/>
        </w:r>
        <w:r w:rsidR="001C57BC">
          <w:rPr>
            <w:noProof/>
            <w:webHidden/>
          </w:rPr>
          <w:t>72</w:t>
        </w:r>
        <w:r w:rsidR="001C57BC">
          <w:rPr>
            <w:noProof/>
            <w:webHidden/>
          </w:rPr>
          <w:fldChar w:fldCharType="end"/>
        </w:r>
      </w:hyperlink>
    </w:p>
    <w:p w14:paraId="00649DB6" w14:textId="549B830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5" w:history="1">
        <w:r w:rsidR="001C57BC" w:rsidRPr="00BE5605">
          <w:rPr>
            <w:rStyle w:val="Hyperlink"/>
            <w:noProof/>
          </w:rPr>
          <w:t>3.6.14 Biểu đồ hoạt động chức năng sửa bài viết</w:t>
        </w:r>
        <w:r w:rsidR="001C57BC">
          <w:rPr>
            <w:noProof/>
            <w:webHidden/>
          </w:rPr>
          <w:tab/>
        </w:r>
        <w:r w:rsidR="001C57BC">
          <w:rPr>
            <w:noProof/>
            <w:webHidden/>
          </w:rPr>
          <w:fldChar w:fldCharType="begin"/>
        </w:r>
        <w:r w:rsidR="001C57BC">
          <w:rPr>
            <w:noProof/>
            <w:webHidden/>
          </w:rPr>
          <w:instrText xml:space="preserve"> PAGEREF _Toc69397355 \h </w:instrText>
        </w:r>
        <w:r w:rsidR="001C57BC">
          <w:rPr>
            <w:noProof/>
            <w:webHidden/>
          </w:rPr>
        </w:r>
        <w:r w:rsidR="001C57BC">
          <w:rPr>
            <w:noProof/>
            <w:webHidden/>
          </w:rPr>
          <w:fldChar w:fldCharType="separate"/>
        </w:r>
        <w:r w:rsidR="001C57BC">
          <w:rPr>
            <w:noProof/>
            <w:webHidden/>
          </w:rPr>
          <w:t>73</w:t>
        </w:r>
        <w:r w:rsidR="001C57BC">
          <w:rPr>
            <w:noProof/>
            <w:webHidden/>
          </w:rPr>
          <w:fldChar w:fldCharType="end"/>
        </w:r>
      </w:hyperlink>
    </w:p>
    <w:p w14:paraId="2F03090A" w14:textId="300A8996"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6" w:history="1">
        <w:r w:rsidR="001C57BC" w:rsidRPr="00BE5605">
          <w:rPr>
            <w:rStyle w:val="Hyperlink"/>
            <w:noProof/>
          </w:rPr>
          <w:t>3.6.15 Biểu đồ hoạt động chức năng xóa bài viết</w:t>
        </w:r>
        <w:r w:rsidR="001C57BC">
          <w:rPr>
            <w:noProof/>
            <w:webHidden/>
          </w:rPr>
          <w:tab/>
        </w:r>
        <w:r w:rsidR="001C57BC">
          <w:rPr>
            <w:noProof/>
            <w:webHidden/>
          </w:rPr>
          <w:fldChar w:fldCharType="begin"/>
        </w:r>
        <w:r w:rsidR="001C57BC">
          <w:rPr>
            <w:noProof/>
            <w:webHidden/>
          </w:rPr>
          <w:instrText xml:space="preserve"> PAGEREF _Toc69397356 \h </w:instrText>
        </w:r>
        <w:r w:rsidR="001C57BC">
          <w:rPr>
            <w:noProof/>
            <w:webHidden/>
          </w:rPr>
        </w:r>
        <w:r w:rsidR="001C57BC">
          <w:rPr>
            <w:noProof/>
            <w:webHidden/>
          </w:rPr>
          <w:fldChar w:fldCharType="separate"/>
        </w:r>
        <w:r w:rsidR="001C57BC">
          <w:rPr>
            <w:noProof/>
            <w:webHidden/>
          </w:rPr>
          <w:t>73</w:t>
        </w:r>
        <w:r w:rsidR="001C57BC">
          <w:rPr>
            <w:noProof/>
            <w:webHidden/>
          </w:rPr>
          <w:fldChar w:fldCharType="end"/>
        </w:r>
      </w:hyperlink>
    </w:p>
    <w:p w14:paraId="227E87C6" w14:textId="2DC0FBC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7" w:history="1">
        <w:r w:rsidR="001C57BC" w:rsidRPr="00BE5605">
          <w:rPr>
            <w:rStyle w:val="Hyperlink"/>
            <w:noProof/>
          </w:rPr>
          <w:t>3.6.16 Biểu đồ hoạt động chức năng thêm mới sản phẩm</w:t>
        </w:r>
        <w:r w:rsidR="001C57BC">
          <w:rPr>
            <w:noProof/>
            <w:webHidden/>
          </w:rPr>
          <w:tab/>
        </w:r>
        <w:r w:rsidR="001C57BC">
          <w:rPr>
            <w:noProof/>
            <w:webHidden/>
          </w:rPr>
          <w:fldChar w:fldCharType="begin"/>
        </w:r>
        <w:r w:rsidR="001C57BC">
          <w:rPr>
            <w:noProof/>
            <w:webHidden/>
          </w:rPr>
          <w:instrText xml:space="preserve"> PAGEREF _Toc69397357 \h </w:instrText>
        </w:r>
        <w:r w:rsidR="001C57BC">
          <w:rPr>
            <w:noProof/>
            <w:webHidden/>
          </w:rPr>
        </w:r>
        <w:r w:rsidR="001C57BC">
          <w:rPr>
            <w:noProof/>
            <w:webHidden/>
          </w:rPr>
          <w:fldChar w:fldCharType="separate"/>
        </w:r>
        <w:r w:rsidR="001C57BC">
          <w:rPr>
            <w:noProof/>
            <w:webHidden/>
          </w:rPr>
          <w:t>74</w:t>
        </w:r>
        <w:r w:rsidR="001C57BC">
          <w:rPr>
            <w:noProof/>
            <w:webHidden/>
          </w:rPr>
          <w:fldChar w:fldCharType="end"/>
        </w:r>
      </w:hyperlink>
    </w:p>
    <w:p w14:paraId="6B2B6F33" w14:textId="6C7B15C0"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8" w:history="1">
        <w:r w:rsidR="001C57BC" w:rsidRPr="00BE5605">
          <w:rPr>
            <w:rStyle w:val="Hyperlink"/>
            <w:noProof/>
          </w:rPr>
          <w:t>3.6.17 Biểu đồ hoạt động chức năng sửa sản phẩm</w:t>
        </w:r>
        <w:r w:rsidR="001C57BC">
          <w:rPr>
            <w:noProof/>
            <w:webHidden/>
          </w:rPr>
          <w:tab/>
        </w:r>
        <w:r w:rsidR="001C57BC">
          <w:rPr>
            <w:noProof/>
            <w:webHidden/>
          </w:rPr>
          <w:fldChar w:fldCharType="begin"/>
        </w:r>
        <w:r w:rsidR="001C57BC">
          <w:rPr>
            <w:noProof/>
            <w:webHidden/>
          </w:rPr>
          <w:instrText xml:space="preserve"> PAGEREF _Toc69397358 \h </w:instrText>
        </w:r>
        <w:r w:rsidR="001C57BC">
          <w:rPr>
            <w:noProof/>
            <w:webHidden/>
          </w:rPr>
        </w:r>
        <w:r w:rsidR="001C57BC">
          <w:rPr>
            <w:noProof/>
            <w:webHidden/>
          </w:rPr>
          <w:fldChar w:fldCharType="separate"/>
        </w:r>
        <w:r w:rsidR="001C57BC">
          <w:rPr>
            <w:noProof/>
            <w:webHidden/>
          </w:rPr>
          <w:t>74</w:t>
        </w:r>
        <w:r w:rsidR="001C57BC">
          <w:rPr>
            <w:noProof/>
            <w:webHidden/>
          </w:rPr>
          <w:fldChar w:fldCharType="end"/>
        </w:r>
      </w:hyperlink>
    </w:p>
    <w:p w14:paraId="7C55E12C" w14:textId="00BF37D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59" w:history="1">
        <w:r w:rsidR="001C57BC" w:rsidRPr="00BE5605">
          <w:rPr>
            <w:rStyle w:val="Hyperlink"/>
            <w:noProof/>
          </w:rPr>
          <w:t>3.6.18 Biểu đồ hoạt động chức năng xóa sản phẩm</w:t>
        </w:r>
        <w:r w:rsidR="001C57BC">
          <w:rPr>
            <w:noProof/>
            <w:webHidden/>
          </w:rPr>
          <w:tab/>
        </w:r>
        <w:r w:rsidR="001C57BC">
          <w:rPr>
            <w:noProof/>
            <w:webHidden/>
          </w:rPr>
          <w:fldChar w:fldCharType="begin"/>
        </w:r>
        <w:r w:rsidR="001C57BC">
          <w:rPr>
            <w:noProof/>
            <w:webHidden/>
          </w:rPr>
          <w:instrText xml:space="preserve"> PAGEREF _Toc69397359 \h </w:instrText>
        </w:r>
        <w:r w:rsidR="001C57BC">
          <w:rPr>
            <w:noProof/>
            <w:webHidden/>
          </w:rPr>
        </w:r>
        <w:r w:rsidR="001C57BC">
          <w:rPr>
            <w:noProof/>
            <w:webHidden/>
          </w:rPr>
          <w:fldChar w:fldCharType="separate"/>
        </w:r>
        <w:r w:rsidR="001C57BC">
          <w:rPr>
            <w:noProof/>
            <w:webHidden/>
          </w:rPr>
          <w:t>75</w:t>
        </w:r>
        <w:r w:rsidR="001C57BC">
          <w:rPr>
            <w:noProof/>
            <w:webHidden/>
          </w:rPr>
          <w:fldChar w:fldCharType="end"/>
        </w:r>
      </w:hyperlink>
    </w:p>
    <w:p w14:paraId="05AC59B0" w14:textId="77E72FD6"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60" w:history="1">
        <w:r w:rsidR="001C57BC" w:rsidRPr="00BE5605">
          <w:rPr>
            <w:rStyle w:val="Hyperlink"/>
            <w:noProof/>
          </w:rPr>
          <w:t>3.6.19 Biểu đồ hoạt động chức năng xóa người dùng</w:t>
        </w:r>
        <w:r w:rsidR="001C57BC">
          <w:rPr>
            <w:noProof/>
            <w:webHidden/>
          </w:rPr>
          <w:tab/>
        </w:r>
        <w:r w:rsidR="001C57BC">
          <w:rPr>
            <w:noProof/>
            <w:webHidden/>
          </w:rPr>
          <w:fldChar w:fldCharType="begin"/>
        </w:r>
        <w:r w:rsidR="001C57BC">
          <w:rPr>
            <w:noProof/>
            <w:webHidden/>
          </w:rPr>
          <w:instrText xml:space="preserve"> PAGEREF _Toc69397360 \h </w:instrText>
        </w:r>
        <w:r w:rsidR="001C57BC">
          <w:rPr>
            <w:noProof/>
            <w:webHidden/>
          </w:rPr>
        </w:r>
        <w:r w:rsidR="001C57BC">
          <w:rPr>
            <w:noProof/>
            <w:webHidden/>
          </w:rPr>
          <w:fldChar w:fldCharType="separate"/>
        </w:r>
        <w:r w:rsidR="001C57BC">
          <w:rPr>
            <w:noProof/>
            <w:webHidden/>
          </w:rPr>
          <w:t>75</w:t>
        </w:r>
        <w:r w:rsidR="001C57BC">
          <w:rPr>
            <w:noProof/>
            <w:webHidden/>
          </w:rPr>
          <w:fldChar w:fldCharType="end"/>
        </w:r>
      </w:hyperlink>
    </w:p>
    <w:p w14:paraId="3FF95C6D" w14:textId="2C7A9C9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61" w:history="1">
        <w:r w:rsidR="001C57BC" w:rsidRPr="00BE5605">
          <w:rPr>
            <w:rStyle w:val="Hyperlink"/>
            <w:noProof/>
          </w:rPr>
          <w:t>3.6.20 Biểu đồ hoạt động chức năng xử lý đơn hàng</w:t>
        </w:r>
        <w:r w:rsidR="001C57BC">
          <w:rPr>
            <w:noProof/>
            <w:webHidden/>
          </w:rPr>
          <w:tab/>
        </w:r>
        <w:r w:rsidR="001C57BC">
          <w:rPr>
            <w:noProof/>
            <w:webHidden/>
          </w:rPr>
          <w:fldChar w:fldCharType="begin"/>
        </w:r>
        <w:r w:rsidR="001C57BC">
          <w:rPr>
            <w:noProof/>
            <w:webHidden/>
          </w:rPr>
          <w:instrText xml:space="preserve"> PAGEREF _Toc69397361 \h </w:instrText>
        </w:r>
        <w:r w:rsidR="001C57BC">
          <w:rPr>
            <w:noProof/>
            <w:webHidden/>
          </w:rPr>
        </w:r>
        <w:r w:rsidR="001C57BC">
          <w:rPr>
            <w:noProof/>
            <w:webHidden/>
          </w:rPr>
          <w:fldChar w:fldCharType="separate"/>
        </w:r>
        <w:r w:rsidR="001C57BC">
          <w:rPr>
            <w:noProof/>
            <w:webHidden/>
          </w:rPr>
          <w:t>76</w:t>
        </w:r>
        <w:r w:rsidR="001C57BC">
          <w:rPr>
            <w:noProof/>
            <w:webHidden/>
          </w:rPr>
          <w:fldChar w:fldCharType="end"/>
        </w:r>
      </w:hyperlink>
    </w:p>
    <w:p w14:paraId="5C5B90DF" w14:textId="7C35DD1A" w:rsidR="001C57BC" w:rsidRDefault="00517FC2">
      <w:pPr>
        <w:pStyle w:val="TOC2"/>
        <w:rPr>
          <w:rFonts w:asciiTheme="minorHAnsi" w:eastAsiaTheme="minorEastAsia" w:hAnsiTheme="minorHAnsi" w:cstheme="minorBidi"/>
          <w:noProof/>
          <w:sz w:val="22"/>
          <w:szCs w:val="22"/>
        </w:rPr>
      </w:pPr>
      <w:hyperlink w:anchor="_Toc69397362" w:history="1">
        <w:r w:rsidR="001C57BC" w:rsidRPr="00BE5605">
          <w:rPr>
            <w:rStyle w:val="Hyperlink"/>
            <w:noProof/>
          </w:rPr>
          <w:t>3.7 Mô hình thực thể liên kết</w:t>
        </w:r>
        <w:r w:rsidR="001C57BC">
          <w:rPr>
            <w:noProof/>
            <w:webHidden/>
          </w:rPr>
          <w:tab/>
        </w:r>
        <w:r w:rsidR="001C57BC">
          <w:rPr>
            <w:noProof/>
            <w:webHidden/>
          </w:rPr>
          <w:fldChar w:fldCharType="begin"/>
        </w:r>
        <w:r w:rsidR="001C57BC">
          <w:rPr>
            <w:noProof/>
            <w:webHidden/>
          </w:rPr>
          <w:instrText xml:space="preserve"> PAGEREF _Toc69397362 \h </w:instrText>
        </w:r>
        <w:r w:rsidR="001C57BC">
          <w:rPr>
            <w:noProof/>
            <w:webHidden/>
          </w:rPr>
        </w:r>
        <w:r w:rsidR="001C57BC">
          <w:rPr>
            <w:noProof/>
            <w:webHidden/>
          </w:rPr>
          <w:fldChar w:fldCharType="separate"/>
        </w:r>
        <w:r w:rsidR="001C57BC">
          <w:rPr>
            <w:noProof/>
            <w:webHidden/>
          </w:rPr>
          <w:t>77</w:t>
        </w:r>
        <w:r w:rsidR="001C57BC">
          <w:rPr>
            <w:noProof/>
            <w:webHidden/>
          </w:rPr>
          <w:fldChar w:fldCharType="end"/>
        </w:r>
      </w:hyperlink>
    </w:p>
    <w:p w14:paraId="3FD19B98" w14:textId="5159C7B5" w:rsidR="001C57BC" w:rsidRDefault="00517FC2">
      <w:pPr>
        <w:pStyle w:val="TOC2"/>
        <w:rPr>
          <w:rFonts w:asciiTheme="minorHAnsi" w:eastAsiaTheme="minorEastAsia" w:hAnsiTheme="minorHAnsi" w:cstheme="minorBidi"/>
          <w:noProof/>
          <w:sz w:val="22"/>
          <w:szCs w:val="22"/>
        </w:rPr>
      </w:pPr>
      <w:hyperlink w:anchor="_Toc69397363" w:history="1">
        <w:r w:rsidR="001C57BC" w:rsidRPr="00BE5605">
          <w:rPr>
            <w:rStyle w:val="Hyperlink"/>
            <w:noProof/>
          </w:rPr>
          <w:t>3.8 Cơ sở dữ liệu</w:t>
        </w:r>
        <w:r w:rsidR="001C57BC">
          <w:rPr>
            <w:noProof/>
            <w:webHidden/>
          </w:rPr>
          <w:tab/>
        </w:r>
        <w:r w:rsidR="001C57BC">
          <w:rPr>
            <w:noProof/>
            <w:webHidden/>
          </w:rPr>
          <w:fldChar w:fldCharType="begin"/>
        </w:r>
        <w:r w:rsidR="001C57BC">
          <w:rPr>
            <w:noProof/>
            <w:webHidden/>
          </w:rPr>
          <w:instrText xml:space="preserve"> PAGEREF _Toc69397363 \h </w:instrText>
        </w:r>
        <w:r w:rsidR="001C57BC">
          <w:rPr>
            <w:noProof/>
            <w:webHidden/>
          </w:rPr>
        </w:r>
        <w:r w:rsidR="001C57BC">
          <w:rPr>
            <w:noProof/>
            <w:webHidden/>
          </w:rPr>
          <w:fldChar w:fldCharType="separate"/>
        </w:r>
        <w:r w:rsidR="001C57BC">
          <w:rPr>
            <w:noProof/>
            <w:webHidden/>
          </w:rPr>
          <w:t>78</w:t>
        </w:r>
        <w:r w:rsidR="001C57BC">
          <w:rPr>
            <w:noProof/>
            <w:webHidden/>
          </w:rPr>
          <w:fldChar w:fldCharType="end"/>
        </w:r>
      </w:hyperlink>
    </w:p>
    <w:p w14:paraId="674AF53A" w14:textId="490C266D"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64" w:history="1">
        <w:r w:rsidR="001C57BC" w:rsidRPr="00BE5605">
          <w:rPr>
            <w:rStyle w:val="Hyperlink"/>
            <w:noProof/>
          </w:rPr>
          <w:t>3.8.1 Danh sách các đối tượng</w:t>
        </w:r>
        <w:r w:rsidR="001C57BC">
          <w:rPr>
            <w:noProof/>
            <w:webHidden/>
          </w:rPr>
          <w:tab/>
        </w:r>
        <w:r w:rsidR="001C57BC">
          <w:rPr>
            <w:noProof/>
            <w:webHidden/>
          </w:rPr>
          <w:fldChar w:fldCharType="begin"/>
        </w:r>
        <w:r w:rsidR="001C57BC">
          <w:rPr>
            <w:noProof/>
            <w:webHidden/>
          </w:rPr>
          <w:instrText xml:space="preserve"> PAGEREF _Toc69397364 \h </w:instrText>
        </w:r>
        <w:r w:rsidR="001C57BC">
          <w:rPr>
            <w:noProof/>
            <w:webHidden/>
          </w:rPr>
        </w:r>
        <w:r w:rsidR="001C57BC">
          <w:rPr>
            <w:noProof/>
            <w:webHidden/>
          </w:rPr>
          <w:fldChar w:fldCharType="separate"/>
        </w:r>
        <w:r w:rsidR="001C57BC">
          <w:rPr>
            <w:noProof/>
            <w:webHidden/>
          </w:rPr>
          <w:t>78</w:t>
        </w:r>
        <w:r w:rsidR="001C57BC">
          <w:rPr>
            <w:noProof/>
            <w:webHidden/>
          </w:rPr>
          <w:fldChar w:fldCharType="end"/>
        </w:r>
      </w:hyperlink>
    </w:p>
    <w:p w14:paraId="41AE9833" w14:textId="5337F9D8" w:rsidR="001C57BC" w:rsidRDefault="00517FC2">
      <w:pPr>
        <w:pStyle w:val="TOC2"/>
        <w:rPr>
          <w:rFonts w:asciiTheme="minorHAnsi" w:eastAsiaTheme="minorEastAsia" w:hAnsiTheme="minorHAnsi" w:cstheme="minorBidi"/>
          <w:noProof/>
          <w:sz w:val="22"/>
          <w:szCs w:val="22"/>
        </w:rPr>
      </w:pPr>
      <w:hyperlink w:anchor="_Toc69397365" w:history="1">
        <w:r w:rsidR="001C57BC" w:rsidRPr="00BE5605">
          <w:rPr>
            <w:rStyle w:val="Hyperlink"/>
            <w:noProof/>
          </w:rPr>
          <w:t>3.9 Thiết kế cơ sở dữ liệu</w:t>
        </w:r>
        <w:r w:rsidR="001C57BC">
          <w:rPr>
            <w:noProof/>
            <w:webHidden/>
          </w:rPr>
          <w:tab/>
        </w:r>
        <w:r w:rsidR="001C57BC">
          <w:rPr>
            <w:noProof/>
            <w:webHidden/>
          </w:rPr>
          <w:fldChar w:fldCharType="begin"/>
        </w:r>
        <w:r w:rsidR="001C57BC">
          <w:rPr>
            <w:noProof/>
            <w:webHidden/>
          </w:rPr>
          <w:instrText xml:space="preserve"> PAGEREF _Toc69397365 \h </w:instrText>
        </w:r>
        <w:r w:rsidR="001C57BC">
          <w:rPr>
            <w:noProof/>
            <w:webHidden/>
          </w:rPr>
        </w:r>
        <w:r w:rsidR="001C57BC">
          <w:rPr>
            <w:noProof/>
            <w:webHidden/>
          </w:rPr>
          <w:fldChar w:fldCharType="separate"/>
        </w:r>
        <w:r w:rsidR="001C57BC">
          <w:rPr>
            <w:noProof/>
            <w:webHidden/>
          </w:rPr>
          <w:t>79</w:t>
        </w:r>
        <w:r w:rsidR="001C57BC">
          <w:rPr>
            <w:noProof/>
            <w:webHidden/>
          </w:rPr>
          <w:fldChar w:fldCharType="end"/>
        </w:r>
      </w:hyperlink>
    </w:p>
    <w:p w14:paraId="6211A61B" w14:textId="1C1CB71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66" w:history="1">
        <w:r w:rsidR="001C57BC" w:rsidRPr="00BE5605">
          <w:rPr>
            <w:rStyle w:val="Hyperlink"/>
            <w:noProof/>
          </w:rPr>
          <w:t>3.9.1 Bảng Admins</w:t>
        </w:r>
        <w:r w:rsidR="001C57BC">
          <w:rPr>
            <w:noProof/>
            <w:webHidden/>
          </w:rPr>
          <w:tab/>
        </w:r>
        <w:r w:rsidR="001C57BC">
          <w:rPr>
            <w:noProof/>
            <w:webHidden/>
          </w:rPr>
          <w:fldChar w:fldCharType="begin"/>
        </w:r>
        <w:r w:rsidR="001C57BC">
          <w:rPr>
            <w:noProof/>
            <w:webHidden/>
          </w:rPr>
          <w:instrText xml:space="preserve"> PAGEREF _Toc69397366 \h </w:instrText>
        </w:r>
        <w:r w:rsidR="001C57BC">
          <w:rPr>
            <w:noProof/>
            <w:webHidden/>
          </w:rPr>
        </w:r>
        <w:r w:rsidR="001C57BC">
          <w:rPr>
            <w:noProof/>
            <w:webHidden/>
          </w:rPr>
          <w:fldChar w:fldCharType="separate"/>
        </w:r>
        <w:r w:rsidR="001C57BC">
          <w:rPr>
            <w:noProof/>
            <w:webHidden/>
          </w:rPr>
          <w:t>79</w:t>
        </w:r>
        <w:r w:rsidR="001C57BC">
          <w:rPr>
            <w:noProof/>
            <w:webHidden/>
          </w:rPr>
          <w:fldChar w:fldCharType="end"/>
        </w:r>
      </w:hyperlink>
    </w:p>
    <w:p w14:paraId="5A1E41E2" w14:textId="7A70DAF6"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67" w:history="1">
        <w:r w:rsidR="001C57BC" w:rsidRPr="00BE5605">
          <w:rPr>
            <w:rStyle w:val="Hyperlink"/>
            <w:noProof/>
          </w:rPr>
          <w:t>3.9.2 Bảng Articles</w:t>
        </w:r>
        <w:r w:rsidR="001C57BC">
          <w:rPr>
            <w:noProof/>
            <w:webHidden/>
          </w:rPr>
          <w:tab/>
        </w:r>
        <w:r w:rsidR="001C57BC">
          <w:rPr>
            <w:noProof/>
            <w:webHidden/>
          </w:rPr>
          <w:fldChar w:fldCharType="begin"/>
        </w:r>
        <w:r w:rsidR="001C57BC">
          <w:rPr>
            <w:noProof/>
            <w:webHidden/>
          </w:rPr>
          <w:instrText xml:space="preserve"> PAGEREF _Toc69397367 \h </w:instrText>
        </w:r>
        <w:r w:rsidR="001C57BC">
          <w:rPr>
            <w:noProof/>
            <w:webHidden/>
          </w:rPr>
        </w:r>
        <w:r w:rsidR="001C57BC">
          <w:rPr>
            <w:noProof/>
            <w:webHidden/>
          </w:rPr>
          <w:fldChar w:fldCharType="separate"/>
        </w:r>
        <w:r w:rsidR="001C57BC">
          <w:rPr>
            <w:noProof/>
            <w:webHidden/>
          </w:rPr>
          <w:t>79</w:t>
        </w:r>
        <w:r w:rsidR="001C57BC">
          <w:rPr>
            <w:noProof/>
            <w:webHidden/>
          </w:rPr>
          <w:fldChar w:fldCharType="end"/>
        </w:r>
      </w:hyperlink>
    </w:p>
    <w:p w14:paraId="55D26067" w14:textId="676B3AB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68" w:history="1">
        <w:r w:rsidR="001C57BC" w:rsidRPr="00BE5605">
          <w:rPr>
            <w:rStyle w:val="Hyperlink"/>
            <w:noProof/>
          </w:rPr>
          <w:t>3.9.3 Bảng Attributes</w:t>
        </w:r>
        <w:r w:rsidR="001C57BC">
          <w:rPr>
            <w:noProof/>
            <w:webHidden/>
          </w:rPr>
          <w:tab/>
        </w:r>
        <w:r w:rsidR="001C57BC">
          <w:rPr>
            <w:noProof/>
            <w:webHidden/>
          </w:rPr>
          <w:fldChar w:fldCharType="begin"/>
        </w:r>
        <w:r w:rsidR="001C57BC">
          <w:rPr>
            <w:noProof/>
            <w:webHidden/>
          </w:rPr>
          <w:instrText xml:space="preserve"> PAGEREF _Toc69397368 \h </w:instrText>
        </w:r>
        <w:r w:rsidR="001C57BC">
          <w:rPr>
            <w:noProof/>
            <w:webHidden/>
          </w:rPr>
        </w:r>
        <w:r w:rsidR="001C57BC">
          <w:rPr>
            <w:noProof/>
            <w:webHidden/>
          </w:rPr>
          <w:fldChar w:fldCharType="separate"/>
        </w:r>
        <w:r w:rsidR="001C57BC">
          <w:rPr>
            <w:noProof/>
            <w:webHidden/>
          </w:rPr>
          <w:t>80</w:t>
        </w:r>
        <w:r w:rsidR="001C57BC">
          <w:rPr>
            <w:noProof/>
            <w:webHidden/>
          </w:rPr>
          <w:fldChar w:fldCharType="end"/>
        </w:r>
      </w:hyperlink>
    </w:p>
    <w:p w14:paraId="02C93F71" w14:textId="7630397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69" w:history="1">
        <w:r w:rsidR="001C57BC" w:rsidRPr="00BE5605">
          <w:rPr>
            <w:rStyle w:val="Hyperlink"/>
            <w:noProof/>
          </w:rPr>
          <w:t>3.9.4 Bảng Categories</w:t>
        </w:r>
        <w:r w:rsidR="001C57BC">
          <w:rPr>
            <w:noProof/>
            <w:webHidden/>
          </w:rPr>
          <w:tab/>
        </w:r>
        <w:r w:rsidR="001C57BC">
          <w:rPr>
            <w:noProof/>
            <w:webHidden/>
          </w:rPr>
          <w:fldChar w:fldCharType="begin"/>
        </w:r>
        <w:r w:rsidR="001C57BC">
          <w:rPr>
            <w:noProof/>
            <w:webHidden/>
          </w:rPr>
          <w:instrText xml:space="preserve"> PAGEREF _Toc69397369 \h </w:instrText>
        </w:r>
        <w:r w:rsidR="001C57BC">
          <w:rPr>
            <w:noProof/>
            <w:webHidden/>
          </w:rPr>
        </w:r>
        <w:r w:rsidR="001C57BC">
          <w:rPr>
            <w:noProof/>
            <w:webHidden/>
          </w:rPr>
          <w:fldChar w:fldCharType="separate"/>
        </w:r>
        <w:r w:rsidR="001C57BC">
          <w:rPr>
            <w:noProof/>
            <w:webHidden/>
          </w:rPr>
          <w:t>80</w:t>
        </w:r>
        <w:r w:rsidR="001C57BC">
          <w:rPr>
            <w:noProof/>
            <w:webHidden/>
          </w:rPr>
          <w:fldChar w:fldCharType="end"/>
        </w:r>
      </w:hyperlink>
    </w:p>
    <w:p w14:paraId="7D93745D" w14:textId="195B6B6B"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0" w:history="1">
        <w:r w:rsidR="001C57BC" w:rsidRPr="00BE5605">
          <w:rPr>
            <w:rStyle w:val="Hyperlink"/>
            <w:noProof/>
          </w:rPr>
          <w:t>3.9.5 Bảng Comments</w:t>
        </w:r>
        <w:r w:rsidR="001C57BC">
          <w:rPr>
            <w:noProof/>
            <w:webHidden/>
          </w:rPr>
          <w:tab/>
        </w:r>
        <w:r w:rsidR="001C57BC">
          <w:rPr>
            <w:noProof/>
            <w:webHidden/>
          </w:rPr>
          <w:fldChar w:fldCharType="begin"/>
        </w:r>
        <w:r w:rsidR="001C57BC">
          <w:rPr>
            <w:noProof/>
            <w:webHidden/>
          </w:rPr>
          <w:instrText xml:space="preserve"> PAGEREF _Toc69397370 \h </w:instrText>
        </w:r>
        <w:r w:rsidR="001C57BC">
          <w:rPr>
            <w:noProof/>
            <w:webHidden/>
          </w:rPr>
        </w:r>
        <w:r w:rsidR="001C57BC">
          <w:rPr>
            <w:noProof/>
            <w:webHidden/>
          </w:rPr>
          <w:fldChar w:fldCharType="separate"/>
        </w:r>
        <w:r w:rsidR="001C57BC">
          <w:rPr>
            <w:noProof/>
            <w:webHidden/>
          </w:rPr>
          <w:t>81</w:t>
        </w:r>
        <w:r w:rsidR="001C57BC">
          <w:rPr>
            <w:noProof/>
            <w:webHidden/>
          </w:rPr>
          <w:fldChar w:fldCharType="end"/>
        </w:r>
      </w:hyperlink>
    </w:p>
    <w:p w14:paraId="1CE41B56" w14:textId="1BFB64C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1" w:history="1">
        <w:r w:rsidR="001C57BC" w:rsidRPr="00BE5605">
          <w:rPr>
            <w:rStyle w:val="Hyperlink"/>
            <w:noProof/>
          </w:rPr>
          <w:t>3.9.6 Bảng Contacts</w:t>
        </w:r>
        <w:r w:rsidR="001C57BC">
          <w:rPr>
            <w:noProof/>
            <w:webHidden/>
          </w:rPr>
          <w:tab/>
        </w:r>
        <w:r w:rsidR="001C57BC">
          <w:rPr>
            <w:noProof/>
            <w:webHidden/>
          </w:rPr>
          <w:fldChar w:fldCharType="begin"/>
        </w:r>
        <w:r w:rsidR="001C57BC">
          <w:rPr>
            <w:noProof/>
            <w:webHidden/>
          </w:rPr>
          <w:instrText xml:space="preserve"> PAGEREF _Toc69397371 \h </w:instrText>
        </w:r>
        <w:r w:rsidR="001C57BC">
          <w:rPr>
            <w:noProof/>
            <w:webHidden/>
          </w:rPr>
        </w:r>
        <w:r w:rsidR="001C57BC">
          <w:rPr>
            <w:noProof/>
            <w:webHidden/>
          </w:rPr>
          <w:fldChar w:fldCharType="separate"/>
        </w:r>
        <w:r w:rsidR="001C57BC">
          <w:rPr>
            <w:noProof/>
            <w:webHidden/>
          </w:rPr>
          <w:t>82</w:t>
        </w:r>
        <w:r w:rsidR="001C57BC">
          <w:rPr>
            <w:noProof/>
            <w:webHidden/>
          </w:rPr>
          <w:fldChar w:fldCharType="end"/>
        </w:r>
      </w:hyperlink>
    </w:p>
    <w:p w14:paraId="75F96CE8" w14:textId="38E19152"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2" w:history="1">
        <w:r w:rsidR="001C57BC" w:rsidRPr="00BE5605">
          <w:rPr>
            <w:rStyle w:val="Hyperlink"/>
            <w:noProof/>
          </w:rPr>
          <w:t>3.9.7 Bảng Events</w:t>
        </w:r>
        <w:r w:rsidR="001C57BC">
          <w:rPr>
            <w:noProof/>
            <w:webHidden/>
          </w:rPr>
          <w:tab/>
        </w:r>
        <w:r w:rsidR="001C57BC">
          <w:rPr>
            <w:noProof/>
            <w:webHidden/>
          </w:rPr>
          <w:fldChar w:fldCharType="begin"/>
        </w:r>
        <w:r w:rsidR="001C57BC">
          <w:rPr>
            <w:noProof/>
            <w:webHidden/>
          </w:rPr>
          <w:instrText xml:space="preserve"> PAGEREF _Toc69397372 \h </w:instrText>
        </w:r>
        <w:r w:rsidR="001C57BC">
          <w:rPr>
            <w:noProof/>
            <w:webHidden/>
          </w:rPr>
        </w:r>
        <w:r w:rsidR="001C57BC">
          <w:rPr>
            <w:noProof/>
            <w:webHidden/>
          </w:rPr>
          <w:fldChar w:fldCharType="separate"/>
        </w:r>
        <w:r w:rsidR="001C57BC">
          <w:rPr>
            <w:noProof/>
            <w:webHidden/>
          </w:rPr>
          <w:t>82</w:t>
        </w:r>
        <w:r w:rsidR="001C57BC">
          <w:rPr>
            <w:noProof/>
            <w:webHidden/>
          </w:rPr>
          <w:fldChar w:fldCharType="end"/>
        </w:r>
      </w:hyperlink>
    </w:p>
    <w:p w14:paraId="7CD40919" w14:textId="75FB344B"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3" w:history="1">
        <w:r w:rsidR="001C57BC" w:rsidRPr="00BE5605">
          <w:rPr>
            <w:rStyle w:val="Hyperlink"/>
            <w:noProof/>
          </w:rPr>
          <w:t>3.9.8 Bảng Keywords</w:t>
        </w:r>
        <w:r w:rsidR="001C57BC">
          <w:rPr>
            <w:noProof/>
            <w:webHidden/>
          </w:rPr>
          <w:tab/>
        </w:r>
        <w:r w:rsidR="001C57BC">
          <w:rPr>
            <w:noProof/>
            <w:webHidden/>
          </w:rPr>
          <w:fldChar w:fldCharType="begin"/>
        </w:r>
        <w:r w:rsidR="001C57BC">
          <w:rPr>
            <w:noProof/>
            <w:webHidden/>
          </w:rPr>
          <w:instrText xml:space="preserve"> PAGEREF _Toc69397373 \h </w:instrText>
        </w:r>
        <w:r w:rsidR="001C57BC">
          <w:rPr>
            <w:noProof/>
            <w:webHidden/>
          </w:rPr>
        </w:r>
        <w:r w:rsidR="001C57BC">
          <w:rPr>
            <w:noProof/>
            <w:webHidden/>
          </w:rPr>
          <w:fldChar w:fldCharType="separate"/>
        </w:r>
        <w:r w:rsidR="001C57BC">
          <w:rPr>
            <w:noProof/>
            <w:webHidden/>
          </w:rPr>
          <w:t>83</w:t>
        </w:r>
        <w:r w:rsidR="001C57BC">
          <w:rPr>
            <w:noProof/>
            <w:webHidden/>
          </w:rPr>
          <w:fldChar w:fldCharType="end"/>
        </w:r>
      </w:hyperlink>
    </w:p>
    <w:p w14:paraId="6D6DF7FE" w14:textId="49601D31"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4" w:history="1">
        <w:r w:rsidR="001C57BC" w:rsidRPr="00BE5605">
          <w:rPr>
            <w:rStyle w:val="Hyperlink"/>
            <w:noProof/>
          </w:rPr>
          <w:t>3.9.9 Bảng Menus</w:t>
        </w:r>
        <w:r w:rsidR="001C57BC">
          <w:rPr>
            <w:noProof/>
            <w:webHidden/>
          </w:rPr>
          <w:tab/>
        </w:r>
        <w:r w:rsidR="001C57BC">
          <w:rPr>
            <w:noProof/>
            <w:webHidden/>
          </w:rPr>
          <w:fldChar w:fldCharType="begin"/>
        </w:r>
        <w:r w:rsidR="001C57BC">
          <w:rPr>
            <w:noProof/>
            <w:webHidden/>
          </w:rPr>
          <w:instrText xml:space="preserve"> PAGEREF _Toc69397374 \h </w:instrText>
        </w:r>
        <w:r w:rsidR="001C57BC">
          <w:rPr>
            <w:noProof/>
            <w:webHidden/>
          </w:rPr>
        </w:r>
        <w:r w:rsidR="001C57BC">
          <w:rPr>
            <w:noProof/>
            <w:webHidden/>
          </w:rPr>
          <w:fldChar w:fldCharType="separate"/>
        </w:r>
        <w:r w:rsidR="001C57BC">
          <w:rPr>
            <w:noProof/>
            <w:webHidden/>
          </w:rPr>
          <w:t>83</w:t>
        </w:r>
        <w:r w:rsidR="001C57BC">
          <w:rPr>
            <w:noProof/>
            <w:webHidden/>
          </w:rPr>
          <w:fldChar w:fldCharType="end"/>
        </w:r>
      </w:hyperlink>
    </w:p>
    <w:p w14:paraId="2ECFCB7A" w14:textId="42B6BE1E"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5" w:history="1">
        <w:r w:rsidR="001C57BC" w:rsidRPr="00BE5605">
          <w:rPr>
            <w:rStyle w:val="Hyperlink"/>
            <w:noProof/>
          </w:rPr>
          <w:t>3.9.10 Bảng Orders</w:t>
        </w:r>
        <w:r w:rsidR="001C57BC">
          <w:rPr>
            <w:noProof/>
            <w:webHidden/>
          </w:rPr>
          <w:tab/>
        </w:r>
        <w:r w:rsidR="001C57BC">
          <w:rPr>
            <w:noProof/>
            <w:webHidden/>
          </w:rPr>
          <w:fldChar w:fldCharType="begin"/>
        </w:r>
        <w:r w:rsidR="001C57BC">
          <w:rPr>
            <w:noProof/>
            <w:webHidden/>
          </w:rPr>
          <w:instrText xml:space="preserve"> PAGEREF _Toc69397375 \h </w:instrText>
        </w:r>
        <w:r w:rsidR="001C57BC">
          <w:rPr>
            <w:noProof/>
            <w:webHidden/>
          </w:rPr>
        </w:r>
        <w:r w:rsidR="001C57BC">
          <w:rPr>
            <w:noProof/>
            <w:webHidden/>
          </w:rPr>
          <w:fldChar w:fldCharType="separate"/>
        </w:r>
        <w:r w:rsidR="001C57BC">
          <w:rPr>
            <w:noProof/>
            <w:webHidden/>
          </w:rPr>
          <w:t>84</w:t>
        </w:r>
        <w:r w:rsidR="001C57BC">
          <w:rPr>
            <w:noProof/>
            <w:webHidden/>
          </w:rPr>
          <w:fldChar w:fldCharType="end"/>
        </w:r>
      </w:hyperlink>
    </w:p>
    <w:p w14:paraId="74BDD910" w14:textId="135FFE7D"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6" w:history="1">
        <w:r w:rsidR="001C57BC" w:rsidRPr="00BE5605">
          <w:rPr>
            <w:rStyle w:val="Hyperlink"/>
            <w:noProof/>
          </w:rPr>
          <w:t>3.9.11 Bảng Producer</w:t>
        </w:r>
        <w:r w:rsidR="001C57BC">
          <w:rPr>
            <w:noProof/>
            <w:webHidden/>
          </w:rPr>
          <w:tab/>
        </w:r>
        <w:r w:rsidR="001C57BC">
          <w:rPr>
            <w:noProof/>
            <w:webHidden/>
          </w:rPr>
          <w:fldChar w:fldCharType="begin"/>
        </w:r>
        <w:r w:rsidR="001C57BC">
          <w:rPr>
            <w:noProof/>
            <w:webHidden/>
          </w:rPr>
          <w:instrText xml:space="preserve"> PAGEREF _Toc69397376 \h </w:instrText>
        </w:r>
        <w:r w:rsidR="001C57BC">
          <w:rPr>
            <w:noProof/>
            <w:webHidden/>
          </w:rPr>
        </w:r>
        <w:r w:rsidR="001C57BC">
          <w:rPr>
            <w:noProof/>
            <w:webHidden/>
          </w:rPr>
          <w:fldChar w:fldCharType="separate"/>
        </w:r>
        <w:r w:rsidR="001C57BC">
          <w:rPr>
            <w:noProof/>
            <w:webHidden/>
          </w:rPr>
          <w:t>84</w:t>
        </w:r>
        <w:r w:rsidR="001C57BC">
          <w:rPr>
            <w:noProof/>
            <w:webHidden/>
          </w:rPr>
          <w:fldChar w:fldCharType="end"/>
        </w:r>
      </w:hyperlink>
    </w:p>
    <w:p w14:paraId="323D4189" w14:textId="362378C3"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7" w:history="1">
        <w:r w:rsidR="001C57BC" w:rsidRPr="00BE5605">
          <w:rPr>
            <w:rStyle w:val="Hyperlink"/>
            <w:noProof/>
          </w:rPr>
          <w:t>3.9.12 Bảng Products</w:t>
        </w:r>
        <w:r w:rsidR="001C57BC">
          <w:rPr>
            <w:noProof/>
            <w:webHidden/>
          </w:rPr>
          <w:tab/>
        </w:r>
        <w:r w:rsidR="001C57BC">
          <w:rPr>
            <w:noProof/>
            <w:webHidden/>
          </w:rPr>
          <w:fldChar w:fldCharType="begin"/>
        </w:r>
        <w:r w:rsidR="001C57BC">
          <w:rPr>
            <w:noProof/>
            <w:webHidden/>
          </w:rPr>
          <w:instrText xml:space="preserve"> PAGEREF _Toc69397377 \h </w:instrText>
        </w:r>
        <w:r w:rsidR="001C57BC">
          <w:rPr>
            <w:noProof/>
            <w:webHidden/>
          </w:rPr>
        </w:r>
        <w:r w:rsidR="001C57BC">
          <w:rPr>
            <w:noProof/>
            <w:webHidden/>
          </w:rPr>
          <w:fldChar w:fldCharType="separate"/>
        </w:r>
        <w:r w:rsidR="001C57BC">
          <w:rPr>
            <w:noProof/>
            <w:webHidden/>
          </w:rPr>
          <w:t>84</w:t>
        </w:r>
        <w:r w:rsidR="001C57BC">
          <w:rPr>
            <w:noProof/>
            <w:webHidden/>
          </w:rPr>
          <w:fldChar w:fldCharType="end"/>
        </w:r>
      </w:hyperlink>
    </w:p>
    <w:p w14:paraId="7307EF05" w14:textId="1CBCB8F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8" w:history="1">
        <w:r w:rsidR="001C57BC" w:rsidRPr="00BE5605">
          <w:rPr>
            <w:rStyle w:val="Hyperlink"/>
            <w:noProof/>
          </w:rPr>
          <w:t>3.9.13 Bảng products_attributes</w:t>
        </w:r>
        <w:r w:rsidR="001C57BC">
          <w:rPr>
            <w:noProof/>
            <w:webHidden/>
          </w:rPr>
          <w:tab/>
        </w:r>
        <w:r w:rsidR="001C57BC">
          <w:rPr>
            <w:noProof/>
            <w:webHidden/>
          </w:rPr>
          <w:fldChar w:fldCharType="begin"/>
        </w:r>
        <w:r w:rsidR="001C57BC">
          <w:rPr>
            <w:noProof/>
            <w:webHidden/>
          </w:rPr>
          <w:instrText xml:space="preserve"> PAGEREF _Toc69397378 \h </w:instrText>
        </w:r>
        <w:r w:rsidR="001C57BC">
          <w:rPr>
            <w:noProof/>
            <w:webHidden/>
          </w:rPr>
        </w:r>
        <w:r w:rsidR="001C57BC">
          <w:rPr>
            <w:noProof/>
            <w:webHidden/>
          </w:rPr>
          <w:fldChar w:fldCharType="separate"/>
        </w:r>
        <w:r w:rsidR="001C57BC">
          <w:rPr>
            <w:noProof/>
            <w:webHidden/>
          </w:rPr>
          <w:t>86</w:t>
        </w:r>
        <w:r w:rsidR="001C57BC">
          <w:rPr>
            <w:noProof/>
            <w:webHidden/>
          </w:rPr>
          <w:fldChar w:fldCharType="end"/>
        </w:r>
      </w:hyperlink>
    </w:p>
    <w:p w14:paraId="1269933F" w14:textId="4805A4F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79" w:history="1">
        <w:r w:rsidR="001C57BC" w:rsidRPr="00BE5605">
          <w:rPr>
            <w:rStyle w:val="Hyperlink"/>
            <w:noProof/>
          </w:rPr>
          <w:t>3.9.14 Bảng products_keywords</w:t>
        </w:r>
        <w:r w:rsidR="001C57BC">
          <w:rPr>
            <w:noProof/>
            <w:webHidden/>
          </w:rPr>
          <w:tab/>
        </w:r>
        <w:r w:rsidR="001C57BC">
          <w:rPr>
            <w:noProof/>
            <w:webHidden/>
          </w:rPr>
          <w:fldChar w:fldCharType="begin"/>
        </w:r>
        <w:r w:rsidR="001C57BC">
          <w:rPr>
            <w:noProof/>
            <w:webHidden/>
          </w:rPr>
          <w:instrText xml:space="preserve"> PAGEREF _Toc69397379 \h </w:instrText>
        </w:r>
        <w:r w:rsidR="001C57BC">
          <w:rPr>
            <w:noProof/>
            <w:webHidden/>
          </w:rPr>
        </w:r>
        <w:r w:rsidR="001C57BC">
          <w:rPr>
            <w:noProof/>
            <w:webHidden/>
          </w:rPr>
          <w:fldChar w:fldCharType="separate"/>
        </w:r>
        <w:r w:rsidR="001C57BC">
          <w:rPr>
            <w:noProof/>
            <w:webHidden/>
          </w:rPr>
          <w:t>86</w:t>
        </w:r>
        <w:r w:rsidR="001C57BC">
          <w:rPr>
            <w:noProof/>
            <w:webHidden/>
          </w:rPr>
          <w:fldChar w:fldCharType="end"/>
        </w:r>
      </w:hyperlink>
    </w:p>
    <w:p w14:paraId="7742983F" w14:textId="495E12F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80" w:history="1">
        <w:r w:rsidR="001C57BC" w:rsidRPr="00BE5605">
          <w:rPr>
            <w:rStyle w:val="Hyperlink"/>
            <w:noProof/>
          </w:rPr>
          <w:t>3.9.15 Bảng Products_imges</w:t>
        </w:r>
        <w:r w:rsidR="001C57BC">
          <w:rPr>
            <w:noProof/>
            <w:webHidden/>
          </w:rPr>
          <w:tab/>
        </w:r>
        <w:r w:rsidR="001C57BC">
          <w:rPr>
            <w:noProof/>
            <w:webHidden/>
          </w:rPr>
          <w:fldChar w:fldCharType="begin"/>
        </w:r>
        <w:r w:rsidR="001C57BC">
          <w:rPr>
            <w:noProof/>
            <w:webHidden/>
          </w:rPr>
          <w:instrText xml:space="preserve"> PAGEREF _Toc69397380 \h </w:instrText>
        </w:r>
        <w:r w:rsidR="001C57BC">
          <w:rPr>
            <w:noProof/>
            <w:webHidden/>
          </w:rPr>
        </w:r>
        <w:r w:rsidR="001C57BC">
          <w:rPr>
            <w:noProof/>
            <w:webHidden/>
          </w:rPr>
          <w:fldChar w:fldCharType="separate"/>
        </w:r>
        <w:r w:rsidR="001C57BC">
          <w:rPr>
            <w:noProof/>
            <w:webHidden/>
          </w:rPr>
          <w:t>86</w:t>
        </w:r>
        <w:r w:rsidR="001C57BC">
          <w:rPr>
            <w:noProof/>
            <w:webHidden/>
          </w:rPr>
          <w:fldChar w:fldCharType="end"/>
        </w:r>
      </w:hyperlink>
    </w:p>
    <w:p w14:paraId="50D7AA36" w14:textId="0E8F405F"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81" w:history="1">
        <w:r w:rsidR="001C57BC" w:rsidRPr="00BE5605">
          <w:rPr>
            <w:rStyle w:val="Hyperlink"/>
            <w:noProof/>
          </w:rPr>
          <w:t>3.9.16 Bảng Ratings</w:t>
        </w:r>
        <w:r w:rsidR="001C57BC">
          <w:rPr>
            <w:noProof/>
            <w:webHidden/>
          </w:rPr>
          <w:tab/>
        </w:r>
        <w:r w:rsidR="001C57BC">
          <w:rPr>
            <w:noProof/>
            <w:webHidden/>
          </w:rPr>
          <w:fldChar w:fldCharType="begin"/>
        </w:r>
        <w:r w:rsidR="001C57BC">
          <w:rPr>
            <w:noProof/>
            <w:webHidden/>
          </w:rPr>
          <w:instrText xml:space="preserve"> PAGEREF _Toc69397381 \h </w:instrText>
        </w:r>
        <w:r w:rsidR="001C57BC">
          <w:rPr>
            <w:noProof/>
            <w:webHidden/>
          </w:rPr>
        </w:r>
        <w:r w:rsidR="001C57BC">
          <w:rPr>
            <w:noProof/>
            <w:webHidden/>
          </w:rPr>
          <w:fldChar w:fldCharType="separate"/>
        </w:r>
        <w:r w:rsidR="001C57BC">
          <w:rPr>
            <w:noProof/>
            <w:webHidden/>
          </w:rPr>
          <w:t>86</w:t>
        </w:r>
        <w:r w:rsidR="001C57BC">
          <w:rPr>
            <w:noProof/>
            <w:webHidden/>
          </w:rPr>
          <w:fldChar w:fldCharType="end"/>
        </w:r>
      </w:hyperlink>
    </w:p>
    <w:p w14:paraId="7CA9C73C" w14:textId="0C9032B7"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82" w:history="1">
        <w:r w:rsidR="001C57BC" w:rsidRPr="00BE5605">
          <w:rPr>
            <w:rStyle w:val="Hyperlink"/>
            <w:noProof/>
          </w:rPr>
          <w:t>3.9.17 Bảng Slides</w:t>
        </w:r>
        <w:r w:rsidR="001C57BC">
          <w:rPr>
            <w:noProof/>
            <w:webHidden/>
          </w:rPr>
          <w:tab/>
        </w:r>
        <w:r w:rsidR="001C57BC">
          <w:rPr>
            <w:noProof/>
            <w:webHidden/>
          </w:rPr>
          <w:fldChar w:fldCharType="begin"/>
        </w:r>
        <w:r w:rsidR="001C57BC">
          <w:rPr>
            <w:noProof/>
            <w:webHidden/>
          </w:rPr>
          <w:instrText xml:space="preserve"> PAGEREF _Toc69397382 \h </w:instrText>
        </w:r>
        <w:r w:rsidR="001C57BC">
          <w:rPr>
            <w:noProof/>
            <w:webHidden/>
          </w:rPr>
        </w:r>
        <w:r w:rsidR="001C57BC">
          <w:rPr>
            <w:noProof/>
            <w:webHidden/>
          </w:rPr>
          <w:fldChar w:fldCharType="separate"/>
        </w:r>
        <w:r w:rsidR="001C57BC">
          <w:rPr>
            <w:noProof/>
            <w:webHidden/>
          </w:rPr>
          <w:t>87</w:t>
        </w:r>
        <w:r w:rsidR="001C57BC">
          <w:rPr>
            <w:noProof/>
            <w:webHidden/>
          </w:rPr>
          <w:fldChar w:fldCharType="end"/>
        </w:r>
      </w:hyperlink>
    </w:p>
    <w:p w14:paraId="184D3F09" w14:textId="63FB6C55"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83" w:history="1">
        <w:r w:rsidR="001C57BC" w:rsidRPr="00BE5605">
          <w:rPr>
            <w:rStyle w:val="Hyperlink"/>
            <w:noProof/>
          </w:rPr>
          <w:t>3.9.18 Bảng Statics</w:t>
        </w:r>
        <w:r w:rsidR="001C57BC">
          <w:rPr>
            <w:noProof/>
            <w:webHidden/>
          </w:rPr>
          <w:tab/>
        </w:r>
        <w:r w:rsidR="001C57BC">
          <w:rPr>
            <w:noProof/>
            <w:webHidden/>
          </w:rPr>
          <w:fldChar w:fldCharType="begin"/>
        </w:r>
        <w:r w:rsidR="001C57BC">
          <w:rPr>
            <w:noProof/>
            <w:webHidden/>
          </w:rPr>
          <w:instrText xml:space="preserve"> PAGEREF _Toc69397383 \h </w:instrText>
        </w:r>
        <w:r w:rsidR="001C57BC">
          <w:rPr>
            <w:noProof/>
            <w:webHidden/>
          </w:rPr>
        </w:r>
        <w:r w:rsidR="001C57BC">
          <w:rPr>
            <w:noProof/>
            <w:webHidden/>
          </w:rPr>
          <w:fldChar w:fldCharType="separate"/>
        </w:r>
        <w:r w:rsidR="001C57BC">
          <w:rPr>
            <w:noProof/>
            <w:webHidden/>
          </w:rPr>
          <w:t>87</w:t>
        </w:r>
        <w:r w:rsidR="001C57BC">
          <w:rPr>
            <w:noProof/>
            <w:webHidden/>
          </w:rPr>
          <w:fldChar w:fldCharType="end"/>
        </w:r>
      </w:hyperlink>
    </w:p>
    <w:p w14:paraId="66780805" w14:textId="07154482"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84" w:history="1">
        <w:r w:rsidR="001C57BC" w:rsidRPr="00BE5605">
          <w:rPr>
            <w:rStyle w:val="Hyperlink"/>
            <w:noProof/>
          </w:rPr>
          <w:t>3.9.19 Bảng Transactions</w:t>
        </w:r>
        <w:r w:rsidR="001C57BC">
          <w:rPr>
            <w:noProof/>
            <w:webHidden/>
          </w:rPr>
          <w:tab/>
        </w:r>
        <w:r w:rsidR="001C57BC">
          <w:rPr>
            <w:noProof/>
            <w:webHidden/>
          </w:rPr>
          <w:fldChar w:fldCharType="begin"/>
        </w:r>
        <w:r w:rsidR="001C57BC">
          <w:rPr>
            <w:noProof/>
            <w:webHidden/>
          </w:rPr>
          <w:instrText xml:space="preserve"> PAGEREF _Toc69397384 \h </w:instrText>
        </w:r>
        <w:r w:rsidR="001C57BC">
          <w:rPr>
            <w:noProof/>
            <w:webHidden/>
          </w:rPr>
        </w:r>
        <w:r w:rsidR="001C57BC">
          <w:rPr>
            <w:noProof/>
            <w:webHidden/>
          </w:rPr>
          <w:fldChar w:fldCharType="separate"/>
        </w:r>
        <w:r w:rsidR="001C57BC">
          <w:rPr>
            <w:noProof/>
            <w:webHidden/>
          </w:rPr>
          <w:t>88</w:t>
        </w:r>
        <w:r w:rsidR="001C57BC">
          <w:rPr>
            <w:noProof/>
            <w:webHidden/>
          </w:rPr>
          <w:fldChar w:fldCharType="end"/>
        </w:r>
      </w:hyperlink>
    </w:p>
    <w:p w14:paraId="25D89A29" w14:textId="054EF80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85" w:history="1">
        <w:r w:rsidR="001C57BC" w:rsidRPr="00BE5605">
          <w:rPr>
            <w:rStyle w:val="Hyperlink"/>
            <w:noProof/>
          </w:rPr>
          <w:t>3.9.20 Bảng Types</w:t>
        </w:r>
        <w:r w:rsidR="001C57BC">
          <w:rPr>
            <w:noProof/>
            <w:webHidden/>
          </w:rPr>
          <w:tab/>
        </w:r>
        <w:r w:rsidR="001C57BC">
          <w:rPr>
            <w:noProof/>
            <w:webHidden/>
          </w:rPr>
          <w:fldChar w:fldCharType="begin"/>
        </w:r>
        <w:r w:rsidR="001C57BC">
          <w:rPr>
            <w:noProof/>
            <w:webHidden/>
          </w:rPr>
          <w:instrText xml:space="preserve"> PAGEREF _Toc69397385 \h </w:instrText>
        </w:r>
        <w:r w:rsidR="001C57BC">
          <w:rPr>
            <w:noProof/>
            <w:webHidden/>
          </w:rPr>
        </w:r>
        <w:r w:rsidR="001C57BC">
          <w:rPr>
            <w:noProof/>
            <w:webHidden/>
          </w:rPr>
          <w:fldChar w:fldCharType="separate"/>
        </w:r>
        <w:r w:rsidR="001C57BC">
          <w:rPr>
            <w:noProof/>
            <w:webHidden/>
          </w:rPr>
          <w:t>88</w:t>
        </w:r>
        <w:r w:rsidR="001C57BC">
          <w:rPr>
            <w:noProof/>
            <w:webHidden/>
          </w:rPr>
          <w:fldChar w:fldCharType="end"/>
        </w:r>
      </w:hyperlink>
    </w:p>
    <w:p w14:paraId="019ED16B" w14:textId="2C3E9F83"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86" w:history="1">
        <w:r w:rsidR="001C57BC" w:rsidRPr="00BE5605">
          <w:rPr>
            <w:rStyle w:val="Hyperlink"/>
            <w:noProof/>
          </w:rPr>
          <w:t>3.9.21 Bảng Users</w:t>
        </w:r>
        <w:r w:rsidR="001C57BC">
          <w:rPr>
            <w:noProof/>
            <w:webHidden/>
          </w:rPr>
          <w:tab/>
        </w:r>
        <w:r w:rsidR="001C57BC">
          <w:rPr>
            <w:noProof/>
            <w:webHidden/>
          </w:rPr>
          <w:fldChar w:fldCharType="begin"/>
        </w:r>
        <w:r w:rsidR="001C57BC">
          <w:rPr>
            <w:noProof/>
            <w:webHidden/>
          </w:rPr>
          <w:instrText xml:space="preserve"> PAGEREF _Toc69397386 \h </w:instrText>
        </w:r>
        <w:r w:rsidR="001C57BC">
          <w:rPr>
            <w:noProof/>
            <w:webHidden/>
          </w:rPr>
        </w:r>
        <w:r w:rsidR="001C57BC">
          <w:rPr>
            <w:noProof/>
            <w:webHidden/>
          </w:rPr>
          <w:fldChar w:fldCharType="separate"/>
        </w:r>
        <w:r w:rsidR="001C57BC">
          <w:rPr>
            <w:noProof/>
            <w:webHidden/>
          </w:rPr>
          <w:t>88</w:t>
        </w:r>
        <w:r w:rsidR="001C57BC">
          <w:rPr>
            <w:noProof/>
            <w:webHidden/>
          </w:rPr>
          <w:fldChar w:fldCharType="end"/>
        </w:r>
      </w:hyperlink>
    </w:p>
    <w:p w14:paraId="44D4A407" w14:textId="058A6F0C"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87" w:history="1">
        <w:r w:rsidR="001C57BC" w:rsidRPr="00BE5605">
          <w:rPr>
            <w:rStyle w:val="Hyperlink"/>
            <w:noProof/>
          </w:rPr>
          <w:t>3.9.22 Bảng User_favourite</w:t>
        </w:r>
        <w:r w:rsidR="001C57BC">
          <w:rPr>
            <w:noProof/>
            <w:webHidden/>
          </w:rPr>
          <w:tab/>
        </w:r>
        <w:r w:rsidR="001C57BC">
          <w:rPr>
            <w:noProof/>
            <w:webHidden/>
          </w:rPr>
          <w:fldChar w:fldCharType="begin"/>
        </w:r>
        <w:r w:rsidR="001C57BC">
          <w:rPr>
            <w:noProof/>
            <w:webHidden/>
          </w:rPr>
          <w:instrText xml:space="preserve"> PAGEREF _Toc69397387 \h </w:instrText>
        </w:r>
        <w:r w:rsidR="001C57BC">
          <w:rPr>
            <w:noProof/>
            <w:webHidden/>
          </w:rPr>
        </w:r>
        <w:r w:rsidR="001C57BC">
          <w:rPr>
            <w:noProof/>
            <w:webHidden/>
          </w:rPr>
          <w:fldChar w:fldCharType="separate"/>
        </w:r>
        <w:r w:rsidR="001C57BC">
          <w:rPr>
            <w:noProof/>
            <w:webHidden/>
          </w:rPr>
          <w:t>89</w:t>
        </w:r>
        <w:r w:rsidR="001C57BC">
          <w:rPr>
            <w:noProof/>
            <w:webHidden/>
          </w:rPr>
          <w:fldChar w:fldCharType="end"/>
        </w:r>
      </w:hyperlink>
    </w:p>
    <w:p w14:paraId="2CA57630" w14:textId="30755856"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88" w:history="1">
        <w:r w:rsidR="001C57BC" w:rsidRPr="00BE5605">
          <w:rPr>
            <w:rStyle w:val="Hyperlink"/>
            <w:noProof/>
          </w:rPr>
          <w:t>3.9.23 Bảng Discount_code</w:t>
        </w:r>
        <w:r w:rsidR="001C57BC">
          <w:rPr>
            <w:noProof/>
            <w:webHidden/>
          </w:rPr>
          <w:tab/>
        </w:r>
        <w:r w:rsidR="001C57BC">
          <w:rPr>
            <w:noProof/>
            <w:webHidden/>
          </w:rPr>
          <w:fldChar w:fldCharType="begin"/>
        </w:r>
        <w:r w:rsidR="001C57BC">
          <w:rPr>
            <w:noProof/>
            <w:webHidden/>
          </w:rPr>
          <w:instrText xml:space="preserve"> PAGEREF _Toc69397388 \h </w:instrText>
        </w:r>
        <w:r w:rsidR="001C57BC">
          <w:rPr>
            <w:noProof/>
            <w:webHidden/>
          </w:rPr>
        </w:r>
        <w:r w:rsidR="001C57BC">
          <w:rPr>
            <w:noProof/>
            <w:webHidden/>
          </w:rPr>
          <w:fldChar w:fldCharType="separate"/>
        </w:r>
        <w:r w:rsidR="001C57BC">
          <w:rPr>
            <w:noProof/>
            <w:webHidden/>
          </w:rPr>
          <w:t>89</w:t>
        </w:r>
        <w:r w:rsidR="001C57BC">
          <w:rPr>
            <w:noProof/>
            <w:webHidden/>
          </w:rPr>
          <w:fldChar w:fldCharType="end"/>
        </w:r>
      </w:hyperlink>
    </w:p>
    <w:p w14:paraId="62B3E5FA" w14:textId="6DE883A6" w:rsidR="001C57BC" w:rsidRDefault="00517FC2">
      <w:pPr>
        <w:pStyle w:val="TOC2"/>
        <w:rPr>
          <w:rFonts w:asciiTheme="minorHAnsi" w:eastAsiaTheme="minorEastAsia" w:hAnsiTheme="minorHAnsi" w:cstheme="minorBidi"/>
          <w:noProof/>
          <w:sz w:val="22"/>
          <w:szCs w:val="22"/>
        </w:rPr>
      </w:pPr>
      <w:hyperlink w:anchor="_Toc69397389" w:history="1">
        <w:r w:rsidR="001C57BC" w:rsidRPr="00BE5605">
          <w:rPr>
            <w:rStyle w:val="Hyperlink"/>
            <w:noProof/>
          </w:rPr>
          <w:t>3.10 Kết chương</w:t>
        </w:r>
        <w:r w:rsidR="001C57BC">
          <w:rPr>
            <w:noProof/>
            <w:webHidden/>
          </w:rPr>
          <w:tab/>
        </w:r>
        <w:r w:rsidR="001C57BC">
          <w:rPr>
            <w:noProof/>
            <w:webHidden/>
          </w:rPr>
          <w:fldChar w:fldCharType="begin"/>
        </w:r>
        <w:r w:rsidR="001C57BC">
          <w:rPr>
            <w:noProof/>
            <w:webHidden/>
          </w:rPr>
          <w:instrText xml:space="preserve"> PAGEREF _Toc69397389 \h </w:instrText>
        </w:r>
        <w:r w:rsidR="001C57BC">
          <w:rPr>
            <w:noProof/>
            <w:webHidden/>
          </w:rPr>
        </w:r>
        <w:r w:rsidR="001C57BC">
          <w:rPr>
            <w:noProof/>
            <w:webHidden/>
          </w:rPr>
          <w:fldChar w:fldCharType="separate"/>
        </w:r>
        <w:r w:rsidR="001C57BC">
          <w:rPr>
            <w:noProof/>
            <w:webHidden/>
          </w:rPr>
          <w:t>90</w:t>
        </w:r>
        <w:r w:rsidR="001C57BC">
          <w:rPr>
            <w:noProof/>
            <w:webHidden/>
          </w:rPr>
          <w:fldChar w:fldCharType="end"/>
        </w:r>
      </w:hyperlink>
    </w:p>
    <w:p w14:paraId="2A8AA028" w14:textId="56AAEEB7" w:rsidR="001C57BC" w:rsidRDefault="00517FC2">
      <w:pPr>
        <w:pStyle w:val="TOC1"/>
        <w:rPr>
          <w:rFonts w:asciiTheme="minorHAnsi" w:eastAsiaTheme="minorEastAsia" w:hAnsiTheme="minorHAnsi" w:cstheme="minorBidi"/>
          <w:sz w:val="22"/>
          <w:szCs w:val="22"/>
        </w:rPr>
      </w:pPr>
      <w:hyperlink w:anchor="_Toc69397390" w:history="1">
        <w:r w:rsidR="001C57BC" w:rsidRPr="00BE5605">
          <w:rPr>
            <w:rStyle w:val="Hyperlink"/>
          </w:rPr>
          <w:t>CHƯƠNG 4 KẾT QUẢ CÀI ĐẶT VÀ THỬ NGHIỆM</w:t>
        </w:r>
        <w:r w:rsidR="001C57BC">
          <w:rPr>
            <w:webHidden/>
          </w:rPr>
          <w:tab/>
        </w:r>
        <w:r w:rsidR="001C57BC">
          <w:rPr>
            <w:webHidden/>
          </w:rPr>
          <w:fldChar w:fldCharType="begin"/>
        </w:r>
        <w:r w:rsidR="001C57BC">
          <w:rPr>
            <w:webHidden/>
          </w:rPr>
          <w:instrText xml:space="preserve"> PAGEREF _Toc69397390 \h </w:instrText>
        </w:r>
        <w:r w:rsidR="001C57BC">
          <w:rPr>
            <w:webHidden/>
          </w:rPr>
        </w:r>
        <w:r w:rsidR="001C57BC">
          <w:rPr>
            <w:webHidden/>
          </w:rPr>
          <w:fldChar w:fldCharType="separate"/>
        </w:r>
        <w:r w:rsidR="001C57BC">
          <w:rPr>
            <w:webHidden/>
          </w:rPr>
          <w:t>91</w:t>
        </w:r>
        <w:r w:rsidR="001C57BC">
          <w:rPr>
            <w:webHidden/>
          </w:rPr>
          <w:fldChar w:fldCharType="end"/>
        </w:r>
      </w:hyperlink>
    </w:p>
    <w:p w14:paraId="232EED6F" w14:textId="3338F39E" w:rsidR="001C57BC" w:rsidRDefault="00517FC2">
      <w:pPr>
        <w:pStyle w:val="TOC2"/>
        <w:rPr>
          <w:rFonts w:asciiTheme="minorHAnsi" w:eastAsiaTheme="minorEastAsia" w:hAnsiTheme="minorHAnsi" w:cstheme="minorBidi"/>
          <w:noProof/>
          <w:sz w:val="22"/>
          <w:szCs w:val="22"/>
        </w:rPr>
      </w:pPr>
      <w:hyperlink w:anchor="_Toc69397391" w:history="1">
        <w:r w:rsidR="001C57BC" w:rsidRPr="00BE5605">
          <w:rPr>
            <w:rStyle w:val="Hyperlink"/>
            <w:noProof/>
          </w:rPr>
          <w:t>4.1 Giao diện trang quản trị</w:t>
        </w:r>
        <w:r w:rsidR="001C57BC">
          <w:rPr>
            <w:noProof/>
            <w:webHidden/>
          </w:rPr>
          <w:tab/>
        </w:r>
        <w:r w:rsidR="001C57BC">
          <w:rPr>
            <w:noProof/>
            <w:webHidden/>
          </w:rPr>
          <w:fldChar w:fldCharType="begin"/>
        </w:r>
        <w:r w:rsidR="001C57BC">
          <w:rPr>
            <w:noProof/>
            <w:webHidden/>
          </w:rPr>
          <w:instrText xml:space="preserve"> PAGEREF _Toc69397391 \h </w:instrText>
        </w:r>
        <w:r w:rsidR="001C57BC">
          <w:rPr>
            <w:noProof/>
            <w:webHidden/>
          </w:rPr>
        </w:r>
        <w:r w:rsidR="001C57BC">
          <w:rPr>
            <w:noProof/>
            <w:webHidden/>
          </w:rPr>
          <w:fldChar w:fldCharType="separate"/>
        </w:r>
        <w:r w:rsidR="001C57BC">
          <w:rPr>
            <w:noProof/>
            <w:webHidden/>
          </w:rPr>
          <w:t>91</w:t>
        </w:r>
        <w:r w:rsidR="001C57BC">
          <w:rPr>
            <w:noProof/>
            <w:webHidden/>
          </w:rPr>
          <w:fldChar w:fldCharType="end"/>
        </w:r>
      </w:hyperlink>
    </w:p>
    <w:p w14:paraId="5A577910" w14:textId="0F7CAA1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92" w:history="1">
        <w:r w:rsidR="001C57BC" w:rsidRPr="00BE5605">
          <w:rPr>
            <w:rStyle w:val="Hyperlink"/>
            <w:noProof/>
          </w:rPr>
          <w:t>4.1.1 Giao diện trang thống kê</w:t>
        </w:r>
        <w:r w:rsidR="001C57BC">
          <w:rPr>
            <w:noProof/>
            <w:webHidden/>
          </w:rPr>
          <w:tab/>
        </w:r>
        <w:r w:rsidR="001C57BC">
          <w:rPr>
            <w:noProof/>
            <w:webHidden/>
          </w:rPr>
          <w:fldChar w:fldCharType="begin"/>
        </w:r>
        <w:r w:rsidR="001C57BC">
          <w:rPr>
            <w:noProof/>
            <w:webHidden/>
          </w:rPr>
          <w:instrText xml:space="preserve"> PAGEREF _Toc69397392 \h </w:instrText>
        </w:r>
        <w:r w:rsidR="001C57BC">
          <w:rPr>
            <w:noProof/>
            <w:webHidden/>
          </w:rPr>
        </w:r>
        <w:r w:rsidR="001C57BC">
          <w:rPr>
            <w:noProof/>
            <w:webHidden/>
          </w:rPr>
          <w:fldChar w:fldCharType="separate"/>
        </w:r>
        <w:r w:rsidR="001C57BC">
          <w:rPr>
            <w:noProof/>
            <w:webHidden/>
          </w:rPr>
          <w:t>91</w:t>
        </w:r>
        <w:r w:rsidR="001C57BC">
          <w:rPr>
            <w:noProof/>
            <w:webHidden/>
          </w:rPr>
          <w:fldChar w:fldCharType="end"/>
        </w:r>
      </w:hyperlink>
    </w:p>
    <w:p w14:paraId="68CC4E6D" w14:textId="3E0C434D"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93" w:history="1">
        <w:r w:rsidR="001C57BC" w:rsidRPr="00BE5605">
          <w:rPr>
            <w:rStyle w:val="Hyperlink"/>
            <w:noProof/>
          </w:rPr>
          <w:t>4.1.2 Giao diện trang thông tin admin</w:t>
        </w:r>
        <w:r w:rsidR="001C57BC">
          <w:rPr>
            <w:noProof/>
            <w:webHidden/>
          </w:rPr>
          <w:tab/>
        </w:r>
        <w:r w:rsidR="001C57BC">
          <w:rPr>
            <w:noProof/>
            <w:webHidden/>
          </w:rPr>
          <w:fldChar w:fldCharType="begin"/>
        </w:r>
        <w:r w:rsidR="001C57BC">
          <w:rPr>
            <w:noProof/>
            <w:webHidden/>
          </w:rPr>
          <w:instrText xml:space="preserve"> PAGEREF _Toc69397393 \h </w:instrText>
        </w:r>
        <w:r w:rsidR="001C57BC">
          <w:rPr>
            <w:noProof/>
            <w:webHidden/>
          </w:rPr>
        </w:r>
        <w:r w:rsidR="001C57BC">
          <w:rPr>
            <w:noProof/>
            <w:webHidden/>
          </w:rPr>
          <w:fldChar w:fldCharType="separate"/>
        </w:r>
        <w:r w:rsidR="001C57BC">
          <w:rPr>
            <w:noProof/>
            <w:webHidden/>
          </w:rPr>
          <w:t>92</w:t>
        </w:r>
        <w:r w:rsidR="001C57BC">
          <w:rPr>
            <w:noProof/>
            <w:webHidden/>
          </w:rPr>
          <w:fldChar w:fldCharType="end"/>
        </w:r>
      </w:hyperlink>
    </w:p>
    <w:p w14:paraId="00E98FDB" w14:textId="05396ED1"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94" w:history="1">
        <w:r w:rsidR="001C57BC" w:rsidRPr="00BE5605">
          <w:rPr>
            <w:rStyle w:val="Hyperlink"/>
            <w:noProof/>
          </w:rPr>
          <w:t>4.1.3 Giao diện danh mục sản phẩm</w:t>
        </w:r>
        <w:r w:rsidR="001C57BC">
          <w:rPr>
            <w:noProof/>
            <w:webHidden/>
          </w:rPr>
          <w:tab/>
        </w:r>
        <w:r w:rsidR="001C57BC">
          <w:rPr>
            <w:noProof/>
            <w:webHidden/>
          </w:rPr>
          <w:fldChar w:fldCharType="begin"/>
        </w:r>
        <w:r w:rsidR="001C57BC">
          <w:rPr>
            <w:noProof/>
            <w:webHidden/>
          </w:rPr>
          <w:instrText xml:space="preserve"> PAGEREF _Toc69397394 \h </w:instrText>
        </w:r>
        <w:r w:rsidR="001C57BC">
          <w:rPr>
            <w:noProof/>
            <w:webHidden/>
          </w:rPr>
        </w:r>
        <w:r w:rsidR="001C57BC">
          <w:rPr>
            <w:noProof/>
            <w:webHidden/>
          </w:rPr>
          <w:fldChar w:fldCharType="separate"/>
        </w:r>
        <w:r w:rsidR="001C57BC">
          <w:rPr>
            <w:noProof/>
            <w:webHidden/>
          </w:rPr>
          <w:t>93</w:t>
        </w:r>
        <w:r w:rsidR="001C57BC">
          <w:rPr>
            <w:noProof/>
            <w:webHidden/>
          </w:rPr>
          <w:fldChar w:fldCharType="end"/>
        </w:r>
      </w:hyperlink>
    </w:p>
    <w:p w14:paraId="1B407963" w14:textId="612416B8"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95" w:history="1">
        <w:r w:rsidR="001C57BC" w:rsidRPr="00BE5605">
          <w:rPr>
            <w:rStyle w:val="Hyperlink"/>
            <w:noProof/>
          </w:rPr>
          <w:t>4.1.4 Giao diện quản lý nhà sản xuất</w:t>
        </w:r>
        <w:r w:rsidR="001C57BC">
          <w:rPr>
            <w:noProof/>
            <w:webHidden/>
          </w:rPr>
          <w:tab/>
        </w:r>
        <w:r w:rsidR="001C57BC">
          <w:rPr>
            <w:noProof/>
            <w:webHidden/>
          </w:rPr>
          <w:fldChar w:fldCharType="begin"/>
        </w:r>
        <w:r w:rsidR="001C57BC">
          <w:rPr>
            <w:noProof/>
            <w:webHidden/>
          </w:rPr>
          <w:instrText xml:space="preserve"> PAGEREF _Toc69397395 \h </w:instrText>
        </w:r>
        <w:r w:rsidR="001C57BC">
          <w:rPr>
            <w:noProof/>
            <w:webHidden/>
          </w:rPr>
        </w:r>
        <w:r w:rsidR="001C57BC">
          <w:rPr>
            <w:noProof/>
            <w:webHidden/>
          </w:rPr>
          <w:fldChar w:fldCharType="separate"/>
        </w:r>
        <w:r w:rsidR="001C57BC">
          <w:rPr>
            <w:noProof/>
            <w:webHidden/>
          </w:rPr>
          <w:t>94</w:t>
        </w:r>
        <w:r w:rsidR="001C57BC">
          <w:rPr>
            <w:noProof/>
            <w:webHidden/>
          </w:rPr>
          <w:fldChar w:fldCharType="end"/>
        </w:r>
      </w:hyperlink>
    </w:p>
    <w:p w14:paraId="137D809E" w14:textId="4D962FD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96" w:history="1">
        <w:r w:rsidR="001C57BC" w:rsidRPr="00BE5605">
          <w:rPr>
            <w:rStyle w:val="Hyperlink"/>
            <w:noProof/>
          </w:rPr>
          <w:t>4.1.5 Giao diện trang quản lý dữ liệu sản phẩm</w:t>
        </w:r>
        <w:r w:rsidR="001C57BC">
          <w:rPr>
            <w:noProof/>
            <w:webHidden/>
          </w:rPr>
          <w:tab/>
        </w:r>
        <w:r w:rsidR="001C57BC">
          <w:rPr>
            <w:noProof/>
            <w:webHidden/>
          </w:rPr>
          <w:fldChar w:fldCharType="begin"/>
        </w:r>
        <w:r w:rsidR="001C57BC">
          <w:rPr>
            <w:noProof/>
            <w:webHidden/>
          </w:rPr>
          <w:instrText xml:space="preserve"> PAGEREF _Toc69397396 \h </w:instrText>
        </w:r>
        <w:r w:rsidR="001C57BC">
          <w:rPr>
            <w:noProof/>
            <w:webHidden/>
          </w:rPr>
        </w:r>
        <w:r w:rsidR="001C57BC">
          <w:rPr>
            <w:noProof/>
            <w:webHidden/>
          </w:rPr>
          <w:fldChar w:fldCharType="separate"/>
        </w:r>
        <w:r w:rsidR="001C57BC">
          <w:rPr>
            <w:noProof/>
            <w:webHidden/>
          </w:rPr>
          <w:t>95</w:t>
        </w:r>
        <w:r w:rsidR="001C57BC">
          <w:rPr>
            <w:noProof/>
            <w:webHidden/>
          </w:rPr>
          <w:fldChar w:fldCharType="end"/>
        </w:r>
      </w:hyperlink>
    </w:p>
    <w:p w14:paraId="50BBEE79" w14:textId="5D500696"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97" w:history="1">
        <w:r w:rsidR="001C57BC" w:rsidRPr="00BE5605">
          <w:rPr>
            <w:rStyle w:val="Hyperlink"/>
            <w:noProof/>
          </w:rPr>
          <w:t>4.1.6 Giao diện trang quản lý từ khóa</w:t>
        </w:r>
        <w:r w:rsidR="001C57BC">
          <w:rPr>
            <w:noProof/>
            <w:webHidden/>
          </w:rPr>
          <w:tab/>
        </w:r>
        <w:r w:rsidR="001C57BC">
          <w:rPr>
            <w:noProof/>
            <w:webHidden/>
          </w:rPr>
          <w:fldChar w:fldCharType="begin"/>
        </w:r>
        <w:r w:rsidR="001C57BC">
          <w:rPr>
            <w:noProof/>
            <w:webHidden/>
          </w:rPr>
          <w:instrText xml:space="preserve"> PAGEREF _Toc69397397 \h </w:instrText>
        </w:r>
        <w:r w:rsidR="001C57BC">
          <w:rPr>
            <w:noProof/>
            <w:webHidden/>
          </w:rPr>
        </w:r>
        <w:r w:rsidR="001C57BC">
          <w:rPr>
            <w:noProof/>
            <w:webHidden/>
          </w:rPr>
          <w:fldChar w:fldCharType="separate"/>
        </w:r>
        <w:r w:rsidR="001C57BC">
          <w:rPr>
            <w:noProof/>
            <w:webHidden/>
          </w:rPr>
          <w:t>96</w:t>
        </w:r>
        <w:r w:rsidR="001C57BC">
          <w:rPr>
            <w:noProof/>
            <w:webHidden/>
          </w:rPr>
          <w:fldChar w:fldCharType="end"/>
        </w:r>
      </w:hyperlink>
    </w:p>
    <w:p w14:paraId="54B87B93" w14:textId="2D15E29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98" w:history="1">
        <w:r w:rsidR="001C57BC" w:rsidRPr="00BE5605">
          <w:rPr>
            <w:rStyle w:val="Hyperlink"/>
            <w:noProof/>
          </w:rPr>
          <w:t>4.1.7 Giao diện trang quản lý sản phẩm</w:t>
        </w:r>
        <w:r w:rsidR="001C57BC">
          <w:rPr>
            <w:noProof/>
            <w:webHidden/>
          </w:rPr>
          <w:tab/>
        </w:r>
        <w:r w:rsidR="001C57BC">
          <w:rPr>
            <w:noProof/>
            <w:webHidden/>
          </w:rPr>
          <w:fldChar w:fldCharType="begin"/>
        </w:r>
        <w:r w:rsidR="001C57BC">
          <w:rPr>
            <w:noProof/>
            <w:webHidden/>
          </w:rPr>
          <w:instrText xml:space="preserve"> PAGEREF _Toc69397398 \h </w:instrText>
        </w:r>
        <w:r w:rsidR="001C57BC">
          <w:rPr>
            <w:noProof/>
            <w:webHidden/>
          </w:rPr>
        </w:r>
        <w:r w:rsidR="001C57BC">
          <w:rPr>
            <w:noProof/>
            <w:webHidden/>
          </w:rPr>
          <w:fldChar w:fldCharType="separate"/>
        </w:r>
        <w:r w:rsidR="001C57BC">
          <w:rPr>
            <w:noProof/>
            <w:webHidden/>
          </w:rPr>
          <w:t>97</w:t>
        </w:r>
        <w:r w:rsidR="001C57BC">
          <w:rPr>
            <w:noProof/>
            <w:webHidden/>
          </w:rPr>
          <w:fldChar w:fldCharType="end"/>
        </w:r>
      </w:hyperlink>
    </w:p>
    <w:p w14:paraId="44698FDE" w14:textId="4C2C6D4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399" w:history="1">
        <w:r w:rsidR="001C57BC" w:rsidRPr="00BE5605">
          <w:rPr>
            <w:rStyle w:val="Hyperlink"/>
            <w:noProof/>
          </w:rPr>
          <w:t>4.1.8 Giao diện trang quản lý danh mục bài viết</w:t>
        </w:r>
        <w:r w:rsidR="001C57BC">
          <w:rPr>
            <w:noProof/>
            <w:webHidden/>
          </w:rPr>
          <w:tab/>
        </w:r>
        <w:r w:rsidR="001C57BC">
          <w:rPr>
            <w:noProof/>
            <w:webHidden/>
          </w:rPr>
          <w:fldChar w:fldCharType="begin"/>
        </w:r>
        <w:r w:rsidR="001C57BC">
          <w:rPr>
            <w:noProof/>
            <w:webHidden/>
          </w:rPr>
          <w:instrText xml:space="preserve"> PAGEREF _Toc69397399 \h </w:instrText>
        </w:r>
        <w:r w:rsidR="001C57BC">
          <w:rPr>
            <w:noProof/>
            <w:webHidden/>
          </w:rPr>
        </w:r>
        <w:r w:rsidR="001C57BC">
          <w:rPr>
            <w:noProof/>
            <w:webHidden/>
          </w:rPr>
          <w:fldChar w:fldCharType="separate"/>
        </w:r>
        <w:r w:rsidR="001C57BC">
          <w:rPr>
            <w:noProof/>
            <w:webHidden/>
          </w:rPr>
          <w:t>98</w:t>
        </w:r>
        <w:r w:rsidR="001C57BC">
          <w:rPr>
            <w:noProof/>
            <w:webHidden/>
          </w:rPr>
          <w:fldChar w:fldCharType="end"/>
        </w:r>
      </w:hyperlink>
    </w:p>
    <w:p w14:paraId="20C10CD8" w14:textId="6C4FA793"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0" w:history="1">
        <w:r w:rsidR="001C57BC" w:rsidRPr="00BE5605">
          <w:rPr>
            <w:rStyle w:val="Hyperlink"/>
            <w:noProof/>
          </w:rPr>
          <w:t>4.1.9 Giao diện trang quản lý bài viết</w:t>
        </w:r>
        <w:r w:rsidR="001C57BC">
          <w:rPr>
            <w:noProof/>
            <w:webHidden/>
          </w:rPr>
          <w:tab/>
        </w:r>
        <w:r w:rsidR="001C57BC">
          <w:rPr>
            <w:noProof/>
            <w:webHidden/>
          </w:rPr>
          <w:fldChar w:fldCharType="begin"/>
        </w:r>
        <w:r w:rsidR="001C57BC">
          <w:rPr>
            <w:noProof/>
            <w:webHidden/>
          </w:rPr>
          <w:instrText xml:space="preserve"> PAGEREF _Toc69397400 \h </w:instrText>
        </w:r>
        <w:r w:rsidR="001C57BC">
          <w:rPr>
            <w:noProof/>
            <w:webHidden/>
          </w:rPr>
        </w:r>
        <w:r w:rsidR="001C57BC">
          <w:rPr>
            <w:noProof/>
            <w:webHidden/>
          </w:rPr>
          <w:fldChar w:fldCharType="separate"/>
        </w:r>
        <w:r w:rsidR="001C57BC">
          <w:rPr>
            <w:noProof/>
            <w:webHidden/>
          </w:rPr>
          <w:t>99</w:t>
        </w:r>
        <w:r w:rsidR="001C57BC">
          <w:rPr>
            <w:noProof/>
            <w:webHidden/>
          </w:rPr>
          <w:fldChar w:fldCharType="end"/>
        </w:r>
      </w:hyperlink>
    </w:p>
    <w:p w14:paraId="2916821A" w14:textId="4E8B12CC"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1" w:history="1">
        <w:r w:rsidR="001C57BC" w:rsidRPr="00BE5605">
          <w:rPr>
            <w:rStyle w:val="Hyperlink"/>
            <w:noProof/>
          </w:rPr>
          <w:t>4.1.10 Giao diện trang quản lý tài khoản người dùng</w:t>
        </w:r>
        <w:r w:rsidR="001C57BC">
          <w:rPr>
            <w:noProof/>
            <w:webHidden/>
          </w:rPr>
          <w:tab/>
        </w:r>
        <w:r w:rsidR="001C57BC">
          <w:rPr>
            <w:noProof/>
            <w:webHidden/>
          </w:rPr>
          <w:fldChar w:fldCharType="begin"/>
        </w:r>
        <w:r w:rsidR="001C57BC">
          <w:rPr>
            <w:noProof/>
            <w:webHidden/>
          </w:rPr>
          <w:instrText xml:space="preserve"> PAGEREF _Toc69397401 \h </w:instrText>
        </w:r>
        <w:r w:rsidR="001C57BC">
          <w:rPr>
            <w:noProof/>
            <w:webHidden/>
          </w:rPr>
        </w:r>
        <w:r w:rsidR="001C57BC">
          <w:rPr>
            <w:noProof/>
            <w:webHidden/>
          </w:rPr>
          <w:fldChar w:fldCharType="separate"/>
        </w:r>
        <w:r w:rsidR="001C57BC">
          <w:rPr>
            <w:noProof/>
            <w:webHidden/>
          </w:rPr>
          <w:t>100</w:t>
        </w:r>
        <w:r w:rsidR="001C57BC">
          <w:rPr>
            <w:noProof/>
            <w:webHidden/>
          </w:rPr>
          <w:fldChar w:fldCharType="end"/>
        </w:r>
      </w:hyperlink>
    </w:p>
    <w:p w14:paraId="5F89EBCC" w14:textId="6257E78E"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2" w:history="1">
        <w:r w:rsidR="001C57BC" w:rsidRPr="00BE5605">
          <w:rPr>
            <w:rStyle w:val="Hyperlink"/>
            <w:noProof/>
          </w:rPr>
          <w:t>4.1.11 Giao diện trang quản lý tài khoản người dùng</w:t>
        </w:r>
        <w:r w:rsidR="001C57BC">
          <w:rPr>
            <w:noProof/>
            <w:webHidden/>
          </w:rPr>
          <w:tab/>
        </w:r>
        <w:r w:rsidR="001C57BC">
          <w:rPr>
            <w:noProof/>
            <w:webHidden/>
          </w:rPr>
          <w:fldChar w:fldCharType="begin"/>
        </w:r>
        <w:r w:rsidR="001C57BC">
          <w:rPr>
            <w:noProof/>
            <w:webHidden/>
          </w:rPr>
          <w:instrText xml:space="preserve"> PAGEREF _Toc69397402 \h </w:instrText>
        </w:r>
        <w:r w:rsidR="001C57BC">
          <w:rPr>
            <w:noProof/>
            <w:webHidden/>
          </w:rPr>
        </w:r>
        <w:r w:rsidR="001C57BC">
          <w:rPr>
            <w:noProof/>
            <w:webHidden/>
          </w:rPr>
          <w:fldChar w:fldCharType="separate"/>
        </w:r>
        <w:r w:rsidR="001C57BC">
          <w:rPr>
            <w:noProof/>
            <w:webHidden/>
          </w:rPr>
          <w:t>101</w:t>
        </w:r>
        <w:r w:rsidR="001C57BC">
          <w:rPr>
            <w:noProof/>
            <w:webHidden/>
          </w:rPr>
          <w:fldChar w:fldCharType="end"/>
        </w:r>
      </w:hyperlink>
    </w:p>
    <w:p w14:paraId="4927CE78" w14:textId="2BC9FE2A"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3" w:history="1">
        <w:r w:rsidR="001C57BC" w:rsidRPr="00BE5605">
          <w:rPr>
            <w:rStyle w:val="Hyperlink"/>
            <w:noProof/>
          </w:rPr>
          <w:t>4.1.12 Giao diện trang danh sách đánh giá</w:t>
        </w:r>
        <w:r w:rsidR="001C57BC">
          <w:rPr>
            <w:noProof/>
            <w:webHidden/>
          </w:rPr>
          <w:tab/>
        </w:r>
        <w:r w:rsidR="001C57BC">
          <w:rPr>
            <w:noProof/>
            <w:webHidden/>
          </w:rPr>
          <w:fldChar w:fldCharType="begin"/>
        </w:r>
        <w:r w:rsidR="001C57BC">
          <w:rPr>
            <w:noProof/>
            <w:webHidden/>
          </w:rPr>
          <w:instrText xml:space="preserve"> PAGEREF _Toc69397403 \h </w:instrText>
        </w:r>
        <w:r w:rsidR="001C57BC">
          <w:rPr>
            <w:noProof/>
            <w:webHidden/>
          </w:rPr>
        </w:r>
        <w:r w:rsidR="001C57BC">
          <w:rPr>
            <w:noProof/>
            <w:webHidden/>
          </w:rPr>
          <w:fldChar w:fldCharType="separate"/>
        </w:r>
        <w:r w:rsidR="001C57BC">
          <w:rPr>
            <w:noProof/>
            <w:webHidden/>
          </w:rPr>
          <w:t>102</w:t>
        </w:r>
        <w:r w:rsidR="001C57BC">
          <w:rPr>
            <w:noProof/>
            <w:webHidden/>
          </w:rPr>
          <w:fldChar w:fldCharType="end"/>
        </w:r>
      </w:hyperlink>
    </w:p>
    <w:p w14:paraId="1728B7E0" w14:textId="2760ACB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4" w:history="1">
        <w:r w:rsidR="001C57BC" w:rsidRPr="00BE5605">
          <w:rPr>
            <w:rStyle w:val="Hyperlink"/>
            <w:noProof/>
          </w:rPr>
          <w:t>4.1.13 Giao diện trang danh sách bình luận sản phẩm</w:t>
        </w:r>
        <w:r w:rsidR="001C57BC">
          <w:rPr>
            <w:noProof/>
            <w:webHidden/>
          </w:rPr>
          <w:tab/>
        </w:r>
        <w:r w:rsidR="001C57BC">
          <w:rPr>
            <w:noProof/>
            <w:webHidden/>
          </w:rPr>
          <w:fldChar w:fldCharType="begin"/>
        </w:r>
        <w:r w:rsidR="001C57BC">
          <w:rPr>
            <w:noProof/>
            <w:webHidden/>
          </w:rPr>
          <w:instrText xml:space="preserve"> PAGEREF _Toc69397404 \h </w:instrText>
        </w:r>
        <w:r w:rsidR="001C57BC">
          <w:rPr>
            <w:noProof/>
            <w:webHidden/>
          </w:rPr>
        </w:r>
        <w:r w:rsidR="001C57BC">
          <w:rPr>
            <w:noProof/>
            <w:webHidden/>
          </w:rPr>
          <w:fldChar w:fldCharType="separate"/>
        </w:r>
        <w:r w:rsidR="001C57BC">
          <w:rPr>
            <w:noProof/>
            <w:webHidden/>
          </w:rPr>
          <w:t>103</w:t>
        </w:r>
        <w:r w:rsidR="001C57BC">
          <w:rPr>
            <w:noProof/>
            <w:webHidden/>
          </w:rPr>
          <w:fldChar w:fldCharType="end"/>
        </w:r>
      </w:hyperlink>
    </w:p>
    <w:p w14:paraId="1022BD88" w14:textId="669CFC0F"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5" w:history="1">
        <w:r w:rsidR="001C57BC" w:rsidRPr="00BE5605">
          <w:rPr>
            <w:rStyle w:val="Hyperlink"/>
            <w:noProof/>
          </w:rPr>
          <w:t>4.1.14 Giao diện trang quản lý liên hệ</w:t>
        </w:r>
        <w:r w:rsidR="001C57BC">
          <w:rPr>
            <w:noProof/>
            <w:webHidden/>
          </w:rPr>
          <w:tab/>
        </w:r>
        <w:r w:rsidR="001C57BC">
          <w:rPr>
            <w:noProof/>
            <w:webHidden/>
          </w:rPr>
          <w:fldChar w:fldCharType="begin"/>
        </w:r>
        <w:r w:rsidR="001C57BC">
          <w:rPr>
            <w:noProof/>
            <w:webHidden/>
          </w:rPr>
          <w:instrText xml:space="preserve"> PAGEREF _Toc69397405 \h </w:instrText>
        </w:r>
        <w:r w:rsidR="001C57BC">
          <w:rPr>
            <w:noProof/>
            <w:webHidden/>
          </w:rPr>
        </w:r>
        <w:r w:rsidR="001C57BC">
          <w:rPr>
            <w:noProof/>
            <w:webHidden/>
          </w:rPr>
          <w:fldChar w:fldCharType="separate"/>
        </w:r>
        <w:r w:rsidR="001C57BC">
          <w:rPr>
            <w:noProof/>
            <w:webHidden/>
          </w:rPr>
          <w:t>104</w:t>
        </w:r>
        <w:r w:rsidR="001C57BC">
          <w:rPr>
            <w:noProof/>
            <w:webHidden/>
          </w:rPr>
          <w:fldChar w:fldCharType="end"/>
        </w:r>
      </w:hyperlink>
    </w:p>
    <w:p w14:paraId="1FCDC3E1" w14:textId="1CDC6C4F"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6" w:history="1">
        <w:r w:rsidR="001C57BC" w:rsidRPr="00BE5605">
          <w:rPr>
            <w:rStyle w:val="Hyperlink"/>
            <w:noProof/>
          </w:rPr>
          <w:t>4.1.15 Giao diện trang quản lý đơn hàng</w:t>
        </w:r>
        <w:r w:rsidR="001C57BC">
          <w:rPr>
            <w:noProof/>
            <w:webHidden/>
          </w:rPr>
          <w:tab/>
        </w:r>
        <w:r w:rsidR="001C57BC">
          <w:rPr>
            <w:noProof/>
            <w:webHidden/>
          </w:rPr>
          <w:fldChar w:fldCharType="begin"/>
        </w:r>
        <w:r w:rsidR="001C57BC">
          <w:rPr>
            <w:noProof/>
            <w:webHidden/>
          </w:rPr>
          <w:instrText xml:space="preserve"> PAGEREF _Toc69397406 \h </w:instrText>
        </w:r>
        <w:r w:rsidR="001C57BC">
          <w:rPr>
            <w:noProof/>
            <w:webHidden/>
          </w:rPr>
        </w:r>
        <w:r w:rsidR="001C57BC">
          <w:rPr>
            <w:noProof/>
            <w:webHidden/>
          </w:rPr>
          <w:fldChar w:fldCharType="separate"/>
        </w:r>
        <w:r w:rsidR="001C57BC">
          <w:rPr>
            <w:noProof/>
            <w:webHidden/>
          </w:rPr>
          <w:t>105</w:t>
        </w:r>
        <w:r w:rsidR="001C57BC">
          <w:rPr>
            <w:noProof/>
            <w:webHidden/>
          </w:rPr>
          <w:fldChar w:fldCharType="end"/>
        </w:r>
      </w:hyperlink>
    </w:p>
    <w:p w14:paraId="33E04E6E" w14:textId="52DBC77F"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7" w:history="1">
        <w:r w:rsidR="001C57BC" w:rsidRPr="00BE5605">
          <w:rPr>
            <w:rStyle w:val="Hyperlink"/>
            <w:noProof/>
          </w:rPr>
          <w:t>4.1.16 Giao diện trang quản lý slide</w:t>
        </w:r>
        <w:r w:rsidR="001C57BC">
          <w:rPr>
            <w:noProof/>
            <w:webHidden/>
          </w:rPr>
          <w:tab/>
        </w:r>
        <w:r w:rsidR="001C57BC">
          <w:rPr>
            <w:noProof/>
            <w:webHidden/>
          </w:rPr>
          <w:fldChar w:fldCharType="begin"/>
        </w:r>
        <w:r w:rsidR="001C57BC">
          <w:rPr>
            <w:noProof/>
            <w:webHidden/>
          </w:rPr>
          <w:instrText xml:space="preserve"> PAGEREF _Toc69397407 \h </w:instrText>
        </w:r>
        <w:r w:rsidR="001C57BC">
          <w:rPr>
            <w:noProof/>
            <w:webHidden/>
          </w:rPr>
        </w:r>
        <w:r w:rsidR="001C57BC">
          <w:rPr>
            <w:noProof/>
            <w:webHidden/>
          </w:rPr>
          <w:fldChar w:fldCharType="separate"/>
        </w:r>
        <w:r w:rsidR="001C57BC">
          <w:rPr>
            <w:noProof/>
            <w:webHidden/>
          </w:rPr>
          <w:t>106</w:t>
        </w:r>
        <w:r w:rsidR="001C57BC">
          <w:rPr>
            <w:noProof/>
            <w:webHidden/>
          </w:rPr>
          <w:fldChar w:fldCharType="end"/>
        </w:r>
      </w:hyperlink>
    </w:p>
    <w:p w14:paraId="3F2D9493" w14:textId="7EC5B68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8" w:history="1">
        <w:r w:rsidR="001C57BC" w:rsidRPr="00BE5605">
          <w:rPr>
            <w:rStyle w:val="Hyperlink"/>
            <w:noProof/>
          </w:rPr>
          <w:t>4.1.17 Giao diện trang quản lý sự kiện</w:t>
        </w:r>
        <w:r w:rsidR="001C57BC">
          <w:rPr>
            <w:noProof/>
            <w:webHidden/>
          </w:rPr>
          <w:tab/>
        </w:r>
        <w:r w:rsidR="001C57BC">
          <w:rPr>
            <w:noProof/>
            <w:webHidden/>
          </w:rPr>
          <w:fldChar w:fldCharType="begin"/>
        </w:r>
        <w:r w:rsidR="001C57BC">
          <w:rPr>
            <w:noProof/>
            <w:webHidden/>
          </w:rPr>
          <w:instrText xml:space="preserve"> PAGEREF _Toc69397408 \h </w:instrText>
        </w:r>
        <w:r w:rsidR="001C57BC">
          <w:rPr>
            <w:noProof/>
            <w:webHidden/>
          </w:rPr>
        </w:r>
        <w:r w:rsidR="001C57BC">
          <w:rPr>
            <w:noProof/>
            <w:webHidden/>
          </w:rPr>
          <w:fldChar w:fldCharType="separate"/>
        </w:r>
        <w:r w:rsidR="001C57BC">
          <w:rPr>
            <w:noProof/>
            <w:webHidden/>
          </w:rPr>
          <w:t>107</w:t>
        </w:r>
        <w:r w:rsidR="001C57BC">
          <w:rPr>
            <w:noProof/>
            <w:webHidden/>
          </w:rPr>
          <w:fldChar w:fldCharType="end"/>
        </w:r>
      </w:hyperlink>
    </w:p>
    <w:p w14:paraId="52A9913C" w14:textId="53FA066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09" w:history="1">
        <w:r w:rsidR="001C57BC" w:rsidRPr="00BE5605">
          <w:rPr>
            <w:rStyle w:val="Hyperlink"/>
            <w:noProof/>
          </w:rPr>
          <w:t>4.1.18 Giao diện trang quản lý các trang tĩnh</w:t>
        </w:r>
        <w:r w:rsidR="001C57BC">
          <w:rPr>
            <w:noProof/>
            <w:webHidden/>
          </w:rPr>
          <w:tab/>
        </w:r>
        <w:r w:rsidR="001C57BC">
          <w:rPr>
            <w:noProof/>
            <w:webHidden/>
          </w:rPr>
          <w:fldChar w:fldCharType="begin"/>
        </w:r>
        <w:r w:rsidR="001C57BC">
          <w:rPr>
            <w:noProof/>
            <w:webHidden/>
          </w:rPr>
          <w:instrText xml:space="preserve"> PAGEREF _Toc69397409 \h </w:instrText>
        </w:r>
        <w:r w:rsidR="001C57BC">
          <w:rPr>
            <w:noProof/>
            <w:webHidden/>
          </w:rPr>
        </w:r>
        <w:r w:rsidR="001C57BC">
          <w:rPr>
            <w:noProof/>
            <w:webHidden/>
          </w:rPr>
          <w:fldChar w:fldCharType="separate"/>
        </w:r>
        <w:r w:rsidR="001C57BC">
          <w:rPr>
            <w:noProof/>
            <w:webHidden/>
          </w:rPr>
          <w:t>108</w:t>
        </w:r>
        <w:r w:rsidR="001C57BC">
          <w:rPr>
            <w:noProof/>
            <w:webHidden/>
          </w:rPr>
          <w:fldChar w:fldCharType="end"/>
        </w:r>
      </w:hyperlink>
    </w:p>
    <w:p w14:paraId="4E358FBA" w14:textId="3C382375" w:rsidR="001C57BC" w:rsidRDefault="00517FC2">
      <w:pPr>
        <w:pStyle w:val="TOC2"/>
        <w:rPr>
          <w:rFonts w:asciiTheme="minorHAnsi" w:eastAsiaTheme="minorEastAsia" w:hAnsiTheme="minorHAnsi" w:cstheme="minorBidi"/>
          <w:noProof/>
          <w:sz w:val="22"/>
          <w:szCs w:val="22"/>
        </w:rPr>
      </w:pPr>
      <w:hyperlink w:anchor="_Toc69397410" w:history="1">
        <w:r w:rsidR="001C57BC" w:rsidRPr="00BE5605">
          <w:rPr>
            <w:rStyle w:val="Hyperlink"/>
            <w:noProof/>
          </w:rPr>
          <w:t>4.2 Giao diện khách hàng</w:t>
        </w:r>
        <w:r w:rsidR="001C57BC">
          <w:rPr>
            <w:noProof/>
            <w:webHidden/>
          </w:rPr>
          <w:tab/>
        </w:r>
        <w:r w:rsidR="001C57BC">
          <w:rPr>
            <w:noProof/>
            <w:webHidden/>
          </w:rPr>
          <w:fldChar w:fldCharType="begin"/>
        </w:r>
        <w:r w:rsidR="001C57BC">
          <w:rPr>
            <w:noProof/>
            <w:webHidden/>
          </w:rPr>
          <w:instrText xml:space="preserve"> PAGEREF _Toc69397410 \h </w:instrText>
        </w:r>
        <w:r w:rsidR="001C57BC">
          <w:rPr>
            <w:noProof/>
            <w:webHidden/>
          </w:rPr>
        </w:r>
        <w:r w:rsidR="001C57BC">
          <w:rPr>
            <w:noProof/>
            <w:webHidden/>
          </w:rPr>
          <w:fldChar w:fldCharType="separate"/>
        </w:r>
        <w:r w:rsidR="001C57BC">
          <w:rPr>
            <w:noProof/>
            <w:webHidden/>
          </w:rPr>
          <w:t>109</w:t>
        </w:r>
        <w:r w:rsidR="001C57BC">
          <w:rPr>
            <w:noProof/>
            <w:webHidden/>
          </w:rPr>
          <w:fldChar w:fldCharType="end"/>
        </w:r>
      </w:hyperlink>
    </w:p>
    <w:p w14:paraId="77D79FBE" w14:textId="5CFB7343"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11" w:history="1">
        <w:r w:rsidR="001C57BC" w:rsidRPr="00BE5605">
          <w:rPr>
            <w:rStyle w:val="Hyperlink"/>
            <w:noProof/>
          </w:rPr>
          <w:t>4.2.1 Giao diện trang chủ</w:t>
        </w:r>
        <w:r w:rsidR="001C57BC">
          <w:rPr>
            <w:noProof/>
            <w:webHidden/>
          </w:rPr>
          <w:tab/>
        </w:r>
        <w:r w:rsidR="001C57BC">
          <w:rPr>
            <w:noProof/>
            <w:webHidden/>
          </w:rPr>
          <w:fldChar w:fldCharType="begin"/>
        </w:r>
        <w:r w:rsidR="001C57BC">
          <w:rPr>
            <w:noProof/>
            <w:webHidden/>
          </w:rPr>
          <w:instrText xml:space="preserve"> PAGEREF _Toc69397411 \h </w:instrText>
        </w:r>
        <w:r w:rsidR="001C57BC">
          <w:rPr>
            <w:noProof/>
            <w:webHidden/>
          </w:rPr>
        </w:r>
        <w:r w:rsidR="001C57BC">
          <w:rPr>
            <w:noProof/>
            <w:webHidden/>
          </w:rPr>
          <w:fldChar w:fldCharType="separate"/>
        </w:r>
        <w:r w:rsidR="001C57BC">
          <w:rPr>
            <w:noProof/>
            <w:webHidden/>
          </w:rPr>
          <w:t>109</w:t>
        </w:r>
        <w:r w:rsidR="001C57BC">
          <w:rPr>
            <w:noProof/>
            <w:webHidden/>
          </w:rPr>
          <w:fldChar w:fldCharType="end"/>
        </w:r>
      </w:hyperlink>
    </w:p>
    <w:p w14:paraId="26183FAD" w14:textId="7F581BAB"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12" w:history="1">
        <w:r w:rsidR="001C57BC" w:rsidRPr="00BE5605">
          <w:rPr>
            <w:rStyle w:val="Hyperlink"/>
            <w:noProof/>
          </w:rPr>
          <w:t>4.2.2 Giao diện đánh giá và bình luận sản phẩm</w:t>
        </w:r>
        <w:r w:rsidR="001C57BC">
          <w:rPr>
            <w:noProof/>
            <w:webHidden/>
          </w:rPr>
          <w:tab/>
        </w:r>
        <w:r w:rsidR="001C57BC">
          <w:rPr>
            <w:noProof/>
            <w:webHidden/>
          </w:rPr>
          <w:fldChar w:fldCharType="begin"/>
        </w:r>
        <w:r w:rsidR="001C57BC">
          <w:rPr>
            <w:noProof/>
            <w:webHidden/>
          </w:rPr>
          <w:instrText xml:space="preserve"> PAGEREF _Toc69397412 \h </w:instrText>
        </w:r>
        <w:r w:rsidR="001C57BC">
          <w:rPr>
            <w:noProof/>
            <w:webHidden/>
          </w:rPr>
        </w:r>
        <w:r w:rsidR="001C57BC">
          <w:rPr>
            <w:noProof/>
            <w:webHidden/>
          </w:rPr>
          <w:fldChar w:fldCharType="separate"/>
        </w:r>
        <w:r w:rsidR="001C57BC">
          <w:rPr>
            <w:noProof/>
            <w:webHidden/>
          </w:rPr>
          <w:t>110</w:t>
        </w:r>
        <w:r w:rsidR="001C57BC">
          <w:rPr>
            <w:noProof/>
            <w:webHidden/>
          </w:rPr>
          <w:fldChar w:fldCharType="end"/>
        </w:r>
      </w:hyperlink>
    </w:p>
    <w:p w14:paraId="0B4F88DF" w14:textId="1A2C11B0"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13" w:history="1">
        <w:r w:rsidR="001C57BC" w:rsidRPr="00BE5605">
          <w:rPr>
            <w:rStyle w:val="Hyperlink"/>
            <w:noProof/>
          </w:rPr>
          <w:t>4.2.3 Giao diện chi tiết sản phẩm</w:t>
        </w:r>
        <w:r w:rsidR="001C57BC">
          <w:rPr>
            <w:noProof/>
            <w:webHidden/>
          </w:rPr>
          <w:tab/>
        </w:r>
        <w:r w:rsidR="001C57BC">
          <w:rPr>
            <w:noProof/>
            <w:webHidden/>
          </w:rPr>
          <w:fldChar w:fldCharType="begin"/>
        </w:r>
        <w:r w:rsidR="001C57BC">
          <w:rPr>
            <w:noProof/>
            <w:webHidden/>
          </w:rPr>
          <w:instrText xml:space="preserve"> PAGEREF _Toc69397413 \h </w:instrText>
        </w:r>
        <w:r w:rsidR="001C57BC">
          <w:rPr>
            <w:noProof/>
            <w:webHidden/>
          </w:rPr>
        </w:r>
        <w:r w:rsidR="001C57BC">
          <w:rPr>
            <w:noProof/>
            <w:webHidden/>
          </w:rPr>
          <w:fldChar w:fldCharType="separate"/>
        </w:r>
        <w:r w:rsidR="001C57BC">
          <w:rPr>
            <w:noProof/>
            <w:webHidden/>
          </w:rPr>
          <w:t>111</w:t>
        </w:r>
        <w:r w:rsidR="001C57BC">
          <w:rPr>
            <w:noProof/>
            <w:webHidden/>
          </w:rPr>
          <w:fldChar w:fldCharType="end"/>
        </w:r>
      </w:hyperlink>
    </w:p>
    <w:p w14:paraId="05428F42" w14:textId="7A9C83C0"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14" w:history="1">
        <w:r w:rsidR="001C57BC" w:rsidRPr="00BE5605">
          <w:rPr>
            <w:rStyle w:val="Hyperlink"/>
            <w:noProof/>
          </w:rPr>
          <w:t>4.2.4 Giao diện chi tiết bài viết</w:t>
        </w:r>
        <w:r w:rsidR="001C57BC">
          <w:rPr>
            <w:noProof/>
            <w:webHidden/>
          </w:rPr>
          <w:tab/>
        </w:r>
        <w:r w:rsidR="001C57BC">
          <w:rPr>
            <w:noProof/>
            <w:webHidden/>
          </w:rPr>
          <w:fldChar w:fldCharType="begin"/>
        </w:r>
        <w:r w:rsidR="001C57BC">
          <w:rPr>
            <w:noProof/>
            <w:webHidden/>
          </w:rPr>
          <w:instrText xml:space="preserve"> PAGEREF _Toc69397414 \h </w:instrText>
        </w:r>
        <w:r w:rsidR="001C57BC">
          <w:rPr>
            <w:noProof/>
            <w:webHidden/>
          </w:rPr>
        </w:r>
        <w:r w:rsidR="001C57BC">
          <w:rPr>
            <w:noProof/>
            <w:webHidden/>
          </w:rPr>
          <w:fldChar w:fldCharType="separate"/>
        </w:r>
        <w:r w:rsidR="001C57BC">
          <w:rPr>
            <w:noProof/>
            <w:webHidden/>
          </w:rPr>
          <w:t>112</w:t>
        </w:r>
        <w:r w:rsidR="001C57BC">
          <w:rPr>
            <w:noProof/>
            <w:webHidden/>
          </w:rPr>
          <w:fldChar w:fldCharType="end"/>
        </w:r>
      </w:hyperlink>
    </w:p>
    <w:p w14:paraId="657E8BF3" w14:textId="4A6556E2"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15" w:history="1">
        <w:r w:rsidR="001C57BC" w:rsidRPr="00BE5605">
          <w:rPr>
            <w:rStyle w:val="Hyperlink"/>
            <w:noProof/>
          </w:rPr>
          <w:t>4.2.5 Giao diện giỏ hàng</w:t>
        </w:r>
        <w:r w:rsidR="001C57BC">
          <w:rPr>
            <w:noProof/>
            <w:webHidden/>
          </w:rPr>
          <w:tab/>
        </w:r>
        <w:r w:rsidR="001C57BC">
          <w:rPr>
            <w:noProof/>
            <w:webHidden/>
          </w:rPr>
          <w:fldChar w:fldCharType="begin"/>
        </w:r>
        <w:r w:rsidR="001C57BC">
          <w:rPr>
            <w:noProof/>
            <w:webHidden/>
          </w:rPr>
          <w:instrText xml:space="preserve"> PAGEREF _Toc69397415 \h </w:instrText>
        </w:r>
        <w:r w:rsidR="001C57BC">
          <w:rPr>
            <w:noProof/>
            <w:webHidden/>
          </w:rPr>
        </w:r>
        <w:r w:rsidR="001C57BC">
          <w:rPr>
            <w:noProof/>
            <w:webHidden/>
          </w:rPr>
          <w:fldChar w:fldCharType="separate"/>
        </w:r>
        <w:r w:rsidR="001C57BC">
          <w:rPr>
            <w:noProof/>
            <w:webHidden/>
          </w:rPr>
          <w:t>113</w:t>
        </w:r>
        <w:r w:rsidR="001C57BC">
          <w:rPr>
            <w:noProof/>
            <w:webHidden/>
          </w:rPr>
          <w:fldChar w:fldCharType="end"/>
        </w:r>
      </w:hyperlink>
    </w:p>
    <w:p w14:paraId="42CBD33A" w14:textId="1A3694F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16" w:history="1">
        <w:r w:rsidR="001C57BC" w:rsidRPr="00BE5605">
          <w:rPr>
            <w:rStyle w:val="Hyperlink"/>
            <w:noProof/>
          </w:rPr>
          <w:t>4.2.6 Giao diện đăng ký</w:t>
        </w:r>
        <w:r w:rsidR="001C57BC">
          <w:rPr>
            <w:noProof/>
            <w:webHidden/>
          </w:rPr>
          <w:tab/>
        </w:r>
        <w:r w:rsidR="001C57BC">
          <w:rPr>
            <w:noProof/>
            <w:webHidden/>
          </w:rPr>
          <w:fldChar w:fldCharType="begin"/>
        </w:r>
        <w:r w:rsidR="001C57BC">
          <w:rPr>
            <w:noProof/>
            <w:webHidden/>
          </w:rPr>
          <w:instrText xml:space="preserve"> PAGEREF _Toc69397416 \h </w:instrText>
        </w:r>
        <w:r w:rsidR="001C57BC">
          <w:rPr>
            <w:noProof/>
            <w:webHidden/>
          </w:rPr>
        </w:r>
        <w:r w:rsidR="001C57BC">
          <w:rPr>
            <w:noProof/>
            <w:webHidden/>
          </w:rPr>
          <w:fldChar w:fldCharType="separate"/>
        </w:r>
        <w:r w:rsidR="001C57BC">
          <w:rPr>
            <w:noProof/>
            <w:webHidden/>
          </w:rPr>
          <w:t>113</w:t>
        </w:r>
        <w:r w:rsidR="001C57BC">
          <w:rPr>
            <w:noProof/>
            <w:webHidden/>
          </w:rPr>
          <w:fldChar w:fldCharType="end"/>
        </w:r>
      </w:hyperlink>
    </w:p>
    <w:p w14:paraId="20732BC4" w14:textId="7D8C78BC"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17" w:history="1">
        <w:r w:rsidR="001C57BC" w:rsidRPr="00BE5605">
          <w:rPr>
            <w:rStyle w:val="Hyperlink"/>
            <w:noProof/>
          </w:rPr>
          <w:t>4.2.7 Giao diện đăng nhập</w:t>
        </w:r>
        <w:r w:rsidR="001C57BC">
          <w:rPr>
            <w:noProof/>
            <w:webHidden/>
          </w:rPr>
          <w:tab/>
        </w:r>
        <w:r w:rsidR="001C57BC">
          <w:rPr>
            <w:noProof/>
            <w:webHidden/>
          </w:rPr>
          <w:fldChar w:fldCharType="begin"/>
        </w:r>
        <w:r w:rsidR="001C57BC">
          <w:rPr>
            <w:noProof/>
            <w:webHidden/>
          </w:rPr>
          <w:instrText xml:space="preserve"> PAGEREF _Toc69397417 \h </w:instrText>
        </w:r>
        <w:r w:rsidR="001C57BC">
          <w:rPr>
            <w:noProof/>
            <w:webHidden/>
          </w:rPr>
        </w:r>
        <w:r w:rsidR="001C57BC">
          <w:rPr>
            <w:noProof/>
            <w:webHidden/>
          </w:rPr>
          <w:fldChar w:fldCharType="separate"/>
        </w:r>
        <w:r w:rsidR="001C57BC">
          <w:rPr>
            <w:noProof/>
            <w:webHidden/>
          </w:rPr>
          <w:t>114</w:t>
        </w:r>
        <w:r w:rsidR="001C57BC">
          <w:rPr>
            <w:noProof/>
            <w:webHidden/>
          </w:rPr>
          <w:fldChar w:fldCharType="end"/>
        </w:r>
      </w:hyperlink>
    </w:p>
    <w:p w14:paraId="7D62D3EB" w14:textId="127E094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18" w:history="1">
        <w:r w:rsidR="001C57BC" w:rsidRPr="00BE5605">
          <w:rPr>
            <w:rStyle w:val="Hyperlink"/>
            <w:noProof/>
          </w:rPr>
          <w:t>4.2.8 Giao diện gửi thông tin liên hệ</w:t>
        </w:r>
        <w:r w:rsidR="001C57BC">
          <w:rPr>
            <w:noProof/>
            <w:webHidden/>
          </w:rPr>
          <w:tab/>
        </w:r>
        <w:r w:rsidR="001C57BC">
          <w:rPr>
            <w:noProof/>
            <w:webHidden/>
          </w:rPr>
          <w:fldChar w:fldCharType="begin"/>
        </w:r>
        <w:r w:rsidR="001C57BC">
          <w:rPr>
            <w:noProof/>
            <w:webHidden/>
          </w:rPr>
          <w:instrText xml:space="preserve"> PAGEREF _Toc69397418 \h </w:instrText>
        </w:r>
        <w:r w:rsidR="001C57BC">
          <w:rPr>
            <w:noProof/>
            <w:webHidden/>
          </w:rPr>
        </w:r>
        <w:r w:rsidR="001C57BC">
          <w:rPr>
            <w:noProof/>
            <w:webHidden/>
          </w:rPr>
          <w:fldChar w:fldCharType="separate"/>
        </w:r>
        <w:r w:rsidR="001C57BC">
          <w:rPr>
            <w:noProof/>
            <w:webHidden/>
          </w:rPr>
          <w:t>114</w:t>
        </w:r>
        <w:r w:rsidR="001C57BC">
          <w:rPr>
            <w:noProof/>
            <w:webHidden/>
          </w:rPr>
          <w:fldChar w:fldCharType="end"/>
        </w:r>
      </w:hyperlink>
    </w:p>
    <w:p w14:paraId="5368D6C8" w14:textId="45239A84"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19" w:history="1">
        <w:r w:rsidR="001C57BC" w:rsidRPr="00BE5605">
          <w:rPr>
            <w:rStyle w:val="Hyperlink"/>
            <w:noProof/>
          </w:rPr>
          <w:t>4.2.9 Giao diện trang tìm kiếm</w:t>
        </w:r>
        <w:r w:rsidR="001C57BC">
          <w:rPr>
            <w:noProof/>
            <w:webHidden/>
          </w:rPr>
          <w:tab/>
        </w:r>
        <w:r w:rsidR="001C57BC">
          <w:rPr>
            <w:noProof/>
            <w:webHidden/>
          </w:rPr>
          <w:fldChar w:fldCharType="begin"/>
        </w:r>
        <w:r w:rsidR="001C57BC">
          <w:rPr>
            <w:noProof/>
            <w:webHidden/>
          </w:rPr>
          <w:instrText xml:space="preserve"> PAGEREF _Toc69397419 \h </w:instrText>
        </w:r>
        <w:r w:rsidR="001C57BC">
          <w:rPr>
            <w:noProof/>
            <w:webHidden/>
          </w:rPr>
        </w:r>
        <w:r w:rsidR="001C57BC">
          <w:rPr>
            <w:noProof/>
            <w:webHidden/>
          </w:rPr>
          <w:fldChar w:fldCharType="separate"/>
        </w:r>
        <w:r w:rsidR="001C57BC">
          <w:rPr>
            <w:noProof/>
            <w:webHidden/>
          </w:rPr>
          <w:t>115</w:t>
        </w:r>
        <w:r w:rsidR="001C57BC">
          <w:rPr>
            <w:noProof/>
            <w:webHidden/>
          </w:rPr>
          <w:fldChar w:fldCharType="end"/>
        </w:r>
      </w:hyperlink>
    </w:p>
    <w:p w14:paraId="78048C99" w14:textId="659F89E9"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20" w:history="1">
        <w:r w:rsidR="001C57BC" w:rsidRPr="00BE5605">
          <w:rPr>
            <w:rStyle w:val="Hyperlink"/>
            <w:noProof/>
          </w:rPr>
          <w:t>4.2.10 Giao diện trang thông tin tài khoản</w:t>
        </w:r>
        <w:r w:rsidR="001C57BC">
          <w:rPr>
            <w:noProof/>
            <w:webHidden/>
          </w:rPr>
          <w:tab/>
        </w:r>
        <w:r w:rsidR="001C57BC">
          <w:rPr>
            <w:noProof/>
            <w:webHidden/>
          </w:rPr>
          <w:fldChar w:fldCharType="begin"/>
        </w:r>
        <w:r w:rsidR="001C57BC">
          <w:rPr>
            <w:noProof/>
            <w:webHidden/>
          </w:rPr>
          <w:instrText xml:space="preserve"> PAGEREF _Toc69397420 \h </w:instrText>
        </w:r>
        <w:r w:rsidR="001C57BC">
          <w:rPr>
            <w:noProof/>
            <w:webHidden/>
          </w:rPr>
        </w:r>
        <w:r w:rsidR="001C57BC">
          <w:rPr>
            <w:noProof/>
            <w:webHidden/>
          </w:rPr>
          <w:fldChar w:fldCharType="separate"/>
        </w:r>
        <w:r w:rsidR="001C57BC">
          <w:rPr>
            <w:noProof/>
            <w:webHidden/>
          </w:rPr>
          <w:t>116</w:t>
        </w:r>
        <w:r w:rsidR="001C57BC">
          <w:rPr>
            <w:noProof/>
            <w:webHidden/>
          </w:rPr>
          <w:fldChar w:fldCharType="end"/>
        </w:r>
      </w:hyperlink>
    </w:p>
    <w:p w14:paraId="6192B088" w14:textId="085CD070" w:rsidR="001C57BC" w:rsidRDefault="00517FC2">
      <w:pPr>
        <w:pStyle w:val="TOC3"/>
        <w:tabs>
          <w:tab w:val="right" w:leader="dot" w:pos="8778"/>
        </w:tabs>
        <w:rPr>
          <w:rFonts w:asciiTheme="minorHAnsi" w:eastAsiaTheme="minorEastAsia" w:hAnsiTheme="minorHAnsi" w:cstheme="minorBidi"/>
          <w:noProof/>
          <w:sz w:val="22"/>
          <w:szCs w:val="22"/>
        </w:rPr>
      </w:pPr>
      <w:hyperlink w:anchor="_Toc69397421" w:history="1">
        <w:r w:rsidR="001C57BC" w:rsidRPr="00BE5605">
          <w:rPr>
            <w:rStyle w:val="Hyperlink"/>
            <w:noProof/>
          </w:rPr>
          <w:t>4.2.11 Giao diện trang thanh toán online</w:t>
        </w:r>
        <w:r w:rsidR="001C57BC">
          <w:rPr>
            <w:noProof/>
            <w:webHidden/>
          </w:rPr>
          <w:tab/>
        </w:r>
        <w:r w:rsidR="001C57BC">
          <w:rPr>
            <w:noProof/>
            <w:webHidden/>
          </w:rPr>
          <w:fldChar w:fldCharType="begin"/>
        </w:r>
        <w:r w:rsidR="001C57BC">
          <w:rPr>
            <w:noProof/>
            <w:webHidden/>
          </w:rPr>
          <w:instrText xml:space="preserve"> PAGEREF _Toc69397421 \h </w:instrText>
        </w:r>
        <w:r w:rsidR="001C57BC">
          <w:rPr>
            <w:noProof/>
            <w:webHidden/>
          </w:rPr>
        </w:r>
        <w:r w:rsidR="001C57BC">
          <w:rPr>
            <w:noProof/>
            <w:webHidden/>
          </w:rPr>
          <w:fldChar w:fldCharType="separate"/>
        </w:r>
        <w:r w:rsidR="001C57BC">
          <w:rPr>
            <w:noProof/>
            <w:webHidden/>
          </w:rPr>
          <w:t>117</w:t>
        </w:r>
        <w:r w:rsidR="001C57BC">
          <w:rPr>
            <w:noProof/>
            <w:webHidden/>
          </w:rPr>
          <w:fldChar w:fldCharType="end"/>
        </w:r>
      </w:hyperlink>
    </w:p>
    <w:p w14:paraId="538B416C" w14:textId="17161739" w:rsidR="001C57BC" w:rsidRDefault="00517FC2">
      <w:pPr>
        <w:pStyle w:val="TOC2"/>
        <w:rPr>
          <w:rFonts w:asciiTheme="minorHAnsi" w:eastAsiaTheme="minorEastAsia" w:hAnsiTheme="minorHAnsi" w:cstheme="minorBidi"/>
          <w:noProof/>
          <w:sz w:val="22"/>
          <w:szCs w:val="22"/>
        </w:rPr>
      </w:pPr>
      <w:hyperlink w:anchor="_Toc69397422" w:history="1">
        <w:r w:rsidR="001C57BC" w:rsidRPr="00BE5605">
          <w:rPr>
            <w:rStyle w:val="Hyperlink"/>
            <w:noProof/>
          </w:rPr>
          <w:t>4.3 Kết chương</w:t>
        </w:r>
        <w:r w:rsidR="001C57BC">
          <w:rPr>
            <w:noProof/>
            <w:webHidden/>
          </w:rPr>
          <w:tab/>
        </w:r>
        <w:r w:rsidR="001C57BC">
          <w:rPr>
            <w:noProof/>
            <w:webHidden/>
          </w:rPr>
          <w:fldChar w:fldCharType="begin"/>
        </w:r>
        <w:r w:rsidR="001C57BC">
          <w:rPr>
            <w:noProof/>
            <w:webHidden/>
          </w:rPr>
          <w:instrText xml:space="preserve"> PAGEREF _Toc69397422 \h </w:instrText>
        </w:r>
        <w:r w:rsidR="001C57BC">
          <w:rPr>
            <w:noProof/>
            <w:webHidden/>
          </w:rPr>
        </w:r>
        <w:r w:rsidR="001C57BC">
          <w:rPr>
            <w:noProof/>
            <w:webHidden/>
          </w:rPr>
          <w:fldChar w:fldCharType="separate"/>
        </w:r>
        <w:r w:rsidR="001C57BC">
          <w:rPr>
            <w:noProof/>
            <w:webHidden/>
          </w:rPr>
          <w:t>118</w:t>
        </w:r>
        <w:r w:rsidR="001C57BC">
          <w:rPr>
            <w:noProof/>
            <w:webHidden/>
          </w:rPr>
          <w:fldChar w:fldCharType="end"/>
        </w:r>
      </w:hyperlink>
    </w:p>
    <w:p w14:paraId="2059BB48" w14:textId="2B1743D2" w:rsidR="001C57BC" w:rsidRDefault="00517FC2">
      <w:pPr>
        <w:pStyle w:val="TOC1"/>
        <w:rPr>
          <w:rFonts w:asciiTheme="minorHAnsi" w:eastAsiaTheme="minorEastAsia" w:hAnsiTheme="minorHAnsi" w:cstheme="minorBidi"/>
          <w:sz w:val="22"/>
          <w:szCs w:val="22"/>
        </w:rPr>
      </w:pPr>
      <w:hyperlink w:anchor="_Toc69397423" w:history="1">
        <w:r w:rsidR="001C57BC" w:rsidRPr="00BE5605">
          <w:rPr>
            <w:rStyle w:val="Hyperlink"/>
          </w:rPr>
          <w:t>KẾT LUẬN VÀ HƯỚN G PHÁT TRIỂN</w:t>
        </w:r>
        <w:r w:rsidR="001C57BC">
          <w:rPr>
            <w:webHidden/>
          </w:rPr>
          <w:tab/>
        </w:r>
        <w:r w:rsidR="001C57BC">
          <w:rPr>
            <w:webHidden/>
          </w:rPr>
          <w:fldChar w:fldCharType="begin"/>
        </w:r>
        <w:r w:rsidR="001C57BC">
          <w:rPr>
            <w:webHidden/>
          </w:rPr>
          <w:instrText xml:space="preserve"> PAGEREF _Toc69397423 \h </w:instrText>
        </w:r>
        <w:r w:rsidR="001C57BC">
          <w:rPr>
            <w:webHidden/>
          </w:rPr>
        </w:r>
        <w:r w:rsidR="001C57BC">
          <w:rPr>
            <w:webHidden/>
          </w:rPr>
          <w:fldChar w:fldCharType="separate"/>
        </w:r>
        <w:r w:rsidR="001C57BC">
          <w:rPr>
            <w:webHidden/>
          </w:rPr>
          <w:t>119</w:t>
        </w:r>
        <w:r w:rsidR="001C57BC">
          <w:rPr>
            <w:webHidden/>
          </w:rPr>
          <w:fldChar w:fldCharType="end"/>
        </w:r>
      </w:hyperlink>
    </w:p>
    <w:p w14:paraId="2D7273FA" w14:textId="05292B84" w:rsidR="001C57BC" w:rsidRDefault="00517FC2">
      <w:pPr>
        <w:pStyle w:val="TOC2"/>
        <w:rPr>
          <w:rFonts w:asciiTheme="minorHAnsi" w:eastAsiaTheme="minorEastAsia" w:hAnsiTheme="minorHAnsi" w:cstheme="minorBidi"/>
          <w:noProof/>
          <w:sz w:val="22"/>
          <w:szCs w:val="22"/>
        </w:rPr>
      </w:pPr>
      <w:hyperlink w:anchor="_Toc69397424" w:history="1">
        <w:r w:rsidR="001C57BC" w:rsidRPr="00BE5605">
          <w:rPr>
            <w:rStyle w:val="Hyperlink"/>
            <w:noProof/>
          </w:rPr>
          <w:t>1. Kết luận</w:t>
        </w:r>
        <w:r w:rsidR="001C57BC">
          <w:rPr>
            <w:noProof/>
            <w:webHidden/>
          </w:rPr>
          <w:tab/>
        </w:r>
        <w:r w:rsidR="001C57BC">
          <w:rPr>
            <w:noProof/>
            <w:webHidden/>
          </w:rPr>
          <w:fldChar w:fldCharType="begin"/>
        </w:r>
        <w:r w:rsidR="001C57BC">
          <w:rPr>
            <w:noProof/>
            <w:webHidden/>
          </w:rPr>
          <w:instrText xml:space="preserve"> PAGEREF _Toc69397424 \h </w:instrText>
        </w:r>
        <w:r w:rsidR="001C57BC">
          <w:rPr>
            <w:noProof/>
            <w:webHidden/>
          </w:rPr>
        </w:r>
        <w:r w:rsidR="001C57BC">
          <w:rPr>
            <w:noProof/>
            <w:webHidden/>
          </w:rPr>
          <w:fldChar w:fldCharType="separate"/>
        </w:r>
        <w:r w:rsidR="001C57BC">
          <w:rPr>
            <w:noProof/>
            <w:webHidden/>
          </w:rPr>
          <w:t>119</w:t>
        </w:r>
        <w:r w:rsidR="001C57BC">
          <w:rPr>
            <w:noProof/>
            <w:webHidden/>
          </w:rPr>
          <w:fldChar w:fldCharType="end"/>
        </w:r>
      </w:hyperlink>
    </w:p>
    <w:p w14:paraId="1AD807DA" w14:textId="07A0C24D" w:rsidR="001C57BC" w:rsidRDefault="00517FC2">
      <w:pPr>
        <w:pStyle w:val="TOC1"/>
        <w:rPr>
          <w:rFonts w:asciiTheme="minorHAnsi" w:eastAsiaTheme="minorEastAsia" w:hAnsiTheme="minorHAnsi" w:cstheme="minorBidi"/>
          <w:sz w:val="22"/>
          <w:szCs w:val="22"/>
        </w:rPr>
      </w:pPr>
      <w:hyperlink w:anchor="_Toc69397425" w:history="1">
        <w:r w:rsidR="001C57BC" w:rsidRPr="00BE5605">
          <w:rPr>
            <w:rStyle w:val="Hyperlink"/>
          </w:rPr>
          <w:t>TÀI LIỆU THAM KHẢO</w:t>
        </w:r>
        <w:r w:rsidR="001C57BC">
          <w:rPr>
            <w:webHidden/>
          </w:rPr>
          <w:tab/>
        </w:r>
        <w:r w:rsidR="001C57BC">
          <w:rPr>
            <w:webHidden/>
          </w:rPr>
          <w:fldChar w:fldCharType="begin"/>
        </w:r>
        <w:r w:rsidR="001C57BC">
          <w:rPr>
            <w:webHidden/>
          </w:rPr>
          <w:instrText xml:space="preserve"> PAGEREF _Toc69397425 \h </w:instrText>
        </w:r>
        <w:r w:rsidR="001C57BC">
          <w:rPr>
            <w:webHidden/>
          </w:rPr>
        </w:r>
        <w:r w:rsidR="001C57BC">
          <w:rPr>
            <w:webHidden/>
          </w:rPr>
          <w:fldChar w:fldCharType="separate"/>
        </w:r>
        <w:r w:rsidR="001C57BC">
          <w:rPr>
            <w:webHidden/>
          </w:rPr>
          <w:t>120</w:t>
        </w:r>
        <w:r w:rsidR="001C57BC">
          <w:rPr>
            <w:webHidden/>
          </w:rPr>
          <w:fldChar w:fldCharType="end"/>
        </w:r>
      </w:hyperlink>
    </w:p>
    <w:p w14:paraId="42B94BE8" w14:textId="6CB1FB5A" w:rsidR="00F91F65" w:rsidRDefault="00791320" w:rsidP="00BC0CE1">
      <w:pPr>
        <w:rPr>
          <w:noProof/>
        </w:rPr>
      </w:pPr>
      <w:r>
        <w:rPr>
          <w:noProof/>
        </w:rPr>
        <w:fldChar w:fldCharType="end"/>
      </w:r>
    </w:p>
    <w:p w14:paraId="7B6399F0" w14:textId="77777777" w:rsidR="00F91F65" w:rsidRDefault="00F91F65">
      <w:pPr>
        <w:ind w:left="360" w:hanging="360"/>
        <w:jc w:val="left"/>
        <w:rPr>
          <w:noProof/>
        </w:rPr>
      </w:pPr>
      <w:r>
        <w:rPr>
          <w:noProof/>
        </w:rPr>
        <w:br w:type="page"/>
      </w:r>
    </w:p>
    <w:p w14:paraId="7B4628E7" w14:textId="77777777" w:rsidR="00FE5128" w:rsidRDefault="00FE5128" w:rsidP="00BC0CE1">
      <w:pPr>
        <w:rPr>
          <w:noProof/>
        </w:rPr>
      </w:pPr>
    </w:p>
    <w:p w14:paraId="59A1D421" w14:textId="77777777" w:rsidR="00B43BD0" w:rsidRDefault="00511681" w:rsidP="00B43BD0">
      <w:pPr>
        <w:pStyle w:val="Heading1"/>
        <w:numPr>
          <w:ilvl w:val="0"/>
          <w:numId w:val="0"/>
        </w:numPr>
      </w:pPr>
      <w:bookmarkStart w:id="6" w:name="_Toc69397261"/>
      <w:r>
        <w:t>DANH MỤC CÁC HÌNH VẼ</w:t>
      </w:r>
      <w:bookmarkEnd w:id="6"/>
    </w:p>
    <w:p w14:paraId="30834045" w14:textId="77777777" w:rsidR="00556D04" w:rsidRDefault="00791320">
      <w:pPr>
        <w:pStyle w:val="TableofFigures"/>
        <w:tabs>
          <w:tab w:val="right" w:leader="dot" w:pos="8778"/>
        </w:tabs>
        <w:rPr>
          <w:rFonts w:asciiTheme="minorHAnsi" w:eastAsiaTheme="minorEastAsia" w:hAnsiTheme="minorHAnsi" w:cstheme="minorBidi"/>
          <w:noProof/>
          <w:sz w:val="22"/>
          <w:szCs w:val="22"/>
          <w:lang w:eastAsia="ja-JP"/>
        </w:rPr>
      </w:pPr>
      <w:r>
        <w:fldChar w:fldCharType="begin"/>
      </w:r>
      <w:r w:rsidR="00511681">
        <w:instrText xml:space="preserve"> TOC \h \z \c "Hình" </w:instrText>
      </w:r>
      <w:r>
        <w:fldChar w:fldCharType="separate"/>
      </w:r>
      <w:hyperlink w:anchor="_Toc78050946" w:history="1">
        <w:r w:rsidR="00556D04" w:rsidRPr="00132A04">
          <w:rPr>
            <w:rStyle w:val="Hyperlink"/>
            <w:noProof/>
          </w:rPr>
          <w:t>Hình 1</w:t>
        </w:r>
        <w:r w:rsidR="00556D04" w:rsidRPr="00132A04">
          <w:rPr>
            <w:rStyle w:val="Hyperlink"/>
            <w:noProof/>
          </w:rPr>
          <w:noBreakHyphen/>
          <w:t>1 Giao diện website https://www.fahasa.com/ (1)</w:t>
        </w:r>
        <w:r w:rsidR="00556D04">
          <w:rPr>
            <w:noProof/>
            <w:webHidden/>
          </w:rPr>
          <w:tab/>
        </w:r>
        <w:r w:rsidR="00556D04">
          <w:rPr>
            <w:noProof/>
            <w:webHidden/>
          </w:rPr>
          <w:fldChar w:fldCharType="begin"/>
        </w:r>
        <w:r w:rsidR="00556D04">
          <w:rPr>
            <w:noProof/>
            <w:webHidden/>
          </w:rPr>
          <w:instrText xml:space="preserve"> PAGEREF _Toc78050946 \h </w:instrText>
        </w:r>
        <w:r w:rsidR="00556D04">
          <w:rPr>
            <w:noProof/>
            <w:webHidden/>
          </w:rPr>
        </w:r>
        <w:r w:rsidR="00556D04">
          <w:rPr>
            <w:noProof/>
            <w:webHidden/>
          </w:rPr>
          <w:fldChar w:fldCharType="separate"/>
        </w:r>
        <w:r w:rsidR="00556D04">
          <w:rPr>
            <w:noProof/>
            <w:webHidden/>
          </w:rPr>
          <w:t>3</w:t>
        </w:r>
        <w:r w:rsidR="00556D04">
          <w:rPr>
            <w:noProof/>
            <w:webHidden/>
          </w:rPr>
          <w:fldChar w:fldCharType="end"/>
        </w:r>
      </w:hyperlink>
    </w:p>
    <w:p w14:paraId="36455A6E"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47" w:history="1">
        <w:r w:rsidR="00556D04" w:rsidRPr="00132A04">
          <w:rPr>
            <w:rStyle w:val="Hyperlink"/>
            <w:noProof/>
          </w:rPr>
          <w:t>Hình 1</w:t>
        </w:r>
        <w:r w:rsidR="00556D04" w:rsidRPr="00132A04">
          <w:rPr>
            <w:rStyle w:val="Hyperlink"/>
            <w:noProof/>
          </w:rPr>
          <w:noBreakHyphen/>
          <w:t>2 Giao diện website https://www.fahasa.com/  (2)</w:t>
        </w:r>
        <w:r w:rsidR="00556D04">
          <w:rPr>
            <w:noProof/>
            <w:webHidden/>
          </w:rPr>
          <w:tab/>
        </w:r>
        <w:r w:rsidR="00556D04">
          <w:rPr>
            <w:noProof/>
            <w:webHidden/>
          </w:rPr>
          <w:fldChar w:fldCharType="begin"/>
        </w:r>
        <w:r w:rsidR="00556D04">
          <w:rPr>
            <w:noProof/>
            <w:webHidden/>
          </w:rPr>
          <w:instrText xml:space="preserve"> PAGEREF _Toc78050947 \h </w:instrText>
        </w:r>
        <w:r w:rsidR="00556D04">
          <w:rPr>
            <w:noProof/>
            <w:webHidden/>
          </w:rPr>
        </w:r>
        <w:r w:rsidR="00556D04">
          <w:rPr>
            <w:noProof/>
            <w:webHidden/>
          </w:rPr>
          <w:fldChar w:fldCharType="separate"/>
        </w:r>
        <w:r w:rsidR="00556D04">
          <w:rPr>
            <w:noProof/>
            <w:webHidden/>
          </w:rPr>
          <w:t>4</w:t>
        </w:r>
        <w:r w:rsidR="00556D04">
          <w:rPr>
            <w:noProof/>
            <w:webHidden/>
          </w:rPr>
          <w:fldChar w:fldCharType="end"/>
        </w:r>
      </w:hyperlink>
    </w:p>
    <w:p w14:paraId="1DAAECC1"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48" w:history="1">
        <w:r w:rsidR="00556D04" w:rsidRPr="00132A04">
          <w:rPr>
            <w:rStyle w:val="Hyperlink"/>
            <w:noProof/>
          </w:rPr>
          <w:t>Hình 1</w:t>
        </w:r>
        <w:r w:rsidR="00556D04" w:rsidRPr="00132A04">
          <w:rPr>
            <w:rStyle w:val="Hyperlink"/>
            <w:noProof/>
          </w:rPr>
          <w:noBreakHyphen/>
          <w:t>3 Khảo sát website  https://www.vinabook.com/  (1)</w:t>
        </w:r>
        <w:r w:rsidR="00556D04">
          <w:rPr>
            <w:noProof/>
            <w:webHidden/>
          </w:rPr>
          <w:tab/>
        </w:r>
        <w:r w:rsidR="00556D04">
          <w:rPr>
            <w:noProof/>
            <w:webHidden/>
          </w:rPr>
          <w:fldChar w:fldCharType="begin"/>
        </w:r>
        <w:r w:rsidR="00556D04">
          <w:rPr>
            <w:noProof/>
            <w:webHidden/>
          </w:rPr>
          <w:instrText xml:space="preserve"> PAGEREF _Toc78050948 \h </w:instrText>
        </w:r>
        <w:r w:rsidR="00556D04">
          <w:rPr>
            <w:noProof/>
            <w:webHidden/>
          </w:rPr>
        </w:r>
        <w:r w:rsidR="00556D04">
          <w:rPr>
            <w:noProof/>
            <w:webHidden/>
          </w:rPr>
          <w:fldChar w:fldCharType="separate"/>
        </w:r>
        <w:r w:rsidR="00556D04">
          <w:rPr>
            <w:noProof/>
            <w:webHidden/>
          </w:rPr>
          <w:t>4</w:t>
        </w:r>
        <w:r w:rsidR="00556D04">
          <w:rPr>
            <w:noProof/>
            <w:webHidden/>
          </w:rPr>
          <w:fldChar w:fldCharType="end"/>
        </w:r>
      </w:hyperlink>
    </w:p>
    <w:p w14:paraId="414963D5"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49" w:history="1">
        <w:r w:rsidR="00556D04" w:rsidRPr="00132A04">
          <w:rPr>
            <w:rStyle w:val="Hyperlink"/>
            <w:noProof/>
          </w:rPr>
          <w:t>Hình 1</w:t>
        </w:r>
        <w:r w:rsidR="00556D04" w:rsidRPr="00132A04">
          <w:rPr>
            <w:rStyle w:val="Hyperlink"/>
            <w:noProof/>
          </w:rPr>
          <w:noBreakHyphen/>
          <w:t>4 Khảo sát website https://www.vinabook.com/ (2)</w:t>
        </w:r>
        <w:r w:rsidR="00556D04">
          <w:rPr>
            <w:noProof/>
            <w:webHidden/>
          </w:rPr>
          <w:tab/>
        </w:r>
        <w:r w:rsidR="00556D04">
          <w:rPr>
            <w:noProof/>
            <w:webHidden/>
          </w:rPr>
          <w:fldChar w:fldCharType="begin"/>
        </w:r>
        <w:r w:rsidR="00556D04">
          <w:rPr>
            <w:noProof/>
            <w:webHidden/>
          </w:rPr>
          <w:instrText xml:space="preserve"> PAGEREF _Toc78050949 \h </w:instrText>
        </w:r>
        <w:r w:rsidR="00556D04">
          <w:rPr>
            <w:noProof/>
            <w:webHidden/>
          </w:rPr>
        </w:r>
        <w:r w:rsidR="00556D04">
          <w:rPr>
            <w:noProof/>
            <w:webHidden/>
          </w:rPr>
          <w:fldChar w:fldCharType="separate"/>
        </w:r>
        <w:r w:rsidR="00556D04">
          <w:rPr>
            <w:noProof/>
            <w:webHidden/>
          </w:rPr>
          <w:t>5</w:t>
        </w:r>
        <w:r w:rsidR="00556D04">
          <w:rPr>
            <w:noProof/>
            <w:webHidden/>
          </w:rPr>
          <w:fldChar w:fldCharType="end"/>
        </w:r>
      </w:hyperlink>
    </w:p>
    <w:p w14:paraId="3787B34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0" w:history="1">
        <w:r w:rsidR="00556D04" w:rsidRPr="00132A04">
          <w:rPr>
            <w:rStyle w:val="Hyperlink"/>
            <w:noProof/>
          </w:rPr>
          <w:t>Hình 1</w:t>
        </w:r>
        <w:r w:rsidR="00556D04" w:rsidRPr="00132A04">
          <w:rPr>
            <w:rStyle w:val="Hyperlink"/>
            <w:noProof/>
          </w:rPr>
          <w:noBreakHyphen/>
          <w:t>5 Khảo sát website https://sachhay24h.com/ (1)</w:t>
        </w:r>
        <w:r w:rsidR="00556D04">
          <w:rPr>
            <w:noProof/>
            <w:webHidden/>
          </w:rPr>
          <w:tab/>
        </w:r>
        <w:r w:rsidR="00556D04">
          <w:rPr>
            <w:noProof/>
            <w:webHidden/>
          </w:rPr>
          <w:fldChar w:fldCharType="begin"/>
        </w:r>
        <w:r w:rsidR="00556D04">
          <w:rPr>
            <w:noProof/>
            <w:webHidden/>
          </w:rPr>
          <w:instrText xml:space="preserve"> PAGEREF _Toc78050950 \h </w:instrText>
        </w:r>
        <w:r w:rsidR="00556D04">
          <w:rPr>
            <w:noProof/>
            <w:webHidden/>
          </w:rPr>
        </w:r>
        <w:r w:rsidR="00556D04">
          <w:rPr>
            <w:noProof/>
            <w:webHidden/>
          </w:rPr>
          <w:fldChar w:fldCharType="separate"/>
        </w:r>
        <w:r w:rsidR="00556D04">
          <w:rPr>
            <w:noProof/>
            <w:webHidden/>
          </w:rPr>
          <w:t>6</w:t>
        </w:r>
        <w:r w:rsidR="00556D04">
          <w:rPr>
            <w:noProof/>
            <w:webHidden/>
          </w:rPr>
          <w:fldChar w:fldCharType="end"/>
        </w:r>
      </w:hyperlink>
    </w:p>
    <w:p w14:paraId="6BF67167"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1" w:history="1">
        <w:r w:rsidR="00556D04" w:rsidRPr="00132A04">
          <w:rPr>
            <w:rStyle w:val="Hyperlink"/>
            <w:noProof/>
          </w:rPr>
          <w:t>Hình 1</w:t>
        </w:r>
        <w:r w:rsidR="00556D04" w:rsidRPr="00132A04">
          <w:rPr>
            <w:rStyle w:val="Hyperlink"/>
            <w:noProof/>
          </w:rPr>
          <w:noBreakHyphen/>
          <w:t>6 Khảo sát website https://sachhay24h.com/   (2)</w:t>
        </w:r>
        <w:r w:rsidR="00556D04">
          <w:rPr>
            <w:noProof/>
            <w:webHidden/>
          </w:rPr>
          <w:tab/>
        </w:r>
        <w:r w:rsidR="00556D04">
          <w:rPr>
            <w:noProof/>
            <w:webHidden/>
          </w:rPr>
          <w:fldChar w:fldCharType="begin"/>
        </w:r>
        <w:r w:rsidR="00556D04">
          <w:rPr>
            <w:noProof/>
            <w:webHidden/>
          </w:rPr>
          <w:instrText xml:space="preserve"> PAGEREF _Toc78050951 \h </w:instrText>
        </w:r>
        <w:r w:rsidR="00556D04">
          <w:rPr>
            <w:noProof/>
            <w:webHidden/>
          </w:rPr>
        </w:r>
        <w:r w:rsidR="00556D04">
          <w:rPr>
            <w:noProof/>
            <w:webHidden/>
          </w:rPr>
          <w:fldChar w:fldCharType="separate"/>
        </w:r>
        <w:r w:rsidR="00556D04">
          <w:rPr>
            <w:noProof/>
            <w:webHidden/>
          </w:rPr>
          <w:t>6</w:t>
        </w:r>
        <w:r w:rsidR="00556D04">
          <w:rPr>
            <w:noProof/>
            <w:webHidden/>
          </w:rPr>
          <w:fldChar w:fldCharType="end"/>
        </w:r>
      </w:hyperlink>
    </w:p>
    <w:p w14:paraId="686973DA"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2" w:history="1">
        <w:r w:rsidR="00556D04" w:rsidRPr="00132A04">
          <w:rPr>
            <w:rStyle w:val="Hyperlink"/>
            <w:noProof/>
          </w:rPr>
          <w:t>Hình 1</w:t>
        </w:r>
        <w:r w:rsidR="00556D04" w:rsidRPr="00132A04">
          <w:rPr>
            <w:rStyle w:val="Hyperlink"/>
            <w:noProof/>
          </w:rPr>
          <w:noBreakHyphen/>
          <w:t>7 Khảo sát website https://bookbuy.vn/ (1)</w:t>
        </w:r>
        <w:r w:rsidR="00556D04">
          <w:rPr>
            <w:noProof/>
            <w:webHidden/>
          </w:rPr>
          <w:tab/>
        </w:r>
        <w:r w:rsidR="00556D04">
          <w:rPr>
            <w:noProof/>
            <w:webHidden/>
          </w:rPr>
          <w:fldChar w:fldCharType="begin"/>
        </w:r>
        <w:r w:rsidR="00556D04">
          <w:rPr>
            <w:noProof/>
            <w:webHidden/>
          </w:rPr>
          <w:instrText xml:space="preserve"> PAGEREF _Toc78050952 \h </w:instrText>
        </w:r>
        <w:r w:rsidR="00556D04">
          <w:rPr>
            <w:noProof/>
            <w:webHidden/>
          </w:rPr>
        </w:r>
        <w:r w:rsidR="00556D04">
          <w:rPr>
            <w:noProof/>
            <w:webHidden/>
          </w:rPr>
          <w:fldChar w:fldCharType="separate"/>
        </w:r>
        <w:r w:rsidR="00556D04">
          <w:rPr>
            <w:noProof/>
            <w:webHidden/>
          </w:rPr>
          <w:t>7</w:t>
        </w:r>
        <w:r w:rsidR="00556D04">
          <w:rPr>
            <w:noProof/>
            <w:webHidden/>
          </w:rPr>
          <w:fldChar w:fldCharType="end"/>
        </w:r>
      </w:hyperlink>
    </w:p>
    <w:p w14:paraId="308E60B7"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3" w:history="1">
        <w:r w:rsidR="00556D04" w:rsidRPr="00132A04">
          <w:rPr>
            <w:rStyle w:val="Hyperlink"/>
            <w:noProof/>
          </w:rPr>
          <w:t>Hình 1</w:t>
        </w:r>
        <w:r w:rsidR="00556D04" w:rsidRPr="00132A04">
          <w:rPr>
            <w:rStyle w:val="Hyperlink"/>
            <w:noProof/>
          </w:rPr>
          <w:noBreakHyphen/>
          <w:t>8 Khảo sát website https://bookbuy.vn/ (2)</w:t>
        </w:r>
        <w:r w:rsidR="00556D04">
          <w:rPr>
            <w:noProof/>
            <w:webHidden/>
          </w:rPr>
          <w:tab/>
        </w:r>
        <w:r w:rsidR="00556D04">
          <w:rPr>
            <w:noProof/>
            <w:webHidden/>
          </w:rPr>
          <w:fldChar w:fldCharType="begin"/>
        </w:r>
        <w:r w:rsidR="00556D04">
          <w:rPr>
            <w:noProof/>
            <w:webHidden/>
          </w:rPr>
          <w:instrText xml:space="preserve"> PAGEREF _Toc78050953 \h </w:instrText>
        </w:r>
        <w:r w:rsidR="00556D04">
          <w:rPr>
            <w:noProof/>
            <w:webHidden/>
          </w:rPr>
        </w:r>
        <w:r w:rsidR="00556D04">
          <w:rPr>
            <w:noProof/>
            <w:webHidden/>
          </w:rPr>
          <w:fldChar w:fldCharType="separate"/>
        </w:r>
        <w:r w:rsidR="00556D04">
          <w:rPr>
            <w:noProof/>
            <w:webHidden/>
          </w:rPr>
          <w:t>7</w:t>
        </w:r>
        <w:r w:rsidR="00556D04">
          <w:rPr>
            <w:noProof/>
            <w:webHidden/>
          </w:rPr>
          <w:fldChar w:fldCharType="end"/>
        </w:r>
      </w:hyperlink>
    </w:p>
    <w:p w14:paraId="6121233F"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4" w:history="1">
        <w:r w:rsidR="00556D04" w:rsidRPr="00132A04">
          <w:rPr>
            <w:rStyle w:val="Hyperlink"/>
            <w:noProof/>
          </w:rPr>
          <w:t>Hình 2</w:t>
        </w:r>
        <w:r w:rsidR="00556D04" w:rsidRPr="00132A04">
          <w:rPr>
            <w:rStyle w:val="Hyperlink"/>
            <w:noProof/>
          </w:rPr>
          <w:noBreakHyphen/>
          <w:t>1 Quy trình hoạt động của PHP [9]</w:t>
        </w:r>
        <w:r w:rsidR="00556D04">
          <w:rPr>
            <w:noProof/>
            <w:webHidden/>
          </w:rPr>
          <w:tab/>
        </w:r>
        <w:r w:rsidR="00556D04">
          <w:rPr>
            <w:noProof/>
            <w:webHidden/>
          </w:rPr>
          <w:fldChar w:fldCharType="begin"/>
        </w:r>
        <w:r w:rsidR="00556D04">
          <w:rPr>
            <w:noProof/>
            <w:webHidden/>
          </w:rPr>
          <w:instrText xml:space="preserve"> PAGEREF _Toc78050954 \h </w:instrText>
        </w:r>
        <w:r w:rsidR="00556D04">
          <w:rPr>
            <w:noProof/>
            <w:webHidden/>
          </w:rPr>
        </w:r>
        <w:r w:rsidR="00556D04">
          <w:rPr>
            <w:noProof/>
            <w:webHidden/>
          </w:rPr>
          <w:fldChar w:fldCharType="separate"/>
        </w:r>
        <w:r w:rsidR="00556D04">
          <w:rPr>
            <w:noProof/>
            <w:webHidden/>
          </w:rPr>
          <w:t>15</w:t>
        </w:r>
        <w:r w:rsidR="00556D04">
          <w:rPr>
            <w:noProof/>
            <w:webHidden/>
          </w:rPr>
          <w:fldChar w:fldCharType="end"/>
        </w:r>
      </w:hyperlink>
    </w:p>
    <w:p w14:paraId="4F520EC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5" w:history="1">
        <w:r w:rsidR="00556D04" w:rsidRPr="00132A04">
          <w:rPr>
            <w:rStyle w:val="Hyperlink"/>
            <w:noProof/>
          </w:rPr>
          <w:t>Hình 2</w:t>
        </w:r>
        <w:r w:rsidR="00556D04" w:rsidRPr="00132A04">
          <w:rPr>
            <w:rStyle w:val="Hyperlink"/>
            <w:noProof/>
          </w:rPr>
          <w:noBreakHyphen/>
          <w:t>2 Mô hình MVC [10]</w:t>
        </w:r>
        <w:r w:rsidR="00556D04">
          <w:rPr>
            <w:noProof/>
            <w:webHidden/>
          </w:rPr>
          <w:tab/>
        </w:r>
        <w:r w:rsidR="00556D04">
          <w:rPr>
            <w:noProof/>
            <w:webHidden/>
          </w:rPr>
          <w:fldChar w:fldCharType="begin"/>
        </w:r>
        <w:r w:rsidR="00556D04">
          <w:rPr>
            <w:noProof/>
            <w:webHidden/>
          </w:rPr>
          <w:instrText xml:space="preserve"> PAGEREF _Toc78050955 \h </w:instrText>
        </w:r>
        <w:r w:rsidR="00556D04">
          <w:rPr>
            <w:noProof/>
            <w:webHidden/>
          </w:rPr>
        </w:r>
        <w:r w:rsidR="00556D04">
          <w:rPr>
            <w:noProof/>
            <w:webHidden/>
          </w:rPr>
          <w:fldChar w:fldCharType="separate"/>
        </w:r>
        <w:r w:rsidR="00556D04">
          <w:rPr>
            <w:noProof/>
            <w:webHidden/>
          </w:rPr>
          <w:t>16</w:t>
        </w:r>
        <w:r w:rsidR="00556D04">
          <w:rPr>
            <w:noProof/>
            <w:webHidden/>
          </w:rPr>
          <w:fldChar w:fldCharType="end"/>
        </w:r>
      </w:hyperlink>
    </w:p>
    <w:p w14:paraId="1A0D37BE"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6" w:history="1">
        <w:r w:rsidR="00556D04" w:rsidRPr="00132A04">
          <w:rPr>
            <w:rStyle w:val="Hyperlink"/>
            <w:noProof/>
          </w:rPr>
          <w:t>Hình 2</w:t>
        </w:r>
        <w:r w:rsidR="00556D04" w:rsidRPr="00132A04">
          <w:rPr>
            <w:rStyle w:val="Hyperlink"/>
            <w:noProof/>
          </w:rPr>
          <w:noBreakHyphen/>
          <w:t>3 Giải thích các ký hiệu UML [15]</w:t>
        </w:r>
        <w:r w:rsidR="00556D04">
          <w:rPr>
            <w:noProof/>
            <w:webHidden/>
          </w:rPr>
          <w:tab/>
        </w:r>
        <w:r w:rsidR="00556D04">
          <w:rPr>
            <w:noProof/>
            <w:webHidden/>
          </w:rPr>
          <w:fldChar w:fldCharType="begin"/>
        </w:r>
        <w:r w:rsidR="00556D04">
          <w:rPr>
            <w:noProof/>
            <w:webHidden/>
          </w:rPr>
          <w:instrText xml:space="preserve"> PAGEREF _Toc78050956 \h </w:instrText>
        </w:r>
        <w:r w:rsidR="00556D04">
          <w:rPr>
            <w:noProof/>
            <w:webHidden/>
          </w:rPr>
        </w:r>
        <w:r w:rsidR="00556D04">
          <w:rPr>
            <w:noProof/>
            <w:webHidden/>
          </w:rPr>
          <w:fldChar w:fldCharType="separate"/>
        </w:r>
        <w:r w:rsidR="00556D04">
          <w:rPr>
            <w:noProof/>
            <w:webHidden/>
          </w:rPr>
          <w:t>23</w:t>
        </w:r>
        <w:r w:rsidR="00556D04">
          <w:rPr>
            <w:noProof/>
            <w:webHidden/>
          </w:rPr>
          <w:fldChar w:fldCharType="end"/>
        </w:r>
      </w:hyperlink>
    </w:p>
    <w:p w14:paraId="082032E4"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7" w:history="1">
        <w:r w:rsidR="00556D04" w:rsidRPr="00132A04">
          <w:rPr>
            <w:rStyle w:val="Hyperlink"/>
            <w:noProof/>
          </w:rPr>
          <w:t>Hình 3</w:t>
        </w:r>
        <w:r w:rsidR="00556D04" w:rsidRPr="00132A04">
          <w:rPr>
            <w:rStyle w:val="Hyperlink"/>
            <w:noProof/>
          </w:rPr>
          <w:noBreakHyphen/>
          <w:t>1 Biểu đồ usecase tổng quát</w:t>
        </w:r>
        <w:r w:rsidR="00556D04">
          <w:rPr>
            <w:noProof/>
            <w:webHidden/>
          </w:rPr>
          <w:tab/>
        </w:r>
        <w:r w:rsidR="00556D04">
          <w:rPr>
            <w:noProof/>
            <w:webHidden/>
          </w:rPr>
          <w:fldChar w:fldCharType="begin"/>
        </w:r>
        <w:r w:rsidR="00556D04">
          <w:rPr>
            <w:noProof/>
            <w:webHidden/>
          </w:rPr>
          <w:instrText xml:space="preserve"> PAGEREF _Toc78050957 \h </w:instrText>
        </w:r>
        <w:r w:rsidR="00556D04">
          <w:rPr>
            <w:noProof/>
            <w:webHidden/>
          </w:rPr>
        </w:r>
        <w:r w:rsidR="00556D04">
          <w:rPr>
            <w:noProof/>
            <w:webHidden/>
          </w:rPr>
          <w:fldChar w:fldCharType="separate"/>
        </w:r>
        <w:r w:rsidR="00556D04">
          <w:rPr>
            <w:noProof/>
            <w:webHidden/>
          </w:rPr>
          <w:t>28</w:t>
        </w:r>
        <w:r w:rsidR="00556D04">
          <w:rPr>
            <w:noProof/>
            <w:webHidden/>
          </w:rPr>
          <w:fldChar w:fldCharType="end"/>
        </w:r>
      </w:hyperlink>
    </w:p>
    <w:p w14:paraId="564D178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8" w:history="1">
        <w:r w:rsidR="00556D04" w:rsidRPr="00132A04">
          <w:rPr>
            <w:rStyle w:val="Hyperlink"/>
            <w:noProof/>
          </w:rPr>
          <w:t>Hình 3</w:t>
        </w:r>
        <w:r w:rsidR="00556D04" w:rsidRPr="00132A04">
          <w:rPr>
            <w:rStyle w:val="Hyperlink"/>
            <w:noProof/>
          </w:rPr>
          <w:noBreakHyphen/>
          <w:t>2 Biểu đồ usecase đăng nhập</w:t>
        </w:r>
        <w:r w:rsidR="00556D04">
          <w:rPr>
            <w:noProof/>
            <w:webHidden/>
          </w:rPr>
          <w:tab/>
        </w:r>
        <w:r w:rsidR="00556D04">
          <w:rPr>
            <w:noProof/>
            <w:webHidden/>
          </w:rPr>
          <w:fldChar w:fldCharType="begin"/>
        </w:r>
        <w:r w:rsidR="00556D04">
          <w:rPr>
            <w:noProof/>
            <w:webHidden/>
          </w:rPr>
          <w:instrText xml:space="preserve"> PAGEREF _Toc78050958 \h </w:instrText>
        </w:r>
        <w:r w:rsidR="00556D04">
          <w:rPr>
            <w:noProof/>
            <w:webHidden/>
          </w:rPr>
        </w:r>
        <w:r w:rsidR="00556D04">
          <w:rPr>
            <w:noProof/>
            <w:webHidden/>
          </w:rPr>
          <w:fldChar w:fldCharType="separate"/>
        </w:r>
        <w:r w:rsidR="00556D04">
          <w:rPr>
            <w:noProof/>
            <w:webHidden/>
          </w:rPr>
          <w:t>29</w:t>
        </w:r>
        <w:r w:rsidR="00556D04">
          <w:rPr>
            <w:noProof/>
            <w:webHidden/>
          </w:rPr>
          <w:fldChar w:fldCharType="end"/>
        </w:r>
      </w:hyperlink>
    </w:p>
    <w:p w14:paraId="668BEFC1"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59" w:history="1">
        <w:r w:rsidR="00556D04" w:rsidRPr="00132A04">
          <w:rPr>
            <w:rStyle w:val="Hyperlink"/>
            <w:noProof/>
          </w:rPr>
          <w:t>Hình 3</w:t>
        </w:r>
        <w:r w:rsidR="00556D04" w:rsidRPr="00132A04">
          <w:rPr>
            <w:rStyle w:val="Hyperlink"/>
            <w:noProof/>
          </w:rPr>
          <w:noBreakHyphen/>
          <w:t>3 Biểu đồ Usecase quản lý danh mục sản phẩm</w:t>
        </w:r>
        <w:r w:rsidR="00556D04">
          <w:rPr>
            <w:noProof/>
            <w:webHidden/>
          </w:rPr>
          <w:tab/>
        </w:r>
        <w:r w:rsidR="00556D04">
          <w:rPr>
            <w:noProof/>
            <w:webHidden/>
          </w:rPr>
          <w:fldChar w:fldCharType="begin"/>
        </w:r>
        <w:r w:rsidR="00556D04">
          <w:rPr>
            <w:noProof/>
            <w:webHidden/>
          </w:rPr>
          <w:instrText xml:space="preserve"> PAGEREF _Toc78050959 \h </w:instrText>
        </w:r>
        <w:r w:rsidR="00556D04">
          <w:rPr>
            <w:noProof/>
            <w:webHidden/>
          </w:rPr>
        </w:r>
        <w:r w:rsidR="00556D04">
          <w:rPr>
            <w:noProof/>
            <w:webHidden/>
          </w:rPr>
          <w:fldChar w:fldCharType="separate"/>
        </w:r>
        <w:r w:rsidR="00556D04">
          <w:rPr>
            <w:noProof/>
            <w:webHidden/>
          </w:rPr>
          <w:t>30</w:t>
        </w:r>
        <w:r w:rsidR="00556D04">
          <w:rPr>
            <w:noProof/>
            <w:webHidden/>
          </w:rPr>
          <w:fldChar w:fldCharType="end"/>
        </w:r>
      </w:hyperlink>
    </w:p>
    <w:p w14:paraId="21799FEC"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0" w:history="1">
        <w:r w:rsidR="00556D04" w:rsidRPr="00132A04">
          <w:rPr>
            <w:rStyle w:val="Hyperlink"/>
            <w:noProof/>
          </w:rPr>
          <w:t>Hình 3</w:t>
        </w:r>
        <w:r w:rsidR="00556D04" w:rsidRPr="00132A04">
          <w:rPr>
            <w:rStyle w:val="Hyperlink"/>
            <w:noProof/>
          </w:rPr>
          <w:noBreakHyphen/>
          <w:t>4 Biểu đồ Usecase quản lý sản phẩm</w:t>
        </w:r>
        <w:r w:rsidR="00556D04">
          <w:rPr>
            <w:noProof/>
            <w:webHidden/>
          </w:rPr>
          <w:tab/>
        </w:r>
        <w:r w:rsidR="00556D04">
          <w:rPr>
            <w:noProof/>
            <w:webHidden/>
          </w:rPr>
          <w:fldChar w:fldCharType="begin"/>
        </w:r>
        <w:r w:rsidR="00556D04">
          <w:rPr>
            <w:noProof/>
            <w:webHidden/>
          </w:rPr>
          <w:instrText xml:space="preserve"> PAGEREF _Toc78050960 \h </w:instrText>
        </w:r>
        <w:r w:rsidR="00556D04">
          <w:rPr>
            <w:noProof/>
            <w:webHidden/>
          </w:rPr>
        </w:r>
        <w:r w:rsidR="00556D04">
          <w:rPr>
            <w:noProof/>
            <w:webHidden/>
          </w:rPr>
          <w:fldChar w:fldCharType="separate"/>
        </w:r>
        <w:r w:rsidR="00556D04">
          <w:rPr>
            <w:noProof/>
            <w:webHidden/>
          </w:rPr>
          <w:t>31</w:t>
        </w:r>
        <w:r w:rsidR="00556D04">
          <w:rPr>
            <w:noProof/>
            <w:webHidden/>
          </w:rPr>
          <w:fldChar w:fldCharType="end"/>
        </w:r>
      </w:hyperlink>
    </w:p>
    <w:p w14:paraId="51F8EE49"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1" w:history="1">
        <w:r w:rsidR="00556D04" w:rsidRPr="00132A04">
          <w:rPr>
            <w:rStyle w:val="Hyperlink"/>
            <w:noProof/>
          </w:rPr>
          <w:t>Hình 3</w:t>
        </w:r>
        <w:r w:rsidR="00556D04" w:rsidRPr="00132A04">
          <w:rPr>
            <w:rStyle w:val="Hyperlink"/>
            <w:noProof/>
          </w:rPr>
          <w:noBreakHyphen/>
          <w:t>5 Biểu đồ Usecase quản lý nhà sản xuất</w:t>
        </w:r>
        <w:r w:rsidR="00556D04">
          <w:rPr>
            <w:noProof/>
            <w:webHidden/>
          </w:rPr>
          <w:tab/>
        </w:r>
        <w:r w:rsidR="00556D04">
          <w:rPr>
            <w:noProof/>
            <w:webHidden/>
          </w:rPr>
          <w:fldChar w:fldCharType="begin"/>
        </w:r>
        <w:r w:rsidR="00556D04">
          <w:rPr>
            <w:noProof/>
            <w:webHidden/>
          </w:rPr>
          <w:instrText xml:space="preserve"> PAGEREF _Toc78050961 \h </w:instrText>
        </w:r>
        <w:r w:rsidR="00556D04">
          <w:rPr>
            <w:noProof/>
            <w:webHidden/>
          </w:rPr>
        </w:r>
        <w:r w:rsidR="00556D04">
          <w:rPr>
            <w:noProof/>
            <w:webHidden/>
          </w:rPr>
          <w:fldChar w:fldCharType="separate"/>
        </w:r>
        <w:r w:rsidR="00556D04">
          <w:rPr>
            <w:noProof/>
            <w:webHidden/>
          </w:rPr>
          <w:t>32</w:t>
        </w:r>
        <w:r w:rsidR="00556D04">
          <w:rPr>
            <w:noProof/>
            <w:webHidden/>
          </w:rPr>
          <w:fldChar w:fldCharType="end"/>
        </w:r>
      </w:hyperlink>
    </w:p>
    <w:p w14:paraId="55DA4048"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2" w:history="1">
        <w:r w:rsidR="00556D04" w:rsidRPr="00132A04">
          <w:rPr>
            <w:rStyle w:val="Hyperlink"/>
            <w:noProof/>
          </w:rPr>
          <w:t>Hình 3</w:t>
        </w:r>
        <w:r w:rsidR="00556D04" w:rsidRPr="00132A04">
          <w:rPr>
            <w:rStyle w:val="Hyperlink"/>
            <w:noProof/>
          </w:rPr>
          <w:noBreakHyphen/>
          <w:t>6 Biểu đồ Usecase quản lý thuộc tính sản phẩm</w:t>
        </w:r>
        <w:r w:rsidR="00556D04">
          <w:rPr>
            <w:noProof/>
            <w:webHidden/>
          </w:rPr>
          <w:tab/>
        </w:r>
        <w:r w:rsidR="00556D04">
          <w:rPr>
            <w:noProof/>
            <w:webHidden/>
          </w:rPr>
          <w:fldChar w:fldCharType="begin"/>
        </w:r>
        <w:r w:rsidR="00556D04">
          <w:rPr>
            <w:noProof/>
            <w:webHidden/>
          </w:rPr>
          <w:instrText xml:space="preserve"> PAGEREF _Toc78050962 \h </w:instrText>
        </w:r>
        <w:r w:rsidR="00556D04">
          <w:rPr>
            <w:noProof/>
            <w:webHidden/>
          </w:rPr>
        </w:r>
        <w:r w:rsidR="00556D04">
          <w:rPr>
            <w:noProof/>
            <w:webHidden/>
          </w:rPr>
          <w:fldChar w:fldCharType="separate"/>
        </w:r>
        <w:r w:rsidR="00556D04">
          <w:rPr>
            <w:noProof/>
            <w:webHidden/>
          </w:rPr>
          <w:t>34</w:t>
        </w:r>
        <w:r w:rsidR="00556D04">
          <w:rPr>
            <w:noProof/>
            <w:webHidden/>
          </w:rPr>
          <w:fldChar w:fldCharType="end"/>
        </w:r>
      </w:hyperlink>
    </w:p>
    <w:p w14:paraId="30E0FB39"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3" w:history="1">
        <w:r w:rsidR="00556D04" w:rsidRPr="00132A04">
          <w:rPr>
            <w:rStyle w:val="Hyperlink"/>
            <w:noProof/>
          </w:rPr>
          <w:t>Hình 3</w:t>
        </w:r>
        <w:r w:rsidR="00556D04" w:rsidRPr="00132A04">
          <w:rPr>
            <w:rStyle w:val="Hyperlink"/>
            <w:noProof/>
          </w:rPr>
          <w:noBreakHyphen/>
          <w:t>7 Biểu đồ Usecase quản lý từ khóa</w:t>
        </w:r>
        <w:r w:rsidR="00556D04">
          <w:rPr>
            <w:noProof/>
            <w:webHidden/>
          </w:rPr>
          <w:tab/>
        </w:r>
        <w:r w:rsidR="00556D04">
          <w:rPr>
            <w:noProof/>
            <w:webHidden/>
          </w:rPr>
          <w:fldChar w:fldCharType="begin"/>
        </w:r>
        <w:r w:rsidR="00556D04">
          <w:rPr>
            <w:noProof/>
            <w:webHidden/>
          </w:rPr>
          <w:instrText xml:space="preserve"> PAGEREF _Toc78050963 \h </w:instrText>
        </w:r>
        <w:r w:rsidR="00556D04">
          <w:rPr>
            <w:noProof/>
            <w:webHidden/>
          </w:rPr>
        </w:r>
        <w:r w:rsidR="00556D04">
          <w:rPr>
            <w:noProof/>
            <w:webHidden/>
          </w:rPr>
          <w:fldChar w:fldCharType="separate"/>
        </w:r>
        <w:r w:rsidR="00556D04">
          <w:rPr>
            <w:noProof/>
            <w:webHidden/>
          </w:rPr>
          <w:t>35</w:t>
        </w:r>
        <w:r w:rsidR="00556D04">
          <w:rPr>
            <w:noProof/>
            <w:webHidden/>
          </w:rPr>
          <w:fldChar w:fldCharType="end"/>
        </w:r>
      </w:hyperlink>
    </w:p>
    <w:p w14:paraId="42129738"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4" w:history="1">
        <w:r w:rsidR="00556D04" w:rsidRPr="00132A04">
          <w:rPr>
            <w:rStyle w:val="Hyperlink"/>
            <w:noProof/>
          </w:rPr>
          <w:t>Hình 3</w:t>
        </w:r>
        <w:r w:rsidR="00556D04" w:rsidRPr="00132A04">
          <w:rPr>
            <w:rStyle w:val="Hyperlink"/>
            <w:noProof/>
          </w:rPr>
          <w:noBreakHyphen/>
          <w:t>8 Biểu đồ Usecase quản lý danh mục bài viết</w:t>
        </w:r>
        <w:r w:rsidR="00556D04">
          <w:rPr>
            <w:noProof/>
            <w:webHidden/>
          </w:rPr>
          <w:tab/>
        </w:r>
        <w:r w:rsidR="00556D04">
          <w:rPr>
            <w:noProof/>
            <w:webHidden/>
          </w:rPr>
          <w:fldChar w:fldCharType="begin"/>
        </w:r>
        <w:r w:rsidR="00556D04">
          <w:rPr>
            <w:noProof/>
            <w:webHidden/>
          </w:rPr>
          <w:instrText xml:space="preserve"> PAGEREF _Toc78050964 \h </w:instrText>
        </w:r>
        <w:r w:rsidR="00556D04">
          <w:rPr>
            <w:noProof/>
            <w:webHidden/>
          </w:rPr>
        </w:r>
        <w:r w:rsidR="00556D04">
          <w:rPr>
            <w:noProof/>
            <w:webHidden/>
          </w:rPr>
          <w:fldChar w:fldCharType="separate"/>
        </w:r>
        <w:r w:rsidR="00556D04">
          <w:rPr>
            <w:noProof/>
            <w:webHidden/>
          </w:rPr>
          <w:t>36</w:t>
        </w:r>
        <w:r w:rsidR="00556D04">
          <w:rPr>
            <w:noProof/>
            <w:webHidden/>
          </w:rPr>
          <w:fldChar w:fldCharType="end"/>
        </w:r>
      </w:hyperlink>
    </w:p>
    <w:p w14:paraId="5E400D31"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5" w:history="1">
        <w:r w:rsidR="00556D04" w:rsidRPr="00132A04">
          <w:rPr>
            <w:rStyle w:val="Hyperlink"/>
            <w:noProof/>
          </w:rPr>
          <w:t>Hình 3</w:t>
        </w:r>
        <w:r w:rsidR="00556D04" w:rsidRPr="00132A04">
          <w:rPr>
            <w:rStyle w:val="Hyperlink"/>
            <w:noProof/>
          </w:rPr>
          <w:noBreakHyphen/>
          <w:t>9 Biểu đồ Usecase quản lý bài viết</w:t>
        </w:r>
        <w:r w:rsidR="00556D04">
          <w:rPr>
            <w:noProof/>
            <w:webHidden/>
          </w:rPr>
          <w:tab/>
        </w:r>
        <w:r w:rsidR="00556D04">
          <w:rPr>
            <w:noProof/>
            <w:webHidden/>
          </w:rPr>
          <w:fldChar w:fldCharType="begin"/>
        </w:r>
        <w:r w:rsidR="00556D04">
          <w:rPr>
            <w:noProof/>
            <w:webHidden/>
          </w:rPr>
          <w:instrText xml:space="preserve"> PAGEREF _Toc78050965 \h </w:instrText>
        </w:r>
        <w:r w:rsidR="00556D04">
          <w:rPr>
            <w:noProof/>
            <w:webHidden/>
          </w:rPr>
        </w:r>
        <w:r w:rsidR="00556D04">
          <w:rPr>
            <w:noProof/>
            <w:webHidden/>
          </w:rPr>
          <w:fldChar w:fldCharType="separate"/>
        </w:r>
        <w:r w:rsidR="00556D04">
          <w:rPr>
            <w:noProof/>
            <w:webHidden/>
          </w:rPr>
          <w:t>38</w:t>
        </w:r>
        <w:r w:rsidR="00556D04">
          <w:rPr>
            <w:noProof/>
            <w:webHidden/>
          </w:rPr>
          <w:fldChar w:fldCharType="end"/>
        </w:r>
      </w:hyperlink>
    </w:p>
    <w:p w14:paraId="5A470670"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6" w:history="1">
        <w:r w:rsidR="00556D04" w:rsidRPr="00132A04">
          <w:rPr>
            <w:rStyle w:val="Hyperlink"/>
            <w:noProof/>
          </w:rPr>
          <w:t>Hình 3</w:t>
        </w:r>
        <w:r w:rsidR="00556D04" w:rsidRPr="00132A04">
          <w:rPr>
            <w:rStyle w:val="Hyperlink"/>
            <w:noProof/>
          </w:rPr>
          <w:noBreakHyphen/>
          <w:t>10 Biểu đồ Usecase quản lý đơn hàng</w:t>
        </w:r>
        <w:r w:rsidR="00556D04">
          <w:rPr>
            <w:noProof/>
            <w:webHidden/>
          </w:rPr>
          <w:tab/>
        </w:r>
        <w:r w:rsidR="00556D04">
          <w:rPr>
            <w:noProof/>
            <w:webHidden/>
          </w:rPr>
          <w:fldChar w:fldCharType="begin"/>
        </w:r>
        <w:r w:rsidR="00556D04">
          <w:rPr>
            <w:noProof/>
            <w:webHidden/>
          </w:rPr>
          <w:instrText xml:space="preserve"> PAGEREF _Toc78050966 \h </w:instrText>
        </w:r>
        <w:r w:rsidR="00556D04">
          <w:rPr>
            <w:noProof/>
            <w:webHidden/>
          </w:rPr>
        </w:r>
        <w:r w:rsidR="00556D04">
          <w:rPr>
            <w:noProof/>
            <w:webHidden/>
          </w:rPr>
          <w:fldChar w:fldCharType="separate"/>
        </w:r>
        <w:r w:rsidR="00556D04">
          <w:rPr>
            <w:noProof/>
            <w:webHidden/>
          </w:rPr>
          <w:t>39</w:t>
        </w:r>
        <w:r w:rsidR="00556D04">
          <w:rPr>
            <w:noProof/>
            <w:webHidden/>
          </w:rPr>
          <w:fldChar w:fldCharType="end"/>
        </w:r>
      </w:hyperlink>
    </w:p>
    <w:p w14:paraId="71CED744"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7" w:history="1">
        <w:r w:rsidR="00556D04" w:rsidRPr="00132A04">
          <w:rPr>
            <w:rStyle w:val="Hyperlink"/>
            <w:noProof/>
          </w:rPr>
          <w:t>Hình 3</w:t>
        </w:r>
        <w:r w:rsidR="00556D04" w:rsidRPr="00132A04">
          <w:rPr>
            <w:rStyle w:val="Hyperlink"/>
            <w:noProof/>
          </w:rPr>
          <w:noBreakHyphen/>
          <w:t>11 Biểu đồ Usecase quản lý người dung</w:t>
        </w:r>
        <w:r w:rsidR="00556D04">
          <w:rPr>
            <w:noProof/>
            <w:webHidden/>
          </w:rPr>
          <w:tab/>
        </w:r>
        <w:r w:rsidR="00556D04">
          <w:rPr>
            <w:noProof/>
            <w:webHidden/>
          </w:rPr>
          <w:fldChar w:fldCharType="begin"/>
        </w:r>
        <w:r w:rsidR="00556D04">
          <w:rPr>
            <w:noProof/>
            <w:webHidden/>
          </w:rPr>
          <w:instrText xml:space="preserve"> PAGEREF _Toc78050967 \h </w:instrText>
        </w:r>
        <w:r w:rsidR="00556D04">
          <w:rPr>
            <w:noProof/>
            <w:webHidden/>
          </w:rPr>
        </w:r>
        <w:r w:rsidR="00556D04">
          <w:rPr>
            <w:noProof/>
            <w:webHidden/>
          </w:rPr>
          <w:fldChar w:fldCharType="separate"/>
        </w:r>
        <w:r w:rsidR="00556D04">
          <w:rPr>
            <w:noProof/>
            <w:webHidden/>
          </w:rPr>
          <w:t>41</w:t>
        </w:r>
        <w:r w:rsidR="00556D04">
          <w:rPr>
            <w:noProof/>
            <w:webHidden/>
          </w:rPr>
          <w:fldChar w:fldCharType="end"/>
        </w:r>
      </w:hyperlink>
    </w:p>
    <w:p w14:paraId="27255114"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8" w:history="1">
        <w:r w:rsidR="00556D04" w:rsidRPr="00132A04">
          <w:rPr>
            <w:rStyle w:val="Hyperlink"/>
            <w:noProof/>
          </w:rPr>
          <w:t>Hình 3</w:t>
        </w:r>
        <w:r w:rsidR="00556D04" w:rsidRPr="00132A04">
          <w:rPr>
            <w:rStyle w:val="Hyperlink"/>
            <w:noProof/>
          </w:rPr>
          <w:noBreakHyphen/>
          <w:t>12 Biểu đồ Usecase quản lý đánh giá</w:t>
        </w:r>
        <w:r w:rsidR="00556D04">
          <w:rPr>
            <w:noProof/>
            <w:webHidden/>
          </w:rPr>
          <w:tab/>
        </w:r>
        <w:r w:rsidR="00556D04">
          <w:rPr>
            <w:noProof/>
            <w:webHidden/>
          </w:rPr>
          <w:fldChar w:fldCharType="begin"/>
        </w:r>
        <w:r w:rsidR="00556D04">
          <w:rPr>
            <w:noProof/>
            <w:webHidden/>
          </w:rPr>
          <w:instrText xml:space="preserve"> PAGEREF _Toc78050968 \h </w:instrText>
        </w:r>
        <w:r w:rsidR="00556D04">
          <w:rPr>
            <w:noProof/>
            <w:webHidden/>
          </w:rPr>
        </w:r>
        <w:r w:rsidR="00556D04">
          <w:rPr>
            <w:noProof/>
            <w:webHidden/>
          </w:rPr>
          <w:fldChar w:fldCharType="separate"/>
        </w:r>
        <w:r w:rsidR="00556D04">
          <w:rPr>
            <w:noProof/>
            <w:webHidden/>
          </w:rPr>
          <w:t>42</w:t>
        </w:r>
        <w:r w:rsidR="00556D04">
          <w:rPr>
            <w:noProof/>
            <w:webHidden/>
          </w:rPr>
          <w:fldChar w:fldCharType="end"/>
        </w:r>
      </w:hyperlink>
    </w:p>
    <w:p w14:paraId="5DA42C07"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69" w:history="1">
        <w:r w:rsidR="00556D04" w:rsidRPr="00132A04">
          <w:rPr>
            <w:rStyle w:val="Hyperlink"/>
            <w:noProof/>
          </w:rPr>
          <w:t>Hình 3</w:t>
        </w:r>
        <w:r w:rsidR="00556D04" w:rsidRPr="00132A04">
          <w:rPr>
            <w:rStyle w:val="Hyperlink"/>
            <w:noProof/>
          </w:rPr>
          <w:noBreakHyphen/>
          <w:t>13 Biểu đồ Usecase quản lý liên hệ</w:t>
        </w:r>
        <w:r w:rsidR="00556D04">
          <w:rPr>
            <w:noProof/>
            <w:webHidden/>
          </w:rPr>
          <w:tab/>
        </w:r>
        <w:r w:rsidR="00556D04">
          <w:rPr>
            <w:noProof/>
            <w:webHidden/>
          </w:rPr>
          <w:fldChar w:fldCharType="begin"/>
        </w:r>
        <w:r w:rsidR="00556D04">
          <w:rPr>
            <w:noProof/>
            <w:webHidden/>
          </w:rPr>
          <w:instrText xml:space="preserve"> PAGEREF _Toc78050969 \h </w:instrText>
        </w:r>
        <w:r w:rsidR="00556D04">
          <w:rPr>
            <w:noProof/>
            <w:webHidden/>
          </w:rPr>
        </w:r>
        <w:r w:rsidR="00556D04">
          <w:rPr>
            <w:noProof/>
            <w:webHidden/>
          </w:rPr>
          <w:fldChar w:fldCharType="separate"/>
        </w:r>
        <w:r w:rsidR="00556D04">
          <w:rPr>
            <w:noProof/>
            <w:webHidden/>
          </w:rPr>
          <w:t>43</w:t>
        </w:r>
        <w:r w:rsidR="00556D04">
          <w:rPr>
            <w:noProof/>
            <w:webHidden/>
          </w:rPr>
          <w:fldChar w:fldCharType="end"/>
        </w:r>
      </w:hyperlink>
    </w:p>
    <w:p w14:paraId="7E39F87B"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0" w:history="1">
        <w:r w:rsidR="00556D04" w:rsidRPr="00132A04">
          <w:rPr>
            <w:rStyle w:val="Hyperlink"/>
            <w:noProof/>
          </w:rPr>
          <w:t>Hình 3</w:t>
        </w:r>
        <w:r w:rsidR="00556D04" w:rsidRPr="00132A04">
          <w:rPr>
            <w:rStyle w:val="Hyperlink"/>
            <w:noProof/>
          </w:rPr>
          <w:noBreakHyphen/>
          <w:t>14 Biểu đồ Usecase quản lý slide</w:t>
        </w:r>
        <w:r w:rsidR="00556D04">
          <w:rPr>
            <w:noProof/>
            <w:webHidden/>
          </w:rPr>
          <w:tab/>
        </w:r>
        <w:r w:rsidR="00556D04">
          <w:rPr>
            <w:noProof/>
            <w:webHidden/>
          </w:rPr>
          <w:fldChar w:fldCharType="begin"/>
        </w:r>
        <w:r w:rsidR="00556D04">
          <w:rPr>
            <w:noProof/>
            <w:webHidden/>
          </w:rPr>
          <w:instrText xml:space="preserve"> PAGEREF _Toc78050970 \h </w:instrText>
        </w:r>
        <w:r w:rsidR="00556D04">
          <w:rPr>
            <w:noProof/>
            <w:webHidden/>
          </w:rPr>
        </w:r>
        <w:r w:rsidR="00556D04">
          <w:rPr>
            <w:noProof/>
            <w:webHidden/>
          </w:rPr>
          <w:fldChar w:fldCharType="separate"/>
        </w:r>
        <w:r w:rsidR="00556D04">
          <w:rPr>
            <w:noProof/>
            <w:webHidden/>
          </w:rPr>
          <w:t>44</w:t>
        </w:r>
        <w:r w:rsidR="00556D04">
          <w:rPr>
            <w:noProof/>
            <w:webHidden/>
          </w:rPr>
          <w:fldChar w:fldCharType="end"/>
        </w:r>
      </w:hyperlink>
    </w:p>
    <w:p w14:paraId="10FE9520"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1" w:history="1">
        <w:r w:rsidR="00556D04" w:rsidRPr="00132A04">
          <w:rPr>
            <w:rStyle w:val="Hyperlink"/>
            <w:noProof/>
          </w:rPr>
          <w:t>Hình 3</w:t>
        </w:r>
        <w:r w:rsidR="00556D04" w:rsidRPr="00132A04">
          <w:rPr>
            <w:rStyle w:val="Hyperlink"/>
            <w:noProof/>
          </w:rPr>
          <w:noBreakHyphen/>
          <w:t>15 Biểu đồ Usecase quản lý sự kiện</w:t>
        </w:r>
        <w:r w:rsidR="00556D04">
          <w:rPr>
            <w:noProof/>
            <w:webHidden/>
          </w:rPr>
          <w:tab/>
        </w:r>
        <w:r w:rsidR="00556D04">
          <w:rPr>
            <w:noProof/>
            <w:webHidden/>
          </w:rPr>
          <w:fldChar w:fldCharType="begin"/>
        </w:r>
        <w:r w:rsidR="00556D04">
          <w:rPr>
            <w:noProof/>
            <w:webHidden/>
          </w:rPr>
          <w:instrText xml:space="preserve"> PAGEREF _Toc78050971 \h </w:instrText>
        </w:r>
        <w:r w:rsidR="00556D04">
          <w:rPr>
            <w:noProof/>
            <w:webHidden/>
          </w:rPr>
        </w:r>
        <w:r w:rsidR="00556D04">
          <w:rPr>
            <w:noProof/>
            <w:webHidden/>
          </w:rPr>
          <w:fldChar w:fldCharType="separate"/>
        </w:r>
        <w:r w:rsidR="00556D04">
          <w:rPr>
            <w:noProof/>
            <w:webHidden/>
          </w:rPr>
          <w:t>45</w:t>
        </w:r>
        <w:r w:rsidR="00556D04">
          <w:rPr>
            <w:noProof/>
            <w:webHidden/>
          </w:rPr>
          <w:fldChar w:fldCharType="end"/>
        </w:r>
      </w:hyperlink>
    </w:p>
    <w:p w14:paraId="11ABABA5"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2" w:history="1">
        <w:r w:rsidR="00556D04" w:rsidRPr="00132A04">
          <w:rPr>
            <w:rStyle w:val="Hyperlink"/>
            <w:noProof/>
          </w:rPr>
          <w:t>Hình 3</w:t>
        </w:r>
        <w:r w:rsidR="00556D04" w:rsidRPr="00132A04">
          <w:rPr>
            <w:rStyle w:val="Hyperlink"/>
            <w:noProof/>
          </w:rPr>
          <w:noBreakHyphen/>
          <w:t>16 Biểu đồ Usecase quản lý trang tĩnh</w:t>
        </w:r>
        <w:r w:rsidR="00556D04">
          <w:rPr>
            <w:noProof/>
            <w:webHidden/>
          </w:rPr>
          <w:tab/>
        </w:r>
        <w:r w:rsidR="00556D04">
          <w:rPr>
            <w:noProof/>
            <w:webHidden/>
          </w:rPr>
          <w:fldChar w:fldCharType="begin"/>
        </w:r>
        <w:r w:rsidR="00556D04">
          <w:rPr>
            <w:noProof/>
            <w:webHidden/>
          </w:rPr>
          <w:instrText xml:space="preserve"> PAGEREF _Toc78050972 \h </w:instrText>
        </w:r>
        <w:r w:rsidR="00556D04">
          <w:rPr>
            <w:noProof/>
            <w:webHidden/>
          </w:rPr>
        </w:r>
        <w:r w:rsidR="00556D04">
          <w:rPr>
            <w:noProof/>
            <w:webHidden/>
          </w:rPr>
          <w:fldChar w:fldCharType="separate"/>
        </w:r>
        <w:r w:rsidR="00556D04">
          <w:rPr>
            <w:noProof/>
            <w:webHidden/>
          </w:rPr>
          <w:t>46</w:t>
        </w:r>
        <w:r w:rsidR="00556D04">
          <w:rPr>
            <w:noProof/>
            <w:webHidden/>
          </w:rPr>
          <w:fldChar w:fldCharType="end"/>
        </w:r>
      </w:hyperlink>
    </w:p>
    <w:p w14:paraId="01E48335"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3" w:history="1">
        <w:r w:rsidR="00556D04" w:rsidRPr="00132A04">
          <w:rPr>
            <w:rStyle w:val="Hyperlink"/>
            <w:noProof/>
          </w:rPr>
          <w:t>Hình 3</w:t>
        </w:r>
        <w:r w:rsidR="00556D04" w:rsidRPr="00132A04">
          <w:rPr>
            <w:rStyle w:val="Hyperlink"/>
            <w:noProof/>
          </w:rPr>
          <w:noBreakHyphen/>
          <w:t>17 Biểu đồ Usecase quản lý trang tĩnh</w:t>
        </w:r>
        <w:r w:rsidR="00556D04">
          <w:rPr>
            <w:noProof/>
            <w:webHidden/>
          </w:rPr>
          <w:tab/>
        </w:r>
        <w:r w:rsidR="00556D04">
          <w:rPr>
            <w:noProof/>
            <w:webHidden/>
          </w:rPr>
          <w:fldChar w:fldCharType="begin"/>
        </w:r>
        <w:r w:rsidR="00556D04">
          <w:rPr>
            <w:noProof/>
            <w:webHidden/>
          </w:rPr>
          <w:instrText xml:space="preserve"> PAGEREF _Toc78050973 \h </w:instrText>
        </w:r>
        <w:r w:rsidR="00556D04">
          <w:rPr>
            <w:noProof/>
            <w:webHidden/>
          </w:rPr>
        </w:r>
        <w:r w:rsidR="00556D04">
          <w:rPr>
            <w:noProof/>
            <w:webHidden/>
          </w:rPr>
          <w:fldChar w:fldCharType="separate"/>
        </w:r>
        <w:r w:rsidR="00556D04">
          <w:rPr>
            <w:noProof/>
            <w:webHidden/>
          </w:rPr>
          <w:t>47</w:t>
        </w:r>
        <w:r w:rsidR="00556D04">
          <w:rPr>
            <w:noProof/>
            <w:webHidden/>
          </w:rPr>
          <w:fldChar w:fldCharType="end"/>
        </w:r>
      </w:hyperlink>
    </w:p>
    <w:p w14:paraId="368A267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4" w:history="1">
        <w:r w:rsidR="00556D04" w:rsidRPr="00132A04">
          <w:rPr>
            <w:rStyle w:val="Hyperlink"/>
            <w:noProof/>
          </w:rPr>
          <w:t>Hình 3</w:t>
        </w:r>
        <w:r w:rsidR="00556D04" w:rsidRPr="00132A04">
          <w:rPr>
            <w:rStyle w:val="Hyperlink"/>
            <w:noProof/>
          </w:rPr>
          <w:noBreakHyphen/>
          <w:t>18 Biểu đồ Usecase chức năng của khách hàng</w:t>
        </w:r>
        <w:r w:rsidR="00556D04">
          <w:rPr>
            <w:noProof/>
            <w:webHidden/>
          </w:rPr>
          <w:tab/>
        </w:r>
        <w:r w:rsidR="00556D04">
          <w:rPr>
            <w:noProof/>
            <w:webHidden/>
          </w:rPr>
          <w:fldChar w:fldCharType="begin"/>
        </w:r>
        <w:r w:rsidR="00556D04">
          <w:rPr>
            <w:noProof/>
            <w:webHidden/>
          </w:rPr>
          <w:instrText xml:space="preserve"> PAGEREF _Toc78050974 \h </w:instrText>
        </w:r>
        <w:r w:rsidR="00556D04">
          <w:rPr>
            <w:noProof/>
            <w:webHidden/>
          </w:rPr>
        </w:r>
        <w:r w:rsidR="00556D04">
          <w:rPr>
            <w:noProof/>
            <w:webHidden/>
          </w:rPr>
          <w:fldChar w:fldCharType="separate"/>
        </w:r>
        <w:r w:rsidR="00556D04">
          <w:rPr>
            <w:noProof/>
            <w:webHidden/>
          </w:rPr>
          <w:t>49</w:t>
        </w:r>
        <w:r w:rsidR="00556D04">
          <w:rPr>
            <w:noProof/>
            <w:webHidden/>
          </w:rPr>
          <w:fldChar w:fldCharType="end"/>
        </w:r>
      </w:hyperlink>
    </w:p>
    <w:p w14:paraId="6CF1EB55"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5" w:history="1">
        <w:r w:rsidR="00556D04" w:rsidRPr="00132A04">
          <w:rPr>
            <w:rStyle w:val="Hyperlink"/>
            <w:noProof/>
          </w:rPr>
          <w:t>Hình 3</w:t>
        </w:r>
        <w:r w:rsidR="00556D04" w:rsidRPr="00132A04">
          <w:rPr>
            <w:rStyle w:val="Hyperlink"/>
            <w:noProof/>
          </w:rPr>
          <w:noBreakHyphen/>
          <w:t>19 Biểu đồ lớp</w:t>
        </w:r>
        <w:r w:rsidR="00556D04">
          <w:rPr>
            <w:noProof/>
            <w:webHidden/>
          </w:rPr>
          <w:tab/>
        </w:r>
        <w:r w:rsidR="00556D04">
          <w:rPr>
            <w:noProof/>
            <w:webHidden/>
          </w:rPr>
          <w:fldChar w:fldCharType="begin"/>
        </w:r>
        <w:r w:rsidR="00556D04">
          <w:rPr>
            <w:noProof/>
            <w:webHidden/>
          </w:rPr>
          <w:instrText xml:space="preserve"> PAGEREF _Toc78050975 \h </w:instrText>
        </w:r>
        <w:r w:rsidR="00556D04">
          <w:rPr>
            <w:noProof/>
            <w:webHidden/>
          </w:rPr>
        </w:r>
        <w:r w:rsidR="00556D04">
          <w:rPr>
            <w:noProof/>
            <w:webHidden/>
          </w:rPr>
          <w:fldChar w:fldCharType="separate"/>
        </w:r>
        <w:r w:rsidR="00556D04">
          <w:rPr>
            <w:noProof/>
            <w:webHidden/>
          </w:rPr>
          <w:t>51</w:t>
        </w:r>
        <w:r w:rsidR="00556D04">
          <w:rPr>
            <w:noProof/>
            <w:webHidden/>
          </w:rPr>
          <w:fldChar w:fldCharType="end"/>
        </w:r>
      </w:hyperlink>
    </w:p>
    <w:p w14:paraId="17DE1FC1"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6" w:history="1">
        <w:r w:rsidR="00556D04" w:rsidRPr="00132A04">
          <w:rPr>
            <w:rStyle w:val="Hyperlink"/>
            <w:noProof/>
          </w:rPr>
          <w:t>Hình 3</w:t>
        </w:r>
        <w:r w:rsidR="00556D04" w:rsidRPr="00132A04">
          <w:rPr>
            <w:rStyle w:val="Hyperlink"/>
            <w:noProof/>
          </w:rPr>
          <w:noBreakHyphen/>
          <w:t>20 Biểu đồ tuần tự chức năng đăng nhập</w:t>
        </w:r>
        <w:r w:rsidR="00556D04">
          <w:rPr>
            <w:noProof/>
            <w:webHidden/>
          </w:rPr>
          <w:tab/>
        </w:r>
        <w:r w:rsidR="00556D04">
          <w:rPr>
            <w:noProof/>
            <w:webHidden/>
          </w:rPr>
          <w:fldChar w:fldCharType="begin"/>
        </w:r>
        <w:r w:rsidR="00556D04">
          <w:rPr>
            <w:noProof/>
            <w:webHidden/>
          </w:rPr>
          <w:instrText xml:space="preserve"> PAGEREF _Toc78050976 \h </w:instrText>
        </w:r>
        <w:r w:rsidR="00556D04">
          <w:rPr>
            <w:noProof/>
            <w:webHidden/>
          </w:rPr>
        </w:r>
        <w:r w:rsidR="00556D04">
          <w:rPr>
            <w:noProof/>
            <w:webHidden/>
          </w:rPr>
          <w:fldChar w:fldCharType="separate"/>
        </w:r>
        <w:r w:rsidR="00556D04">
          <w:rPr>
            <w:noProof/>
            <w:webHidden/>
          </w:rPr>
          <w:t>52</w:t>
        </w:r>
        <w:r w:rsidR="00556D04">
          <w:rPr>
            <w:noProof/>
            <w:webHidden/>
          </w:rPr>
          <w:fldChar w:fldCharType="end"/>
        </w:r>
      </w:hyperlink>
    </w:p>
    <w:p w14:paraId="3F74FCF7"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7" w:history="1">
        <w:r w:rsidR="00556D04" w:rsidRPr="00132A04">
          <w:rPr>
            <w:rStyle w:val="Hyperlink"/>
            <w:noProof/>
          </w:rPr>
          <w:t>Hình 3</w:t>
        </w:r>
        <w:r w:rsidR="00556D04" w:rsidRPr="00132A04">
          <w:rPr>
            <w:rStyle w:val="Hyperlink"/>
            <w:noProof/>
          </w:rPr>
          <w:noBreakHyphen/>
          <w:t>21 Biểu đồ tuần tự quản lý danh mục sản phẩm</w:t>
        </w:r>
        <w:r w:rsidR="00556D04">
          <w:rPr>
            <w:noProof/>
            <w:webHidden/>
          </w:rPr>
          <w:tab/>
        </w:r>
        <w:r w:rsidR="00556D04">
          <w:rPr>
            <w:noProof/>
            <w:webHidden/>
          </w:rPr>
          <w:fldChar w:fldCharType="begin"/>
        </w:r>
        <w:r w:rsidR="00556D04">
          <w:rPr>
            <w:noProof/>
            <w:webHidden/>
          </w:rPr>
          <w:instrText xml:space="preserve"> PAGEREF _Toc78050977 \h </w:instrText>
        </w:r>
        <w:r w:rsidR="00556D04">
          <w:rPr>
            <w:noProof/>
            <w:webHidden/>
          </w:rPr>
        </w:r>
        <w:r w:rsidR="00556D04">
          <w:rPr>
            <w:noProof/>
            <w:webHidden/>
          </w:rPr>
          <w:fldChar w:fldCharType="separate"/>
        </w:r>
        <w:r w:rsidR="00556D04">
          <w:rPr>
            <w:noProof/>
            <w:webHidden/>
          </w:rPr>
          <w:t>52</w:t>
        </w:r>
        <w:r w:rsidR="00556D04">
          <w:rPr>
            <w:noProof/>
            <w:webHidden/>
          </w:rPr>
          <w:fldChar w:fldCharType="end"/>
        </w:r>
      </w:hyperlink>
    </w:p>
    <w:p w14:paraId="06195F02"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8" w:history="1">
        <w:r w:rsidR="00556D04" w:rsidRPr="00132A04">
          <w:rPr>
            <w:rStyle w:val="Hyperlink"/>
            <w:noProof/>
          </w:rPr>
          <w:t>Hình 3</w:t>
        </w:r>
        <w:r w:rsidR="00556D04" w:rsidRPr="00132A04">
          <w:rPr>
            <w:rStyle w:val="Hyperlink"/>
            <w:noProof/>
          </w:rPr>
          <w:noBreakHyphen/>
          <w:t>22 Biểu đồ tuần tự quản lý sản phẩm</w:t>
        </w:r>
        <w:r w:rsidR="00556D04">
          <w:rPr>
            <w:noProof/>
            <w:webHidden/>
          </w:rPr>
          <w:tab/>
        </w:r>
        <w:r w:rsidR="00556D04">
          <w:rPr>
            <w:noProof/>
            <w:webHidden/>
          </w:rPr>
          <w:fldChar w:fldCharType="begin"/>
        </w:r>
        <w:r w:rsidR="00556D04">
          <w:rPr>
            <w:noProof/>
            <w:webHidden/>
          </w:rPr>
          <w:instrText xml:space="preserve"> PAGEREF _Toc78050978 \h </w:instrText>
        </w:r>
        <w:r w:rsidR="00556D04">
          <w:rPr>
            <w:noProof/>
            <w:webHidden/>
          </w:rPr>
        </w:r>
        <w:r w:rsidR="00556D04">
          <w:rPr>
            <w:noProof/>
            <w:webHidden/>
          </w:rPr>
          <w:fldChar w:fldCharType="separate"/>
        </w:r>
        <w:r w:rsidR="00556D04">
          <w:rPr>
            <w:noProof/>
            <w:webHidden/>
          </w:rPr>
          <w:t>53</w:t>
        </w:r>
        <w:r w:rsidR="00556D04">
          <w:rPr>
            <w:noProof/>
            <w:webHidden/>
          </w:rPr>
          <w:fldChar w:fldCharType="end"/>
        </w:r>
      </w:hyperlink>
    </w:p>
    <w:p w14:paraId="165E89F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79" w:history="1">
        <w:r w:rsidR="00556D04" w:rsidRPr="00132A04">
          <w:rPr>
            <w:rStyle w:val="Hyperlink"/>
            <w:noProof/>
          </w:rPr>
          <w:t>Hình 3</w:t>
        </w:r>
        <w:r w:rsidR="00556D04" w:rsidRPr="00132A04">
          <w:rPr>
            <w:rStyle w:val="Hyperlink"/>
            <w:noProof/>
          </w:rPr>
          <w:noBreakHyphen/>
          <w:t>23 Biểu đồ tuần tự quản lý bài viết</w:t>
        </w:r>
        <w:r w:rsidR="00556D04">
          <w:rPr>
            <w:noProof/>
            <w:webHidden/>
          </w:rPr>
          <w:tab/>
        </w:r>
        <w:r w:rsidR="00556D04">
          <w:rPr>
            <w:noProof/>
            <w:webHidden/>
          </w:rPr>
          <w:fldChar w:fldCharType="begin"/>
        </w:r>
        <w:r w:rsidR="00556D04">
          <w:rPr>
            <w:noProof/>
            <w:webHidden/>
          </w:rPr>
          <w:instrText xml:space="preserve"> PAGEREF _Toc78050979 \h </w:instrText>
        </w:r>
        <w:r w:rsidR="00556D04">
          <w:rPr>
            <w:noProof/>
            <w:webHidden/>
          </w:rPr>
        </w:r>
        <w:r w:rsidR="00556D04">
          <w:rPr>
            <w:noProof/>
            <w:webHidden/>
          </w:rPr>
          <w:fldChar w:fldCharType="separate"/>
        </w:r>
        <w:r w:rsidR="00556D04">
          <w:rPr>
            <w:noProof/>
            <w:webHidden/>
          </w:rPr>
          <w:t>54</w:t>
        </w:r>
        <w:r w:rsidR="00556D04">
          <w:rPr>
            <w:noProof/>
            <w:webHidden/>
          </w:rPr>
          <w:fldChar w:fldCharType="end"/>
        </w:r>
      </w:hyperlink>
    </w:p>
    <w:p w14:paraId="43DEE7EC"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0" w:history="1">
        <w:r w:rsidR="00556D04" w:rsidRPr="00132A04">
          <w:rPr>
            <w:rStyle w:val="Hyperlink"/>
            <w:noProof/>
          </w:rPr>
          <w:t>Hình 3</w:t>
        </w:r>
        <w:r w:rsidR="00556D04" w:rsidRPr="00132A04">
          <w:rPr>
            <w:rStyle w:val="Hyperlink"/>
            <w:noProof/>
          </w:rPr>
          <w:noBreakHyphen/>
          <w:t>24 Biểu đồ tuần tự quản lý danh mục bài viết</w:t>
        </w:r>
        <w:r w:rsidR="00556D04">
          <w:rPr>
            <w:noProof/>
            <w:webHidden/>
          </w:rPr>
          <w:tab/>
        </w:r>
        <w:r w:rsidR="00556D04">
          <w:rPr>
            <w:noProof/>
            <w:webHidden/>
          </w:rPr>
          <w:fldChar w:fldCharType="begin"/>
        </w:r>
        <w:r w:rsidR="00556D04">
          <w:rPr>
            <w:noProof/>
            <w:webHidden/>
          </w:rPr>
          <w:instrText xml:space="preserve"> PAGEREF _Toc78050980 \h </w:instrText>
        </w:r>
        <w:r w:rsidR="00556D04">
          <w:rPr>
            <w:noProof/>
            <w:webHidden/>
          </w:rPr>
        </w:r>
        <w:r w:rsidR="00556D04">
          <w:rPr>
            <w:noProof/>
            <w:webHidden/>
          </w:rPr>
          <w:fldChar w:fldCharType="separate"/>
        </w:r>
        <w:r w:rsidR="00556D04">
          <w:rPr>
            <w:noProof/>
            <w:webHidden/>
          </w:rPr>
          <w:t>55</w:t>
        </w:r>
        <w:r w:rsidR="00556D04">
          <w:rPr>
            <w:noProof/>
            <w:webHidden/>
          </w:rPr>
          <w:fldChar w:fldCharType="end"/>
        </w:r>
      </w:hyperlink>
    </w:p>
    <w:p w14:paraId="59742EDC"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1" w:history="1">
        <w:r w:rsidR="00556D04" w:rsidRPr="00132A04">
          <w:rPr>
            <w:rStyle w:val="Hyperlink"/>
            <w:noProof/>
          </w:rPr>
          <w:t>Hình 3</w:t>
        </w:r>
        <w:r w:rsidR="00556D04" w:rsidRPr="00132A04">
          <w:rPr>
            <w:rStyle w:val="Hyperlink"/>
            <w:noProof/>
          </w:rPr>
          <w:noBreakHyphen/>
          <w:t>25 Biểu đồ tuần tự quản lý slide</w:t>
        </w:r>
        <w:r w:rsidR="00556D04">
          <w:rPr>
            <w:noProof/>
            <w:webHidden/>
          </w:rPr>
          <w:tab/>
        </w:r>
        <w:r w:rsidR="00556D04">
          <w:rPr>
            <w:noProof/>
            <w:webHidden/>
          </w:rPr>
          <w:fldChar w:fldCharType="begin"/>
        </w:r>
        <w:r w:rsidR="00556D04">
          <w:rPr>
            <w:noProof/>
            <w:webHidden/>
          </w:rPr>
          <w:instrText xml:space="preserve"> PAGEREF _Toc78050981 \h </w:instrText>
        </w:r>
        <w:r w:rsidR="00556D04">
          <w:rPr>
            <w:noProof/>
            <w:webHidden/>
          </w:rPr>
        </w:r>
        <w:r w:rsidR="00556D04">
          <w:rPr>
            <w:noProof/>
            <w:webHidden/>
          </w:rPr>
          <w:fldChar w:fldCharType="separate"/>
        </w:r>
        <w:r w:rsidR="00556D04">
          <w:rPr>
            <w:noProof/>
            <w:webHidden/>
          </w:rPr>
          <w:t>55</w:t>
        </w:r>
        <w:r w:rsidR="00556D04">
          <w:rPr>
            <w:noProof/>
            <w:webHidden/>
          </w:rPr>
          <w:fldChar w:fldCharType="end"/>
        </w:r>
      </w:hyperlink>
    </w:p>
    <w:p w14:paraId="59369DD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2" w:history="1">
        <w:r w:rsidR="00556D04" w:rsidRPr="00132A04">
          <w:rPr>
            <w:rStyle w:val="Hyperlink"/>
            <w:noProof/>
          </w:rPr>
          <w:t>Hình 3</w:t>
        </w:r>
        <w:r w:rsidR="00556D04" w:rsidRPr="00132A04">
          <w:rPr>
            <w:rStyle w:val="Hyperlink"/>
            <w:noProof/>
          </w:rPr>
          <w:noBreakHyphen/>
          <w:t>26 Biểu đồ tuần tự quản lý người dung</w:t>
        </w:r>
        <w:r w:rsidR="00556D04">
          <w:rPr>
            <w:noProof/>
            <w:webHidden/>
          </w:rPr>
          <w:tab/>
        </w:r>
        <w:r w:rsidR="00556D04">
          <w:rPr>
            <w:noProof/>
            <w:webHidden/>
          </w:rPr>
          <w:fldChar w:fldCharType="begin"/>
        </w:r>
        <w:r w:rsidR="00556D04">
          <w:rPr>
            <w:noProof/>
            <w:webHidden/>
          </w:rPr>
          <w:instrText xml:space="preserve"> PAGEREF _Toc78050982 \h </w:instrText>
        </w:r>
        <w:r w:rsidR="00556D04">
          <w:rPr>
            <w:noProof/>
            <w:webHidden/>
          </w:rPr>
        </w:r>
        <w:r w:rsidR="00556D04">
          <w:rPr>
            <w:noProof/>
            <w:webHidden/>
          </w:rPr>
          <w:fldChar w:fldCharType="separate"/>
        </w:r>
        <w:r w:rsidR="00556D04">
          <w:rPr>
            <w:noProof/>
            <w:webHidden/>
          </w:rPr>
          <w:t>56</w:t>
        </w:r>
        <w:r w:rsidR="00556D04">
          <w:rPr>
            <w:noProof/>
            <w:webHidden/>
          </w:rPr>
          <w:fldChar w:fldCharType="end"/>
        </w:r>
      </w:hyperlink>
    </w:p>
    <w:p w14:paraId="1F530F5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3" w:history="1">
        <w:r w:rsidR="00556D04" w:rsidRPr="00132A04">
          <w:rPr>
            <w:rStyle w:val="Hyperlink"/>
            <w:noProof/>
          </w:rPr>
          <w:t>Hình 3</w:t>
        </w:r>
        <w:r w:rsidR="00556D04" w:rsidRPr="00132A04">
          <w:rPr>
            <w:rStyle w:val="Hyperlink"/>
            <w:noProof/>
          </w:rPr>
          <w:noBreakHyphen/>
          <w:t>27 Biểu đồ tuần tự quản lý đánh giá</w:t>
        </w:r>
        <w:r w:rsidR="00556D04">
          <w:rPr>
            <w:noProof/>
            <w:webHidden/>
          </w:rPr>
          <w:tab/>
        </w:r>
        <w:r w:rsidR="00556D04">
          <w:rPr>
            <w:noProof/>
            <w:webHidden/>
          </w:rPr>
          <w:fldChar w:fldCharType="begin"/>
        </w:r>
        <w:r w:rsidR="00556D04">
          <w:rPr>
            <w:noProof/>
            <w:webHidden/>
          </w:rPr>
          <w:instrText xml:space="preserve"> PAGEREF _Toc78050983 \h </w:instrText>
        </w:r>
        <w:r w:rsidR="00556D04">
          <w:rPr>
            <w:noProof/>
            <w:webHidden/>
          </w:rPr>
        </w:r>
        <w:r w:rsidR="00556D04">
          <w:rPr>
            <w:noProof/>
            <w:webHidden/>
          </w:rPr>
          <w:fldChar w:fldCharType="separate"/>
        </w:r>
        <w:r w:rsidR="00556D04">
          <w:rPr>
            <w:noProof/>
            <w:webHidden/>
          </w:rPr>
          <w:t>56</w:t>
        </w:r>
        <w:r w:rsidR="00556D04">
          <w:rPr>
            <w:noProof/>
            <w:webHidden/>
          </w:rPr>
          <w:fldChar w:fldCharType="end"/>
        </w:r>
      </w:hyperlink>
    </w:p>
    <w:p w14:paraId="508121B9"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4" w:history="1">
        <w:r w:rsidR="00556D04" w:rsidRPr="00132A04">
          <w:rPr>
            <w:rStyle w:val="Hyperlink"/>
            <w:noProof/>
          </w:rPr>
          <w:t>Hình 3</w:t>
        </w:r>
        <w:r w:rsidR="00556D04" w:rsidRPr="00132A04">
          <w:rPr>
            <w:rStyle w:val="Hyperlink"/>
            <w:noProof/>
          </w:rPr>
          <w:noBreakHyphen/>
          <w:t>28 Biểu đồ tuần tự quản lý liên hệ</w:t>
        </w:r>
        <w:r w:rsidR="00556D04">
          <w:rPr>
            <w:noProof/>
            <w:webHidden/>
          </w:rPr>
          <w:tab/>
        </w:r>
        <w:r w:rsidR="00556D04">
          <w:rPr>
            <w:noProof/>
            <w:webHidden/>
          </w:rPr>
          <w:fldChar w:fldCharType="begin"/>
        </w:r>
        <w:r w:rsidR="00556D04">
          <w:rPr>
            <w:noProof/>
            <w:webHidden/>
          </w:rPr>
          <w:instrText xml:space="preserve"> PAGEREF _Toc78050984 \h </w:instrText>
        </w:r>
        <w:r w:rsidR="00556D04">
          <w:rPr>
            <w:noProof/>
            <w:webHidden/>
          </w:rPr>
        </w:r>
        <w:r w:rsidR="00556D04">
          <w:rPr>
            <w:noProof/>
            <w:webHidden/>
          </w:rPr>
          <w:fldChar w:fldCharType="separate"/>
        </w:r>
        <w:r w:rsidR="00556D04">
          <w:rPr>
            <w:noProof/>
            <w:webHidden/>
          </w:rPr>
          <w:t>57</w:t>
        </w:r>
        <w:r w:rsidR="00556D04">
          <w:rPr>
            <w:noProof/>
            <w:webHidden/>
          </w:rPr>
          <w:fldChar w:fldCharType="end"/>
        </w:r>
      </w:hyperlink>
    </w:p>
    <w:p w14:paraId="04F7A63B"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5" w:history="1">
        <w:r w:rsidR="00556D04" w:rsidRPr="00132A04">
          <w:rPr>
            <w:rStyle w:val="Hyperlink"/>
            <w:noProof/>
          </w:rPr>
          <w:t>Hình 3</w:t>
        </w:r>
        <w:r w:rsidR="00556D04" w:rsidRPr="00132A04">
          <w:rPr>
            <w:rStyle w:val="Hyperlink"/>
            <w:noProof/>
          </w:rPr>
          <w:noBreakHyphen/>
          <w:t>29 Biểu đồ tuần tự quản lý bình luận</w:t>
        </w:r>
        <w:r w:rsidR="00556D04">
          <w:rPr>
            <w:noProof/>
            <w:webHidden/>
          </w:rPr>
          <w:tab/>
        </w:r>
        <w:r w:rsidR="00556D04">
          <w:rPr>
            <w:noProof/>
            <w:webHidden/>
          </w:rPr>
          <w:fldChar w:fldCharType="begin"/>
        </w:r>
        <w:r w:rsidR="00556D04">
          <w:rPr>
            <w:noProof/>
            <w:webHidden/>
          </w:rPr>
          <w:instrText xml:space="preserve"> PAGEREF _Toc78050985 \h </w:instrText>
        </w:r>
        <w:r w:rsidR="00556D04">
          <w:rPr>
            <w:noProof/>
            <w:webHidden/>
          </w:rPr>
        </w:r>
        <w:r w:rsidR="00556D04">
          <w:rPr>
            <w:noProof/>
            <w:webHidden/>
          </w:rPr>
          <w:fldChar w:fldCharType="separate"/>
        </w:r>
        <w:r w:rsidR="00556D04">
          <w:rPr>
            <w:noProof/>
            <w:webHidden/>
          </w:rPr>
          <w:t>57</w:t>
        </w:r>
        <w:r w:rsidR="00556D04">
          <w:rPr>
            <w:noProof/>
            <w:webHidden/>
          </w:rPr>
          <w:fldChar w:fldCharType="end"/>
        </w:r>
      </w:hyperlink>
    </w:p>
    <w:p w14:paraId="2BB0C7C1"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6" w:history="1">
        <w:r w:rsidR="00556D04" w:rsidRPr="00132A04">
          <w:rPr>
            <w:rStyle w:val="Hyperlink"/>
            <w:noProof/>
          </w:rPr>
          <w:t>Hình 3</w:t>
        </w:r>
        <w:r w:rsidR="00556D04" w:rsidRPr="00132A04">
          <w:rPr>
            <w:rStyle w:val="Hyperlink"/>
            <w:noProof/>
          </w:rPr>
          <w:noBreakHyphen/>
          <w:t>30 Biểu đồ tuần tự quản lý thuôc tính sản phẩm</w:t>
        </w:r>
        <w:r w:rsidR="00556D04">
          <w:rPr>
            <w:noProof/>
            <w:webHidden/>
          </w:rPr>
          <w:tab/>
        </w:r>
        <w:r w:rsidR="00556D04">
          <w:rPr>
            <w:noProof/>
            <w:webHidden/>
          </w:rPr>
          <w:fldChar w:fldCharType="begin"/>
        </w:r>
        <w:r w:rsidR="00556D04">
          <w:rPr>
            <w:noProof/>
            <w:webHidden/>
          </w:rPr>
          <w:instrText xml:space="preserve"> PAGEREF _Toc78050986 \h </w:instrText>
        </w:r>
        <w:r w:rsidR="00556D04">
          <w:rPr>
            <w:noProof/>
            <w:webHidden/>
          </w:rPr>
        </w:r>
        <w:r w:rsidR="00556D04">
          <w:rPr>
            <w:noProof/>
            <w:webHidden/>
          </w:rPr>
          <w:fldChar w:fldCharType="separate"/>
        </w:r>
        <w:r w:rsidR="00556D04">
          <w:rPr>
            <w:noProof/>
            <w:webHidden/>
          </w:rPr>
          <w:t>58</w:t>
        </w:r>
        <w:r w:rsidR="00556D04">
          <w:rPr>
            <w:noProof/>
            <w:webHidden/>
          </w:rPr>
          <w:fldChar w:fldCharType="end"/>
        </w:r>
      </w:hyperlink>
    </w:p>
    <w:p w14:paraId="37EBF1EF"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7" w:history="1">
        <w:r w:rsidR="00556D04" w:rsidRPr="00132A04">
          <w:rPr>
            <w:rStyle w:val="Hyperlink"/>
            <w:noProof/>
          </w:rPr>
          <w:t>Hình 3</w:t>
        </w:r>
        <w:r w:rsidR="00556D04" w:rsidRPr="00132A04">
          <w:rPr>
            <w:rStyle w:val="Hyperlink"/>
            <w:noProof/>
          </w:rPr>
          <w:noBreakHyphen/>
          <w:t>31 Biểu đồ tuần tự quản lý sự kiện</w:t>
        </w:r>
        <w:r w:rsidR="00556D04">
          <w:rPr>
            <w:noProof/>
            <w:webHidden/>
          </w:rPr>
          <w:tab/>
        </w:r>
        <w:r w:rsidR="00556D04">
          <w:rPr>
            <w:noProof/>
            <w:webHidden/>
          </w:rPr>
          <w:fldChar w:fldCharType="begin"/>
        </w:r>
        <w:r w:rsidR="00556D04">
          <w:rPr>
            <w:noProof/>
            <w:webHidden/>
          </w:rPr>
          <w:instrText xml:space="preserve"> PAGEREF _Toc78050987 \h </w:instrText>
        </w:r>
        <w:r w:rsidR="00556D04">
          <w:rPr>
            <w:noProof/>
            <w:webHidden/>
          </w:rPr>
        </w:r>
        <w:r w:rsidR="00556D04">
          <w:rPr>
            <w:noProof/>
            <w:webHidden/>
          </w:rPr>
          <w:fldChar w:fldCharType="separate"/>
        </w:r>
        <w:r w:rsidR="00556D04">
          <w:rPr>
            <w:noProof/>
            <w:webHidden/>
          </w:rPr>
          <w:t>59</w:t>
        </w:r>
        <w:r w:rsidR="00556D04">
          <w:rPr>
            <w:noProof/>
            <w:webHidden/>
          </w:rPr>
          <w:fldChar w:fldCharType="end"/>
        </w:r>
      </w:hyperlink>
    </w:p>
    <w:p w14:paraId="71AD27DA"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8" w:history="1">
        <w:r w:rsidR="00556D04" w:rsidRPr="00132A04">
          <w:rPr>
            <w:rStyle w:val="Hyperlink"/>
            <w:noProof/>
          </w:rPr>
          <w:t>Hình 3</w:t>
        </w:r>
        <w:r w:rsidR="00556D04" w:rsidRPr="00132A04">
          <w:rPr>
            <w:rStyle w:val="Hyperlink"/>
            <w:noProof/>
          </w:rPr>
          <w:noBreakHyphen/>
          <w:t>32 Biểu đồ tuần tự quản lý trang tĩnh</w:t>
        </w:r>
        <w:r w:rsidR="00556D04">
          <w:rPr>
            <w:noProof/>
            <w:webHidden/>
          </w:rPr>
          <w:tab/>
        </w:r>
        <w:r w:rsidR="00556D04">
          <w:rPr>
            <w:noProof/>
            <w:webHidden/>
          </w:rPr>
          <w:fldChar w:fldCharType="begin"/>
        </w:r>
        <w:r w:rsidR="00556D04">
          <w:rPr>
            <w:noProof/>
            <w:webHidden/>
          </w:rPr>
          <w:instrText xml:space="preserve"> PAGEREF _Toc78050988 \h </w:instrText>
        </w:r>
        <w:r w:rsidR="00556D04">
          <w:rPr>
            <w:noProof/>
            <w:webHidden/>
          </w:rPr>
        </w:r>
        <w:r w:rsidR="00556D04">
          <w:rPr>
            <w:noProof/>
            <w:webHidden/>
          </w:rPr>
          <w:fldChar w:fldCharType="separate"/>
        </w:r>
        <w:r w:rsidR="00556D04">
          <w:rPr>
            <w:noProof/>
            <w:webHidden/>
          </w:rPr>
          <w:t>60</w:t>
        </w:r>
        <w:r w:rsidR="00556D04">
          <w:rPr>
            <w:noProof/>
            <w:webHidden/>
          </w:rPr>
          <w:fldChar w:fldCharType="end"/>
        </w:r>
      </w:hyperlink>
    </w:p>
    <w:p w14:paraId="1ADEC1B8"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89" w:history="1">
        <w:r w:rsidR="00556D04" w:rsidRPr="00132A04">
          <w:rPr>
            <w:rStyle w:val="Hyperlink"/>
            <w:noProof/>
          </w:rPr>
          <w:t>Hình 3</w:t>
        </w:r>
        <w:r w:rsidR="00556D04" w:rsidRPr="00132A04">
          <w:rPr>
            <w:rStyle w:val="Hyperlink"/>
            <w:noProof/>
          </w:rPr>
          <w:noBreakHyphen/>
          <w:t>33 Biểu đồ tuần tự quản lý đơn hang</w:t>
        </w:r>
        <w:r w:rsidR="00556D04">
          <w:rPr>
            <w:noProof/>
            <w:webHidden/>
          </w:rPr>
          <w:tab/>
        </w:r>
        <w:r w:rsidR="00556D04">
          <w:rPr>
            <w:noProof/>
            <w:webHidden/>
          </w:rPr>
          <w:fldChar w:fldCharType="begin"/>
        </w:r>
        <w:r w:rsidR="00556D04">
          <w:rPr>
            <w:noProof/>
            <w:webHidden/>
          </w:rPr>
          <w:instrText xml:space="preserve"> PAGEREF _Toc78050989 \h </w:instrText>
        </w:r>
        <w:r w:rsidR="00556D04">
          <w:rPr>
            <w:noProof/>
            <w:webHidden/>
          </w:rPr>
        </w:r>
        <w:r w:rsidR="00556D04">
          <w:rPr>
            <w:noProof/>
            <w:webHidden/>
          </w:rPr>
          <w:fldChar w:fldCharType="separate"/>
        </w:r>
        <w:r w:rsidR="00556D04">
          <w:rPr>
            <w:noProof/>
            <w:webHidden/>
          </w:rPr>
          <w:t>60</w:t>
        </w:r>
        <w:r w:rsidR="00556D04">
          <w:rPr>
            <w:noProof/>
            <w:webHidden/>
          </w:rPr>
          <w:fldChar w:fldCharType="end"/>
        </w:r>
      </w:hyperlink>
    </w:p>
    <w:p w14:paraId="6EBA7C7E"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0" w:history="1">
        <w:r w:rsidR="00556D04" w:rsidRPr="00132A04">
          <w:rPr>
            <w:rStyle w:val="Hyperlink"/>
            <w:noProof/>
          </w:rPr>
          <w:t>Hình 3</w:t>
        </w:r>
        <w:r w:rsidR="00556D04" w:rsidRPr="00132A04">
          <w:rPr>
            <w:rStyle w:val="Hyperlink"/>
            <w:noProof/>
          </w:rPr>
          <w:noBreakHyphen/>
          <w:t>34 Biểu đồ tuần tự quản lý nhà sản xuất</w:t>
        </w:r>
        <w:r w:rsidR="00556D04">
          <w:rPr>
            <w:noProof/>
            <w:webHidden/>
          </w:rPr>
          <w:tab/>
        </w:r>
        <w:r w:rsidR="00556D04">
          <w:rPr>
            <w:noProof/>
            <w:webHidden/>
          </w:rPr>
          <w:fldChar w:fldCharType="begin"/>
        </w:r>
        <w:r w:rsidR="00556D04">
          <w:rPr>
            <w:noProof/>
            <w:webHidden/>
          </w:rPr>
          <w:instrText xml:space="preserve"> PAGEREF _Toc78050990 \h </w:instrText>
        </w:r>
        <w:r w:rsidR="00556D04">
          <w:rPr>
            <w:noProof/>
            <w:webHidden/>
          </w:rPr>
        </w:r>
        <w:r w:rsidR="00556D04">
          <w:rPr>
            <w:noProof/>
            <w:webHidden/>
          </w:rPr>
          <w:fldChar w:fldCharType="separate"/>
        </w:r>
        <w:r w:rsidR="00556D04">
          <w:rPr>
            <w:noProof/>
            <w:webHidden/>
          </w:rPr>
          <w:t>61</w:t>
        </w:r>
        <w:r w:rsidR="00556D04">
          <w:rPr>
            <w:noProof/>
            <w:webHidden/>
          </w:rPr>
          <w:fldChar w:fldCharType="end"/>
        </w:r>
      </w:hyperlink>
    </w:p>
    <w:p w14:paraId="0346E70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1" w:history="1">
        <w:r w:rsidR="00556D04" w:rsidRPr="00132A04">
          <w:rPr>
            <w:rStyle w:val="Hyperlink"/>
            <w:noProof/>
          </w:rPr>
          <w:t>Hình 3</w:t>
        </w:r>
        <w:r w:rsidR="00556D04" w:rsidRPr="00132A04">
          <w:rPr>
            <w:rStyle w:val="Hyperlink"/>
            <w:noProof/>
          </w:rPr>
          <w:noBreakHyphen/>
          <w:t>35 Biểu đồ hoạt động chức năng đăng nhập</w:t>
        </w:r>
        <w:r w:rsidR="00556D04">
          <w:rPr>
            <w:noProof/>
            <w:webHidden/>
          </w:rPr>
          <w:tab/>
        </w:r>
        <w:r w:rsidR="00556D04">
          <w:rPr>
            <w:noProof/>
            <w:webHidden/>
          </w:rPr>
          <w:fldChar w:fldCharType="begin"/>
        </w:r>
        <w:r w:rsidR="00556D04">
          <w:rPr>
            <w:noProof/>
            <w:webHidden/>
          </w:rPr>
          <w:instrText xml:space="preserve"> PAGEREF _Toc78050991 \h </w:instrText>
        </w:r>
        <w:r w:rsidR="00556D04">
          <w:rPr>
            <w:noProof/>
            <w:webHidden/>
          </w:rPr>
        </w:r>
        <w:r w:rsidR="00556D04">
          <w:rPr>
            <w:noProof/>
            <w:webHidden/>
          </w:rPr>
          <w:fldChar w:fldCharType="separate"/>
        </w:r>
        <w:r w:rsidR="00556D04">
          <w:rPr>
            <w:noProof/>
            <w:webHidden/>
          </w:rPr>
          <w:t>61</w:t>
        </w:r>
        <w:r w:rsidR="00556D04">
          <w:rPr>
            <w:noProof/>
            <w:webHidden/>
          </w:rPr>
          <w:fldChar w:fldCharType="end"/>
        </w:r>
      </w:hyperlink>
    </w:p>
    <w:p w14:paraId="52190DAB"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2" w:history="1">
        <w:r w:rsidR="00556D04" w:rsidRPr="00132A04">
          <w:rPr>
            <w:rStyle w:val="Hyperlink"/>
            <w:noProof/>
          </w:rPr>
          <w:t>Hình 3</w:t>
        </w:r>
        <w:r w:rsidR="00556D04" w:rsidRPr="00132A04">
          <w:rPr>
            <w:rStyle w:val="Hyperlink"/>
            <w:noProof/>
          </w:rPr>
          <w:noBreakHyphen/>
          <w:t>36 Biểu đồ hoạt động chức năng đăng ký</w:t>
        </w:r>
        <w:r w:rsidR="00556D04">
          <w:rPr>
            <w:noProof/>
            <w:webHidden/>
          </w:rPr>
          <w:tab/>
        </w:r>
        <w:r w:rsidR="00556D04">
          <w:rPr>
            <w:noProof/>
            <w:webHidden/>
          </w:rPr>
          <w:fldChar w:fldCharType="begin"/>
        </w:r>
        <w:r w:rsidR="00556D04">
          <w:rPr>
            <w:noProof/>
            <w:webHidden/>
          </w:rPr>
          <w:instrText xml:space="preserve"> PAGEREF _Toc78050992 \h </w:instrText>
        </w:r>
        <w:r w:rsidR="00556D04">
          <w:rPr>
            <w:noProof/>
            <w:webHidden/>
          </w:rPr>
        </w:r>
        <w:r w:rsidR="00556D04">
          <w:rPr>
            <w:noProof/>
            <w:webHidden/>
          </w:rPr>
          <w:fldChar w:fldCharType="separate"/>
        </w:r>
        <w:r w:rsidR="00556D04">
          <w:rPr>
            <w:noProof/>
            <w:webHidden/>
          </w:rPr>
          <w:t>62</w:t>
        </w:r>
        <w:r w:rsidR="00556D04">
          <w:rPr>
            <w:noProof/>
            <w:webHidden/>
          </w:rPr>
          <w:fldChar w:fldCharType="end"/>
        </w:r>
      </w:hyperlink>
    </w:p>
    <w:p w14:paraId="262E4014"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3" w:history="1">
        <w:r w:rsidR="00556D04" w:rsidRPr="00132A04">
          <w:rPr>
            <w:rStyle w:val="Hyperlink"/>
            <w:noProof/>
          </w:rPr>
          <w:t>Hình 3</w:t>
        </w:r>
        <w:r w:rsidR="00556D04" w:rsidRPr="00132A04">
          <w:rPr>
            <w:rStyle w:val="Hyperlink"/>
            <w:noProof/>
          </w:rPr>
          <w:noBreakHyphen/>
          <w:t>37 Biểu đồ hoạt động chức năng thêm mới danh mục sản phẩm</w:t>
        </w:r>
        <w:r w:rsidR="00556D04">
          <w:rPr>
            <w:noProof/>
            <w:webHidden/>
          </w:rPr>
          <w:tab/>
        </w:r>
        <w:r w:rsidR="00556D04">
          <w:rPr>
            <w:noProof/>
            <w:webHidden/>
          </w:rPr>
          <w:fldChar w:fldCharType="begin"/>
        </w:r>
        <w:r w:rsidR="00556D04">
          <w:rPr>
            <w:noProof/>
            <w:webHidden/>
          </w:rPr>
          <w:instrText xml:space="preserve"> PAGEREF _Toc78050993 \h </w:instrText>
        </w:r>
        <w:r w:rsidR="00556D04">
          <w:rPr>
            <w:noProof/>
            <w:webHidden/>
          </w:rPr>
        </w:r>
        <w:r w:rsidR="00556D04">
          <w:rPr>
            <w:noProof/>
            <w:webHidden/>
          </w:rPr>
          <w:fldChar w:fldCharType="separate"/>
        </w:r>
        <w:r w:rsidR="00556D04">
          <w:rPr>
            <w:noProof/>
            <w:webHidden/>
          </w:rPr>
          <w:t>62</w:t>
        </w:r>
        <w:r w:rsidR="00556D04">
          <w:rPr>
            <w:noProof/>
            <w:webHidden/>
          </w:rPr>
          <w:fldChar w:fldCharType="end"/>
        </w:r>
      </w:hyperlink>
    </w:p>
    <w:p w14:paraId="575CF969"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4" w:history="1">
        <w:r w:rsidR="00556D04" w:rsidRPr="00132A04">
          <w:rPr>
            <w:rStyle w:val="Hyperlink"/>
            <w:noProof/>
          </w:rPr>
          <w:t>Hình 3</w:t>
        </w:r>
        <w:r w:rsidR="00556D04" w:rsidRPr="00132A04">
          <w:rPr>
            <w:rStyle w:val="Hyperlink"/>
            <w:noProof/>
          </w:rPr>
          <w:noBreakHyphen/>
          <w:t>38 Biểu đồ hoạt động sửa danh mục sản phẩm</w:t>
        </w:r>
        <w:r w:rsidR="00556D04">
          <w:rPr>
            <w:noProof/>
            <w:webHidden/>
          </w:rPr>
          <w:tab/>
        </w:r>
        <w:r w:rsidR="00556D04">
          <w:rPr>
            <w:noProof/>
            <w:webHidden/>
          </w:rPr>
          <w:fldChar w:fldCharType="begin"/>
        </w:r>
        <w:r w:rsidR="00556D04">
          <w:rPr>
            <w:noProof/>
            <w:webHidden/>
          </w:rPr>
          <w:instrText xml:space="preserve"> PAGEREF _Toc78050994 \h </w:instrText>
        </w:r>
        <w:r w:rsidR="00556D04">
          <w:rPr>
            <w:noProof/>
            <w:webHidden/>
          </w:rPr>
        </w:r>
        <w:r w:rsidR="00556D04">
          <w:rPr>
            <w:noProof/>
            <w:webHidden/>
          </w:rPr>
          <w:fldChar w:fldCharType="separate"/>
        </w:r>
        <w:r w:rsidR="00556D04">
          <w:rPr>
            <w:noProof/>
            <w:webHidden/>
          </w:rPr>
          <w:t>63</w:t>
        </w:r>
        <w:r w:rsidR="00556D04">
          <w:rPr>
            <w:noProof/>
            <w:webHidden/>
          </w:rPr>
          <w:fldChar w:fldCharType="end"/>
        </w:r>
      </w:hyperlink>
    </w:p>
    <w:p w14:paraId="24D90930"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5" w:history="1">
        <w:r w:rsidR="00556D04" w:rsidRPr="00132A04">
          <w:rPr>
            <w:rStyle w:val="Hyperlink"/>
            <w:noProof/>
          </w:rPr>
          <w:t>Hình 3</w:t>
        </w:r>
        <w:r w:rsidR="00556D04" w:rsidRPr="00132A04">
          <w:rPr>
            <w:rStyle w:val="Hyperlink"/>
            <w:noProof/>
          </w:rPr>
          <w:noBreakHyphen/>
          <w:t>39 Biểu đồ hoạt động chức năng xóa danh mục sản phẩm</w:t>
        </w:r>
        <w:r w:rsidR="00556D04">
          <w:rPr>
            <w:noProof/>
            <w:webHidden/>
          </w:rPr>
          <w:tab/>
        </w:r>
        <w:r w:rsidR="00556D04">
          <w:rPr>
            <w:noProof/>
            <w:webHidden/>
          </w:rPr>
          <w:fldChar w:fldCharType="begin"/>
        </w:r>
        <w:r w:rsidR="00556D04">
          <w:rPr>
            <w:noProof/>
            <w:webHidden/>
          </w:rPr>
          <w:instrText xml:space="preserve"> PAGEREF _Toc78050995 \h </w:instrText>
        </w:r>
        <w:r w:rsidR="00556D04">
          <w:rPr>
            <w:noProof/>
            <w:webHidden/>
          </w:rPr>
        </w:r>
        <w:r w:rsidR="00556D04">
          <w:rPr>
            <w:noProof/>
            <w:webHidden/>
          </w:rPr>
          <w:fldChar w:fldCharType="separate"/>
        </w:r>
        <w:r w:rsidR="00556D04">
          <w:rPr>
            <w:noProof/>
            <w:webHidden/>
          </w:rPr>
          <w:t>63</w:t>
        </w:r>
        <w:r w:rsidR="00556D04">
          <w:rPr>
            <w:noProof/>
            <w:webHidden/>
          </w:rPr>
          <w:fldChar w:fldCharType="end"/>
        </w:r>
      </w:hyperlink>
    </w:p>
    <w:p w14:paraId="35423A5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6" w:history="1">
        <w:r w:rsidR="00556D04" w:rsidRPr="00132A04">
          <w:rPr>
            <w:rStyle w:val="Hyperlink"/>
            <w:noProof/>
          </w:rPr>
          <w:t>Hình 3</w:t>
        </w:r>
        <w:r w:rsidR="00556D04" w:rsidRPr="00132A04">
          <w:rPr>
            <w:rStyle w:val="Hyperlink"/>
            <w:noProof/>
          </w:rPr>
          <w:noBreakHyphen/>
          <w:t>40 Biểu đồ hoạt động chức năng thêm mới bình luận</w:t>
        </w:r>
        <w:r w:rsidR="00556D04">
          <w:rPr>
            <w:noProof/>
            <w:webHidden/>
          </w:rPr>
          <w:tab/>
        </w:r>
        <w:r w:rsidR="00556D04">
          <w:rPr>
            <w:noProof/>
            <w:webHidden/>
          </w:rPr>
          <w:fldChar w:fldCharType="begin"/>
        </w:r>
        <w:r w:rsidR="00556D04">
          <w:rPr>
            <w:noProof/>
            <w:webHidden/>
          </w:rPr>
          <w:instrText xml:space="preserve"> PAGEREF _Toc78050996 \h </w:instrText>
        </w:r>
        <w:r w:rsidR="00556D04">
          <w:rPr>
            <w:noProof/>
            <w:webHidden/>
          </w:rPr>
        </w:r>
        <w:r w:rsidR="00556D04">
          <w:rPr>
            <w:noProof/>
            <w:webHidden/>
          </w:rPr>
          <w:fldChar w:fldCharType="separate"/>
        </w:r>
        <w:r w:rsidR="00556D04">
          <w:rPr>
            <w:noProof/>
            <w:webHidden/>
          </w:rPr>
          <w:t>64</w:t>
        </w:r>
        <w:r w:rsidR="00556D04">
          <w:rPr>
            <w:noProof/>
            <w:webHidden/>
          </w:rPr>
          <w:fldChar w:fldCharType="end"/>
        </w:r>
      </w:hyperlink>
    </w:p>
    <w:p w14:paraId="48C44B5B"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7" w:history="1">
        <w:r w:rsidR="00556D04" w:rsidRPr="00132A04">
          <w:rPr>
            <w:rStyle w:val="Hyperlink"/>
            <w:noProof/>
          </w:rPr>
          <w:t>Hình 3</w:t>
        </w:r>
        <w:r w:rsidR="00556D04" w:rsidRPr="00132A04">
          <w:rPr>
            <w:rStyle w:val="Hyperlink"/>
            <w:noProof/>
          </w:rPr>
          <w:noBreakHyphen/>
          <w:t>41 Biểu đồ hoạt động chức năng xóa bình luận</w:t>
        </w:r>
        <w:r w:rsidR="00556D04">
          <w:rPr>
            <w:noProof/>
            <w:webHidden/>
          </w:rPr>
          <w:tab/>
        </w:r>
        <w:r w:rsidR="00556D04">
          <w:rPr>
            <w:noProof/>
            <w:webHidden/>
          </w:rPr>
          <w:fldChar w:fldCharType="begin"/>
        </w:r>
        <w:r w:rsidR="00556D04">
          <w:rPr>
            <w:noProof/>
            <w:webHidden/>
          </w:rPr>
          <w:instrText xml:space="preserve"> PAGEREF _Toc78050997 \h </w:instrText>
        </w:r>
        <w:r w:rsidR="00556D04">
          <w:rPr>
            <w:noProof/>
            <w:webHidden/>
          </w:rPr>
        </w:r>
        <w:r w:rsidR="00556D04">
          <w:rPr>
            <w:noProof/>
            <w:webHidden/>
          </w:rPr>
          <w:fldChar w:fldCharType="separate"/>
        </w:r>
        <w:r w:rsidR="00556D04">
          <w:rPr>
            <w:noProof/>
            <w:webHidden/>
          </w:rPr>
          <w:t>64</w:t>
        </w:r>
        <w:r w:rsidR="00556D04">
          <w:rPr>
            <w:noProof/>
            <w:webHidden/>
          </w:rPr>
          <w:fldChar w:fldCharType="end"/>
        </w:r>
      </w:hyperlink>
    </w:p>
    <w:p w14:paraId="2D8BCDA8"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8" w:history="1">
        <w:r w:rsidR="00556D04" w:rsidRPr="00132A04">
          <w:rPr>
            <w:rStyle w:val="Hyperlink"/>
            <w:noProof/>
          </w:rPr>
          <w:t>Hình 3</w:t>
        </w:r>
        <w:r w:rsidR="00556D04" w:rsidRPr="00132A04">
          <w:rPr>
            <w:rStyle w:val="Hyperlink"/>
            <w:noProof/>
          </w:rPr>
          <w:noBreakHyphen/>
          <w:t>42 Biểu đồ hoạt động chức năng thêm mới đánh giá</w:t>
        </w:r>
        <w:r w:rsidR="00556D04">
          <w:rPr>
            <w:noProof/>
            <w:webHidden/>
          </w:rPr>
          <w:tab/>
        </w:r>
        <w:r w:rsidR="00556D04">
          <w:rPr>
            <w:noProof/>
            <w:webHidden/>
          </w:rPr>
          <w:fldChar w:fldCharType="begin"/>
        </w:r>
        <w:r w:rsidR="00556D04">
          <w:rPr>
            <w:noProof/>
            <w:webHidden/>
          </w:rPr>
          <w:instrText xml:space="preserve"> PAGEREF _Toc78050998 \h </w:instrText>
        </w:r>
        <w:r w:rsidR="00556D04">
          <w:rPr>
            <w:noProof/>
            <w:webHidden/>
          </w:rPr>
        </w:r>
        <w:r w:rsidR="00556D04">
          <w:rPr>
            <w:noProof/>
            <w:webHidden/>
          </w:rPr>
          <w:fldChar w:fldCharType="separate"/>
        </w:r>
        <w:r w:rsidR="00556D04">
          <w:rPr>
            <w:noProof/>
            <w:webHidden/>
          </w:rPr>
          <w:t>65</w:t>
        </w:r>
        <w:r w:rsidR="00556D04">
          <w:rPr>
            <w:noProof/>
            <w:webHidden/>
          </w:rPr>
          <w:fldChar w:fldCharType="end"/>
        </w:r>
      </w:hyperlink>
    </w:p>
    <w:p w14:paraId="675D799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0999" w:history="1">
        <w:r w:rsidR="00556D04" w:rsidRPr="00132A04">
          <w:rPr>
            <w:rStyle w:val="Hyperlink"/>
            <w:noProof/>
          </w:rPr>
          <w:t>Hình 3</w:t>
        </w:r>
        <w:r w:rsidR="00556D04" w:rsidRPr="00132A04">
          <w:rPr>
            <w:rStyle w:val="Hyperlink"/>
            <w:noProof/>
          </w:rPr>
          <w:noBreakHyphen/>
          <w:t>43 Biểu đồ hoạt động chức năng xóa đánh giá</w:t>
        </w:r>
        <w:r w:rsidR="00556D04">
          <w:rPr>
            <w:noProof/>
            <w:webHidden/>
          </w:rPr>
          <w:tab/>
        </w:r>
        <w:r w:rsidR="00556D04">
          <w:rPr>
            <w:noProof/>
            <w:webHidden/>
          </w:rPr>
          <w:fldChar w:fldCharType="begin"/>
        </w:r>
        <w:r w:rsidR="00556D04">
          <w:rPr>
            <w:noProof/>
            <w:webHidden/>
          </w:rPr>
          <w:instrText xml:space="preserve"> PAGEREF _Toc78050999 \h </w:instrText>
        </w:r>
        <w:r w:rsidR="00556D04">
          <w:rPr>
            <w:noProof/>
            <w:webHidden/>
          </w:rPr>
        </w:r>
        <w:r w:rsidR="00556D04">
          <w:rPr>
            <w:noProof/>
            <w:webHidden/>
          </w:rPr>
          <w:fldChar w:fldCharType="separate"/>
        </w:r>
        <w:r w:rsidR="00556D04">
          <w:rPr>
            <w:noProof/>
            <w:webHidden/>
          </w:rPr>
          <w:t>65</w:t>
        </w:r>
        <w:r w:rsidR="00556D04">
          <w:rPr>
            <w:noProof/>
            <w:webHidden/>
          </w:rPr>
          <w:fldChar w:fldCharType="end"/>
        </w:r>
      </w:hyperlink>
    </w:p>
    <w:p w14:paraId="080DEA8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0" w:history="1">
        <w:r w:rsidR="00556D04" w:rsidRPr="00132A04">
          <w:rPr>
            <w:rStyle w:val="Hyperlink"/>
            <w:noProof/>
          </w:rPr>
          <w:t>Hình 3</w:t>
        </w:r>
        <w:r w:rsidR="00556D04" w:rsidRPr="00132A04">
          <w:rPr>
            <w:rStyle w:val="Hyperlink"/>
            <w:noProof/>
          </w:rPr>
          <w:noBreakHyphen/>
          <w:t>44 Biểu đồ hoạt động chức năng thêm mới bài viết</w:t>
        </w:r>
        <w:r w:rsidR="00556D04">
          <w:rPr>
            <w:noProof/>
            <w:webHidden/>
          </w:rPr>
          <w:tab/>
        </w:r>
        <w:r w:rsidR="00556D04">
          <w:rPr>
            <w:noProof/>
            <w:webHidden/>
          </w:rPr>
          <w:fldChar w:fldCharType="begin"/>
        </w:r>
        <w:r w:rsidR="00556D04">
          <w:rPr>
            <w:noProof/>
            <w:webHidden/>
          </w:rPr>
          <w:instrText xml:space="preserve"> PAGEREF _Toc78051000 \h </w:instrText>
        </w:r>
        <w:r w:rsidR="00556D04">
          <w:rPr>
            <w:noProof/>
            <w:webHidden/>
          </w:rPr>
        </w:r>
        <w:r w:rsidR="00556D04">
          <w:rPr>
            <w:noProof/>
            <w:webHidden/>
          </w:rPr>
          <w:fldChar w:fldCharType="separate"/>
        </w:r>
        <w:r w:rsidR="00556D04">
          <w:rPr>
            <w:noProof/>
            <w:webHidden/>
          </w:rPr>
          <w:t>66</w:t>
        </w:r>
        <w:r w:rsidR="00556D04">
          <w:rPr>
            <w:noProof/>
            <w:webHidden/>
          </w:rPr>
          <w:fldChar w:fldCharType="end"/>
        </w:r>
      </w:hyperlink>
    </w:p>
    <w:p w14:paraId="18EBD727"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1" w:history="1">
        <w:r w:rsidR="00556D04" w:rsidRPr="00132A04">
          <w:rPr>
            <w:rStyle w:val="Hyperlink"/>
            <w:noProof/>
          </w:rPr>
          <w:t>Hình 3</w:t>
        </w:r>
        <w:r w:rsidR="00556D04" w:rsidRPr="00132A04">
          <w:rPr>
            <w:rStyle w:val="Hyperlink"/>
            <w:noProof/>
          </w:rPr>
          <w:noBreakHyphen/>
          <w:t>45 Biểu đồ hoạt động thêm mới slide</w:t>
        </w:r>
        <w:r w:rsidR="00556D04">
          <w:rPr>
            <w:noProof/>
            <w:webHidden/>
          </w:rPr>
          <w:tab/>
        </w:r>
        <w:r w:rsidR="00556D04">
          <w:rPr>
            <w:noProof/>
            <w:webHidden/>
          </w:rPr>
          <w:fldChar w:fldCharType="begin"/>
        </w:r>
        <w:r w:rsidR="00556D04">
          <w:rPr>
            <w:noProof/>
            <w:webHidden/>
          </w:rPr>
          <w:instrText xml:space="preserve"> PAGEREF _Toc78051001 \h </w:instrText>
        </w:r>
        <w:r w:rsidR="00556D04">
          <w:rPr>
            <w:noProof/>
            <w:webHidden/>
          </w:rPr>
        </w:r>
        <w:r w:rsidR="00556D04">
          <w:rPr>
            <w:noProof/>
            <w:webHidden/>
          </w:rPr>
          <w:fldChar w:fldCharType="separate"/>
        </w:r>
        <w:r w:rsidR="00556D04">
          <w:rPr>
            <w:noProof/>
            <w:webHidden/>
          </w:rPr>
          <w:t>66</w:t>
        </w:r>
        <w:r w:rsidR="00556D04">
          <w:rPr>
            <w:noProof/>
            <w:webHidden/>
          </w:rPr>
          <w:fldChar w:fldCharType="end"/>
        </w:r>
      </w:hyperlink>
    </w:p>
    <w:p w14:paraId="2AA9A1E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2" w:history="1">
        <w:r w:rsidR="00556D04" w:rsidRPr="00132A04">
          <w:rPr>
            <w:rStyle w:val="Hyperlink"/>
            <w:noProof/>
          </w:rPr>
          <w:t>Hình 3</w:t>
        </w:r>
        <w:r w:rsidR="00556D04" w:rsidRPr="00132A04">
          <w:rPr>
            <w:rStyle w:val="Hyperlink"/>
            <w:noProof/>
          </w:rPr>
          <w:noBreakHyphen/>
          <w:t>46 Biểu đồ hoạt động sửa slide</w:t>
        </w:r>
        <w:r w:rsidR="00556D04">
          <w:rPr>
            <w:noProof/>
            <w:webHidden/>
          </w:rPr>
          <w:tab/>
        </w:r>
        <w:r w:rsidR="00556D04">
          <w:rPr>
            <w:noProof/>
            <w:webHidden/>
          </w:rPr>
          <w:fldChar w:fldCharType="begin"/>
        </w:r>
        <w:r w:rsidR="00556D04">
          <w:rPr>
            <w:noProof/>
            <w:webHidden/>
          </w:rPr>
          <w:instrText xml:space="preserve"> PAGEREF _Toc78051002 \h </w:instrText>
        </w:r>
        <w:r w:rsidR="00556D04">
          <w:rPr>
            <w:noProof/>
            <w:webHidden/>
          </w:rPr>
        </w:r>
        <w:r w:rsidR="00556D04">
          <w:rPr>
            <w:noProof/>
            <w:webHidden/>
          </w:rPr>
          <w:fldChar w:fldCharType="separate"/>
        </w:r>
        <w:r w:rsidR="00556D04">
          <w:rPr>
            <w:noProof/>
            <w:webHidden/>
          </w:rPr>
          <w:t>67</w:t>
        </w:r>
        <w:r w:rsidR="00556D04">
          <w:rPr>
            <w:noProof/>
            <w:webHidden/>
          </w:rPr>
          <w:fldChar w:fldCharType="end"/>
        </w:r>
      </w:hyperlink>
    </w:p>
    <w:p w14:paraId="48B5C1C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3" w:history="1">
        <w:r w:rsidR="00556D04" w:rsidRPr="00132A04">
          <w:rPr>
            <w:rStyle w:val="Hyperlink"/>
            <w:noProof/>
          </w:rPr>
          <w:t>Hình 3</w:t>
        </w:r>
        <w:r w:rsidR="00556D04" w:rsidRPr="00132A04">
          <w:rPr>
            <w:rStyle w:val="Hyperlink"/>
            <w:noProof/>
          </w:rPr>
          <w:noBreakHyphen/>
          <w:t>47 Biểu đồ hoạt động xóa slide</w:t>
        </w:r>
        <w:r w:rsidR="00556D04">
          <w:rPr>
            <w:noProof/>
            <w:webHidden/>
          </w:rPr>
          <w:tab/>
        </w:r>
        <w:r w:rsidR="00556D04">
          <w:rPr>
            <w:noProof/>
            <w:webHidden/>
          </w:rPr>
          <w:fldChar w:fldCharType="begin"/>
        </w:r>
        <w:r w:rsidR="00556D04">
          <w:rPr>
            <w:noProof/>
            <w:webHidden/>
          </w:rPr>
          <w:instrText xml:space="preserve"> PAGEREF _Toc78051003 \h </w:instrText>
        </w:r>
        <w:r w:rsidR="00556D04">
          <w:rPr>
            <w:noProof/>
            <w:webHidden/>
          </w:rPr>
        </w:r>
        <w:r w:rsidR="00556D04">
          <w:rPr>
            <w:noProof/>
            <w:webHidden/>
          </w:rPr>
          <w:fldChar w:fldCharType="separate"/>
        </w:r>
        <w:r w:rsidR="00556D04">
          <w:rPr>
            <w:noProof/>
            <w:webHidden/>
          </w:rPr>
          <w:t>67</w:t>
        </w:r>
        <w:r w:rsidR="00556D04">
          <w:rPr>
            <w:noProof/>
            <w:webHidden/>
          </w:rPr>
          <w:fldChar w:fldCharType="end"/>
        </w:r>
      </w:hyperlink>
    </w:p>
    <w:p w14:paraId="7FD7264F"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4" w:history="1">
        <w:r w:rsidR="00556D04" w:rsidRPr="00132A04">
          <w:rPr>
            <w:rStyle w:val="Hyperlink"/>
            <w:noProof/>
          </w:rPr>
          <w:t>Hình 3</w:t>
        </w:r>
        <w:r w:rsidR="00556D04" w:rsidRPr="00132A04">
          <w:rPr>
            <w:rStyle w:val="Hyperlink"/>
            <w:noProof/>
          </w:rPr>
          <w:noBreakHyphen/>
          <w:t>48 Biểu đồ hoạt động chức năng sửa bài viết</w:t>
        </w:r>
        <w:r w:rsidR="00556D04">
          <w:rPr>
            <w:noProof/>
            <w:webHidden/>
          </w:rPr>
          <w:tab/>
        </w:r>
        <w:r w:rsidR="00556D04">
          <w:rPr>
            <w:noProof/>
            <w:webHidden/>
          </w:rPr>
          <w:fldChar w:fldCharType="begin"/>
        </w:r>
        <w:r w:rsidR="00556D04">
          <w:rPr>
            <w:noProof/>
            <w:webHidden/>
          </w:rPr>
          <w:instrText xml:space="preserve"> PAGEREF _Toc78051004 \h </w:instrText>
        </w:r>
        <w:r w:rsidR="00556D04">
          <w:rPr>
            <w:noProof/>
            <w:webHidden/>
          </w:rPr>
        </w:r>
        <w:r w:rsidR="00556D04">
          <w:rPr>
            <w:noProof/>
            <w:webHidden/>
          </w:rPr>
          <w:fldChar w:fldCharType="separate"/>
        </w:r>
        <w:r w:rsidR="00556D04">
          <w:rPr>
            <w:noProof/>
            <w:webHidden/>
          </w:rPr>
          <w:t>68</w:t>
        </w:r>
        <w:r w:rsidR="00556D04">
          <w:rPr>
            <w:noProof/>
            <w:webHidden/>
          </w:rPr>
          <w:fldChar w:fldCharType="end"/>
        </w:r>
      </w:hyperlink>
    </w:p>
    <w:p w14:paraId="7BE5A80C"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5" w:history="1">
        <w:r w:rsidR="00556D04" w:rsidRPr="00132A04">
          <w:rPr>
            <w:rStyle w:val="Hyperlink"/>
            <w:noProof/>
          </w:rPr>
          <w:t>Hình 3</w:t>
        </w:r>
        <w:r w:rsidR="00556D04" w:rsidRPr="00132A04">
          <w:rPr>
            <w:rStyle w:val="Hyperlink"/>
            <w:noProof/>
          </w:rPr>
          <w:noBreakHyphen/>
          <w:t>49 Biểu đồ hoạt động chức năng xóa bài viết</w:t>
        </w:r>
        <w:r w:rsidR="00556D04">
          <w:rPr>
            <w:noProof/>
            <w:webHidden/>
          </w:rPr>
          <w:tab/>
        </w:r>
        <w:r w:rsidR="00556D04">
          <w:rPr>
            <w:noProof/>
            <w:webHidden/>
          </w:rPr>
          <w:fldChar w:fldCharType="begin"/>
        </w:r>
        <w:r w:rsidR="00556D04">
          <w:rPr>
            <w:noProof/>
            <w:webHidden/>
          </w:rPr>
          <w:instrText xml:space="preserve"> PAGEREF _Toc78051005 \h </w:instrText>
        </w:r>
        <w:r w:rsidR="00556D04">
          <w:rPr>
            <w:noProof/>
            <w:webHidden/>
          </w:rPr>
        </w:r>
        <w:r w:rsidR="00556D04">
          <w:rPr>
            <w:noProof/>
            <w:webHidden/>
          </w:rPr>
          <w:fldChar w:fldCharType="separate"/>
        </w:r>
        <w:r w:rsidR="00556D04">
          <w:rPr>
            <w:noProof/>
            <w:webHidden/>
          </w:rPr>
          <w:t>68</w:t>
        </w:r>
        <w:r w:rsidR="00556D04">
          <w:rPr>
            <w:noProof/>
            <w:webHidden/>
          </w:rPr>
          <w:fldChar w:fldCharType="end"/>
        </w:r>
      </w:hyperlink>
    </w:p>
    <w:p w14:paraId="346CBE3C"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6" w:history="1">
        <w:r w:rsidR="00556D04" w:rsidRPr="00132A04">
          <w:rPr>
            <w:rStyle w:val="Hyperlink"/>
            <w:noProof/>
          </w:rPr>
          <w:t>Hình 3</w:t>
        </w:r>
        <w:r w:rsidR="00556D04" w:rsidRPr="00132A04">
          <w:rPr>
            <w:rStyle w:val="Hyperlink"/>
            <w:noProof/>
          </w:rPr>
          <w:noBreakHyphen/>
          <w:t>50 Biểu đồ hoạt động chức năng thêm mới sản phẩm</w:t>
        </w:r>
        <w:r w:rsidR="00556D04">
          <w:rPr>
            <w:noProof/>
            <w:webHidden/>
          </w:rPr>
          <w:tab/>
        </w:r>
        <w:r w:rsidR="00556D04">
          <w:rPr>
            <w:noProof/>
            <w:webHidden/>
          </w:rPr>
          <w:fldChar w:fldCharType="begin"/>
        </w:r>
        <w:r w:rsidR="00556D04">
          <w:rPr>
            <w:noProof/>
            <w:webHidden/>
          </w:rPr>
          <w:instrText xml:space="preserve"> PAGEREF _Toc78051006 \h </w:instrText>
        </w:r>
        <w:r w:rsidR="00556D04">
          <w:rPr>
            <w:noProof/>
            <w:webHidden/>
          </w:rPr>
        </w:r>
        <w:r w:rsidR="00556D04">
          <w:rPr>
            <w:noProof/>
            <w:webHidden/>
          </w:rPr>
          <w:fldChar w:fldCharType="separate"/>
        </w:r>
        <w:r w:rsidR="00556D04">
          <w:rPr>
            <w:noProof/>
            <w:webHidden/>
          </w:rPr>
          <w:t>69</w:t>
        </w:r>
        <w:r w:rsidR="00556D04">
          <w:rPr>
            <w:noProof/>
            <w:webHidden/>
          </w:rPr>
          <w:fldChar w:fldCharType="end"/>
        </w:r>
      </w:hyperlink>
    </w:p>
    <w:p w14:paraId="4ACAD099"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7" w:history="1">
        <w:r w:rsidR="00556D04" w:rsidRPr="00132A04">
          <w:rPr>
            <w:rStyle w:val="Hyperlink"/>
            <w:noProof/>
          </w:rPr>
          <w:t>Hình 3</w:t>
        </w:r>
        <w:r w:rsidR="00556D04" w:rsidRPr="00132A04">
          <w:rPr>
            <w:rStyle w:val="Hyperlink"/>
            <w:noProof/>
          </w:rPr>
          <w:noBreakHyphen/>
          <w:t>51 Biểu đồ hoạt động chức năng sửa sản phẩm</w:t>
        </w:r>
        <w:r w:rsidR="00556D04">
          <w:rPr>
            <w:noProof/>
            <w:webHidden/>
          </w:rPr>
          <w:tab/>
        </w:r>
        <w:r w:rsidR="00556D04">
          <w:rPr>
            <w:noProof/>
            <w:webHidden/>
          </w:rPr>
          <w:fldChar w:fldCharType="begin"/>
        </w:r>
        <w:r w:rsidR="00556D04">
          <w:rPr>
            <w:noProof/>
            <w:webHidden/>
          </w:rPr>
          <w:instrText xml:space="preserve"> PAGEREF _Toc78051007 \h </w:instrText>
        </w:r>
        <w:r w:rsidR="00556D04">
          <w:rPr>
            <w:noProof/>
            <w:webHidden/>
          </w:rPr>
        </w:r>
        <w:r w:rsidR="00556D04">
          <w:rPr>
            <w:noProof/>
            <w:webHidden/>
          </w:rPr>
          <w:fldChar w:fldCharType="separate"/>
        </w:r>
        <w:r w:rsidR="00556D04">
          <w:rPr>
            <w:noProof/>
            <w:webHidden/>
          </w:rPr>
          <w:t>69</w:t>
        </w:r>
        <w:r w:rsidR="00556D04">
          <w:rPr>
            <w:noProof/>
            <w:webHidden/>
          </w:rPr>
          <w:fldChar w:fldCharType="end"/>
        </w:r>
      </w:hyperlink>
    </w:p>
    <w:p w14:paraId="61B15E6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8" w:history="1">
        <w:r w:rsidR="00556D04" w:rsidRPr="00132A04">
          <w:rPr>
            <w:rStyle w:val="Hyperlink"/>
            <w:noProof/>
          </w:rPr>
          <w:t>Hình 3</w:t>
        </w:r>
        <w:r w:rsidR="00556D04" w:rsidRPr="00132A04">
          <w:rPr>
            <w:rStyle w:val="Hyperlink"/>
            <w:noProof/>
          </w:rPr>
          <w:noBreakHyphen/>
          <w:t>52 Biểu đồ hoạt động chức năng xóa sản phẩm</w:t>
        </w:r>
        <w:r w:rsidR="00556D04">
          <w:rPr>
            <w:noProof/>
            <w:webHidden/>
          </w:rPr>
          <w:tab/>
        </w:r>
        <w:r w:rsidR="00556D04">
          <w:rPr>
            <w:noProof/>
            <w:webHidden/>
          </w:rPr>
          <w:fldChar w:fldCharType="begin"/>
        </w:r>
        <w:r w:rsidR="00556D04">
          <w:rPr>
            <w:noProof/>
            <w:webHidden/>
          </w:rPr>
          <w:instrText xml:space="preserve"> PAGEREF _Toc78051008 \h </w:instrText>
        </w:r>
        <w:r w:rsidR="00556D04">
          <w:rPr>
            <w:noProof/>
            <w:webHidden/>
          </w:rPr>
        </w:r>
        <w:r w:rsidR="00556D04">
          <w:rPr>
            <w:noProof/>
            <w:webHidden/>
          </w:rPr>
          <w:fldChar w:fldCharType="separate"/>
        </w:r>
        <w:r w:rsidR="00556D04">
          <w:rPr>
            <w:noProof/>
            <w:webHidden/>
          </w:rPr>
          <w:t>70</w:t>
        </w:r>
        <w:r w:rsidR="00556D04">
          <w:rPr>
            <w:noProof/>
            <w:webHidden/>
          </w:rPr>
          <w:fldChar w:fldCharType="end"/>
        </w:r>
      </w:hyperlink>
    </w:p>
    <w:p w14:paraId="6C7EEFE0"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09" w:history="1">
        <w:r w:rsidR="00556D04" w:rsidRPr="00132A04">
          <w:rPr>
            <w:rStyle w:val="Hyperlink"/>
            <w:noProof/>
          </w:rPr>
          <w:t>Hình 3</w:t>
        </w:r>
        <w:r w:rsidR="00556D04" w:rsidRPr="00132A04">
          <w:rPr>
            <w:rStyle w:val="Hyperlink"/>
            <w:noProof/>
          </w:rPr>
          <w:noBreakHyphen/>
          <w:t>53 Biểu đồ hoạt động chức năng xóa người dùng</w:t>
        </w:r>
        <w:r w:rsidR="00556D04">
          <w:rPr>
            <w:noProof/>
            <w:webHidden/>
          </w:rPr>
          <w:tab/>
        </w:r>
        <w:r w:rsidR="00556D04">
          <w:rPr>
            <w:noProof/>
            <w:webHidden/>
          </w:rPr>
          <w:fldChar w:fldCharType="begin"/>
        </w:r>
        <w:r w:rsidR="00556D04">
          <w:rPr>
            <w:noProof/>
            <w:webHidden/>
          </w:rPr>
          <w:instrText xml:space="preserve"> PAGEREF _Toc78051009 \h </w:instrText>
        </w:r>
        <w:r w:rsidR="00556D04">
          <w:rPr>
            <w:noProof/>
            <w:webHidden/>
          </w:rPr>
        </w:r>
        <w:r w:rsidR="00556D04">
          <w:rPr>
            <w:noProof/>
            <w:webHidden/>
          </w:rPr>
          <w:fldChar w:fldCharType="separate"/>
        </w:r>
        <w:r w:rsidR="00556D04">
          <w:rPr>
            <w:noProof/>
            <w:webHidden/>
          </w:rPr>
          <w:t>70</w:t>
        </w:r>
        <w:r w:rsidR="00556D04">
          <w:rPr>
            <w:noProof/>
            <w:webHidden/>
          </w:rPr>
          <w:fldChar w:fldCharType="end"/>
        </w:r>
      </w:hyperlink>
    </w:p>
    <w:p w14:paraId="5CC56480"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0" w:history="1">
        <w:r w:rsidR="00556D04" w:rsidRPr="00132A04">
          <w:rPr>
            <w:rStyle w:val="Hyperlink"/>
            <w:noProof/>
          </w:rPr>
          <w:t>Hình 3</w:t>
        </w:r>
        <w:r w:rsidR="00556D04" w:rsidRPr="00132A04">
          <w:rPr>
            <w:rStyle w:val="Hyperlink"/>
            <w:noProof/>
          </w:rPr>
          <w:noBreakHyphen/>
          <w:t>54 Biểu đồ hoạt động chức năng xử lý đơn hàng</w:t>
        </w:r>
        <w:r w:rsidR="00556D04">
          <w:rPr>
            <w:noProof/>
            <w:webHidden/>
          </w:rPr>
          <w:tab/>
        </w:r>
        <w:r w:rsidR="00556D04">
          <w:rPr>
            <w:noProof/>
            <w:webHidden/>
          </w:rPr>
          <w:fldChar w:fldCharType="begin"/>
        </w:r>
        <w:r w:rsidR="00556D04">
          <w:rPr>
            <w:noProof/>
            <w:webHidden/>
          </w:rPr>
          <w:instrText xml:space="preserve"> PAGEREF _Toc78051010 \h </w:instrText>
        </w:r>
        <w:r w:rsidR="00556D04">
          <w:rPr>
            <w:noProof/>
            <w:webHidden/>
          </w:rPr>
        </w:r>
        <w:r w:rsidR="00556D04">
          <w:rPr>
            <w:noProof/>
            <w:webHidden/>
          </w:rPr>
          <w:fldChar w:fldCharType="separate"/>
        </w:r>
        <w:r w:rsidR="00556D04">
          <w:rPr>
            <w:noProof/>
            <w:webHidden/>
          </w:rPr>
          <w:t>71</w:t>
        </w:r>
        <w:r w:rsidR="00556D04">
          <w:rPr>
            <w:noProof/>
            <w:webHidden/>
          </w:rPr>
          <w:fldChar w:fldCharType="end"/>
        </w:r>
      </w:hyperlink>
    </w:p>
    <w:p w14:paraId="1BAD73B8"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1" w:history="1">
        <w:r w:rsidR="00556D04" w:rsidRPr="00132A04">
          <w:rPr>
            <w:rStyle w:val="Hyperlink"/>
            <w:noProof/>
          </w:rPr>
          <w:t>Hình 3</w:t>
        </w:r>
        <w:r w:rsidR="00556D04" w:rsidRPr="00132A04">
          <w:rPr>
            <w:rStyle w:val="Hyperlink"/>
            <w:noProof/>
          </w:rPr>
          <w:noBreakHyphen/>
          <w:t>55 Mô hình thực thể liên kết</w:t>
        </w:r>
        <w:r w:rsidR="00556D04">
          <w:rPr>
            <w:noProof/>
            <w:webHidden/>
          </w:rPr>
          <w:tab/>
        </w:r>
        <w:r w:rsidR="00556D04">
          <w:rPr>
            <w:noProof/>
            <w:webHidden/>
          </w:rPr>
          <w:fldChar w:fldCharType="begin"/>
        </w:r>
        <w:r w:rsidR="00556D04">
          <w:rPr>
            <w:noProof/>
            <w:webHidden/>
          </w:rPr>
          <w:instrText xml:space="preserve"> PAGEREF _Toc78051011 \h </w:instrText>
        </w:r>
        <w:r w:rsidR="00556D04">
          <w:rPr>
            <w:noProof/>
            <w:webHidden/>
          </w:rPr>
        </w:r>
        <w:r w:rsidR="00556D04">
          <w:rPr>
            <w:noProof/>
            <w:webHidden/>
          </w:rPr>
          <w:fldChar w:fldCharType="separate"/>
        </w:r>
        <w:r w:rsidR="00556D04">
          <w:rPr>
            <w:noProof/>
            <w:webHidden/>
          </w:rPr>
          <w:t>72</w:t>
        </w:r>
        <w:r w:rsidR="00556D04">
          <w:rPr>
            <w:noProof/>
            <w:webHidden/>
          </w:rPr>
          <w:fldChar w:fldCharType="end"/>
        </w:r>
      </w:hyperlink>
    </w:p>
    <w:p w14:paraId="683D1EE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2" w:history="1">
        <w:r w:rsidR="00556D04" w:rsidRPr="00132A04">
          <w:rPr>
            <w:rStyle w:val="Hyperlink"/>
            <w:noProof/>
          </w:rPr>
          <w:t>Hình 4</w:t>
        </w:r>
        <w:r w:rsidR="00556D04" w:rsidRPr="00132A04">
          <w:rPr>
            <w:rStyle w:val="Hyperlink"/>
            <w:noProof/>
          </w:rPr>
          <w:noBreakHyphen/>
          <w:t>1 Giao diện trang thống kê</w:t>
        </w:r>
        <w:r w:rsidR="00556D04">
          <w:rPr>
            <w:noProof/>
            <w:webHidden/>
          </w:rPr>
          <w:tab/>
        </w:r>
        <w:r w:rsidR="00556D04">
          <w:rPr>
            <w:noProof/>
            <w:webHidden/>
          </w:rPr>
          <w:fldChar w:fldCharType="begin"/>
        </w:r>
        <w:r w:rsidR="00556D04">
          <w:rPr>
            <w:noProof/>
            <w:webHidden/>
          </w:rPr>
          <w:instrText xml:space="preserve"> PAGEREF _Toc78051012 \h </w:instrText>
        </w:r>
        <w:r w:rsidR="00556D04">
          <w:rPr>
            <w:noProof/>
            <w:webHidden/>
          </w:rPr>
        </w:r>
        <w:r w:rsidR="00556D04">
          <w:rPr>
            <w:noProof/>
            <w:webHidden/>
          </w:rPr>
          <w:fldChar w:fldCharType="separate"/>
        </w:r>
        <w:r w:rsidR="00556D04">
          <w:rPr>
            <w:noProof/>
            <w:webHidden/>
          </w:rPr>
          <w:t>86</w:t>
        </w:r>
        <w:r w:rsidR="00556D04">
          <w:rPr>
            <w:noProof/>
            <w:webHidden/>
          </w:rPr>
          <w:fldChar w:fldCharType="end"/>
        </w:r>
      </w:hyperlink>
    </w:p>
    <w:p w14:paraId="0BD8561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3" w:history="1">
        <w:r w:rsidR="00556D04" w:rsidRPr="00132A04">
          <w:rPr>
            <w:rStyle w:val="Hyperlink"/>
            <w:noProof/>
          </w:rPr>
          <w:t>Hình 4</w:t>
        </w:r>
        <w:r w:rsidR="00556D04" w:rsidRPr="00132A04">
          <w:rPr>
            <w:rStyle w:val="Hyperlink"/>
            <w:noProof/>
          </w:rPr>
          <w:noBreakHyphen/>
          <w:t>2 Giao diện trang thông tin admin</w:t>
        </w:r>
        <w:r w:rsidR="00556D04">
          <w:rPr>
            <w:noProof/>
            <w:webHidden/>
          </w:rPr>
          <w:tab/>
        </w:r>
        <w:r w:rsidR="00556D04">
          <w:rPr>
            <w:noProof/>
            <w:webHidden/>
          </w:rPr>
          <w:fldChar w:fldCharType="begin"/>
        </w:r>
        <w:r w:rsidR="00556D04">
          <w:rPr>
            <w:noProof/>
            <w:webHidden/>
          </w:rPr>
          <w:instrText xml:space="preserve"> PAGEREF _Toc78051013 \h </w:instrText>
        </w:r>
        <w:r w:rsidR="00556D04">
          <w:rPr>
            <w:noProof/>
            <w:webHidden/>
          </w:rPr>
        </w:r>
        <w:r w:rsidR="00556D04">
          <w:rPr>
            <w:noProof/>
            <w:webHidden/>
          </w:rPr>
          <w:fldChar w:fldCharType="separate"/>
        </w:r>
        <w:r w:rsidR="00556D04">
          <w:rPr>
            <w:noProof/>
            <w:webHidden/>
          </w:rPr>
          <w:t>87</w:t>
        </w:r>
        <w:r w:rsidR="00556D04">
          <w:rPr>
            <w:noProof/>
            <w:webHidden/>
          </w:rPr>
          <w:fldChar w:fldCharType="end"/>
        </w:r>
      </w:hyperlink>
    </w:p>
    <w:p w14:paraId="056AC091"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4" w:history="1">
        <w:r w:rsidR="00556D04" w:rsidRPr="00132A04">
          <w:rPr>
            <w:rStyle w:val="Hyperlink"/>
            <w:noProof/>
          </w:rPr>
          <w:t>Hình 4</w:t>
        </w:r>
        <w:r w:rsidR="00556D04" w:rsidRPr="00132A04">
          <w:rPr>
            <w:rStyle w:val="Hyperlink"/>
            <w:noProof/>
          </w:rPr>
          <w:noBreakHyphen/>
          <w:t>3 Giao diện trang danh mục sản phẩm</w:t>
        </w:r>
        <w:r w:rsidR="00556D04">
          <w:rPr>
            <w:noProof/>
            <w:webHidden/>
          </w:rPr>
          <w:tab/>
        </w:r>
        <w:r w:rsidR="00556D04">
          <w:rPr>
            <w:noProof/>
            <w:webHidden/>
          </w:rPr>
          <w:fldChar w:fldCharType="begin"/>
        </w:r>
        <w:r w:rsidR="00556D04">
          <w:rPr>
            <w:noProof/>
            <w:webHidden/>
          </w:rPr>
          <w:instrText xml:space="preserve"> PAGEREF _Toc78051014 \h </w:instrText>
        </w:r>
        <w:r w:rsidR="00556D04">
          <w:rPr>
            <w:noProof/>
            <w:webHidden/>
          </w:rPr>
        </w:r>
        <w:r w:rsidR="00556D04">
          <w:rPr>
            <w:noProof/>
            <w:webHidden/>
          </w:rPr>
          <w:fldChar w:fldCharType="separate"/>
        </w:r>
        <w:r w:rsidR="00556D04">
          <w:rPr>
            <w:noProof/>
            <w:webHidden/>
          </w:rPr>
          <w:t>87</w:t>
        </w:r>
        <w:r w:rsidR="00556D04">
          <w:rPr>
            <w:noProof/>
            <w:webHidden/>
          </w:rPr>
          <w:fldChar w:fldCharType="end"/>
        </w:r>
      </w:hyperlink>
    </w:p>
    <w:p w14:paraId="6B6A2DD9"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5" w:history="1">
        <w:r w:rsidR="00556D04" w:rsidRPr="00132A04">
          <w:rPr>
            <w:rStyle w:val="Hyperlink"/>
            <w:noProof/>
          </w:rPr>
          <w:t>Hình 4</w:t>
        </w:r>
        <w:r w:rsidR="00556D04" w:rsidRPr="00132A04">
          <w:rPr>
            <w:rStyle w:val="Hyperlink"/>
            <w:noProof/>
          </w:rPr>
          <w:noBreakHyphen/>
          <w:t>4 Giao diện quản lý nhà sản xuất</w:t>
        </w:r>
        <w:r w:rsidR="00556D04">
          <w:rPr>
            <w:noProof/>
            <w:webHidden/>
          </w:rPr>
          <w:tab/>
        </w:r>
        <w:r w:rsidR="00556D04">
          <w:rPr>
            <w:noProof/>
            <w:webHidden/>
          </w:rPr>
          <w:fldChar w:fldCharType="begin"/>
        </w:r>
        <w:r w:rsidR="00556D04">
          <w:rPr>
            <w:noProof/>
            <w:webHidden/>
          </w:rPr>
          <w:instrText xml:space="preserve"> PAGEREF _Toc78051015 \h </w:instrText>
        </w:r>
        <w:r w:rsidR="00556D04">
          <w:rPr>
            <w:noProof/>
            <w:webHidden/>
          </w:rPr>
        </w:r>
        <w:r w:rsidR="00556D04">
          <w:rPr>
            <w:noProof/>
            <w:webHidden/>
          </w:rPr>
          <w:fldChar w:fldCharType="separate"/>
        </w:r>
        <w:r w:rsidR="00556D04">
          <w:rPr>
            <w:noProof/>
            <w:webHidden/>
          </w:rPr>
          <w:t>88</w:t>
        </w:r>
        <w:r w:rsidR="00556D04">
          <w:rPr>
            <w:noProof/>
            <w:webHidden/>
          </w:rPr>
          <w:fldChar w:fldCharType="end"/>
        </w:r>
      </w:hyperlink>
    </w:p>
    <w:p w14:paraId="636DE05B" w14:textId="1355DA20"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6" w:history="1">
        <w:r w:rsidR="00556D04" w:rsidRPr="00132A04">
          <w:rPr>
            <w:rStyle w:val="Hyperlink"/>
            <w:noProof/>
          </w:rPr>
          <w:t>Hình 4</w:t>
        </w:r>
        <w:r w:rsidR="00556D04" w:rsidRPr="00132A04">
          <w:rPr>
            <w:rStyle w:val="Hyperlink"/>
            <w:noProof/>
          </w:rPr>
          <w:noBreakHyphen/>
          <w:t>5 Giao diện trang quản lý dữ liệu sản phẩm</w:t>
        </w:r>
        <w:r w:rsidR="00556D04">
          <w:rPr>
            <w:noProof/>
            <w:webHidden/>
          </w:rPr>
          <w:tab/>
        </w:r>
        <w:r w:rsidR="00556D04">
          <w:rPr>
            <w:noProof/>
            <w:webHidden/>
          </w:rPr>
          <w:fldChar w:fldCharType="begin"/>
        </w:r>
        <w:r w:rsidR="00556D04">
          <w:rPr>
            <w:noProof/>
            <w:webHidden/>
          </w:rPr>
          <w:instrText xml:space="preserve"> PAGEREF _Toc78051016 \h </w:instrText>
        </w:r>
        <w:r w:rsidR="00556D04">
          <w:rPr>
            <w:noProof/>
            <w:webHidden/>
          </w:rPr>
        </w:r>
        <w:r w:rsidR="00556D04">
          <w:rPr>
            <w:noProof/>
            <w:webHidden/>
          </w:rPr>
          <w:fldChar w:fldCharType="separate"/>
        </w:r>
        <w:r w:rsidR="00556D04">
          <w:rPr>
            <w:noProof/>
            <w:webHidden/>
          </w:rPr>
          <w:t>88</w:t>
        </w:r>
        <w:r w:rsidR="00556D04">
          <w:rPr>
            <w:noProof/>
            <w:webHidden/>
          </w:rPr>
          <w:fldChar w:fldCharType="end"/>
        </w:r>
      </w:hyperlink>
    </w:p>
    <w:p w14:paraId="0944ED16"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7" w:history="1">
        <w:r w:rsidR="00556D04" w:rsidRPr="00132A04">
          <w:rPr>
            <w:rStyle w:val="Hyperlink"/>
            <w:noProof/>
          </w:rPr>
          <w:t>Hình 4</w:t>
        </w:r>
        <w:r w:rsidR="00556D04" w:rsidRPr="00132A04">
          <w:rPr>
            <w:rStyle w:val="Hyperlink"/>
            <w:noProof/>
          </w:rPr>
          <w:noBreakHyphen/>
          <w:t>6 Giao diện quản lý từ khóa</w:t>
        </w:r>
        <w:r w:rsidR="00556D04">
          <w:rPr>
            <w:noProof/>
            <w:webHidden/>
          </w:rPr>
          <w:tab/>
        </w:r>
        <w:r w:rsidR="00556D04">
          <w:rPr>
            <w:noProof/>
            <w:webHidden/>
          </w:rPr>
          <w:fldChar w:fldCharType="begin"/>
        </w:r>
        <w:r w:rsidR="00556D04">
          <w:rPr>
            <w:noProof/>
            <w:webHidden/>
          </w:rPr>
          <w:instrText xml:space="preserve"> PAGEREF _Toc78051017 \h </w:instrText>
        </w:r>
        <w:r w:rsidR="00556D04">
          <w:rPr>
            <w:noProof/>
            <w:webHidden/>
          </w:rPr>
        </w:r>
        <w:r w:rsidR="00556D04">
          <w:rPr>
            <w:noProof/>
            <w:webHidden/>
          </w:rPr>
          <w:fldChar w:fldCharType="separate"/>
        </w:r>
        <w:r w:rsidR="00556D04">
          <w:rPr>
            <w:noProof/>
            <w:webHidden/>
          </w:rPr>
          <w:t>89</w:t>
        </w:r>
        <w:r w:rsidR="00556D04">
          <w:rPr>
            <w:noProof/>
            <w:webHidden/>
          </w:rPr>
          <w:fldChar w:fldCharType="end"/>
        </w:r>
      </w:hyperlink>
    </w:p>
    <w:p w14:paraId="3448194B"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8" w:history="1">
        <w:r w:rsidR="00556D04" w:rsidRPr="00132A04">
          <w:rPr>
            <w:rStyle w:val="Hyperlink"/>
            <w:noProof/>
          </w:rPr>
          <w:t>Hình 4</w:t>
        </w:r>
        <w:r w:rsidR="00556D04" w:rsidRPr="00132A04">
          <w:rPr>
            <w:rStyle w:val="Hyperlink"/>
            <w:noProof/>
          </w:rPr>
          <w:noBreakHyphen/>
          <w:t>7 Giao diện trang quản lý sản phẩm</w:t>
        </w:r>
        <w:r w:rsidR="00556D04">
          <w:rPr>
            <w:noProof/>
            <w:webHidden/>
          </w:rPr>
          <w:tab/>
        </w:r>
        <w:r w:rsidR="00556D04">
          <w:rPr>
            <w:noProof/>
            <w:webHidden/>
          </w:rPr>
          <w:fldChar w:fldCharType="begin"/>
        </w:r>
        <w:r w:rsidR="00556D04">
          <w:rPr>
            <w:noProof/>
            <w:webHidden/>
          </w:rPr>
          <w:instrText xml:space="preserve"> PAGEREF _Toc78051018 \h </w:instrText>
        </w:r>
        <w:r w:rsidR="00556D04">
          <w:rPr>
            <w:noProof/>
            <w:webHidden/>
          </w:rPr>
        </w:r>
        <w:r w:rsidR="00556D04">
          <w:rPr>
            <w:noProof/>
            <w:webHidden/>
          </w:rPr>
          <w:fldChar w:fldCharType="separate"/>
        </w:r>
        <w:r w:rsidR="00556D04">
          <w:rPr>
            <w:noProof/>
            <w:webHidden/>
          </w:rPr>
          <w:t>89</w:t>
        </w:r>
        <w:r w:rsidR="00556D04">
          <w:rPr>
            <w:noProof/>
            <w:webHidden/>
          </w:rPr>
          <w:fldChar w:fldCharType="end"/>
        </w:r>
      </w:hyperlink>
    </w:p>
    <w:p w14:paraId="4CFF23D8"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19" w:history="1">
        <w:r w:rsidR="00556D04" w:rsidRPr="00132A04">
          <w:rPr>
            <w:rStyle w:val="Hyperlink"/>
            <w:noProof/>
          </w:rPr>
          <w:t>Hình 4</w:t>
        </w:r>
        <w:r w:rsidR="00556D04" w:rsidRPr="00132A04">
          <w:rPr>
            <w:rStyle w:val="Hyperlink"/>
            <w:noProof/>
          </w:rPr>
          <w:noBreakHyphen/>
          <w:t>8 Giao diện trang quản lý danh mục bài viết</w:t>
        </w:r>
        <w:r w:rsidR="00556D04">
          <w:rPr>
            <w:noProof/>
            <w:webHidden/>
          </w:rPr>
          <w:tab/>
        </w:r>
        <w:r w:rsidR="00556D04">
          <w:rPr>
            <w:noProof/>
            <w:webHidden/>
          </w:rPr>
          <w:fldChar w:fldCharType="begin"/>
        </w:r>
        <w:r w:rsidR="00556D04">
          <w:rPr>
            <w:noProof/>
            <w:webHidden/>
          </w:rPr>
          <w:instrText xml:space="preserve"> PAGEREF _Toc78051019 \h </w:instrText>
        </w:r>
        <w:r w:rsidR="00556D04">
          <w:rPr>
            <w:noProof/>
            <w:webHidden/>
          </w:rPr>
        </w:r>
        <w:r w:rsidR="00556D04">
          <w:rPr>
            <w:noProof/>
            <w:webHidden/>
          </w:rPr>
          <w:fldChar w:fldCharType="separate"/>
        </w:r>
        <w:r w:rsidR="00556D04">
          <w:rPr>
            <w:noProof/>
            <w:webHidden/>
          </w:rPr>
          <w:t>90</w:t>
        </w:r>
        <w:r w:rsidR="00556D04">
          <w:rPr>
            <w:noProof/>
            <w:webHidden/>
          </w:rPr>
          <w:fldChar w:fldCharType="end"/>
        </w:r>
      </w:hyperlink>
    </w:p>
    <w:p w14:paraId="730EE7E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0" w:history="1">
        <w:r w:rsidR="00556D04" w:rsidRPr="00132A04">
          <w:rPr>
            <w:rStyle w:val="Hyperlink"/>
            <w:noProof/>
          </w:rPr>
          <w:t>Hình 4</w:t>
        </w:r>
        <w:r w:rsidR="00556D04" w:rsidRPr="00132A04">
          <w:rPr>
            <w:rStyle w:val="Hyperlink"/>
            <w:noProof/>
          </w:rPr>
          <w:noBreakHyphen/>
          <w:t>9 Giao diện trang quản lý bài viết</w:t>
        </w:r>
        <w:r w:rsidR="00556D04">
          <w:rPr>
            <w:noProof/>
            <w:webHidden/>
          </w:rPr>
          <w:tab/>
        </w:r>
        <w:r w:rsidR="00556D04">
          <w:rPr>
            <w:noProof/>
            <w:webHidden/>
          </w:rPr>
          <w:fldChar w:fldCharType="begin"/>
        </w:r>
        <w:r w:rsidR="00556D04">
          <w:rPr>
            <w:noProof/>
            <w:webHidden/>
          </w:rPr>
          <w:instrText xml:space="preserve"> PAGEREF _Toc78051020 \h </w:instrText>
        </w:r>
        <w:r w:rsidR="00556D04">
          <w:rPr>
            <w:noProof/>
            <w:webHidden/>
          </w:rPr>
        </w:r>
        <w:r w:rsidR="00556D04">
          <w:rPr>
            <w:noProof/>
            <w:webHidden/>
          </w:rPr>
          <w:fldChar w:fldCharType="separate"/>
        </w:r>
        <w:r w:rsidR="00556D04">
          <w:rPr>
            <w:noProof/>
            <w:webHidden/>
          </w:rPr>
          <w:t>90</w:t>
        </w:r>
        <w:r w:rsidR="00556D04">
          <w:rPr>
            <w:noProof/>
            <w:webHidden/>
          </w:rPr>
          <w:fldChar w:fldCharType="end"/>
        </w:r>
      </w:hyperlink>
    </w:p>
    <w:p w14:paraId="1DE2E82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1" w:history="1">
        <w:r w:rsidR="00556D04" w:rsidRPr="00132A04">
          <w:rPr>
            <w:rStyle w:val="Hyperlink"/>
            <w:noProof/>
          </w:rPr>
          <w:t>Hình 4</w:t>
        </w:r>
        <w:r w:rsidR="00556D04" w:rsidRPr="00132A04">
          <w:rPr>
            <w:rStyle w:val="Hyperlink"/>
            <w:noProof/>
          </w:rPr>
          <w:noBreakHyphen/>
          <w:t>10 Giao diện trang quản lý tài khoản người dùng</w:t>
        </w:r>
        <w:r w:rsidR="00556D04">
          <w:rPr>
            <w:noProof/>
            <w:webHidden/>
          </w:rPr>
          <w:tab/>
        </w:r>
        <w:r w:rsidR="00556D04">
          <w:rPr>
            <w:noProof/>
            <w:webHidden/>
          </w:rPr>
          <w:fldChar w:fldCharType="begin"/>
        </w:r>
        <w:r w:rsidR="00556D04">
          <w:rPr>
            <w:noProof/>
            <w:webHidden/>
          </w:rPr>
          <w:instrText xml:space="preserve"> PAGEREF _Toc78051021 \h </w:instrText>
        </w:r>
        <w:r w:rsidR="00556D04">
          <w:rPr>
            <w:noProof/>
            <w:webHidden/>
          </w:rPr>
        </w:r>
        <w:r w:rsidR="00556D04">
          <w:rPr>
            <w:noProof/>
            <w:webHidden/>
          </w:rPr>
          <w:fldChar w:fldCharType="separate"/>
        </w:r>
        <w:r w:rsidR="00556D04">
          <w:rPr>
            <w:noProof/>
            <w:webHidden/>
          </w:rPr>
          <w:t>91</w:t>
        </w:r>
        <w:r w:rsidR="00556D04">
          <w:rPr>
            <w:noProof/>
            <w:webHidden/>
          </w:rPr>
          <w:fldChar w:fldCharType="end"/>
        </w:r>
      </w:hyperlink>
    </w:p>
    <w:p w14:paraId="24F1D1C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2" w:history="1">
        <w:r w:rsidR="00556D04" w:rsidRPr="00132A04">
          <w:rPr>
            <w:rStyle w:val="Hyperlink"/>
            <w:noProof/>
          </w:rPr>
          <w:t>Hình 4</w:t>
        </w:r>
        <w:r w:rsidR="00556D04" w:rsidRPr="00132A04">
          <w:rPr>
            <w:rStyle w:val="Hyperlink"/>
            <w:noProof/>
          </w:rPr>
          <w:noBreakHyphen/>
          <w:t>11 Giao diện trang quản lý tài khoản người dùng</w:t>
        </w:r>
        <w:r w:rsidR="00556D04">
          <w:rPr>
            <w:noProof/>
            <w:webHidden/>
          </w:rPr>
          <w:tab/>
        </w:r>
        <w:r w:rsidR="00556D04">
          <w:rPr>
            <w:noProof/>
            <w:webHidden/>
          </w:rPr>
          <w:fldChar w:fldCharType="begin"/>
        </w:r>
        <w:r w:rsidR="00556D04">
          <w:rPr>
            <w:noProof/>
            <w:webHidden/>
          </w:rPr>
          <w:instrText xml:space="preserve"> PAGEREF _Toc78051022 \h </w:instrText>
        </w:r>
        <w:r w:rsidR="00556D04">
          <w:rPr>
            <w:noProof/>
            <w:webHidden/>
          </w:rPr>
        </w:r>
        <w:r w:rsidR="00556D04">
          <w:rPr>
            <w:noProof/>
            <w:webHidden/>
          </w:rPr>
          <w:fldChar w:fldCharType="separate"/>
        </w:r>
        <w:r w:rsidR="00556D04">
          <w:rPr>
            <w:noProof/>
            <w:webHidden/>
          </w:rPr>
          <w:t>91</w:t>
        </w:r>
        <w:r w:rsidR="00556D04">
          <w:rPr>
            <w:noProof/>
            <w:webHidden/>
          </w:rPr>
          <w:fldChar w:fldCharType="end"/>
        </w:r>
      </w:hyperlink>
    </w:p>
    <w:p w14:paraId="6C0A7BF0"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3" w:history="1">
        <w:r w:rsidR="00556D04" w:rsidRPr="00132A04">
          <w:rPr>
            <w:rStyle w:val="Hyperlink"/>
            <w:noProof/>
          </w:rPr>
          <w:t>Hình 4</w:t>
        </w:r>
        <w:r w:rsidR="00556D04" w:rsidRPr="00132A04">
          <w:rPr>
            <w:rStyle w:val="Hyperlink"/>
            <w:noProof/>
          </w:rPr>
          <w:noBreakHyphen/>
          <w:t>12 Giao diện trang danh sách đánh giá sản phẩm</w:t>
        </w:r>
        <w:r w:rsidR="00556D04">
          <w:rPr>
            <w:noProof/>
            <w:webHidden/>
          </w:rPr>
          <w:tab/>
        </w:r>
        <w:r w:rsidR="00556D04">
          <w:rPr>
            <w:noProof/>
            <w:webHidden/>
          </w:rPr>
          <w:fldChar w:fldCharType="begin"/>
        </w:r>
        <w:r w:rsidR="00556D04">
          <w:rPr>
            <w:noProof/>
            <w:webHidden/>
          </w:rPr>
          <w:instrText xml:space="preserve"> PAGEREF _Toc78051023 \h </w:instrText>
        </w:r>
        <w:r w:rsidR="00556D04">
          <w:rPr>
            <w:noProof/>
            <w:webHidden/>
          </w:rPr>
        </w:r>
        <w:r w:rsidR="00556D04">
          <w:rPr>
            <w:noProof/>
            <w:webHidden/>
          </w:rPr>
          <w:fldChar w:fldCharType="separate"/>
        </w:r>
        <w:r w:rsidR="00556D04">
          <w:rPr>
            <w:noProof/>
            <w:webHidden/>
          </w:rPr>
          <w:t>92</w:t>
        </w:r>
        <w:r w:rsidR="00556D04">
          <w:rPr>
            <w:noProof/>
            <w:webHidden/>
          </w:rPr>
          <w:fldChar w:fldCharType="end"/>
        </w:r>
      </w:hyperlink>
    </w:p>
    <w:p w14:paraId="6941978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4" w:history="1">
        <w:r w:rsidR="00556D04" w:rsidRPr="00132A04">
          <w:rPr>
            <w:rStyle w:val="Hyperlink"/>
            <w:noProof/>
          </w:rPr>
          <w:t>Hình 4</w:t>
        </w:r>
        <w:r w:rsidR="00556D04" w:rsidRPr="00132A04">
          <w:rPr>
            <w:rStyle w:val="Hyperlink"/>
            <w:noProof/>
          </w:rPr>
          <w:noBreakHyphen/>
          <w:t>13 Giao diện trang danh sách bình luận sản phẩm</w:t>
        </w:r>
        <w:r w:rsidR="00556D04">
          <w:rPr>
            <w:noProof/>
            <w:webHidden/>
          </w:rPr>
          <w:tab/>
        </w:r>
        <w:r w:rsidR="00556D04">
          <w:rPr>
            <w:noProof/>
            <w:webHidden/>
          </w:rPr>
          <w:fldChar w:fldCharType="begin"/>
        </w:r>
        <w:r w:rsidR="00556D04">
          <w:rPr>
            <w:noProof/>
            <w:webHidden/>
          </w:rPr>
          <w:instrText xml:space="preserve"> PAGEREF _Toc78051024 \h </w:instrText>
        </w:r>
        <w:r w:rsidR="00556D04">
          <w:rPr>
            <w:noProof/>
            <w:webHidden/>
          </w:rPr>
        </w:r>
        <w:r w:rsidR="00556D04">
          <w:rPr>
            <w:noProof/>
            <w:webHidden/>
          </w:rPr>
          <w:fldChar w:fldCharType="separate"/>
        </w:r>
        <w:r w:rsidR="00556D04">
          <w:rPr>
            <w:noProof/>
            <w:webHidden/>
          </w:rPr>
          <w:t>92</w:t>
        </w:r>
        <w:r w:rsidR="00556D04">
          <w:rPr>
            <w:noProof/>
            <w:webHidden/>
          </w:rPr>
          <w:fldChar w:fldCharType="end"/>
        </w:r>
      </w:hyperlink>
    </w:p>
    <w:p w14:paraId="145FF5AF"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5" w:history="1">
        <w:r w:rsidR="00556D04" w:rsidRPr="00132A04">
          <w:rPr>
            <w:rStyle w:val="Hyperlink"/>
            <w:noProof/>
          </w:rPr>
          <w:t>Hình 4</w:t>
        </w:r>
        <w:r w:rsidR="00556D04" w:rsidRPr="00132A04">
          <w:rPr>
            <w:rStyle w:val="Hyperlink"/>
            <w:noProof/>
          </w:rPr>
          <w:noBreakHyphen/>
          <w:t>14 Giao diện trang quản lý liên hệ</w:t>
        </w:r>
        <w:r w:rsidR="00556D04">
          <w:rPr>
            <w:noProof/>
            <w:webHidden/>
          </w:rPr>
          <w:tab/>
        </w:r>
        <w:r w:rsidR="00556D04">
          <w:rPr>
            <w:noProof/>
            <w:webHidden/>
          </w:rPr>
          <w:fldChar w:fldCharType="begin"/>
        </w:r>
        <w:r w:rsidR="00556D04">
          <w:rPr>
            <w:noProof/>
            <w:webHidden/>
          </w:rPr>
          <w:instrText xml:space="preserve"> PAGEREF _Toc78051025 \h </w:instrText>
        </w:r>
        <w:r w:rsidR="00556D04">
          <w:rPr>
            <w:noProof/>
            <w:webHidden/>
          </w:rPr>
        </w:r>
        <w:r w:rsidR="00556D04">
          <w:rPr>
            <w:noProof/>
            <w:webHidden/>
          </w:rPr>
          <w:fldChar w:fldCharType="separate"/>
        </w:r>
        <w:r w:rsidR="00556D04">
          <w:rPr>
            <w:noProof/>
            <w:webHidden/>
          </w:rPr>
          <w:t>93</w:t>
        </w:r>
        <w:r w:rsidR="00556D04">
          <w:rPr>
            <w:noProof/>
            <w:webHidden/>
          </w:rPr>
          <w:fldChar w:fldCharType="end"/>
        </w:r>
      </w:hyperlink>
    </w:p>
    <w:p w14:paraId="4060FEE9"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6" w:history="1">
        <w:r w:rsidR="00556D04" w:rsidRPr="00132A04">
          <w:rPr>
            <w:rStyle w:val="Hyperlink"/>
            <w:noProof/>
          </w:rPr>
          <w:t>Hình 4</w:t>
        </w:r>
        <w:r w:rsidR="00556D04" w:rsidRPr="00132A04">
          <w:rPr>
            <w:rStyle w:val="Hyperlink"/>
            <w:noProof/>
          </w:rPr>
          <w:noBreakHyphen/>
          <w:t>15 Giao diện trang quản lý đơn hàng</w:t>
        </w:r>
        <w:r w:rsidR="00556D04">
          <w:rPr>
            <w:noProof/>
            <w:webHidden/>
          </w:rPr>
          <w:tab/>
        </w:r>
        <w:r w:rsidR="00556D04">
          <w:rPr>
            <w:noProof/>
            <w:webHidden/>
          </w:rPr>
          <w:fldChar w:fldCharType="begin"/>
        </w:r>
        <w:r w:rsidR="00556D04">
          <w:rPr>
            <w:noProof/>
            <w:webHidden/>
          </w:rPr>
          <w:instrText xml:space="preserve"> PAGEREF _Toc78051026 \h </w:instrText>
        </w:r>
        <w:r w:rsidR="00556D04">
          <w:rPr>
            <w:noProof/>
            <w:webHidden/>
          </w:rPr>
        </w:r>
        <w:r w:rsidR="00556D04">
          <w:rPr>
            <w:noProof/>
            <w:webHidden/>
          </w:rPr>
          <w:fldChar w:fldCharType="separate"/>
        </w:r>
        <w:r w:rsidR="00556D04">
          <w:rPr>
            <w:noProof/>
            <w:webHidden/>
          </w:rPr>
          <w:t>93</w:t>
        </w:r>
        <w:r w:rsidR="00556D04">
          <w:rPr>
            <w:noProof/>
            <w:webHidden/>
          </w:rPr>
          <w:fldChar w:fldCharType="end"/>
        </w:r>
      </w:hyperlink>
    </w:p>
    <w:p w14:paraId="641FFD4B"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7" w:history="1">
        <w:r w:rsidR="00556D04" w:rsidRPr="00132A04">
          <w:rPr>
            <w:rStyle w:val="Hyperlink"/>
            <w:noProof/>
          </w:rPr>
          <w:t>Hình 4</w:t>
        </w:r>
        <w:r w:rsidR="00556D04" w:rsidRPr="00132A04">
          <w:rPr>
            <w:rStyle w:val="Hyperlink"/>
            <w:noProof/>
          </w:rPr>
          <w:noBreakHyphen/>
          <w:t>16 Giao diện trang quản lý slide</w:t>
        </w:r>
        <w:r w:rsidR="00556D04">
          <w:rPr>
            <w:noProof/>
            <w:webHidden/>
          </w:rPr>
          <w:tab/>
        </w:r>
        <w:r w:rsidR="00556D04">
          <w:rPr>
            <w:noProof/>
            <w:webHidden/>
          </w:rPr>
          <w:fldChar w:fldCharType="begin"/>
        </w:r>
        <w:r w:rsidR="00556D04">
          <w:rPr>
            <w:noProof/>
            <w:webHidden/>
          </w:rPr>
          <w:instrText xml:space="preserve"> PAGEREF _Toc78051027 \h </w:instrText>
        </w:r>
        <w:r w:rsidR="00556D04">
          <w:rPr>
            <w:noProof/>
            <w:webHidden/>
          </w:rPr>
        </w:r>
        <w:r w:rsidR="00556D04">
          <w:rPr>
            <w:noProof/>
            <w:webHidden/>
          </w:rPr>
          <w:fldChar w:fldCharType="separate"/>
        </w:r>
        <w:r w:rsidR="00556D04">
          <w:rPr>
            <w:noProof/>
            <w:webHidden/>
          </w:rPr>
          <w:t>94</w:t>
        </w:r>
        <w:r w:rsidR="00556D04">
          <w:rPr>
            <w:noProof/>
            <w:webHidden/>
          </w:rPr>
          <w:fldChar w:fldCharType="end"/>
        </w:r>
      </w:hyperlink>
    </w:p>
    <w:p w14:paraId="3A451F7B"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8" w:history="1">
        <w:r w:rsidR="00556D04" w:rsidRPr="00132A04">
          <w:rPr>
            <w:rStyle w:val="Hyperlink"/>
            <w:noProof/>
          </w:rPr>
          <w:t>Hình 4</w:t>
        </w:r>
        <w:r w:rsidR="00556D04" w:rsidRPr="00132A04">
          <w:rPr>
            <w:rStyle w:val="Hyperlink"/>
            <w:noProof/>
          </w:rPr>
          <w:noBreakHyphen/>
          <w:t>17 Giao diện trang quản lý sự kiện</w:t>
        </w:r>
        <w:r w:rsidR="00556D04">
          <w:rPr>
            <w:noProof/>
            <w:webHidden/>
          </w:rPr>
          <w:tab/>
        </w:r>
        <w:r w:rsidR="00556D04">
          <w:rPr>
            <w:noProof/>
            <w:webHidden/>
          </w:rPr>
          <w:fldChar w:fldCharType="begin"/>
        </w:r>
        <w:r w:rsidR="00556D04">
          <w:rPr>
            <w:noProof/>
            <w:webHidden/>
          </w:rPr>
          <w:instrText xml:space="preserve"> PAGEREF _Toc78051028 \h </w:instrText>
        </w:r>
        <w:r w:rsidR="00556D04">
          <w:rPr>
            <w:noProof/>
            <w:webHidden/>
          </w:rPr>
        </w:r>
        <w:r w:rsidR="00556D04">
          <w:rPr>
            <w:noProof/>
            <w:webHidden/>
          </w:rPr>
          <w:fldChar w:fldCharType="separate"/>
        </w:r>
        <w:r w:rsidR="00556D04">
          <w:rPr>
            <w:noProof/>
            <w:webHidden/>
          </w:rPr>
          <w:t>94</w:t>
        </w:r>
        <w:r w:rsidR="00556D04">
          <w:rPr>
            <w:noProof/>
            <w:webHidden/>
          </w:rPr>
          <w:fldChar w:fldCharType="end"/>
        </w:r>
      </w:hyperlink>
    </w:p>
    <w:p w14:paraId="08D5877B"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29" w:history="1">
        <w:r w:rsidR="00556D04" w:rsidRPr="00132A04">
          <w:rPr>
            <w:rStyle w:val="Hyperlink"/>
            <w:noProof/>
          </w:rPr>
          <w:t>Hình 4</w:t>
        </w:r>
        <w:r w:rsidR="00556D04" w:rsidRPr="00132A04">
          <w:rPr>
            <w:rStyle w:val="Hyperlink"/>
            <w:noProof/>
          </w:rPr>
          <w:noBreakHyphen/>
          <w:t>18 Giao diện trang quản lý các trang tĩnh</w:t>
        </w:r>
        <w:r w:rsidR="00556D04">
          <w:rPr>
            <w:noProof/>
            <w:webHidden/>
          </w:rPr>
          <w:tab/>
        </w:r>
        <w:r w:rsidR="00556D04">
          <w:rPr>
            <w:noProof/>
            <w:webHidden/>
          </w:rPr>
          <w:fldChar w:fldCharType="begin"/>
        </w:r>
        <w:r w:rsidR="00556D04">
          <w:rPr>
            <w:noProof/>
            <w:webHidden/>
          </w:rPr>
          <w:instrText xml:space="preserve"> PAGEREF _Toc78051029 \h </w:instrText>
        </w:r>
        <w:r w:rsidR="00556D04">
          <w:rPr>
            <w:noProof/>
            <w:webHidden/>
          </w:rPr>
        </w:r>
        <w:r w:rsidR="00556D04">
          <w:rPr>
            <w:noProof/>
            <w:webHidden/>
          </w:rPr>
          <w:fldChar w:fldCharType="separate"/>
        </w:r>
        <w:r w:rsidR="00556D04">
          <w:rPr>
            <w:noProof/>
            <w:webHidden/>
          </w:rPr>
          <w:t>95</w:t>
        </w:r>
        <w:r w:rsidR="00556D04">
          <w:rPr>
            <w:noProof/>
            <w:webHidden/>
          </w:rPr>
          <w:fldChar w:fldCharType="end"/>
        </w:r>
      </w:hyperlink>
    </w:p>
    <w:p w14:paraId="02BB2C57"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0" w:history="1">
        <w:r w:rsidR="00556D04" w:rsidRPr="00132A04">
          <w:rPr>
            <w:rStyle w:val="Hyperlink"/>
            <w:noProof/>
          </w:rPr>
          <w:t>Hình 4</w:t>
        </w:r>
        <w:r w:rsidR="00556D04" w:rsidRPr="00132A04">
          <w:rPr>
            <w:rStyle w:val="Hyperlink"/>
            <w:noProof/>
          </w:rPr>
          <w:noBreakHyphen/>
          <w:t>19 Giao diện trang chủ</w:t>
        </w:r>
        <w:r w:rsidR="00556D04">
          <w:rPr>
            <w:noProof/>
            <w:webHidden/>
          </w:rPr>
          <w:tab/>
        </w:r>
        <w:r w:rsidR="00556D04">
          <w:rPr>
            <w:noProof/>
            <w:webHidden/>
          </w:rPr>
          <w:fldChar w:fldCharType="begin"/>
        </w:r>
        <w:r w:rsidR="00556D04">
          <w:rPr>
            <w:noProof/>
            <w:webHidden/>
          </w:rPr>
          <w:instrText xml:space="preserve"> PAGEREF _Toc78051030 \h </w:instrText>
        </w:r>
        <w:r w:rsidR="00556D04">
          <w:rPr>
            <w:noProof/>
            <w:webHidden/>
          </w:rPr>
        </w:r>
        <w:r w:rsidR="00556D04">
          <w:rPr>
            <w:noProof/>
            <w:webHidden/>
          </w:rPr>
          <w:fldChar w:fldCharType="separate"/>
        </w:r>
        <w:r w:rsidR="00556D04">
          <w:rPr>
            <w:noProof/>
            <w:webHidden/>
          </w:rPr>
          <w:t>95</w:t>
        </w:r>
        <w:r w:rsidR="00556D04">
          <w:rPr>
            <w:noProof/>
            <w:webHidden/>
          </w:rPr>
          <w:fldChar w:fldCharType="end"/>
        </w:r>
      </w:hyperlink>
    </w:p>
    <w:p w14:paraId="61A0B0F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1" w:history="1">
        <w:r w:rsidR="00556D04" w:rsidRPr="00132A04">
          <w:rPr>
            <w:rStyle w:val="Hyperlink"/>
            <w:noProof/>
          </w:rPr>
          <w:t>Hình 4</w:t>
        </w:r>
        <w:r w:rsidR="00556D04" w:rsidRPr="00132A04">
          <w:rPr>
            <w:rStyle w:val="Hyperlink"/>
            <w:noProof/>
          </w:rPr>
          <w:noBreakHyphen/>
          <w:t>20 Giao diện đánh giá và bình luận sản phẩm</w:t>
        </w:r>
        <w:r w:rsidR="00556D04">
          <w:rPr>
            <w:noProof/>
            <w:webHidden/>
          </w:rPr>
          <w:tab/>
        </w:r>
        <w:r w:rsidR="00556D04">
          <w:rPr>
            <w:noProof/>
            <w:webHidden/>
          </w:rPr>
          <w:fldChar w:fldCharType="begin"/>
        </w:r>
        <w:r w:rsidR="00556D04">
          <w:rPr>
            <w:noProof/>
            <w:webHidden/>
          </w:rPr>
          <w:instrText xml:space="preserve"> PAGEREF _Toc78051031 \h </w:instrText>
        </w:r>
        <w:r w:rsidR="00556D04">
          <w:rPr>
            <w:noProof/>
            <w:webHidden/>
          </w:rPr>
        </w:r>
        <w:r w:rsidR="00556D04">
          <w:rPr>
            <w:noProof/>
            <w:webHidden/>
          </w:rPr>
          <w:fldChar w:fldCharType="separate"/>
        </w:r>
        <w:r w:rsidR="00556D04">
          <w:rPr>
            <w:noProof/>
            <w:webHidden/>
          </w:rPr>
          <w:t>96</w:t>
        </w:r>
        <w:r w:rsidR="00556D04">
          <w:rPr>
            <w:noProof/>
            <w:webHidden/>
          </w:rPr>
          <w:fldChar w:fldCharType="end"/>
        </w:r>
      </w:hyperlink>
    </w:p>
    <w:p w14:paraId="6CB2BA45"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2" w:history="1">
        <w:r w:rsidR="00556D04" w:rsidRPr="00132A04">
          <w:rPr>
            <w:rStyle w:val="Hyperlink"/>
            <w:noProof/>
          </w:rPr>
          <w:t>Hình 4</w:t>
        </w:r>
        <w:r w:rsidR="00556D04" w:rsidRPr="00132A04">
          <w:rPr>
            <w:rStyle w:val="Hyperlink"/>
            <w:noProof/>
          </w:rPr>
          <w:noBreakHyphen/>
          <w:t>21 Giao diện chi tiết sản phẩm</w:t>
        </w:r>
        <w:r w:rsidR="00556D04">
          <w:rPr>
            <w:noProof/>
            <w:webHidden/>
          </w:rPr>
          <w:tab/>
        </w:r>
        <w:r w:rsidR="00556D04">
          <w:rPr>
            <w:noProof/>
            <w:webHidden/>
          </w:rPr>
          <w:fldChar w:fldCharType="begin"/>
        </w:r>
        <w:r w:rsidR="00556D04">
          <w:rPr>
            <w:noProof/>
            <w:webHidden/>
          </w:rPr>
          <w:instrText xml:space="preserve"> PAGEREF _Toc78051032 \h </w:instrText>
        </w:r>
        <w:r w:rsidR="00556D04">
          <w:rPr>
            <w:noProof/>
            <w:webHidden/>
          </w:rPr>
        </w:r>
        <w:r w:rsidR="00556D04">
          <w:rPr>
            <w:noProof/>
            <w:webHidden/>
          </w:rPr>
          <w:fldChar w:fldCharType="separate"/>
        </w:r>
        <w:r w:rsidR="00556D04">
          <w:rPr>
            <w:noProof/>
            <w:webHidden/>
          </w:rPr>
          <w:t>96</w:t>
        </w:r>
        <w:r w:rsidR="00556D04">
          <w:rPr>
            <w:noProof/>
            <w:webHidden/>
          </w:rPr>
          <w:fldChar w:fldCharType="end"/>
        </w:r>
      </w:hyperlink>
    </w:p>
    <w:p w14:paraId="1FA0CA2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3" w:history="1">
        <w:r w:rsidR="00556D04" w:rsidRPr="00132A04">
          <w:rPr>
            <w:rStyle w:val="Hyperlink"/>
            <w:noProof/>
          </w:rPr>
          <w:t>Hình 4</w:t>
        </w:r>
        <w:r w:rsidR="00556D04" w:rsidRPr="00132A04">
          <w:rPr>
            <w:rStyle w:val="Hyperlink"/>
            <w:noProof/>
          </w:rPr>
          <w:noBreakHyphen/>
          <w:t>22 Giao diện chi tiết bài viết</w:t>
        </w:r>
        <w:r w:rsidR="00556D04">
          <w:rPr>
            <w:noProof/>
            <w:webHidden/>
          </w:rPr>
          <w:tab/>
        </w:r>
        <w:r w:rsidR="00556D04">
          <w:rPr>
            <w:noProof/>
            <w:webHidden/>
          </w:rPr>
          <w:fldChar w:fldCharType="begin"/>
        </w:r>
        <w:r w:rsidR="00556D04">
          <w:rPr>
            <w:noProof/>
            <w:webHidden/>
          </w:rPr>
          <w:instrText xml:space="preserve"> PAGEREF _Toc78051033 \h </w:instrText>
        </w:r>
        <w:r w:rsidR="00556D04">
          <w:rPr>
            <w:noProof/>
            <w:webHidden/>
          </w:rPr>
        </w:r>
        <w:r w:rsidR="00556D04">
          <w:rPr>
            <w:noProof/>
            <w:webHidden/>
          </w:rPr>
          <w:fldChar w:fldCharType="separate"/>
        </w:r>
        <w:r w:rsidR="00556D04">
          <w:rPr>
            <w:noProof/>
            <w:webHidden/>
          </w:rPr>
          <w:t>97</w:t>
        </w:r>
        <w:r w:rsidR="00556D04">
          <w:rPr>
            <w:noProof/>
            <w:webHidden/>
          </w:rPr>
          <w:fldChar w:fldCharType="end"/>
        </w:r>
      </w:hyperlink>
    </w:p>
    <w:p w14:paraId="7678E368"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4" w:history="1">
        <w:r w:rsidR="00556D04" w:rsidRPr="00132A04">
          <w:rPr>
            <w:rStyle w:val="Hyperlink"/>
            <w:noProof/>
          </w:rPr>
          <w:t>Hình 4</w:t>
        </w:r>
        <w:r w:rsidR="00556D04" w:rsidRPr="00132A04">
          <w:rPr>
            <w:rStyle w:val="Hyperlink"/>
            <w:noProof/>
          </w:rPr>
          <w:noBreakHyphen/>
          <w:t>23 Giao diện giỏ hàng</w:t>
        </w:r>
        <w:r w:rsidR="00556D04">
          <w:rPr>
            <w:noProof/>
            <w:webHidden/>
          </w:rPr>
          <w:tab/>
        </w:r>
        <w:r w:rsidR="00556D04">
          <w:rPr>
            <w:noProof/>
            <w:webHidden/>
          </w:rPr>
          <w:fldChar w:fldCharType="begin"/>
        </w:r>
        <w:r w:rsidR="00556D04">
          <w:rPr>
            <w:noProof/>
            <w:webHidden/>
          </w:rPr>
          <w:instrText xml:space="preserve"> PAGEREF _Toc78051034 \h </w:instrText>
        </w:r>
        <w:r w:rsidR="00556D04">
          <w:rPr>
            <w:noProof/>
            <w:webHidden/>
          </w:rPr>
        </w:r>
        <w:r w:rsidR="00556D04">
          <w:rPr>
            <w:noProof/>
            <w:webHidden/>
          </w:rPr>
          <w:fldChar w:fldCharType="separate"/>
        </w:r>
        <w:r w:rsidR="00556D04">
          <w:rPr>
            <w:noProof/>
            <w:webHidden/>
          </w:rPr>
          <w:t>97</w:t>
        </w:r>
        <w:r w:rsidR="00556D04">
          <w:rPr>
            <w:noProof/>
            <w:webHidden/>
          </w:rPr>
          <w:fldChar w:fldCharType="end"/>
        </w:r>
      </w:hyperlink>
    </w:p>
    <w:p w14:paraId="16B8FC6D"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5" w:history="1">
        <w:r w:rsidR="00556D04" w:rsidRPr="00132A04">
          <w:rPr>
            <w:rStyle w:val="Hyperlink"/>
            <w:noProof/>
          </w:rPr>
          <w:t>Hình 4</w:t>
        </w:r>
        <w:r w:rsidR="00556D04" w:rsidRPr="00132A04">
          <w:rPr>
            <w:rStyle w:val="Hyperlink"/>
            <w:noProof/>
          </w:rPr>
          <w:noBreakHyphen/>
          <w:t>24 Giao diện đăng ký</w:t>
        </w:r>
        <w:r w:rsidR="00556D04">
          <w:rPr>
            <w:noProof/>
            <w:webHidden/>
          </w:rPr>
          <w:tab/>
        </w:r>
        <w:r w:rsidR="00556D04">
          <w:rPr>
            <w:noProof/>
            <w:webHidden/>
          </w:rPr>
          <w:fldChar w:fldCharType="begin"/>
        </w:r>
        <w:r w:rsidR="00556D04">
          <w:rPr>
            <w:noProof/>
            <w:webHidden/>
          </w:rPr>
          <w:instrText xml:space="preserve"> PAGEREF _Toc78051035 \h </w:instrText>
        </w:r>
        <w:r w:rsidR="00556D04">
          <w:rPr>
            <w:noProof/>
            <w:webHidden/>
          </w:rPr>
        </w:r>
        <w:r w:rsidR="00556D04">
          <w:rPr>
            <w:noProof/>
            <w:webHidden/>
          </w:rPr>
          <w:fldChar w:fldCharType="separate"/>
        </w:r>
        <w:r w:rsidR="00556D04">
          <w:rPr>
            <w:noProof/>
            <w:webHidden/>
          </w:rPr>
          <w:t>98</w:t>
        </w:r>
        <w:r w:rsidR="00556D04">
          <w:rPr>
            <w:noProof/>
            <w:webHidden/>
          </w:rPr>
          <w:fldChar w:fldCharType="end"/>
        </w:r>
      </w:hyperlink>
    </w:p>
    <w:p w14:paraId="51B8ADF3"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6" w:history="1">
        <w:r w:rsidR="00556D04" w:rsidRPr="00132A04">
          <w:rPr>
            <w:rStyle w:val="Hyperlink"/>
            <w:noProof/>
          </w:rPr>
          <w:t>Hình 4</w:t>
        </w:r>
        <w:r w:rsidR="00556D04" w:rsidRPr="00132A04">
          <w:rPr>
            <w:rStyle w:val="Hyperlink"/>
            <w:noProof/>
          </w:rPr>
          <w:noBreakHyphen/>
          <w:t>25 Giao diện đăng nhập</w:t>
        </w:r>
        <w:r w:rsidR="00556D04">
          <w:rPr>
            <w:noProof/>
            <w:webHidden/>
          </w:rPr>
          <w:tab/>
        </w:r>
        <w:r w:rsidR="00556D04">
          <w:rPr>
            <w:noProof/>
            <w:webHidden/>
          </w:rPr>
          <w:fldChar w:fldCharType="begin"/>
        </w:r>
        <w:r w:rsidR="00556D04">
          <w:rPr>
            <w:noProof/>
            <w:webHidden/>
          </w:rPr>
          <w:instrText xml:space="preserve"> PAGEREF _Toc78051036 \h </w:instrText>
        </w:r>
        <w:r w:rsidR="00556D04">
          <w:rPr>
            <w:noProof/>
            <w:webHidden/>
          </w:rPr>
        </w:r>
        <w:r w:rsidR="00556D04">
          <w:rPr>
            <w:noProof/>
            <w:webHidden/>
          </w:rPr>
          <w:fldChar w:fldCharType="separate"/>
        </w:r>
        <w:r w:rsidR="00556D04">
          <w:rPr>
            <w:noProof/>
            <w:webHidden/>
          </w:rPr>
          <w:t>98</w:t>
        </w:r>
        <w:r w:rsidR="00556D04">
          <w:rPr>
            <w:noProof/>
            <w:webHidden/>
          </w:rPr>
          <w:fldChar w:fldCharType="end"/>
        </w:r>
      </w:hyperlink>
    </w:p>
    <w:p w14:paraId="34F620A4"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7" w:history="1">
        <w:r w:rsidR="00556D04" w:rsidRPr="00132A04">
          <w:rPr>
            <w:rStyle w:val="Hyperlink"/>
            <w:noProof/>
          </w:rPr>
          <w:t>Hình 4</w:t>
        </w:r>
        <w:r w:rsidR="00556D04" w:rsidRPr="00132A04">
          <w:rPr>
            <w:rStyle w:val="Hyperlink"/>
            <w:noProof/>
          </w:rPr>
          <w:noBreakHyphen/>
          <w:t>26 Giao diện gửi thông tin liên lạc</w:t>
        </w:r>
        <w:r w:rsidR="00556D04">
          <w:rPr>
            <w:noProof/>
            <w:webHidden/>
          </w:rPr>
          <w:tab/>
        </w:r>
        <w:r w:rsidR="00556D04">
          <w:rPr>
            <w:noProof/>
            <w:webHidden/>
          </w:rPr>
          <w:fldChar w:fldCharType="begin"/>
        </w:r>
        <w:r w:rsidR="00556D04">
          <w:rPr>
            <w:noProof/>
            <w:webHidden/>
          </w:rPr>
          <w:instrText xml:space="preserve"> PAGEREF _Toc78051037 \h </w:instrText>
        </w:r>
        <w:r w:rsidR="00556D04">
          <w:rPr>
            <w:noProof/>
            <w:webHidden/>
          </w:rPr>
        </w:r>
        <w:r w:rsidR="00556D04">
          <w:rPr>
            <w:noProof/>
            <w:webHidden/>
          </w:rPr>
          <w:fldChar w:fldCharType="separate"/>
        </w:r>
        <w:r w:rsidR="00556D04">
          <w:rPr>
            <w:noProof/>
            <w:webHidden/>
          </w:rPr>
          <w:t>99</w:t>
        </w:r>
        <w:r w:rsidR="00556D04">
          <w:rPr>
            <w:noProof/>
            <w:webHidden/>
          </w:rPr>
          <w:fldChar w:fldCharType="end"/>
        </w:r>
      </w:hyperlink>
    </w:p>
    <w:p w14:paraId="614EF37E"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8" w:history="1">
        <w:r w:rsidR="00556D04" w:rsidRPr="00132A04">
          <w:rPr>
            <w:rStyle w:val="Hyperlink"/>
            <w:noProof/>
          </w:rPr>
          <w:t>Hình 4</w:t>
        </w:r>
        <w:r w:rsidR="00556D04" w:rsidRPr="00132A04">
          <w:rPr>
            <w:rStyle w:val="Hyperlink"/>
            <w:noProof/>
          </w:rPr>
          <w:noBreakHyphen/>
          <w:t>27 Giao diện trang tìm kiếm</w:t>
        </w:r>
        <w:r w:rsidR="00556D04">
          <w:rPr>
            <w:noProof/>
            <w:webHidden/>
          </w:rPr>
          <w:tab/>
        </w:r>
        <w:r w:rsidR="00556D04">
          <w:rPr>
            <w:noProof/>
            <w:webHidden/>
          </w:rPr>
          <w:fldChar w:fldCharType="begin"/>
        </w:r>
        <w:r w:rsidR="00556D04">
          <w:rPr>
            <w:noProof/>
            <w:webHidden/>
          </w:rPr>
          <w:instrText xml:space="preserve"> PAGEREF _Toc78051038 \h </w:instrText>
        </w:r>
        <w:r w:rsidR="00556D04">
          <w:rPr>
            <w:noProof/>
            <w:webHidden/>
          </w:rPr>
        </w:r>
        <w:r w:rsidR="00556D04">
          <w:rPr>
            <w:noProof/>
            <w:webHidden/>
          </w:rPr>
          <w:fldChar w:fldCharType="separate"/>
        </w:r>
        <w:r w:rsidR="00556D04">
          <w:rPr>
            <w:noProof/>
            <w:webHidden/>
          </w:rPr>
          <w:t>99</w:t>
        </w:r>
        <w:r w:rsidR="00556D04">
          <w:rPr>
            <w:noProof/>
            <w:webHidden/>
          </w:rPr>
          <w:fldChar w:fldCharType="end"/>
        </w:r>
      </w:hyperlink>
    </w:p>
    <w:p w14:paraId="2CE0004B"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39" w:history="1">
        <w:r w:rsidR="00556D04" w:rsidRPr="00132A04">
          <w:rPr>
            <w:rStyle w:val="Hyperlink"/>
            <w:noProof/>
          </w:rPr>
          <w:t>Hình 4</w:t>
        </w:r>
        <w:r w:rsidR="00556D04" w:rsidRPr="00132A04">
          <w:rPr>
            <w:rStyle w:val="Hyperlink"/>
            <w:noProof/>
          </w:rPr>
          <w:noBreakHyphen/>
          <w:t>28 Giao diện trang thông tin tài khoản</w:t>
        </w:r>
        <w:r w:rsidR="00556D04">
          <w:rPr>
            <w:noProof/>
            <w:webHidden/>
          </w:rPr>
          <w:tab/>
        </w:r>
        <w:r w:rsidR="00556D04">
          <w:rPr>
            <w:noProof/>
            <w:webHidden/>
          </w:rPr>
          <w:fldChar w:fldCharType="begin"/>
        </w:r>
        <w:r w:rsidR="00556D04">
          <w:rPr>
            <w:noProof/>
            <w:webHidden/>
          </w:rPr>
          <w:instrText xml:space="preserve"> PAGEREF _Toc78051039 \h </w:instrText>
        </w:r>
        <w:r w:rsidR="00556D04">
          <w:rPr>
            <w:noProof/>
            <w:webHidden/>
          </w:rPr>
        </w:r>
        <w:r w:rsidR="00556D04">
          <w:rPr>
            <w:noProof/>
            <w:webHidden/>
          </w:rPr>
          <w:fldChar w:fldCharType="separate"/>
        </w:r>
        <w:r w:rsidR="00556D04">
          <w:rPr>
            <w:noProof/>
            <w:webHidden/>
          </w:rPr>
          <w:t>100</w:t>
        </w:r>
        <w:r w:rsidR="00556D04">
          <w:rPr>
            <w:noProof/>
            <w:webHidden/>
          </w:rPr>
          <w:fldChar w:fldCharType="end"/>
        </w:r>
      </w:hyperlink>
    </w:p>
    <w:p w14:paraId="2877F6B8" w14:textId="77777777" w:rsidR="00556D04" w:rsidRDefault="00517FC2">
      <w:pPr>
        <w:pStyle w:val="TableofFigures"/>
        <w:tabs>
          <w:tab w:val="right" w:leader="dot" w:pos="8778"/>
        </w:tabs>
        <w:rPr>
          <w:rFonts w:asciiTheme="minorHAnsi" w:eastAsiaTheme="minorEastAsia" w:hAnsiTheme="minorHAnsi" w:cstheme="minorBidi"/>
          <w:noProof/>
          <w:sz w:val="22"/>
          <w:szCs w:val="22"/>
          <w:lang w:eastAsia="ja-JP"/>
        </w:rPr>
      </w:pPr>
      <w:hyperlink w:anchor="_Toc78051040" w:history="1">
        <w:r w:rsidR="00556D04" w:rsidRPr="00132A04">
          <w:rPr>
            <w:rStyle w:val="Hyperlink"/>
            <w:noProof/>
          </w:rPr>
          <w:t>Hình 4</w:t>
        </w:r>
        <w:r w:rsidR="00556D04" w:rsidRPr="00132A04">
          <w:rPr>
            <w:rStyle w:val="Hyperlink"/>
            <w:noProof/>
          </w:rPr>
          <w:noBreakHyphen/>
          <w:t>29 Giao diện trang thanh toán online</w:t>
        </w:r>
        <w:r w:rsidR="00556D04">
          <w:rPr>
            <w:noProof/>
            <w:webHidden/>
          </w:rPr>
          <w:tab/>
        </w:r>
        <w:r w:rsidR="00556D04">
          <w:rPr>
            <w:noProof/>
            <w:webHidden/>
          </w:rPr>
          <w:fldChar w:fldCharType="begin"/>
        </w:r>
        <w:r w:rsidR="00556D04">
          <w:rPr>
            <w:noProof/>
            <w:webHidden/>
          </w:rPr>
          <w:instrText xml:space="preserve"> PAGEREF _Toc78051040 \h </w:instrText>
        </w:r>
        <w:r w:rsidR="00556D04">
          <w:rPr>
            <w:noProof/>
            <w:webHidden/>
          </w:rPr>
        </w:r>
        <w:r w:rsidR="00556D04">
          <w:rPr>
            <w:noProof/>
            <w:webHidden/>
          </w:rPr>
          <w:fldChar w:fldCharType="separate"/>
        </w:r>
        <w:r w:rsidR="00556D04">
          <w:rPr>
            <w:noProof/>
            <w:webHidden/>
          </w:rPr>
          <w:t>100</w:t>
        </w:r>
        <w:r w:rsidR="00556D04">
          <w:rPr>
            <w:noProof/>
            <w:webHidden/>
          </w:rPr>
          <w:fldChar w:fldCharType="end"/>
        </w:r>
      </w:hyperlink>
    </w:p>
    <w:p w14:paraId="1D144F87" w14:textId="496D9A00" w:rsidR="005A3C28" w:rsidRDefault="00791320" w:rsidP="002540C7">
      <w:pPr>
        <w:rPr>
          <w:rFonts w:cs="Arial"/>
          <w:b/>
          <w:bCs/>
          <w:kern w:val="32"/>
          <w:sz w:val="30"/>
          <w:szCs w:val="32"/>
        </w:rPr>
      </w:pPr>
      <w:r>
        <w:fldChar w:fldCharType="end"/>
      </w:r>
    </w:p>
    <w:p w14:paraId="2F3BACD6" w14:textId="77777777" w:rsidR="00511681" w:rsidRPr="00511681" w:rsidRDefault="00511681" w:rsidP="00511681">
      <w:pPr>
        <w:pStyle w:val="Heading1"/>
        <w:numPr>
          <w:ilvl w:val="0"/>
          <w:numId w:val="0"/>
        </w:numPr>
      </w:pPr>
      <w:bookmarkStart w:id="7" w:name="_Toc69397262"/>
      <w:r>
        <w:lastRenderedPageBreak/>
        <w:t>DANH MỤC CÁC BẢNG BIỂU</w:t>
      </w:r>
      <w:bookmarkEnd w:id="7"/>
    </w:p>
    <w:bookmarkStart w:id="8" w:name="_Ref262310752"/>
    <w:p w14:paraId="7D270E71" w14:textId="4A209A4B" w:rsidR="00A219C6" w:rsidRDefault="00E34E62">
      <w:pPr>
        <w:pStyle w:val="TableofFigures"/>
        <w:tabs>
          <w:tab w:val="right" w:leader="dot" w:pos="8778"/>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69397559" w:history="1">
        <w:r w:rsidR="00A219C6" w:rsidRPr="000479BE">
          <w:rPr>
            <w:rStyle w:val="Hyperlink"/>
            <w:noProof/>
          </w:rPr>
          <w:t>Bảng 3</w:t>
        </w:r>
        <w:r w:rsidR="00A219C6" w:rsidRPr="000479BE">
          <w:rPr>
            <w:rStyle w:val="Hyperlink"/>
            <w:noProof/>
          </w:rPr>
          <w:noBreakHyphen/>
          <w:t>1 Đặc tả usecase đăng nhập</w:t>
        </w:r>
        <w:r w:rsidR="00A219C6">
          <w:rPr>
            <w:noProof/>
            <w:webHidden/>
          </w:rPr>
          <w:tab/>
        </w:r>
        <w:r w:rsidR="00A219C6">
          <w:rPr>
            <w:noProof/>
            <w:webHidden/>
          </w:rPr>
          <w:fldChar w:fldCharType="begin"/>
        </w:r>
        <w:r w:rsidR="00A219C6">
          <w:rPr>
            <w:noProof/>
            <w:webHidden/>
          </w:rPr>
          <w:instrText xml:space="preserve"> PAGEREF _Toc69397559 \h </w:instrText>
        </w:r>
        <w:r w:rsidR="00A219C6">
          <w:rPr>
            <w:noProof/>
            <w:webHidden/>
          </w:rPr>
        </w:r>
        <w:r w:rsidR="00A219C6">
          <w:rPr>
            <w:noProof/>
            <w:webHidden/>
          </w:rPr>
          <w:fldChar w:fldCharType="separate"/>
        </w:r>
        <w:r w:rsidR="00A219C6">
          <w:rPr>
            <w:noProof/>
            <w:webHidden/>
          </w:rPr>
          <w:t>34</w:t>
        </w:r>
        <w:r w:rsidR="00A219C6">
          <w:rPr>
            <w:noProof/>
            <w:webHidden/>
          </w:rPr>
          <w:fldChar w:fldCharType="end"/>
        </w:r>
      </w:hyperlink>
    </w:p>
    <w:p w14:paraId="5E6209F9" w14:textId="4F65634C"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0" w:history="1">
        <w:r w:rsidR="00A219C6" w:rsidRPr="000479BE">
          <w:rPr>
            <w:rStyle w:val="Hyperlink"/>
            <w:noProof/>
          </w:rPr>
          <w:t>Bảng 3</w:t>
        </w:r>
        <w:r w:rsidR="00A219C6" w:rsidRPr="000479BE">
          <w:rPr>
            <w:rStyle w:val="Hyperlink"/>
            <w:noProof/>
          </w:rPr>
          <w:noBreakHyphen/>
          <w:t>2 Đặc tả usecase quản lý danh mục sản phẩm</w:t>
        </w:r>
        <w:r w:rsidR="00A219C6">
          <w:rPr>
            <w:noProof/>
            <w:webHidden/>
          </w:rPr>
          <w:tab/>
        </w:r>
        <w:r w:rsidR="00A219C6">
          <w:rPr>
            <w:noProof/>
            <w:webHidden/>
          </w:rPr>
          <w:fldChar w:fldCharType="begin"/>
        </w:r>
        <w:r w:rsidR="00A219C6">
          <w:rPr>
            <w:noProof/>
            <w:webHidden/>
          </w:rPr>
          <w:instrText xml:space="preserve"> PAGEREF _Toc69397560 \h </w:instrText>
        </w:r>
        <w:r w:rsidR="00A219C6">
          <w:rPr>
            <w:noProof/>
            <w:webHidden/>
          </w:rPr>
        </w:r>
        <w:r w:rsidR="00A219C6">
          <w:rPr>
            <w:noProof/>
            <w:webHidden/>
          </w:rPr>
          <w:fldChar w:fldCharType="separate"/>
        </w:r>
        <w:r w:rsidR="00A219C6">
          <w:rPr>
            <w:noProof/>
            <w:webHidden/>
          </w:rPr>
          <w:t>35</w:t>
        </w:r>
        <w:r w:rsidR="00A219C6">
          <w:rPr>
            <w:noProof/>
            <w:webHidden/>
          </w:rPr>
          <w:fldChar w:fldCharType="end"/>
        </w:r>
      </w:hyperlink>
    </w:p>
    <w:p w14:paraId="72257849" w14:textId="04CA2448"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1" w:history="1">
        <w:r w:rsidR="00A219C6" w:rsidRPr="000479BE">
          <w:rPr>
            <w:rStyle w:val="Hyperlink"/>
            <w:noProof/>
          </w:rPr>
          <w:t>Bảng 3</w:t>
        </w:r>
        <w:r w:rsidR="00A219C6" w:rsidRPr="000479BE">
          <w:rPr>
            <w:rStyle w:val="Hyperlink"/>
            <w:noProof/>
          </w:rPr>
          <w:noBreakHyphen/>
          <w:t>3 Đặc tả usecase quản lý sản phẩm</w:t>
        </w:r>
        <w:r w:rsidR="00A219C6">
          <w:rPr>
            <w:noProof/>
            <w:webHidden/>
          </w:rPr>
          <w:tab/>
        </w:r>
        <w:r w:rsidR="00A219C6">
          <w:rPr>
            <w:noProof/>
            <w:webHidden/>
          </w:rPr>
          <w:fldChar w:fldCharType="begin"/>
        </w:r>
        <w:r w:rsidR="00A219C6">
          <w:rPr>
            <w:noProof/>
            <w:webHidden/>
          </w:rPr>
          <w:instrText xml:space="preserve"> PAGEREF _Toc69397561 \h </w:instrText>
        </w:r>
        <w:r w:rsidR="00A219C6">
          <w:rPr>
            <w:noProof/>
            <w:webHidden/>
          </w:rPr>
        </w:r>
        <w:r w:rsidR="00A219C6">
          <w:rPr>
            <w:noProof/>
            <w:webHidden/>
          </w:rPr>
          <w:fldChar w:fldCharType="separate"/>
        </w:r>
        <w:r w:rsidR="00A219C6">
          <w:rPr>
            <w:noProof/>
            <w:webHidden/>
          </w:rPr>
          <w:t>36</w:t>
        </w:r>
        <w:r w:rsidR="00A219C6">
          <w:rPr>
            <w:noProof/>
            <w:webHidden/>
          </w:rPr>
          <w:fldChar w:fldCharType="end"/>
        </w:r>
      </w:hyperlink>
    </w:p>
    <w:p w14:paraId="228478C4" w14:textId="5AA71DA5"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2" w:history="1">
        <w:r w:rsidR="00A219C6" w:rsidRPr="000479BE">
          <w:rPr>
            <w:rStyle w:val="Hyperlink"/>
            <w:noProof/>
          </w:rPr>
          <w:t>Bảng 3</w:t>
        </w:r>
        <w:r w:rsidR="00A219C6" w:rsidRPr="000479BE">
          <w:rPr>
            <w:rStyle w:val="Hyperlink"/>
            <w:noProof/>
          </w:rPr>
          <w:noBreakHyphen/>
          <w:t>4 Đặc tả usecase quản lý nhà sản xuất</w:t>
        </w:r>
        <w:r w:rsidR="00A219C6">
          <w:rPr>
            <w:noProof/>
            <w:webHidden/>
          </w:rPr>
          <w:tab/>
        </w:r>
        <w:r w:rsidR="00A219C6">
          <w:rPr>
            <w:noProof/>
            <w:webHidden/>
          </w:rPr>
          <w:fldChar w:fldCharType="begin"/>
        </w:r>
        <w:r w:rsidR="00A219C6">
          <w:rPr>
            <w:noProof/>
            <w:webHidden/>
          </w:rPr>
          <w:instrText xml:space="preserve"> PAGEREF _Toc69397562 \h </w:instrText>
        </w:r>
        <w:r w:rsidR="00A219C6">
          <w:rPr>
            <w:noProof/>
            <w:webHidden/>
          </w:rPr>
        </w:r>
        <w:r w:rsidR="00A219C6">
          <w:rPr>
            <w:noProof/>
            <w:webHidden/>
          </w:rPr>
          <w:fldChar w:fldCharType="separate"/>
        </w:r>
        <w:r w:rsidR="00A219C6">
          <w:rPr>
            <w:noProof/>
            <w:webHidden/>
          </w:rPr>
          <w:t>38</w:t>
        </w:r>
        <w:r w:rsidR="00A219C6">
          <w:rPr>
            <w:noProof/>
            <w:webHidden/>
          </w:rPr>
          <w:fldChar w:fldCharType="end"/>
        </w:r>
      </w:hyperlink>
    </w:p>
    <w:p w14:paraId="4F19AE93" w14:textId="5BDDFA6F"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3" w:history="1">
        <w:r w:rsidR="00A219C6" w:rsidRPr="000479BE">
          <w:rPr>
            <w:rStyle w:val="Hyperlink"/>
            <w:noProof/>
          </w:rPr>
          <w:t>Bảng 3</w:t>
        </w:r>
        <w:r w:rsidR="00A219C6" w:rsidRPr="000479BE">
          <w:rPr>
            <w:rStyle w:val="Hyperlink"/>
            <w:noProof/>
          </w:rPr>
          <w:noBreakHyphen/>
          <w:t>5 Đặc tả usecase quản lý thuộc tính sản phẩm</w:t>
        </w:r>
        <w:r w:rsidR="00A219C6">
          <w:rPr>
            <w:noProof/>
            <w:webHidden/>
          </w:rPr>
          <w:tab/>
        </w:r>
        <w:r w:rsidR="00A219C6">
          <w:rPr>
            <w:noProof/>
            <w:webHidden/>
          </w:rPr>
          <w:fldChar w:fldCharType="begin"/>
        </w:r>
        <w:r w:rsidR="00A219C6">
          <w:rPr>
            <w:noProof/>
            <w:webHidden/>
          </w:rPr>
          <w:instrText xml:space="preserve"> PAGEREF _Toc69397563 \h </w:instrText>
        </w:r>
        <w:r w:rsidR="00A219C6">
          <w:rPr>
            <w:noProof/>
            <w:webHidden/>
          </w:rPr>
        </w:r>
        <w:r w:rsidR="00A219C6">
          <w:rPr>
            <w:noProof/>
            <w:webHidden/>
          </w:rPr>
          <w:fldChar w:fldCharType="separate"/>
        </w:r>
        <w:r w:rsidR="00A219C6">
          <w:rPr>
            <w:noProof/>
            <w:webHidden/>
          </w:rPr>
          <w:t>39</w:t>
        </w:r>
        <w:r w:rsidR="00A219C6">
          <w:rPr>
            <w:noProof/>
            <w:webHidden/>
          </w:rPr>
          <w:fldChar w:fldCharType="end"/>
        </w:r>
      </w:hyperlink>
    </w:p>
    <w:p w14:paraId="274B2029" w14:textId="503135CC"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4" w:history="1">
        <w:r w:rsidR="00A219C6" w:rsidRPr="000479BE">
          <w:rPr>
            <w:rStyle w:val="Hyperlink"/>
            <w:noProof/>
          </w:rPr>
          <w:t>Bảng 3</w:t>
        </w:r>
        <w:r w:rsidR="00A219C6" w:rsidRPr="000479BE">
          <w:rPr>
            <w:rStyle w:val="Hyperlink"/>
            <w:noProof/>
          </w:rPr>
          <w:noBreakHyphen/>
          <w:t>6 Đặc tả usecase quản lý từ khóa</w:t>
        </w:r>
        <w:r w:rsidR="00A219C6">
          <w:rPr>
            <w:noProof/>
            <w:webHidden/>
          </w:rPr>
          <w:tab/>
        </w:r>
        <w:r w:rsidR="00A219C6">
          <w:rPr>
            <w:noProof/>
            <w:webHidden/>
          </w:rPr>
          <w:fldChar w:fldCharType="begin"/>
        </w:r>
        <w:r w:rsidR="00A219C6">
          <w:rPr>
            <w:noProof/>
            <w:webHidden/>
          </w:rPr>
          <w:instrText xml:space="preserve"> PAGEREF _Toc69397564 \h </w:instrText>
        </w:r>
        <w:r w:rsidR="00A219C6">
          <w:rPr>
            <w:noProof/>
            <w:webHidden/>
          </w:rPr>
        </w:r>
        <w:r w:rsidR="00A219C6">
          <w:rPr>
            <w:noProof/>
            <w:webHidden/>
          </w:rPr>
          <w:fldChar w:fldCharType="separate"/>
        </w:r>
        <w:r w:rsidR="00A219C6">
          <w:rPr>
            <w:noProof/>
            <w:webHidden/>
          </w:rPr>
          <w:t>40</w:t>
        </w:r>
        <w:r w:rsidR="00A219C6">
          <w:rPr>
            <w:noProof/>
            <w:webHidden/>
          </w:rPr>
          <w:fldChar w:fldCharType="end"/>
        </w:r>
      </w:hyperlink>
    </w:p>
    <w:p w14:paraId="081D87CF" w14:textId="6FC43F17"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5" w:history="1">
        <w:r w:rsidR="00A219C6" w:rsidRPr="000479BE">
          <w:rPr>
            <w:rStyle w:val="Hyperlink"/>
            <w:noProof/>
          </w:rPr>
          <w:t>Bảng 3</w:t>
        </w:r>
        <w:r w:rsidR="00A219C6" w:rsidRPr="000479BE">
          <w:rPr>
            <w:rStyle w:val="Hyperlink"/>
            <w:noProof/>
          </w:rPr>
          <w:noBreakHyphen/>
          <w:t>7 Đặc tả Usecase quản lý danh mục bài viết</w:t>
        </w:r>
        <w:r w:rsidR="00A219C6">
          <w:rPr>
            <w:noProof/>
            <w:webHidden/>
          </w:rPr>
          <w:tab/>
        </w:r>
        <w:r w:rsidR="00A219C6">
          <w:rPr>
            <w:noProof/>
            <w:webHidden/>
          </w:rPr>
          <w:fldChar w:fldCharType="begin"/>
        </w:r>
        <w:r w:rsidR="00A219C6">
          <w:rPr>
            <w:noProof/>
            <w:webHidden/>
          </w:rPr>
          <w:instrText xml:space="preserve"> PAGEREF _Toc69397565 \h </w:instrText>
        </w:r>
        <w:r w:rsidR="00A219C6">
          <w:rPr>
            <w:noProof/>
            <w:webHidden/>
          </w:rPr>
        </w:r>
        <w:r w:rsidR="00A219C6">
          <w:rPr>
            <w:noProof/>
            <w:webHidden/>
          </w:rPr>
          <w:fldChar w:fldCharType="separate"/>
        </w:r>
        <w:r w:rsidR="00A219C6">
          <w:rPr>
            <w:noProof/>
            <w:webHidden/>
          </w:rPr>
          <w:t>42</w:t>
        </w:r>
        <w:r w:rsidR="00A219C6">
          <w:rPr>
            <w:noProof/>
            <w:webHidden/>
          </w:rPr>
          <w:fldChar w:fldCharType="end"/>
        </w:r>
      </w:hyperlink>
    </w:p>
    <w:p w14:paraId="6FEFCB8A" w14:textId="1F96B133"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6" w:history="1">
        <w:r w:rsidR="00A219C6" w:rsidRPr="000479BE">
          <w:rPr>
            <w:rStyle w:val="Hyperlink"/>
            <w:noProof/>
          </w:rPr>
          <w:t>Bảng 3</w:t>
        </w:r>
        <w:r w:rsidR="00A219C6" w:rsidRPr="000479BE">
          <w:rPr>
            <w:rStyle w:val="Hyperlink"/>
            <w:noProof/>
          </w:rPr>
          <w:noBreakHyphen/>
          <w:t>8 Đặc tả Usecase quản lý danh mục bài viết</w:t>
        </w:r>
        <w:r w:rsidR="00A219C6">
          <w:rPr>
            <w:noProof/>
            <w:webHidden/>
          </w:rPr>
          <w:tab/>
        </w:r>
        <w:r w:rsidR="00A219C6">
          <w:rPr>
            <w:noProof/>
            <w:webHidden/>
          </w:rPr>
          <w:fldChar w:fldCharType="begin"/>
        </w:r>
        <w:r w:rsidR="00A219C6">
          <w:rPr>
            <w:noProof/>
            <w:webHidden/>
          </w:rPr>
          <w:instrText xml:space="preserve"> PAGEREF _Toc69397566 \h </w:instrText>
        </w:r>
        <w:r w:rsidR="00A219C6">
          <w:rPr>
            <w:noProof/>
            <w:webHidden/>
          </w:rPr>
        </w:r>
        <w:r w:rsidR="00A219C6">
          <w:rPr>
            <w:noProof/>
            <w:webHidden/>
          </w:rPr>
          <w:fldChar w:fldCharType="separate"/>
        </w:r>
        <w:r w:rsidR="00A219C6">
          <w:rPr>
            <w:noProof/>
            <w:webHidden/>
          </w:rPr>
          <w:t>43</w:t>
        </w:r>
        <w:r w:rsidR="00A219C6">
          <w:rPr>
            <w:noProof/>
            <w:webHidden/>
          </w:rPr>
          <w:fldChar w:fldCharType="end"/>
        </w:r>
      </w:hyperlink>
    </w:p>
    <w:p w14:paraId="5D6067F0" w14:textId="68508554"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7" w:history="1">
        <w:r w:rsidR="00A219C6" w:rsidRPr="000479BE">
          <w:rPr>
            <w:rStyle w:val="Hyperlink"/>
            <w:noProof/>
          </w:rPr>
          <w:t>Bảng 3</w:t>
        </w:r>
        <w:r w:rsidR="00A219C6" w:rsidRPr="000479BE">
          <w:rPr>
            <w:rStyle w:val="Hyperlink"/>
            <w:noProof/>
          </w:rPr>
          <w:noBreakHyphen/>
          <w:t>9 Đặc tả usecase quản lý đơn hàng</w:t>
        </w:r>
        <w:r w:rsidR="00A219C6">
          <w:rPr>
            <w:noProof/>
            <w:webHidden/>
          </w:rPr>
          <w:tab/>
        </w:r>
        <w:r w:rsidR="00A219C6">
          <w:rPr>
            <w:noProof/>
            <w:webHidden/>
          </w:rPr>
          <w:fldChar w:fldCharType="begin"/>
        </w:r>
        <w:r w:rsidR="00A219C6">
          <w:rPr>
            <w:noProof/>
            <w:webHidden/>
          </w:rPr>
          <w:instrText xml:space="preserve"> PAGEREF _Toc69397567 \h </w:instrText>
        </w:r>
        <w:r w:rsidR="00A219C6">
          <w:rPr>
            <w:noProof/>
            <w:webHidden/>
          </w:rPr>
        </w:r>
        <w:r w:rsidR="00A219C6">
          <w:rPr>
            <w:noProof/>
            <w:webHidden/>
          </w:rPr>
          <w:fldChar w:fldCharType="separate"/>
        </w:r>
        <w:r w:rsidR="00A219C6">
          <w:rPr>
            <w:noProof/>
            <w:webHidden/>
          </w:rPr>
          <w:t>44</w:t>
        </w:r>
        <w:r w:rsidR="00A219C6">
          <w:rPr>
            <w:noProof/>
            <w:webHidden/>
          </w:rPr>
          <w:fldChar w:fldCharType="end"/>
        </w:r>
      </w:hyperlink>
    </w:p>
    <w:p w14:paraId="5680574D" w14:textId="45CF25E7"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8" w:history="1">
        <w:r w:rsidR="00A219C6" w:rsidRPr="000479BE">
          <w:rPr>
            <w:rStyle w:val="Hyperlink"/>
            <w:noProof/>
          </w:rPr>
          <w:t>Bảng 3</w:t>
        </w:r>
        <w:r w:rsidR="00A219C6" w:rsidRPr="000479BE">
          <w:rPr>
            <w:rStyle w:val="Hyperlink"/>
            <w:noProof/>
          </w:rPr>
          <w:noBreakHyphen/>
          <w:t>10 Đặc tả usecase quản lý người dùng</w:t>
        </w:r>
        <w:r w:rsidR="00A219C6">
          <w:rPr>
            <w:noProof/>
            <w:webHidden/>
          </w:rPr>
          <w:tab/>
        </w:r>
        <w:r w:rsidR="00A219C6">
          <w:rPr>
            <w:noProof/>
            <w:webHidden/>
          </w:rPr>
          <w:fldChar w:fldCharType="begin"/>
        </w:r>
        <w:r w:rsidR="00A219C6">
          <w:rPr>
            <w:noProof/>
            <w:webHidden/>
          </w:rPr>
          <w:instrText xml:space="preserve"> PAGEREF _Toc69397568 \h </w:instrText>
        </w:r>
        <w:r w:rsidR="00A219C6">
          <w:rPr>
            <w:noProof/>
            <w:webHidden/>
          </w:rPr>
        </w:r>
        <w:r w:rsidR="00A219C6">
          <w:rPr>
            <w:noProof/>
            <w:webHidden/>
          </w:rPr>
          <w:fldChar w:fldCharType="separate"/>
        </w:r>
        <w:r w:rsidR="00A219C6">
          <w:rPr>
            <w:noProof/>
            <w:webHidden/>
          </w:rPr>
          <w:t>46</w:t>
        </w:r>
        <w:r w:rsidR="00A219C6">
          <w:rPr>
            <w:noProof/>
            <w:webHidden/>
          </w:rPr>
          <w:fldChar w:fldCharType="end"/>
        </w:r>
      </w:hyperlink>
    </w:p>
    <w:p w14:paraId="14A1FB25" w14:textId="220C41F0"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69" w:history="1">
        <w:r w:rsidR="00A219C6" w:rsidRPr="000479BE">
          <w:rPr>
            <w:rStyle w:val="Hyperlink"/>
            <w:noProof/>
          </w:rPr>
          <w:t>Bảng 3</w:t>
        </w:r>
        <w:r w:rsidR="00A219C6" w:rsidRPr="000479BE">
          <w:rPr>
            <w:rStyle w:val="Hyperlink"/>
            <w:noProof/>
          </w:rPr>
          <w:noBreakHyphen/>
          <w:t>11 Đặc tả usecase quản lý đánh giá</w:t>
        </w:r>
        <w:r w:rsidR="00A219C6">
          <w:rPr>
            <w:noProof/>
            <w:webHidden/>
          </w:rPr>
          <w:tab/>
        </w:r>
        <w:r w:rsidR="00A219C6">
          <w:rPr>
            <w:noProof/>
            <w:webHidden/>
          </w:rPr>
          <w:fldChar w:fldCharType="begin"/>
        </w:r>
        <w:r w:rsidR="00A219C6">
          <w:rPr>
            <w:noProof/>
            <w:webHidden/>
          </w:rPr>
          <w:instrText xml:space="preserve"> PAGEREF _Toc69397569 \h </w:instrText>
        </w:r>
        <w:r w:rsidR="00A219C6">
          <w:rPr>
            <w:noProof/>
            <w:webHidden/>
          </w:rPr>
        </w:r>
        <w:r w:rsidR="00A219C6">
          <w:rPr>
            <w:noProof/>
            <w:webHidden/>
          </w:rPr>
          <w:fldChar w:fldCharType="separate"/>
        </w:r>
        <w:r w:rsidR="00A219C6">
          <w:rPr>
            <w:noProof/>
            <w:webHidden/>
          </w:rPr>
          <w:t>47</w:t>
        </w:r>
        <w:r w:rsidR="00A219C6">
          <w:rPr>
            <w:noProof/>
            <w:webHidden/>
          </w:rPr>
          <w:fldChar w:fldCharType="end"/>
        </w:r>
      </w:hyperlink>
    </w:p>
    <w:p w14:paraId="252C6993" w14:textId="3161D9DB"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0" w:history="1">
        <w:r w:rsidR="00A219C6" w:rsidRPr="000479BE">
          <w:rPr>
            <w:rStyle w:val="Hyperlink"/>
            <w:noProof/>
          </w:rPr>
          <w:t>Bảng 3</w:t>
        </w:r>
        <w:r w:rsidR="00A219C6" w:rsidRPr="000479BE">
          <w:rPr>
            <w:rStyle w:val="Hyperlink"/>
            <w:noProof/>
          </w:rPr>
          <w:noBreakHyphen/>
          <w:t>12 Đặc tả usecase quản lý liên hệ</w:t>
        </w:r>
        <w:r w:rsidR="00A219C6">
          <w:rPr>
            <w:noProof/>
            <w:webHidden/>
          </w:rPr>
          <w:tab/>
        </w:r>
        <w:r w:rsidR="00A219C6">
          <w:rPr>
            <w:noProof/>
            <w:webHidden/>
          </w:rPr>
          <w:fldChar w:fldCharType="begin"/>
        </w:r>
        <w:r w:rsidR="00A219C6">
          <w:rPr>
            <w:noProof/>
            <w:webHidden/>
          </w:rPr>
          <w:instrText xml:space="preserve"> PAGEREF _Toc69397570 \h </w:instrText>
        </w:r>
        <w:r w:rsidR="00A219C6">
          <w:rPr>
            <w:noProof/>
            <w:webHidden/>
          </w:rPr>
        </w:r>
        <w:r w:rsidR="00A219C6">
          <w:rPr>
            <w:noProof/>
            <w:webHidden/>
          </w:rPr>
          <w:fldChar w:fldCharType="separate"/>
        </w:r>
        <w:r w:rsidR="00A219C6">
          <w:rPr>
            <w:noProof/>
            <w:webHidden/>
          </w:rPr>
          <w:t>48</w:t>
        </w:r>
        <w:r w:rsidR="00A219C6">
          <w:rPr>
            <w:noProof/>
            <w:webHidden/>
          </w:rPr>
          <w:fldChar w:fldCharType="end"/>
        </w:r>
      </w:hyperlink>
    </w:p>
    <w:p w14:paraId="33DAE98B" w14:textId="6FA5F362"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1" w:history="1">
        <w:r w:rsidR="00A219C6" w:rsidRPr="000479BE">
          <w:rPr>
            <w:rStyle w:val="Hyperlink"/>
            <w:noProof/>
          </w:rPr>
          <w:t>Bảng 3</w:t>
        </w:r>
        <w:r w:rsidR="00A219C6" w:rsidRPr="000479BE">
          <w:rPr>
            <w:rStyle w:val="Hyperlink"/>
            <w:noProof/>
          </w:rPr>
          <w:noBreakHyphen/>
          <w:t>13 Đặc tả usecase quản lý slide</w:t>
        </w:r>
        <w:r w:rsidR="00A219C6">
          <w:rPr>
            <w:noProof/>
            <w:webHidden/>
          </w:rPr>
          <w:tab/>
        </w:r>
        <w:r w:rsidR="00A219C6">
          <w:rPr>
            <w:noProof/>
            <w:webHidden/>
          </w:rPr>
          <w:fldChar w:fldCharType="begin"/>
        </w:r>
        <w:r w:rsidR="00A219C6">
          <w:rPr>
            <w:noProof/>
            <w:webHidden/>
          </w:rPr>
          <w:instrText xml:space="preserve"> PAGEREF _Toc69397571 \h </w:instrText>
        </w:r>
        <w:r w:rsidR="00A219C6">
          <w:rPr>
            <w:noProof/>
            <w:webHidden/>
          </w:rPr>
        </w:r>
        <w:r w:rsidR="00A219C6">
          <w:rPr>
            <w:noProof/>
            <w:webHidden/>
          </w:rPr>
          <w:fldChar w:fldCharType="separate"/>
        </w:r>
        <w:r w:rsidR="00A219C6">
          <w:rPr>
            <w:noProof/>
            <w:webHidden/>
          </w:rPr>
          <w:t>49</w:t>
        </w:r>
        <w:r w:rsidR="00A219C6">
          <w:rPr>
            <w:noProof/>
            <w:webHidden/>
          </w:rPr>
          <w:fldChar w:fldCharType="end"/>
        </w:r>
      </w:hyperlink>
    </w:p>
    <w:p w14:paraId="703E5BB9" w14:textId="77976749"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2" w:history="1">
        <w:r w:rsidR="00A219C6" w:rsidRPr="000479BE">
          <w:rPr>
            <w:rStyle w:val="Hyperlink"/>
            <w:noProof/>
          </w:rPr>
          <w:t>Bảng 3</w:t>
        </w:r>
        <w:r w:rsidR="00A219C6" w:rsidRPr="000479BE">
          <w:rPr>
            <w:rStyle w:val="Hyperlink"/>
            <w:noProof/>
          </w:rPr>
          <w:noBreakHyphen/>
          <w:t>14 Đặc tả usecase quản lý sự kiện</w:t>
        </w:r>
        <w:r w:rsidR="00A219C6">
          <w:rPr>
            <w:noProof/>
            <w:webHidden/>
          </w:rPr>
          <w:tab/>
        </w:r>
        <w:r w:rsidR="00A219C6">
          <w:rPr>
            <w:noProof/>
            <w:webHidden/>
          </w:rPr>
          <w:fldChar w:fldCharType="begin"/>
        </w:r>
        <w:r w:rsidR="00A219C6">
          <w:rPr>
            <w:noProof/>
            <w:webHidden/>
          </w:rPr>
          <w:instrText xml:space="preserve"> PAGEREF _Toc69397572 \h </w:instrText>
        </w:r>
        <w:r w:rsidR="00A219C6">
          <w:rPr>
            <w:noProof/>
            <w:webHidden/>
          </w:rPr>
        </w:r>
        <w:r w:rsidR="00A219C6">
          <w:rPr>
            <w:noProof/>
            <w:webHidden/>
          </w:rPr>
          <w:fldChar w:fldCharType="separate"/>
        </w:r>
        <w:r w:rsidR="00A219C6">
          <w:rPr>
            <w:noProof/>
            <w:webHidden/>
          </w:rPr>
          <w:t>50</w:t>
        </w:r>
        <w:r w:rsidR="00A219C6">
          <w:rPr>
            <w:noProof/>
            <w:webHidden/>
          </w:rPr>
          <w:fldChar w:fldCharType="end"/>
        </w:r>
      </w:hyperlink>
    </w:p>
    <w:p w14:paraId="2351CD6E" w14:textId="49CC6E50"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3" w:history="1">
        <w:r w:rsidR="00A219C6" w:rsidRPr="000479BE">
          <w:rPr>
            <w:rStyle w:val="Hyperlink"/>
            <w:noProof/>
          </w:rPr>
          <w:t>Bảng 3</w:t>
        </w:r>
        <w:r w:rsidR="00A219C6" w:rsidRPr="000479BE">
          <w:rPr>
            <w:rStyle w:val="Hyperlink"/>
            <w:noProof/>
          </w:rPr>
          <w:noBreakHyphen/>
          <w:t>15 Đặc tả usecase quản lý trang tĩnh</w:t>
        </w:r>
        <w:r w:rsidR="00A219C6">
          <w:rPr>
            <w:noProof/>
            <w:webHidden/>
          </w:rPr>
          <w:tab/>
        </w:r>
        <w:r w:rsidR="00A219C6">
          <w:rPr>
            <w:noProof/>
            <w:webHidden/>
          </w:rPr>
          <w:fldChar w:fldCharType="begin"/>
        </w:r>
        <w:r w:rsidR="00A219C6">
          <w:rPr>
            <w:noProof/>
            <w:webHidden/>
          </w:rPr>
          <w:instrText xml:space="preserve"> PAGEREF _Toc69397573 \h </w:instrText>
        </w:r>
        <w:r w:rsidR="00A219C6">
          <w:rPr>
            <w:noProof/>
            <w:webHidden/>
          </w:rPr>
        </w:r>
        <w:r w:rsidR="00A219C6">
          <w:rPr>
            <w:noProof/>
            <w:webHidden/>
          </w:rPr>
          <w:fldChar w:fldCharType="separate"/>
        </w:r>
        <w:r w:rsidR="00A219C6">
          <w:rPr>
            <w:noProof/>
            <w:webHidden/>
          </w:rPr>
          <w:t>51</w:t>
        </w:r>
        <w:r w:rsidR="00A219C6">
          <w:rPr>
            <w:noProof/>
            <w:webHidden/>
          </w:rPr>
          <w:fldChar w:fldCharType="end"/>
        </w:r>
      </w:hyperlink>
    </w:p>
    <w:p w14:paraId="1442CD4E" w14:textId="48F5ED40"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4" w:history="1">
        <w:r w:rsidR="00A219C6" w:rsidRPr="000479BE">
          <w:rPr>
            <w:rStyle w:val="Hyperlink"/>
            <w:noProof/>
          </w:rPr>
          <w:t>Bảng 3</w:t>
        </w:r>
        <w:r w:rsidR="00A219C6" w:rsidRPr="000479BE">
          <w:rPr>
            <w:rStyle w:val="Hyperlink"/>
            <w:noProof/>
          </w:rPr>
          <w:noBreakHyphen/>
          <w:t>16 Đặc tả usecase quản lý trang tĩnh</w:t>
        </w:r>
        <w:r w:rsidR="00A219C6">
          <w:rPr>
            <w:noProof/>
            <w:webHidden/>
          </w:rPr>
          <w:tab/>
        </w:r>
        <w:r w:rsidR="00A219C6">
          <w:rPr>
            <w:noProof/>
            <w:webHidden/>
          </w:rPr>
          <w:fldChar w:fldCharType="begin"/>
        </w:r>
        <w:r w:rsidR="00A219C6">
          <w:rPr>
            <w:noProof/>
            <w:webHidden/>
          </w:rPr>
          <w:instrText xml:space="preserve"> PAGEREF _Toc69397574 \h </w:instrText>
        </w:r>
        <w:r w:rsidR="00A219C6">
          <w:rPr>
            <w:noProof/>
            <w:webHidden/>
          </w:rPr>
        </w:r>
        <w:r w:rsidR="00A219C6">
          <w:rPr>
            <w:noProof/>
            <w:webHidden/>
          </w:rPr>
          <w:fldChar w:fldCharType="separate"/>
        </w:r>
        <w:r w:rsidR="00A219C6">
          <w:rPr>
            <w:noProof/>
            <w:webHidden/>
          </w:rPr>
          <w:t>53</w:t>
        </w:r>
        <w:r w:rsidR="00A219C6">
          <w:rPr>
            <w:noProof/>
            <w:webHidden/>
          </w:rPr>
          <w:fldChar w:fldCharType="end"/>
        </w:r>
      </w:hyperlink>
    </w:p>
    <w:p w14:paraId="61CAE2BB" w14:textId="38E8BD67"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5" w:history="1">
        <w:r w:rsidR="00A219C6" w:rsidRPr="000479BE">
          <w:rPr>
            <w:rStyle w:val="Hyperlink"/>
            <w:noProof/>
          </w:rPr>
          <w:t>Bảng 3</w:t>
        </w:r>
        <w:r w:rsidR="00A219C6" w:rsidRPr="000479BE">
          <w:rPr>
            <w:rStyle w:val="Hyperlink"/>
            <w:noProof/>
          </w:rPr>
          <w:noBreakHyphen/>
          <w:t>17 Lớp thực thể user</w:t>
        </w:r>
        <w:r w:rsidR="00A219C6">
          <w:rPr>
            <w:noProof/>
            <w:webHidden/>
          </w:rPr>
          <w:tab/>
        </w:r>
        <w:r w:rsidR="00A219C6">
          <w:rPr>
            <w:noProof/>
            <w:webHidden/>
          </w:rPr>
          <w:fldChar w:fldCharType="begin"/>
        </w:r>
        <w:r w:rsidR="00A219C6">
          <w:rPr>
            <w:noProof/>
            <w:webHidden/>
          </w:rPr>
          <w:instrText xml:space="preserve"> PAGEREF _Toc69397575 \h </w:instrText>
        </w:r>
        <w:r w:rsidR="00A219C6">
          <w:rPr>
            <w:noProof/>
            <w:webHidden/>
          </w:rPr>
        </w:r>
        <w:r w:rsidR="00A219C6">
          <w:rPr>
            <w:noProof/>
            <w:webHidden/>
          </w:rPr>
          <w:fldChar w:fldCharType="separate"/>
        </w:r>
        <w:r w:rsidR="00A219C6">
          <w:rPr>
            <w:noProof/>
            <w:webHidden/>
          </w:rPr>
          <w:t>78</w:t>
        </w:r>
        <w:r w:rsidR="00A219C6">
          <w:rPr>
            <w:noProof/>
            <w:webHidden/>
          </w:rPr>
          <w:fldChar w:fldCharType="end"/>
        </w:r>
      </w:hyperlink>
    </w:p>
    <w:p w14:paraId="3F68FF05" w14:textId="36FB16BE"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6" w:history="1">
        <w:r w:rsidR="00A219C6" w:rsidRPr="000479BE">
          <w:rPr>
            <w:rStyle w:val="Hyperlink"/>
            <w:noProof/>
          </w:rPr>
          <w:t>Bảng 3</w:t>
        </w:r>
        <w:r w:rsidR="00A219C6" w:rsidRPr="000479BE">
          <w:rPr>
            <w:rStyle w:val="Hyperlink"/>
            <w:noProof/>
          </w:rPr>
          <w:noBreakHyphen/>
          <w:t>18 Bảng Admins</w:t>
        </w:r>
        <w:r w:rsidR="00A219C6">
          <w:rPr>
            <w:noProof/>
            <w:webHidden/>
          </w:rPr>
          <w:tab/>
        </w:r>
        <w:r w:rsidR="00A219C6">
          <w:rPr>
            <w:noProof/>
            <w:webHidden/>
          </w:rPr>
          <w:fldChar w:fldCharType="begin"/>
        </w:r>
        <w:r w:rsidR="00A219C6">
          <w:rPr>
            <w:noProof/>
            <w:webHidden/>
          </w:rPr>
          <w:instrText xml:space="preserve"> PAGEREF _Toc69397576 \h </w:instrText>
        </w:r>
        <w:r w:rsidR="00A219C6">
          <w:rPr>
            <w:noProof/>
            <w:webHidden/>
          </w:rPr>
        </w:r>
        <w:r w:rsidR="00A219C6">
          <w:rPr>
            <w:noProof/>
            <w:webHidden/>
          </w:rPr>
          <w:fldChar w:fldCharType="separate"/>
        </w:r>
        <w:r w:rsidR="00A219C6">
          <w:rPr>
            <w:noProof/>
            <w:webHidden/>
          </w:rPr>
          <w:t>79</w:t>
        </w:r>
        <w:r w:rsidR="00A219C6">
          <w:rPr>
            <w:noProof/>
            <w:webHidden/>
          </w:rPr>
          <w:fldChar w:fldCharType="end"/>
        </w:r>
      </w:hyperlink>
    </w:p>
    <w:p w14:paraId="3A0C298D" w14:textId="3B64ECDD"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7" w:history="1">
        <w:r w:rsidR="00A219C6" w:rsidRPr="000479BE">
          <w:rPr>
            <w:rStyle w:val="Hyperlink"/>
            <w:noProof/>
          </w:rPr>
          <w:t>Bảng 3</w:t>
        </w:r>
        <w:r w:rsidR="00A219C6" w:rsidRPr="000479BE">
          <w:rPr>
            <w:rStyle w:val="Hyperlink"/>
            <w:noProof/>
          </w:rPr>
          <w:noBreakHyphen/>
          <w:t>19 Bảng Articles</w:t>
        </w:r>
        <w:r w:rsidR="00A219C6">
          <w:rPr>
            <w:noProof/>
            <w:webHidden/>
          </w:rPr>
          <w:tab/>
        </w:r>
        <w:r w:rsidR="00A219C6">
          <w:rPr>
            <w:noProof/>
            <w:webHidden/>
          </w:rPr>
          <w:fldChar w:fldCharType="begin"/>
        </w:r>
        <w:r w:rsidR="00A219C6">
          <w:rPr>
            <w:noProof/>
            <w:webHidden/>
          </w:rPr>
          <w:instrText xml:space="preserve"> PAGEREF _Toc69397577 \h </w:instrText>
        </w:r>
        <w:r w:rsidR="00A219C6">
          <w:rPr>
            <w:noProof/>
            <w:webHidden/>
          </w:rPr>
        </w:r>
        <w:r w:rsidR="00A219C6">
          <w:rPr>
            <w:noProof/>
            <w:webHidden/>
          </w:rPr>
          <w:fldChar w:fldCharType="separate"/>
        </w:r>
        <w:r w:rsidR="00A219C6">
          <w:rPr>
            <w:noProof/>
            <w:webHidden/>
          </w:rPr>
          <w:t>79</w:t>
        </w:r>
        <w:r w:rsidR="00A219C6">
          <w:rPr>
            <w:noProof/>
            <w:webHidden/>
          </w:rPr>
          <w:fldChar w:fldCharType="end"/>
        </w:r>
      </w:hyperlink>
    </w:p>
    <w:p w14:paraId="7FA2CBAD" w14:textId="25F478E8"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8" w:history="1">
        <w:r w:rsidR="00A219C6" w:rsidRPr="000479BE">
          <w:rPr>
            <w:rStyle w:val="Hyperlink"/>
            <w:noProof/>
          </w:rPr>
          <w:t>Bảng 3</w:t>
        </w:r>
        <w:r w:rsidR="00A219C6" w:rsidRPr="000479BE">
          <w:rPr>
            <w:rStyle w:val="Hyperlink"/>
            <w:noProof/>
          </w:rPr>
          <w:noBreakHyphen/>
          <w:t>20 Bảng Attributes</w:t>
        </w:r>
        <w:r w:rsidR="00A219C6">
          <w:rPr>
            <w:noProof/>
            <w:webHidden/>
          </w:rPr>
          <w:tab/>
        </w:r>
        <w:r w:rsidR="00A219C6">
          <w:rPr>
            <w:noProof/>
            <w:webHidden/>
          </w:rPr>
          <w:fldChar w:fldCharType="begin"/>
        </w:r>
        <w:r w:rsidR="00A219C6">
          <w:rPr>
            <w:noProof/>
            <w:webHidden/>
          </w:rPr>
          <w:instrText xml:space="preserve"> PAGEREF _Toc69397578 \h </w:instrText>
        </w:r>
        <w:r w:rsidR="00A219C6">
          <w:rPr>
            <w:noProof/>
            <w:webHidden/>
          </w:rPr>
        </w:r>
        <w:r w:rsidR="00A219C6">
          <w:rPr>
            <w:noProof/>
            <w:webHidden/>
          </w:rPr>
          <w:fldChar w:fldCharType="separate"/>
        </w:r>
        <w:r w:rsidR="00A219C6">
          <w:rPr>
            <w:noProof/>
            <w:webHidden/>
          </w:rPr>
          <w:t>80</w:t>
        </w:r>
        <w:r w:rsidR="00A219C6">
          <w:rPr>
            <w:noProof/>
            <w:webHidden/>
          </w:rPr>
          <w:fldChar w:fldCharType="end"/>
        </w:r>
      </w:hyperlink>
    </w:p>
    <w:p w14:paraId="236CBAAA" w14:textId="5010F6C2"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79" w:history="1">
        <w:r w:rsidR="00A219C6" w:rsidRPr="000479BE">
          <w:rPr>
            <w:rStyle w:val="Hyperlink"/>
            <w:noProof/>
          </w:rPr>
          <w:t>Bảng 3</w:t>
        </w:r>
        <w:r w:rsidR="00A219C6" w:rsidRPr="000479BE">
          <w:rPr>
            <w:rStyle w:val="Hyperlink"/>
            <w:noProof/>
          </w:rPr>
          <w:noBreakHyphen/>
          <w:t>21 Bảng Categories</w:t>
        </w:r>
        <w:r w:rsidR="00A219C6">
          <w:rPr>
            <w:noProof/>
            <w:webHidden/>
          </w:rPr>
          <w:tab/>
        </w:r>
        <w:r w:rsidR="00A219C6">
          <w:rPr>
            <w:noProof/>
            <w:webHidden/>
          </w:rPr>
          <w:fldChar w:fldCharType="begin"/>
        </w:r>
        <w:r w:rsidR="00A219C6">
          <w:rPr>
            <w:noProof/>
            <w:webHidden/>
          </w:rPr>
          <w:instrText xml:space="preserve"> PAGEREF _Toc69397579 \h </w:instrText>
        </w:r>
        <w:r w:rsidR="00A219C6">
          <w:rPr>
            <w:noProof/>
            <w:webHidden/>
          </w:rPr>
        </w:r>
        <w:r w:rsidR="00A219C6">
          <w:rPr>
            <w:noProof/>
            <w:webHidden/>
          </w:rPr>
          <w:fldChar w:fldCharType="separate"/>
        </w:r>
        <w:r w:rsidR="00A219C6">
          <w:rPr>
            <w:noProof/>
            <w:webHidden/>
          </w:rPr>
          <w:t>81</w:t>
        </w:r>
        <w:r w:rsidR="00A219C6">
          <w:rPr>
            <w:noProof/>
            <w:webHidden/>
          </w:rPr>
          <w:fldChar w:fldCharType="end"/>
        </w:r>
      </w:hyperlink>
    </w:p>
    <w:p w14:paraId="1D41C754" w14:textId="0FEBD7DD"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0" w:history="1">
        <w:r w:rsidR="00A219C6" w:rsidRPr="000479BE">
          <w:rPr>
            <w:rStyle w:val="Hyperlink"/>
            <w:noProof/>
          </w:rPr>
          <w:t>Bảng 3</w:t>
        </w:r>
        <w:r w:rsidR="00A219C6" w:rsidRPr="000479BE">
          <w:rPr>
            <w:rStyle w:val="Hyperlink"/>
            <w:noProof/>
          </w:rPr>
          <w:noBreakHyphen/>
          <w:t>22 Bảng Comments</w:t>
        </w:r>
        <w:r w:rsidR="00A219C6">
          <w:rPr>
            <w:noProof/>
            <w:webHidden/>
          </w:rPr>
          <w:tab/>
        </w:r>
        <w:r w:rsidR="00A219C6">
          <w:rPr>
            <w:noProof/>
            <w:webHidden/>
          </w:rPr>
          <w:fldChar w:fldCharType="begin"/>
        </w:r>
        <w:r w:rsidR="00A219C6">
          <w:rPr>
            <w:noProof/>
            <w:webHidden/>
          </w:rPr>
          <w:instrText xml:space="preserve"> PAGEREF _Toc69397580 \h </w:instrText>
        </w:r>
        <w:r w:rsidR="00A219C6">
          <w:rPr>
            <w:noProof/>
            <w:webHidden/>
          </w:rPr>
        </w:r>
        <w:r w:rsidR="00A219C6">
          <w:rPr>
            <w:noProof/>
            <w:webHidden/>
          </w:rPr>
          <w:fldChar w:fldCharType="separate"/>
        </w:r>
        <w:r w:rsidR="00A219C6">
          <w:rPr>
            <w:noProof/>
            <w:webHidden/>
          </w:rPr>
          <w:t>81</w:t>
        </w:r>
        <w:r w:rsidR="00A219C6">
          <w:rPr>
            <w:noProof/>
            <w:webHidden/>
          </w:rPr>
          <w:fldChar w:fldCharType="end"/>
        </w:r>
      </w:hyperlink>
    </w:p>
    <w:p w14:paraId="7F88A47F" w14:textId="71179A39"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1" w:history="1">
        <w:r w:rsidR="00A219C6" w:rsidRPr="000479BE">
          <w:rPr>
            <w:rStyle w:val="Hyperlink"/>
            <w:noProof/>
          </w:rPr>
          <w:t>Bảng 3</w:t>
        </w:r>
        <w:r w:rsidR="00A219C6" w:rsidRPr="000479BE">
          <w:rPr>
            <w:rStyle w:val="Hyperlink"/>
            <w:noProof/>
          </w:rPr>
          <w:noBreakHyphen/>
          <w:t>23 Bảng Contacts</w:t>
        </w:r>
        <w:r w:rsidR="00A219C6">
          <w:rPr>
            <w:noProof/>
            <w:webHidden/>
          </w:rPr>
          <w:tab/>
        </w:r>
        <w:r w:rsidR="00A219C6">
          <w:rPr>
            <w:noProof/>
            <w:webHidden/>
          </w:rPr>
          <w:fldChar w:fldCharType="begin"/>
        </w:r>
        <w:r w:rsidR="00A219C6">
          <w:rPr>
            <w:noProof/>
            <w:webHidden/>
          </w:rPr>
          <w:instrText xml:space="preserve"> PAGEREF _Toc69397581 \h </w:instrText>
        </w:r>
        <w:r w:rsidR="00A219C6">
          <w:rPr>
            <w:noProof/>
            <w:webHidden/>
          </w:rPr>
        </w:r>
        <w:r w:rsidR="00A219C6">
          <w:rPr>
            <w:noProof/>
            <w:webHidden/>
          </w:rPr>
          <w:fldChar w:fldCharType="separate"/>
        </w:r>
        <w:r w:rsidR="00A219C6">
          <w:rPr>
            <w:noProof/>
            <w:webHidden/>
          </w:rPr>
          <w:t>82</w:t>
        </w:r>
        <w:r w:rsidR="00A219C6">
          <w:rPr>
            <w:noProof/>
            <w:webHidden/>
          </w:rPr>
          <w:fldChar w:fldCharType="end"/>
        </w:r>
      </w:hyperlink>
    </w:p>
    <w:p w14:paraId="381BAB2D" w14:textId="5A7EDA3D"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2" w:history="1">
        <w:r w:rsidR="00A219C6" w:rsidRPr="000479BE">
          <w:rPr>
            <w:rStyle w:val="Hyperlink"/>
            <w:noProof/>
          </w:rPr>
          <w:t>Bảng 3</w:t>
        </w:r>
        <w:r w:rsidR="00A219C6" w:rsidRPr="000479BE">
          <w:rPr>
            <w:rStyle w:val="Hyperlink"/>
            <w:noProof/>
          </w:rPr>
          <w:noBreakHyphen/>
          <w:t>24 Bảng Events</w:t>
        </w:r>
        <w:r w:rsidR="00A219C6">
          <w:rPr>
            <w:noProof/>
            <w:webHidden/>
          </w:rPr>
          <w:tab/>
        </w:r>
        <w:r w:rsidR="00A219C6">
          <w:rPr>
            <w:noProof/>
            <w:webHidden/>
          </w:rPr>
          <w:fldChar w:fldCharType="begin"/>
        </w:r>
        <w:r w:rsidR="00A219C6">
          <w:rPr>
            <w:noProof/>
            <w:webHidden/>
          </w:rPr>
          <w:instrText xml:space="preserve"> PAGEREF _Toc69397582 \h </w:instrText>
        </w:r>
        <w:r w:rsidR="00A219C6">
          <w:rPr>
            <w:noProof/>
            <w:webHidden/>
          </w:rPr>
        </w:r>
        <w:r w:rsidR="00A219C6">
          <w:rPr>
            <w:noProof/>
            <w:webHidden/>
          </w:rPr>
          <w:fldChar w:fldCharType="separate"/>
        </w:r>
        <w:r w:rsidR="00A219C6">
          <w:rPr>
            <w:noProof/>
            <w:webHidden/>
          </w:rPr>
          <w:t>82</w:t>
        </w:r>
        <w:r w:rsidR="00A219C6">
          <w:rPr>
            <w:noProof/>
            <w:webHidden/>
          </w:rPr>
          <w:fldChar w:fldCharType="end"/>
        </w:r>
      </w:hyperlink>
    </w:p>
    <w:p w14:paraId="1882ADC0" w14:textId="20FD22B5"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3" w:history="1">
        <w:r w:rsidR="00A219C6" w:rsidRPr="000479BE">
          <w:rPr>
            <w:rStyle w:val="Hyperlink"/>
            <w:noProof/>
          </w:rPr>
          <w:t>Bảng 3</w:t>
        </w:r>
        <w:r w:rsidR="00A219C6" w:rsidRPr="000479BE">
          <w:rPr>
            <w:rStyle w:val="Hyperlink"/>
            <w:noProof/>
          </w:rPr>
          <w:noBreakHyphen/>
          <w:t>25 Bảng Keywords</w:t>
        </w:r>
        <w:r w:rsidR="00A219C6">
          <w:rPr>
            <w:noProof/>
            <w:webHidden/>
          </w:rPr>
          <w:tab/>
        </w:r>
        <w:r w:rsidR="00A219C6">
          <w:rPr>
            <w:noProof/>
            <w:webHidden/>
          </w:rPr>
          <w:fldChar w:fldCharType="begin"/>
        </w:r>
        <w:r w:rsidR="00A219C6">
          <w:rPr>
            <w:noProof/>
            <w:webHidden/>
          </w:rPr>
          <w:instrText xml:space="preserve"> PAGEREF _Toc69397583 \h </w:instrText>
        </w:r>
        <w:r w:rsidR="00A219C6">
          <w:rPr>
            <w:noProof/>
            <w:webHidden/>
          </w:rPr>
        </w:r>
        <w:r w:rsidR="00A219C6">
          <w:rPr>
            <w:noProof/>
            <w:webHidden/>
          </w:rPr>
          <w:fldChar w:fldCharType="separate"/>
        </w:r>
        <w:r w:rsidR="00A219C6">
          <w:rPr>
            <w:noProof/>
            <w:webHidden/>
          </w:rPr>
          <w:t>83</w:t>
        </w:r>
        <w:r w:rsidR="00A219C6">
          <w:rPr>
            <w:noProof/>
            <w:webHidden/>
          </w:rPr>
          <w:fldChar w:fldCharType="end"/>
        </w:r>
      </w:hyperlink>
    </w:p>
    <w:p w14:paraId="68504E67" w14:textId="335F0567"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4" w:history="1">
        <w:r w:rsidR="00A219C6" w:rsidRPr="000479BE">
          <w:rPr>
            <w:rStyle w:val="Hyperlink"/>
            <w:noProof/>
          </w:rPr>
          <w:t>Bảng 3</w:t>
        </w:r>
        <w:r w:rsidR="00A219C6" w:rsidRPr="000479BE">
          <w:rPr>
            <w:rStyle w:val="Hyperlink"/>
            <w:noProof/>
          </w:rPr>
          <w:noBreakHyphen/>
          <w:t>26 Bảng Menus</w:t>
        </w:r>
        <w:r w:rsidR="00A219C6">
          <w:rPr>
            <w:noProof/>
            <w:webHidden/>
          </w:rPr>
          <w:tab/>
        </w:r>
        <w:r w:rsidR="00A219C6">
          <w:rPr>
            <w:noProof/>
            <w:webHidden/>
          </w:rPr>
          <w:fldChar w:fldCharType="begin"/>
        </w:r>
        <w:r w:rsidR="00A219C6">
          <w:rPr>
            <w:noProof/>
            <w:webHidden/>
          </w:rPr>
          <w:instrText xml:space="preserve"> PAGEREF _Toc69397584 \h </w:instrText>
        </w:r>
        <w:r w:rsidR="00A219C6">
          <w:rPr>
            <w:noProof/>
            <w:webHidden/>
          </w:rPr>
        </w:r>
        <w:r w:rsidR="00A219C6">
          <w:rPr>
            <w:noProof/>
            <w:webHidden/>
          </w:rPr>
          <w:fldChar w:fldCharType="separate"/>
        </w:r>
        <w:r w:rsidR="00A219C6">
          <w:rPr>
            <w:noProof/>
            <w:webHidden/>
          </w:rPr>
          <w:t>83</w:t>
        </w:r>
        <w:r w:rsidR="00A219C6">
          <w:rPr>
            <w:noProof/>
            <w:webHidden/>
          </w:rPr>
          <w:fldChar w:fldCharType="end"/>
        </w:r>
      </w:hyperlink>
    </w:p>
    <w:p w14:paraId="6BDCB356" w14:textId="2A81D232"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5" w:history="1">
        <w:r w:rsidR="00A219C6" w:rsidRPr="000479BE">
          <w:rPr>
            <w:rStyle w:val="Hyperlink"/>
            <w:noProof/>
          </w:rPr>
          <w:t>Bảng 3</w:t>
        </w:r>
        <w:r w:rsidR="00A219C6" w:rsidRPr="000479BE">
          <w:rPr>
            <w:rStyle w:val="Hyperlink"/>
            <w:noProof/>
          </w:rPr>
          <w:noBreakHyphen/>
          <w:t>27 Bảng Orders</w:t>
        </w:r>
        <w:r w:rsidR="00A219C6">
          <w:rPr>
            <w:noProof/>
            <w:webHidden/>
          </w:rPr>
          <w:tab/>
        </w:r>
        <w:r w:rsidR="00A219C6">
          <w:rPr>
            <w:noProof/>
            <w:webHidden/>
          </w:rPr>
          <w:fldChar w:fldCharType="begin"/>
        </w:r>
        <w:r w:rsidR="00A219C6">
          <w:rPr>
            <w:noProof/>
            <w:webHidden/>
          </w:rPr>
          <w:instrText xml:space="preserve"> PAGEREF _Toc69397585 \h </w:instrText>
        </w:r>
        <w:r w:rsidR="00A219C6">
          <w:rPr>
            <w:noProof/>
            <w:webHidden/>
          </w:rPr>
        </w:r>
        <w:r w:rsidR="00A219C6">
          <w:rPr>
            <w:noProof/>
            <w:webHidden/>
          </w:rPr>
          <w:fldChar w:fldCharType="separate"/>
        </w:r>
        <w:r w:rsidR="00A219C6">
          <w:rPr>
            <w:noProof/>
            <w:webHidden/>
          </w:rPr>
          <w:t>84</w:t>
        </w:r>
        <w:r w:rsidR="00A219C6">
          <w:rPr>
            <w:noProof/>
            <w:webHidden/>
          </w:rPr>
          <w:fldChar w:fldCharType="end"/>
        </w:r>
      </w:hyperlink>
    </w:p>
    <w:p w14:paraId="0CD8D5FE" w14:textId="00E0186E"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6" w:history="1">
        <w:r w:rsidR="00A219C6" w:rsidRPr="000479BE">
          <w:rPr>
            <w:rStyle w:val="Hyperlink"/>
            <w:noProof/>
          </w:rPr>
          <w:t>Bảng 3</w:t>
        </w:r>
        <w:r w:rsidR="00A219C6" w:rsidRPr="000479BE">
          <w:rPr>
            <w:rStyle w:val="Hyperlink"/>
            <w:noProof/>
          </w:rPr>
          <w:noBreakHyphen/>
          <w:t>28 Bảng Producer</w:t>
        </w:r>
        <w:r w:rsidR="00A219C6">
          <w:rPr>
            <w:noProof/>
            <w:webHidden/>
          </w:rPr>
          <w:tab/>
        </w:r>
        <w:r w:rsidR="00A219C6">
          <w:rPr>
            <w:noProof/>
            <w:webHidden/>
          </w:rPr>
          <w:fldChar w:fldCharType="begin"/>
        </w:r>
        <w:r w:rsidR="00A219C6">
          <w:rPr>
            <w:noProof/>
            <w:webHidden/>
          </w:rPr>
          <w:instrText xml:space="preserve"> PAGEREF _Toc69397586 \h </w:instrText>
        </w:r>
        <w:r w:rsidR="00A219C6">
          <w:rPr>
            <w:noProof/>
            <w:webHidden/>
          </w:rPr>
        </w:r>
        <w:r w:rsidR="00A219C6">
          <w:rPr>
            <w:noProof/>
            <w:webHidden/>
          </w:rPr>
          <w:fldChar w:fldCharType="separate"/>
        </w:r>
        <w:r w:rsidR="00A219C6">
          <w:rPr>
            <w:noProof/>
            <w:webHidden/>
          </w:rPr>
          <w:t>84</w:t>
        </w:r>
        <w:r w:rsidR="00A219C6">
          <w:rPr>
            <w:noProof/>
            <w:webHidden/>
          </w:rPr>
          <w:fldChar w:fldCharType="end"/>
        </w:r>
      </w:hyperlink>
    </w:p>
    <w:p w14:paraId="75962C8A" w14:textId="2B63AD2F"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7" w:history="1">
        <w:r w:rsidR="00A219C6" w:rsidRPr="000479BE">
          <w:rPr>
            <w:rStyle w:val="Hyperlink"/>
            <w:noProof/>
          </w:rPr>
          <w:t>Bảng 3</w:t>
        </w:r>
        <w:r w:rsidR="00A219C6" w:rsidRPr="000479BE">
          <w:rPr>
            <w:rStyle w:val="Hyperlink"/>
            <w:noProof/>
          </w:rPr>
          <w:noBreakHyphen/>
          <w:t>29 Bảng Products</w:t>
        </w:r>
        <w:r w:rsidR="00A219C6">
          <w:rPr>
            <w:noProof/>
            <w:webHidden/>
          </w:rPr>
          <w:tab/>
        </w:r>
        <w:r w:rsidR="00A219C6">
          <w:rPr>
            <w:noProof/>
            <w:webHidden/>
          </w:rPr>
          <w:fldChar w:fldCharType="begin"/>
        </w:r>
        <w:r w:rsidR="00A219C6">
          <w:rPr>
            <w:noProof/>
            <w:webHidden/>
          </w:rPr>
          <w:instrText xml:space="preserve"> PAGEREF _Toc69397587 \h </w:instrText>
        </w:r>
        <w:r w:rsidR="00A219C6">
          <w:rPr>
            <w:noProof/>
            <w:webHidden/>
          </w:rPr>
        </w:r>
        <w:r w:rsidR="00A219C6">
          <w:rPr>
            <w:noProof/>
            <w:webHidden/>
          </w:rPr>
          <w:fldChar w:fldCharType="separate"/>
        </w:r>
        <w:r w:rsidR="00A219C6">
          <w:rPr>
            <w:noProof/>
            <w:webHidden/>
          </w:rPr>
          <w:t>84</w:t>
        </w:r>
        <w:r w:rsidR="00A219C6">
          <w:rPr>
            <w:noProof/>
            <w:webHidden/>
          </w:rPr>
          <w:fldChar w:fldCharType="end"/>
        </w:r>
      </w:hyperlink>
    </w:p>
    <w:p w14:paraId="1D379DF9" w14:textId="2C2DDDF8"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8" w:history="1">
        <w:r w:rsidR="00A219C6" w:rsidRPr="000479BE">
          <w:rPr>
            <w:rStyle w:val="Hyperlink"/>
            <w:noProof/>
          </w:rPr>
          <w:t>Bảng 3</w:t>
        </w:r>
        <w:r w:rsidR="00A219C6" w:rsidRPr="000479BE">
          <w:rPr>
            <w:rStyle w:val="Hyperlink"/>
            <w:noProof/>
          </w:rPr>
          <w:noBreakHyphen/>
          <w:t>30 Bảng products_attributes</w:t>
        </w:r>
        <w:r w:rsidR="00A219C6">
          <w:rPr>
            <w:noProof/>
            <w:webHidden/>
          </w:rPr>
          <w:tab/>
        </w:r>
        <w:r w:rsidR="00A219C6">
          <w:rPr>
            <w:noProof/>
            <w:webHidden/>
          </w:rPr>
          <w:fldChar w:fldCharType="begin"/>
        </w:r>
        <w:r w:rsidR="00A219C6">
          <w:rPr>
            <w:noProof/>
            <w:webHidden/>
          </w:rPr>
          <w:instrText xml:space="preserve"> PAGEREF _Toc69397588 \h </w:instrText>
        </w:r>
        <w:r w:rsidR="00A219C6">
          <w:rPr>
            <w:noProof/>
            <w:webHidden/>
          </w:rPr>
        </w:r>
        <w:r w:rsidR="00A219C6">
          <w:rPr>
            <w:noProof/>
            <w:webHidden/>
          </w:rPr>
          <w:fldChar w:fldCharType="separate"/>
        </w:r>
        <w:r w:rsidR="00A219C6">
          <w:rPr>
            <w:noProof/>
            <w:webHidden/>
          </w:rPr>
          <w:t>86</w:t>
        </w:r>
        <w:r w:rsidR="00A219C6">
          <w:rPr>
            <w:noProof/>
            <w:webHidden/>
          </w:rPr>
          <w:fldChar w:fldCharType="end"/>
        </w:r>
      </w:hyperlink>
    </w:p>
    <w:p w14:paraId="79B42C66" w14:textId="104BB3AB"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89" w:history="1">
        <w:r w:rsidR="00A219C6" w:rsidRPr="000479BE">
          <w:rPr>
            <w:rStyle w:val="Hyperlink"/>
            <w:noProof/>
          </w:rPr>
          <w:t>Bảng 3</w:t>
        </w:r>
        <w:r w:rsidR="00A219C6" w:rsidRPr="000479BE">
          <w:rPr>
            <w:rStyle w:val="Hyperlink"/>
            <w:noProof/>
          </w:rPr>
          <w:noBreakHyphen/>
          <w:t>31 Bảng products_keywords</w:t>
        </w:r>
        <w:r w:rsidR="00A219C6">
          <w:rPr>
            <w:noProof/>
            <w:webHidden/>
          </w:rPr>
          <w:tab/>
        </w:r>
        <w:r w:rsidR="00A219C6">
          <w:rPr>
            <w:noProof/>
            <w:webHidden/>
          </w:rPr>
          <w:fldChar w:fldCharType="begin"/>
        </w:r>
        <w:r w:rsidR="00A219C6">
          <w:rPr>
            <w:noProof/>
            <w:webHidden/>
          </w:rPr>
          <w:instrText xml:space="preserve"> PAGEREF _Toc69397589 \h </w:instrText>
        </w:r>
        <w:r w:rsidR="00A219C6">
          <w:rPr>
            <w:noProof/>
            <w:webHidden/>
          </w:rPr>
        </w:r>
        <w:r w:rsidR="00A219C6">
          <w:rPr>
            <w:noProof/>
            <w:webHidden/>
          </w:rPr>
          <w:fldChar w:fldCharType="separate"/>
        </w:r>
        <w:r w:rsidR="00A219C6">
          <w:rPr>
            <w:noProof/>
            <w:webHidden/>
          </w:rPr>
          <w:t>86</w:t>
        </w:r>
        <w:r w:rsidR="00A219C6">
          <w:rPr>
            <w:noProof/>
            <w:webHidden/>
          </w:rPr>
          <w:fldChar w:fldCharType="end"/>
        </w:r>
      </w:hyperlink>
    </w:p>
    <w:p w14:paraId="1018482F" w14:textId="43C063AE"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90" w:history="1">
        <w:r w:rsidR="00A219C6" w:rsidRPr="000479BE">
          <w:rPr>
            <w:rStyle w:val="Hyperlink"/>
            <w:noProof/>
          </w:rPr>
          <w:t>Bảng 3</w:t>
        </w:r>
        <w:r w:rsidR="00A219C6" w:rsidRPr="000479BE">
          <w:rPr>
            <w:rStyle w:val="Hyperlink"/>
            <w:noProof/>
          </w:rPr>
          <w:noBreakHyphen/>
          <w:t>32 Bảng Products_imges</w:t>
        </w:r>
        <w:r w:rsidR="00A219C6">
          <w:rPr>
            <w:noProof/>
            <w:webHidden/>
          </w:rPr>
          <w:tab/>
        </w:r>
        <w:r w:rsidR="00A219C6">
          <w:rPr>
            <w:noProof/>
            <w:webHidden/>
          </w:rPr>
          <w:fldChar w:fldCharType="begin"/>
        </w:r>
        <w:r w:rsidR="00A219C6">
          <w:rPr>
            <w:noProof/>
            <w:webHidden/>
          </w:rPr>
          <w:instrText xml:space="preserve"> PAGEREF _Toc69397590 \h </w:instrText>
        </w:r>
        <w:r w:rsidR="00A219C6">
          <w:rPr>
            <w:noProof/>
            <w:webHidden/>
          </w:rPr>
        </w:r>
        <w:r w:rsidR="00A219C6">
          <w:rPr>
            <w:noProof/>
            <w:webHidden/>
          </w:rPr>
          <w:fldChar w:fldCharType="separate"/>
        </w:r>
        <w:r w:rsidR="00A219C6">
          <w:rPr>
            <w:noProof/>
            <w:webHidden/>
          </w:rPr>
          <w:t>86</w:t>
        </w:r>
        <w:r w:rsidR="00A219C6">
          <w:rPr>
            <w:noProof/>
            <w:webHidden/>
          </w:rPr>
          <w:fldChar w:fldCharType="end"/>
        </w:r>
      </w:hyperlink>
    </w:p>
    <w:p w14:paraId="0E95E1C2" w14:textId="4410BC8C"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91" w:history="1">
        <w:r w:rsidR="00A219C6" w:rsidRPr="000479BE">
          <w:rPr>
            <w:rStyle w:val="Hyperlink"/>
            <w:noProof/>
          </w:rPr>
          <w:t>Bảng 3</w:t>
        </w:r>
        <w:r w:rsidR="00A219C6" w:rsidRPr="000479BE">
          <w:rPr>
            <w:rStyle w:val="Hyperlink"/>
            <w:noProof/>
          </w:rPr>
          <w:noBreakHyphen/>
          <w:t>33 Bảng Ratings</w:t>
        </w:r>
        <w:r w:rsidR="00A219C6">
          <w:rPr>
            <w:noProof/>
            <w:webHidden/>
          </w:rPr>
          <w:tab/>
        </w:r>
        <w:r w:rsidR="00A219C6">
          <w:rPr>
            <w:noProof/>
            <w:webHidden/>
          </w:rPr>
          <w:fldChar w:fldCharType="begin"/>
        </w:r>
        <w:r w:rsidR="00A219C6">
          <w:rPr>
            <w:noProof/>
            <w:webHidden/>
          </w:rPr>
          <w:instrText xml:space="preserve"> PAGEREF _Toc69397591 \h </w:instrText>
        </w:r>
        <w:r w:rsidR="00A219C6">
          <w:rPr>
            <w:noProof/>
            <w:webHidden/>
          </w:rPr>
        </w:r>
        <w:r w:rsidR="00A219C6">
          <w:rPr>
            <w:noProof/>
            <w:webHidden/>
          </w:rPr>
          <w:fldChar w:fldCharType="separate"/>
        </w:r>
        <w:r w:rsidR="00A219C6">
          <w:rPr>
            <w:noProof/>
            <w:webHidden/>
          </w:rPr>
          <w:t>86</w:t>
        </w:r>
        <w:r w:rsidR="00A219C6">
          <w:rPr>
            <w:noProof/>
            <w:webHidden/>
          </w:rPr>
          <w:fldChar w:fldCharType="end"/>
        </w:r>
      </w:hyperlink>
    </w:p>
    <w:p w14:paraId="2702892C" w14:textId="4B78634F"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92" w:history="1">
        <w:r w:rsidR="00A219C6" w:rsidRPr="000479BE">
          <w:rPr>
            <w:rStyle w:val="Hyperlink"/>
            <w:noProof/>
          </w:rPr>
          <w:t>Bảng 3</w:t>
        </w:r>
        <w:r w:rsidR="00A219C6" w:rsidRPr="000479BE">
          <w:rPr>
            <w:rStyle w:val="Hyperlink"/>
            <w:noProof/>
          </w:rPr>
          <w:noBreakHyphen/>
          <w:t>34 Bảng Slides</w:t>
        </w:r>
        <w:r w:rsidR="00A219C6">
          <w:rPr>
            <w:noProof/>
            <w:webHidden/>
          </w:rPr>
          <w:tab/>
        </w:r>
        <w:r w:rsidR="00A219C6">
          <w:rPr>
            <w:noProof/>
            <w:webHidden/>
          </w:rPr>
          <w:fldChar w:fldCharType="begin"/>
        </w:r>
        <w:r w:rsidR="00A219C6">
          <w:rPr>
            <w:noProof/>
            <w:webHidden/>
          </w:rPr>
          <w:instrText xml:space="preserve"> PAGEREF _Toc69397592 \h </w:instrText>
        </w:r>
        <w:r w:rsidR="00A219C6">
          <w:rPr>
            <w:noProof/>
            <w:webHidden/>
          </w:rPr>
        </w:r>
        <w:r w:rsidR="00A219C6">
          <w:rPr>
            <w:noProof/>
            <w:webHidden/>
          </w:rPr>
          <w:fldChar w:fldCharType="separate"/>
        </w:r>
        <w:r w:rsidR="00A219C6">
          <w:rPr>
            <w:noProof/>
            <w:webHidden/>
          </w:rPr>
          <w:t>87</w:t>
        </w:r>
        <w:r w:rsidR="00A219C6">
          <w:rPr>
            <w:noProof/>
            <w:webHidden/>
          </w:rPr>
          <w:fldChar w:fldCharType="end"/>
        </w:r>
      </w:hyperlink>
    </w:p>
    <w:p w14:paraId="27553195" w14:textId="059EC60F"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93" w:history="1">
        <w:r w:rsidR="00A219C6" w:rsidRPr="000479BE">
          <w:rPr>
            <w:rStyle w:val="Hyperlink"/>
            <w:noProof/>
          </w:rPr>
          <w:t>Bảng 3</w:t>
        </w:r>
        <w:r w:rsidR="00A219C6" w:rsidRPr="000479BE">
          <w:rPr>
            <w:rStyle w:val="Hyperlink"/>
            <w:noProof/>
          </w:rPr>
          <w:noBreakHyphen/>
          <w:t>35 Bảng Statics</w:t>
        </w:r>
        <w:r w:rsidR="00A219C6">
          <w:rPr>
            <w:noProof/>
            <w:webHidden/>
          </w:rPr>
          <w:tab/>
        </w:r>
        <w:r w:rsidR="00A219C6">
          <w:rPr>
            <w:noProof/>
            <w:webHidden/>
          </w:rPr>
          <w:fldChar w:fldCharType="begin"/>
        </w:r>
        <w:r w:rsidR="00A219C6">
          <w:rPr>
            <w:noProof/>
            <w:webHidden/>
          </w:rPr>
          <w:instrText xml:space="preserve"> PAGEREF _Toc69397593 \h </w:instrText>
        </w:r>
        <w:r w:rsidR="00A219C6">
          <w:rPr>
            <w:noProof/>
            <w:webHidden/>
          </w:rPr>
        </w:r>
        <w:r w:rsidR="00A219C6">
          <w:rPr>
            <w:noProof/>
            <w:webHidden/>
          </w:rPr>
          <w:fldChar w:fldCharType="separate"/>
        </w:r>
        <w:r w:rsidR="00A219C6">
          <w:rPr>
            <w:noProof/>
            <w:webHidden/>
          </w:rPr>
          <w:t>87</w:t>
        </w:r>
        <w:r w:rsidR="00A219C6">
          <w:rPr>
            <w:noProof/>
            <w:webHidden/>
          </w:rPr>
          <w:fldChar w:fldCharType="end"/>
        </w:r>
      </w:hyperlink>
    </w:p>
    <w:p w14:paraId="0A5BD761" w14:textId="3CADD14B"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94" w:history="1">
        <w:r w:rsidR="00A219C6" w:rsidRPr="000479BE">
          <w:rPr>
            <w:rStyle w:val="Hyperlink"/>
            <w:noProof/>
          </w:rPr>
          <w:t>Bảng 3</w:t>
        </w:r>
        <w:r w:rsidR="00A219C6" w:rsidRPr="000479BE">
          <w:rPr>
            <w:rStyle w:val="Hyperlink"/>
            <w:noProof/>
          </w:rPr>
          <w:noBreakHyphen/>
          <w:t>36 Bảng Transactions</w:t>
        </w:r>
        <w:r w:rsidR="00A219C6">
          <w:rPr>
            <w:noProof/>
            <w:webHidden/>
          </w:rPr>
          <w:tab/>
        </w:r>
        <w:r w:rsidR="00A219C6">
          <w:rPr>
            <w:noProof/>
            <w:webHidden/>
          </w:rPr>
          <w:fldChar w:fldCharType="begin"/>
        </w:r>
        <w:r w:rsidR="00A219C6">
          <w:rPr>
            <w:noProof/>
            <w:webHidden/>
          </w:rPr>
          <w:instrText xml:space="preserve"> PAGEREF _Toc69397594 \h </w:instrText>
        </w:r>
        <w:r w:rsidR="00A219C6">
          <w:rPr>
            <w:noProof/>
            <w:webHidden/>
          </w:rPr>
        </w:r>
        <w:r w:rsidR="00A219C6">
          <w:rPr>
            <w:noProof/>
            <w:webHidden/>
          </w:rPr>
          <w:fldChar w:fldCharType="separate"/>
        </w:r>
        <w:r w:rsidR="00A219C6">
          <w:rPr>
            <w:noProof/>
            <w:webHidden/>
          </w:rPr>
          <w:t>88</w:t>
        </w:r>
        <w:r w:rsidR="00A219C6">
          <w:rPr>
            <w:noProof/>
            <w:webHidden/>
          </w:rPr>
          <w:fldChar w:fldCharType="end"/>
        </w:r>
      </w:hyperlink>
    </w:p>
    <w:p w14:paraId="00626B33" w14:textId="2B3E25B2"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95" w:history="1">
        <w:r w:rsidR="00A219C6" w:rsidRPr="000479BE">
          <w:rPr>
            <w:rStyle w:val="Hyperlink"/>
            <w:noProof/>
          </w:rPr>
          <w:t>Bảng 3</w:t>
        </w:r>
        <w:r w:rsidR="00A219C6" w:rsidRPr="000479BE">
          <w:rPr>
            <w:rStyle w:val="Hyperlink"/>
            <w:noProof/>
          </w:rPr>
          <w:noBreakHyphen/>
          <w:t>37 Bảng Types</w:t>
        </w:r>
        <w:r w:rsidR="00A219C6">
          <w:rPr>
            <w:noProof/>
            <w:webHidden/>
          </w:rPr>
          <w:tab/>
        </w:r>
        <w:r w:rsidR="00A219C6">
          <w:rPr>
            <w:noProof/>
            <w:webHidden/>
          </w:rPr>
          <w:fldChar w:fldCharType="begin"/>
        </w:r>
        <w:r w:rsidR="00A219C6">
          <w:rPr>
            <w:noProof/>
            <w:webHidden/>
          </w:rPr>
          <w:instrText xml:space="preserve"> PAGEREF _Toc69397595 \h </w:instrText>
        </w:r>
        <w:r w:rsidR="00A219C6">
          <w:rPr>
            <w:noProof/>
            <w:webHidden/>
          </w:rPr>
        </w:r>
        <w:r w:rsidR="00A219C6">
          <w:rPr>
            <w:noProof/>
            <w:webHidden/>
          </w:rPr>
          <w:fldChar w:fldCharType="separate"/>
        </w:r>
        <w:r w:rsidR="00A219C6">
          <w:rPr>
            <w:noProof/>
            <w:webHidden/>
          </w:rPr>
          <w:t>88</w:t>
        </w:r>
        <w:r w:rsidR="00A219C6">
          <w:rPr>
            <w:noProof/>
            <w:webHidden/>
          </w:rPr>
          <w:fldChar w:fldCharType="end"/>
        </w:r>
      </w:hyperlink>
    </w:p>
    <w:p w14:paraId="5AB73787" w14:textId="54D0523A"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96" w:history="1">
        <w:r w:rsidR="00A219C6" w:rsidRPr="000479BE">
          <w:rPr>
            <w:rStyle w:val="Hyperlink"/>
            <w:noProof/>
          </w:rPr>
          <w:t>Bảng 3</w:t>
        </w:r>
        <w:r w:rsidR="00A219C6" w:rsidRPr="000479BE">
          <w:rPr>
            <w:rStyle w:val="Hyperlink"/>
            <w:noProof/>
          </w:rPr>
          <w:noBreakHyphen/>
          <w:t>38 Bảng Users</w:t>
        </w:r>
        <w:r w:rsidR="00A219C6">
          <w:rPr>
            <w:noProof/>
            <w:webHidden/>
          </w:rPr>
          <w:tab/>
        </w:r>
        <w:r w:rsidR="00A219C6">
          <w:rPr>
            <w:noProof/>
            <w:webHidden/>
          </w:rPr>
          <w:fldChar w:fldCharType="begin"/>
        </w:r>
        <w:r w:rsidR="00A219C6">
          <w:rPr>
            <w:noProof/>
            <w:webHidden/>
          </w:rPr>
          <w:instrText xml:space="preserve"> PAGEREF _Toc69397596 \h </w:instrText>
        </w:r>
        <w:r w:rsidR="00A219C6">
          <w:rPr>
            <w:noProof/>
            <w:webHidden/>
          </w:rPr>
        </w:r>
        <w:r w:rsidR="00A219C6">
          <w:rPr>
            <w:noProof/>
            <w:webHidden/>
          </w:rPr>
          <w:fldChar w:fldCharType="separate"/>
        </w:r>
        <w:r w:rsidR="00A219C6">
          <w:rPr>
            <w:noProof/>
            <w:webHidden/>
          </w:rPr>
          <w:t>88</w:t>
        </w:r>
        <w:r w:rsidR="00A219C6">
          <w:rPr>
            <w:noProof/>
            <w:webHidden/>
          </w:rPr>
          <w:fldChar w:fldCharType="end"/>
        </w:r>
      </w:hyperlink>
    </w:p>
    <w:p w14:paraId="41DA1222" w14:textId="52559197"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97" w:history="1">
        <w:r w:rsidR="00A219C6" w:rsidRPr="000479BE">
          <w:rPr>
            <w:rStyle w:val="Hyperlink"/>
            <w:noProof/>
          </w:rPr>
          <w:t>Bảng 3</w:t>
        </w:r>
        <w:r w:rsidR="00A219C6" w:rsidRPr="000479BE">
          <w:rPr>
            <w:rStyle w:val="Hyperlink"/>
            <w:noProof/>
          </w:rPr>
          <w:noBreakHyphen/>
          <w:t>39 Bảng User_favourite</w:t>
        </w:r>
        <w:r w:rsidR="00A219C6">
          <w:rPr>
            <w:noProof/>
            <w:webHidden/>
          </w:rPr>
          <w:tab/>
        </w:r>
        <w:r w:rsidR="00A219C6">
          <w:rPr>
            <w:noProof/>
            <w:webHidden/>
          </w:rPr>
          <w:fldChar w:fldCharType="begin"/>
        </w:r>
        <w:r w:rsidR="00A219C6">
          <w:rPr>
            <w:noProof/>
            <w:webHidden/>
          </w:rPr>
          <w:instrText xml:space="preserve"> PAGEREF _Toc69397597 \h </w:instrText>
        </w:r>
        <w:r w:rsidR="00A219C6">
          <w:rPr>
            <w:noProof/>
            <w:webHidden/>
          </w:rPr>
        </w:r>
        <w:r w:rsidR="00A219C6">
          <w:rPr>
            <w:noProof/>
            <w:webHidden/>
          </w:rPr>
          <w:fldChar w:fldCharType="separate"/>
        </w:r>
        <w:r w:rsidR="00A219C6">
          <w:rPr>
            <w:noProof/>
            <w:webHidden/>
          </w:rPr>
          <w:t>89</w:t>
        </w:r>
        <w:r w:rsidR="00A219C6">
          <w:rPr>
            <w:noProof/>
            <w:webHidden/>
          </w:rPr>
          <w:fldChar w:fldCharType="end"/>
        </w:r>
      </w:hyperlink>
    </w:p>
    <w:p w14:paraId="65F66D47" w14:textId="0F6F869E" w:rsidR="00A219C6" w:rsidRDefault="00517FC2">
      <w:pPr>
        <w:pStyle w:val="TableofFigures"/>
        <w:tabs>
          <w:tab w:val="right" w:leader="dot" w:pos="8778"/>
        </w:tabs>
        <w:rPr>
          <w:rFonts w:asciiTheme="minorHAnsi" w:eastAsiaTheme="minorEastAsia" w:hAnsiTheme="minorHAnsi" w:cstheme="minorBidi"/>
          <w:noProof/>
          <w:sz w:val="22"/>
          <w:szCs w:val="22"/>
        </w:rPr>
      </w:pPr>
      <w:hyperlink w:anchor="_Toc69397598" w:history="1">
        <w:r w:rsidR="00A219C6" w:rsidRPr="000479BE">
          <w:rPr>
            <w:rStyle w:val="Hyperlink"/>
            <w:noProof/>
          </w:rPr>
          <w:t>Bảng 3</w:t>
        </w:r>
        <w:r w:rsidR="00A219C6" w:rsidRPr="000479BE">
          <w:rPr>
            <w:rStyle w:val="Hyperlink"/>
            <w:noProof/>
          </w:rPr>
          <w:noBreakHyphen/>
          <w:t>40 Bảng Discount_code</w:t>
        </w:r>
        <w:r w:rsidR="00A219C6">
          <w:rPr>
            <w:noProof/>
            <w:webHidden/>
          </w:rPr>
          <w:tab/>
        </w:r>
        <w:r w:rsidR="00A219C6">
          <w:rPr>
            <w:noProof/>
            <w:webHidden/>
          </w:rPr>
          <w:fldChar w:fldCharType="begin"/>
        </w:r>
        <w:r w:rsidR="00A219C6">
          <w:rPr>
            <w:noProof/>
            <w:webHidden/>
          </w:rPr>
          <w:instrText xml:space="preserve"> PAGEREF _Toc69397598 \h </w:instrText>
        </w:r>
        <w:r w:rsidR="00A219C6">
          <w:rPr>
            <w:noProof/>
            <w:webHidden/>
          </w:rPr>
        </w:r>
        <w:r w:rsidR="00A219C6">
          <w:rPr>
            <w:noProof/>
            <w:webHidden/>
          </w:rPr>
          <w:fldChar w:fldCharType="separate"/>
        </w:r>
        <w:r w:rsidR="00A219C6">
          <w:rPr>
            <w:noProof/>
            <w:webHidden/>
          </w:rPr>
          <w:t>89</w:t>
        </w:r>
        <w:r w:rsidR="00A219C6">
          <w:rPr>
            <w:noProof/>
            <w:webHidden/>
          </w:rPr>
          <w:fldChar w:fldCharType="end"/>
        </w:r>
      </w:hyperlink>
    </w:p>
    <w:p w14:paraId="18A904CB" w14:textId="39CB2F36" w:rsidR="003F5546" w:rsidRDefault="00E34E62" w:rsidP="00531F29">
      <w:r>
        <w:fldChar w:fldCharType="end"/>
      </w:r>
    </w:p>
    <w:p w14:paraId="77C2E43E" w14:textId="77777777" w:rsidR="003F5546" w:rsidRDefault="003F5546">
      <w:pPr>
        <w:spacing w:before="0" w:line="240" w:lineRule="auto"/>
        <w:ind w:firstLine="0"/>
      </w:pPr>
      <w:r>
        <w:br w:type="page"/>
      </w:r>
    </w:p>
    <w:p w14:paraId="15CE21CE" w14:textId="01835B74" w:rsidR="00531F29" w:rsidRDefault="003F5546" w:rsidP="00C61E4C">
      <w:pPr>
        <w:pStyle w:val="Heading1"/>
        <w:numPr>
          <w:ilvl w:val="0"/>
          <w:numId w:val="0"/>
        </w:numPr>
      </w:pPr>
      <w:bookmarkStart w:id="9" w:name="_Toc69397263"/>
      <w:r>
        <w:lastRenderedPageBreak/>
        <w:t>D</w:t>
      </w:r>
      <w:r w:rsidR="00906BC3">
        <w:t>ANH MỤC CÁC TỪ VIẾT TẮT</w:t>
      </w:r>
      <w:bookmarkEnd w:id="9"/>
    </w:p>
    <w:tbl>
      <w:tblPr>
        <w:tblStyle w:val="TableGrid"/>
        <w:tblW w:w="0" w:type="auto"/>
        <w:tblLook w:val="04A0" w:firstRow="1" w:lastRow="0" w:firstColumn="1" w:lastColumn="0" w:noHBand="0" w:noVBand="1"/>
      </w:tblPr>
      <w:tblGrid>
        <w:gridCol w:w="541"/>
        <w:gridCol w:w="1111"/>
        <w:gridCol w:w="3163"/>
        <w:gridCol w:w="3827"/>
      </w:tblGrid>
      <w:tr w:rsidR="00C63B19" w14:paraId="68193822" w14:textId="77777777" w:rsidTr="002E16B8">
        <w:tc>
          <w:tcPr>
            <w:tcW w:w="0" w:type="auto"/>
          </w:tcPr>
          <w:p w14:paraId="05F75111" w14:textId="68ED7781" w:rsidR="00C63B19" w:rsidRDefault="00C63B19" w:rsidP="00531F29">
            <w:pPr>
              <w:ind w:firstLine="0"/>
            </w:pPr>
            <w:r>
              <w:t>STT</w:t>
            </w:r>
          </w:p>
        </w:tc>
        <w:tc>
          <w:tcPr>
            <w:tcW w:w="0" w:type="auto"/>
          </w:tcPr>
          <w:p w14:paraId="7BEDAE99" w14:textId="41F72417" w:rsidR="00C63B19" w:rsidRDefault="00C63B19" w:rsidP="00531F29">
            <w:pPr>
              <w:ind w:firstLine="0"/>
            </w:pPr>
            <w:r>
              <w:t>Từ viết tắt</w:t>
            </w:r>
          </w:p>
        </w:tc>
        <w:tc>
          <w:tcPr>
            <w:tcW w:w="3163" w:type="dxa"/>
          </w:tcPr>
          <w:p w14:paraId="685010FA" w14:textId="6FCA8E00" w:rsidR="00C63B19" w:rsidRDefault="00C63B19" w:rsidP="00531F29">
            <w:pPr>
              <w:ind w:firstLine="0"/>
            </w:pPr>
            <w:r>
              <w:t>Từ tiếng Anh</w:t>
            </w:r>
          </w:p>
        </w:tc>
        <w:tc>
          <w:tcPr>
            <w:tcW w:w="3827" w:type="dxa"/>
          </w:tcPr>
          <w:p w14:paraId="62A82826" w14:textId="015DD55F" w:rsidR="00C63B19" w:rsidRDefault="00C63B19" w:rsidP="00531F29">
            <w:pPr>
              <w:ind w:firstLine="0"/>
            </w:pPr>
            <w:r>
              <w:t>Từ và nghĩa tiếng Việt</w:t>
            </w:r>
          </w:p>
        </w:tc>
      </w:tr>
      <w:tr w:rsidR="00C63B19" w14:paraId="20AF9833" w14:textId="77777777" w:rsidTr="002E16B8">
        <w:tc>
          <w:tcPr>
            <w:tcW w:w="0" w:type="auto"/>
          </w:tcPr>
          <w:p w14:paraId="2A8B53A2" w14:textId="73224655" w:rsidR="00C63B19" w:rsidRDefault="00E97568" w:rsidP="00531F29">
            <w:pPr>
              <w:ind w:firstLine="0"/>
            </w:pPr>
            <w:r>
              <w:t>1</w:t>
            </w:r>
          </w:p>
        </w:tc>
        <w:tc>
          <w:tcPr>
            <w:tcW w:w="0" w:type="auto"/>
          </w:tcPr>
          <w:p w14:paraId="3E143B2E" w14:textId="1992431F" w:rsidR="00C63B19" w:rsidRDefault="00521310" w:rsidP="00531F29">
            <w:pPr>
              <w:ind w:firstLine="0"/>
            </w:pPr>
            <w:r>
              <w:t>CSDL</w:t>
            </w:r>
          </w:p>
        </w:tc>
        <w:tc>
          <w:tcPr>
            <w:tcW w:w="3163" w:type="dxa"/>
          </w:tcPr>
          <w:p w14:paraId="292F1892" w14:textId="77777777" w:rsidR="00C63B19" w:rsidRDefault="00C63B19" w:rsidP="00531F29">
            <w:pPr>
              <w:ind w:firstLine="0"/>
            </w:pPr>
          </w:p>
        </w:tc>
        <w:tc>
          <w:tcPr>
            <w:tcW w:w="3827" w:type="dxa"/>
          </w:tcPr>
          <w:p w14:paraId="0ECE701C" w14:textId="4922BA1B" w:rsidR="00C63B19" w:rsidRDefault="00521310" w:rsidP="00531F29">
            <w:pPr>
              <w:ind w:firstLine="0"/>
            </w:pPr>
            <w:r>
              <w:t>Cơ sở dữ liệu</w:t>
            </w:r>
          </w:p>
        </w:tc>
      </w:tr>
      <w:tr w:rsidR="00C63B19" w14:paraId="0C384A82" w14:textId="77777777" w:rsidTr="002E16B8">
        <w:tc>
          <w:tcPr>
            <w:tcW w:w="0" w:type="auto"/>
          </w:tcPr>
          <w:p w14:paraId="0B6E8E95" w14:textId="544A6D9B" w:rsidR="00C63B19" w:rsidRDefault="00521310" w:rsidP="00531F29">
            <w:pPr>
              <w:ind w:firstLine="0"/>
            </w:pPr>
            <w:r>
              <w:t>2</w:t>
            </w:r>
          </w:p>
        </w:tc>
        <w:tc>
          <w:tcPr>
            <w:tcW w:w="0" w:type="auto"/>
          </w:tcPr>
          <w:p w14:paraId="2B60AA7E" w14:textId="48A09EDC" w:rsidR="00C63B19" w:rsidRDefault="00521310" w:rsidP="00531F29">
            <w:pPr>
              <w:ind w:firstLine="0"/>
            </w:pPr>
            <w:r>
              <w:t>DB</w:t>
            </w:r>
          </w:p>
        </w:tc>
        <w:tc>
          <w:tcPr>
            <w:tcW w:w="3163" w:type="dxa"/>
          </w:tcPr>
          <w:p w14:paraId="36797EBD" w14:textId="66498858" w:rsidR="00C63B19" w:rsidRDefault="00521310" w:rsidP="00531F29">
            <w:pPr>
              <w:ind w:firstLine="0"/>
            </w:pPr>
            <w:r>
              <w:t>Database</w:t>
            </w:r>
          </w:p>
        </w:tc>
        <w:tc>
          <w:tcPr>
            <w:tcW w:w="3827" w:type="dxa"/>
          </w:tcPr>
          <w:p w14:paraId="6DFFDFC4" w14:textId="441024F7" w:rsidR="00C63B19" w:rsidRDefault="00521310" w:rsidP="00531F29">
            <w:pPr>
              <w:ind w:firstLine="0"/>
            </w:pPr>
            <w:r>
              <w:t>Cơ sở dữ liệu</w:t>
            </w:r>
          </w:p>
        </w:tc>
      </w:tr>
      <w:tr w:rsidR="00647C50" w14:paraId="29161022" w14:textId="77777777" w:rsidTr="002E16B8">
        <w:tc>
          <w:tcPr>
            <w:tcW w:w="0" w:type="auto"/>
            <w:vAlign w:val="top"/>
          </w:tcPr>
          <w:p w14:paraId="668F0AB5" w14:textId="5F75EAF4" w:rsidR="00647C50" w:rsidRDefault="00647C50" w:rsidP="00647C50">
            <w:pPr>
              <w:ind w:firstLine="0"/>
            </w:pPr>
            <w:r w:rsidRPr="00FE7A0E">
              <w:t>3</w:t>
            </w:r>
          </w:p>
        </w:tc>
        <w:tc>
          <w:tcPr>
            <w:tcW w:w="0" w:type="auto"/>
            <w:vAlign w:val="top"/>
          </w:tcPr>
          <w:p w14:paraId="189AA569" w14:textId="6CB4B35B" w:rsidR="00647C50" w:rsidRDefault="00647C50" w:rsidP="00647C50">
            <w:pPr>
              <w:ind w:firstLine="0"/>
            </w:pPr>
            <w:r w:rsidRPr="00FE7A0E">
              <w:t>XHTML</w:t>
            </w:r>
          </w:p>
        </w:tc>
        <w:tc>
          <w:tcPr>
            <w:tcW w:w="3163" w:type="dxa"/>
            <w:vAlign w:val="top"/>
          </w:tcPr>
          <w:p w14:paraId="7FC876F2" w14:textId="369EC26E" w:rsidR="00647C50" w:rsidRDefault="00647C50" w:rsidP="00647C50">
            <w:pPr>
              <w:ind w:firstLine="0"/>
              <w:jc w:val="left"/>
            </w:pPr>
            <w:r w:rsidRPr="00FE7A0E">
              <w:t>Extensible HyperText Markup Language</w:t>
            </w:r>
          </w:p>
        </w:tc>
        <w:tc>
          <w:tcPr>
            <w:tcW w:w="3827" w:type="dxa"/>
            <w:vAlign w:val="top"/>
          </w:tcPr>
          <w:p w14:paraId="48881EE5" w14:textId="24BC43DF" w:rsidR="00647C50" w:rsidRDefault="00647C50" w:rsidP="00647C50">
            <w:pPr>
              <w:ind w:firstLine="0"/>
              <w:jc w:val="left"/>
            </w:pPr>
            <w:r w:rsidRPr="00FE7A0E">
              <w:t>Ngôn ngữ Đánh dấu Siêu văn bản Mở rộng</w:t>
            </w:r>
          </w:p>
        </w:tc>
      </w:tr>
      <w:tr w:rsidR="002E6E64" w14:paraId="51F07688" w14:textId="77777777" w:rsidTr="002E16B8">
        <w:tc>
          <w:tcPr>
            <w:tcW w:w="0" w:type="auto"/>
            <w:vAlign w:val="top"/>
          </w:tcPr>
          <w:p w14:paraId="4E75B321" w14:textId="73B13838" w:rsidR="002E6E64" w:rsidRDefault="002E6E64" w:rsidP="002E6E64">
            <w:pPr>
              <w:ind w:firstLine="0"/>
            </w:pPr>
            <w:r w:rsidRPr="000A014C">
              <w:t>4</w:t>
            </w:r>
          </w:p>
        </w:tc>
        <w:tc>
          <w:tcPr>
            <w:tcW w:w="0" w:type="auto"/>
            <w:vAlign w:val="top"/>
          </w:tcPr>
          <w:p w14:paraId="1465DD78" w14:textId="70C6BD4B" w:rsidR="002E6E64" w:rsidRDefault="002E6E64" w:rsidP="002E6E64">
            <w:pPr>
              <w:ind w:firstLine="0"/>
            </w:pPr>
            <w:r w:rsidRPr="000A014C">
              <w:t>XML</w:t>
            </w:r>
          </w:p>
        </w:tc>
        <w:tc>
          <w:tcPr>
            <w:tcW w:w="3163" w:type="dxa"/>
            <w:vAlign w:val="top"/>
          </w:tcPr>
          <w:p w14:paraId="22EE0E53" w14:textId="1358D751" w:rsidR="002E6E64" w:rsidRDefault="002E6E64" w:rsidP="002E6E64">
            <w:pPr>
              <w:ind w:firstLine="0"/>
            </w:pPr>
            <w:r w:rsidRPr="000A014C">
              <w:t>eXtensible Markup Language</w:t>
            </w:r>
          </w:p>
        </w:tc>
        <w:tc>
          <w:tcPr>
            <w:tcW w:w="3827" w:type="dxa"/>
            <w:vAlign w:val="top"/>
          </w:tcPr>
          <w:p w14:paraId="21A855CE" w14:textId="5248F5A6" w:rsidR="002E6E64" w:rsidRDefault="002E6E64" w:rsidP="002E6E64">
            <w:pPr>
              <w:ind w:firstLine="0"/>
            </w:pPr>
            <w:r w:rsidRPr="000A014C">
              <w:t>Ngôn ngữ đánh dấu mở rộng do W3C đề nghị với mục đích tạo ra các ngôn ngữ đánh dấu khác</w:t>
            </w:r>
          </w:p>
        </w:tc>
      </w:tr>
      <w:tr w:rsidR="007826E1" w14:paraId="2732B30C" w14:textId="77777777" w:rsidTr="002E16B8">
        <w:tc>
          <w:tcPr>
            <w:tcW w:w="0" w:type="auto"/>
            <w:vAlign w:val="top"/>
          </w:tcPr>
          <w:p w14:paraId="1100302D" w14:textId="7B1D5725" w:rsidR="007826E1" w:rsidRDefault="007826E1" w:rsidP="007826E1">
            <w:pPr>
              <w:ind w:firstLine="0"/>
            </w:pPr>
            <w:r w:rsidRPr="00302E17">
              <w:t>5</w:t>
            </w:r>
          </w:p>
        </w:tc>
        <w:tc>
          <w:tcPr>
            <w:tcW w:w="0" w:type="auto"/>
            <w:vAlign w:val="top"/>
          </w:tcPr>
          <w:p w14:paraId="4F44EFFC" w14:textId="2FA5182F" w:rsidR="007826E1" w:rsidRDefault="007826E1" w:rsidP="007826E1">
            <w:pPr>
              <w:ind w:firstLine="0"/>
            </w:pPr>
            <w:r w:rsidRPr="00302E17">
              <w:t>SVG</w:t>
            </w:r>
          </w:p>
        </w:tc>
        <w:tc>
          <w:tcPr>
            <w:tcW w:w="3163" w:type="dxa"/>
            <w:vAlign w:val="top"/>
          </w:tcPr>
          <w:p w14:paraId="22B774E2" w14:textId="6B9D92B8" w:rsidR="007826E1" w:rsidRDefault="007826E1" w:rsidP="007826E1">
            <w:pPr>
              <w:ind w:firstLine="0"/>
            </w:pPr>
            <w:r w:rsidRPr="00302E17">
              <w:t>Scalable Vector Graphics</w:t>
            </w:r>
          </w:p>
        </w:tc>
        <w:tc>
          <w:tcPr>
            <w:tcW w:w="3827" w:type="dxa"/>
            <w:vAlign w:val="top"/>
          </w:tcPr>
          <w:p w14:paraId="730BCFE0" w14:textId="1712A045" w:rsidR="007826E1" w:rsidRDefault="007826E1" w:rsidP="007826E1">
            <w:pPr>
              <w:ind w:firstLine="0"/>
            </w:pPr>
            <w:r w:rsidRPr="00302E17">
              <w:t>Ngôn ngữ đánh dấu (markup language) XML và dùng để miêu tả các hình ảnh đồ họa véc tơ hai chiều, tĩnh và hoạt hình, thường dành cho ứng dụng trên các trang mạng.</w:t>
            </w:r>
          </w:p>
        </w:tc>
      </w:tr>
      <w:tr w:rsidR="00B548FF" w14:paraId="79785147" w14:textId="77777777" w:rsidTr="002E16B8">
        <w:tc>
          <w:tcPr>
            <w:tcW w:w="0" w:type="auto"/>
            <w:vAlign w:val="top"/>
          </w:tcPr>
          <w:p w14:paraId="5F0B91C6" w14:textId="0E6E5556" w:rsidR="00B548FF" w:rsidRDefault="00B548FF" w:rsidP="00B548FF">
            <w:pPr>
              <w:ind w:firstLine="0"/>
            </w:pPr>
            <w:r w:rsidRPr="00413282">
              <w:t>6</w:t>
            </w:r>
          </w:p>
        </w:tc>
        <w:tc>
          <w:tcPr>
            <w:tcW w:w="0" w:type="auto"/>
            <w:vAlign w:val="top"/>
          </w:tcPr>
          <w:p w14:paraId="59E43E88" w14:textId="39CC84C2" w:rsidR="00B548FF" w:rsidRDefault="00B548FF" w:rsidP="00B548FF">
            <w:pPr>
              <w:ind w:firstLine="0"/>
            </w:pPr>
            <w:r w:rsidRPr="00413282">
              <w:t>UML</w:t>
            </w:r>
          </w:p>
        </w:tc>
        <w:tc>
          <w:tcPr>
            <w:tcW w:w="3163" w:type="dxa"/>
            <w:vAlign w:val="top"/>
          </w:tcPr>
          <w:p w14:paraId="243FCCF0" w14:textId="760DC903" w:rsidR="00B548FF" w:rsidRDefault="00B548FF" w:rsidP="00B548FF">
            <w:pPr>
              <w:ind w:firstLine="0"/>
            </w:pPr>
            <w:r w:rsidRPr="00413282">
              <w:t>Unified Modeling Language</w:t>
            </w:r>
          </w:p>
        </w:tc>
        <w:tc>
          <w:tcPr>
            <w:tcW w:w="3827" w:type="dxa"/>
            <w:vAlign w:val="top"/>
          </w:tcPr>
          <w:p w14:paraId="3EA5CB62" w14:textId="09E55D52" w:rsidR="00B548FF" w:rsidRDefault="00B548FF" w:rsidP="00B548FF">
            <w:pPr>
              <w:ind w:firstLine="0"/>
            </w:pPr>
            <w:r w:rsidRPr="00413282">
              <w:t>Ngôn ngữ mô hình gồm các ký hiệu đồ họa mà các phương pháp hướng đối tượng sử dụng để thiết kế các hệ thống thông tin một cách nhanh chóng.</w:t>
            </w:r>
          </w:p>
        </w:tc>
      </w:tr>
      <w:tr w:rsidR="0064511C" w14:paraId="73DAD893" w14:textId="77777777" w:rsidTr="002E16B8">
        <w:tc>
          <w:tcPr>
            <w:tcW w:w="0" w:type="auto"/>
            <w:vAlign w:val="top"/>
          </w:tcPr>
          <w:p w14:paraId="17D31977" w14:textId="207EB4A2" w:rsidR="0064511C" w:rsidRPr="0064511C" w:rsidRDefault="0064511C" w:rsidP="0064511C">
            <w:pPr>
              <w:ind w:firstLine="0"/>
              <w:rPr>
                <w:lang w:val="vi-VN"/>
              </w:rPr>
            </w:pPr>
            <w:r>
              <w:rPr>
                <w:lang w:val="vi-VN"/>
              </w:rPr>
              <w:t>7</w:t>
            </w:r>
          </w:p>
        </w:tc>
        <w:tc>
          <w:tcPr>
            <w:tcW w:w="0" w:type="auto"/>
            <w:vAlign w:val="top"/>
          </w:tcPr>
          <w:p w14:paraId="1884A9B3" w14:textId="51E7D4E3" w:rsidR="0064511C" w:rsidRDefault="0064511C" w:rsidP="0064511C">
            <w:pPr>
              <w:ind w:firstLine="0"/>
            </w:pPr>
            <w:r w:rsidRPr="00385108">
              <w:t>API</w:t>
            </w:r>
          </w:p>
        </w:tc>
        <w:tc>
          <w:tcPr>
            <w:tcW w:w="3163" w:type="dxa"/>
            <w:vAlign w:val="top"/>
          </w:tcPr>
          <w:p w14:paraId="346EE5BC" w14:textId="45DEECB8" w:rsidR="0064511C" w:rsidRDefault="0064511C" w:rsidP="0064511C">
            <w:pPr>
              <w:ind w:firstLine="0"/>
            </w:pPr>
            <w:r w:rsidRPr="00385108">
              <w:t>Application Programming Interface</w:t>
            </w:r>
          </w:p>
        </w:tc>
        <w:tc>
          <w:tcPr>
            <w:tcW w:w="3827" w:type="dxa"/>
            <w:vAlign w:val="top"/>
          </w:tcPr>
          <w:p w14:paraId="1D702F7F" w14:textId="142C2A09" w:rsidR="0064511C" w:rsidRDefault="0064511C" w:rsidP="0064511C">
            <w:pPr>
              <w:ind w:firstLine="0"/>
            </w:pPr>
            <w:r w:rsidRPr="00385108">
              <w:t>Giao diện lập trình ứng dụng.</w:t>
            </w:r>
          </w:p>
        </w:tc>
      </w:tr>
      <w:tr w:rsidR="001B1388" w14:paraId="0EC0E86E" w14:textId="77777777" w:rsidTr="002E16B8">
        <w:tc>
          <w:tcPr>
            <w:tcW w:w="0" w:type="auto"/>
            <w:vAlign w:val="top"/>
          </w:tcPr>
          <w:p w14:paraId="1EF3B154" w14:textId="60766CF4" w:rsidR="001B1388" w:rsidRDefault="001B1388" w:rsidP="001B1388">
            <w:pPr>
              <w:ind w:firstLine="0"/>
              <w:rPr>
                <w:lang w:val="vi-VN"/>
              </w:rPr>
            </w:pPr>
            <w:r>
              <w:rPr>
                <w:lang w:val="vi-VN"/>
              </w:rPr>
              <w:t>8</w:t>
            </w:r>
          </w:p>
        </w:tc>
        <w:tc>
          <w:tcPr>
            <w:tcW w:w="0" w:type="auto"/>
            <w:vAlign w:val="top"/>
          </w:tcPr>
          <w:p w14:paraId="05E694AC" w14:textId="069EF504" w:rsidR="001B1388" w:rsidRPr="00385108" w:rsidRDefault="001B1388" w:rsidP="001B1388">
            <w:pPr>
              <w:ind w:firstLine="0"/>
            </w:pPr>
            <w:r w:rsidRPr="005F265D">
              <w:t>DOM</w:t>
            </w:r>
          </w:p>
        </w:tc>
        <w:tc>
          <w:tcPr>
            <w:tcW w:w="3163" w:type="dxa"/>
            <w:vAlign w:val="top"/>
          </w:tcPr>
          <w:p w14:paraId="79E243F3" w14:textId="1B2A42B1" w:rsidR="001B1388" w:rsidRPr="00385108" w:rsidRDefault="001B1388" w:rsidP="001B1388">
            <w:pPr>
              <w:ind w:firstLine="0"/>
            </w:pPr>
            <w:r w:rsidRPr="005F265D">
              <w:t>Document Object Model</w:t>
            </w:r>
          </w:p>
        </w:tc>
        <w:tc>
          <w:tcPr>
            <w:tcW w:w="3827" w:type="dxa"/>
            <w:vAlign w:val="top"/>
          </w:tcPr>
          <w:p w14:paraId="7855CDB1" w14:textId="3F4D4888" w:rsidR="001B1388" w:rsidRPr="00385108" w:rsidRDefault="001B1388" w:rsidP="001B1388">
            <w:pPr>
              <w:ind w:firstLine="0"/>
            </w:pPr>
            <w:r w:rsidRPr="005F265D">
              <w:t>Các đối tượng thao tác văn bản</w:t>
            </w:r>
          </w:p>
        </w:tc>
      </w:tr>
    </w:tbl>
    <w:p w14:paraId="7C599082" w14:textId="7E8A2C30" w:rsidR="00C63B19" w:rsidRDefault="00C63B19" w:rsidP="00531F29">
      <w:pPr>
        <w:sectPr w:rsidR="00C63B19" w:rsidSect="008A0B69">
          <w:headerReference w:type="default" r:id="rId11"/>
          <w:footerReference w:type="even" r:id="rId12"/>
          <w:footerReference w:type="default" r:id="rId13"/>
          <w:pgSz w:w="11907" w:h="16840" w:code="9"/>
          <w:pgMar w:top="1418" w:right="1134" w:bottom="1418" w:left="1701" w:header="709" w:footer="709" w:gutter="0"/>
          <w:pgNumType w:fmt="upperRoman"/>
          <w:cols w:space="708"/>
          <w:docGrid w:linePitch="360"/>
        </w:sectPr>
      </w:pPr>
    </w:p>
    <w:p w14:paraId="272999D1" w14:textId="18C65A85" w:rsidR="00E800F6" w:rsidRDefault="0077247B" w:rsidP="0014594F">
      <w:pPr>
        <w:pStyle w:val="Heading1"/>
        <w:numPr>
          <w:ilvl w:val="0"/>
          <w:numId w:val="0"/>
        </w:numPr>
      </w:pPr>
      <w:bookmarkStart w:id="10" w:name="_Toc69397264"/>
      <w:r w:rsidRPr="00597ACF">
        <w:lastRenderedPageBreak/>
        <w:t>MỞ</w:t>
      </w:r>
      <w:r>
        <w:t xml:space="preserve"> ĐẦU</w:t>
      </w:r>
      <w:bookmarkEnd w:id="2"/>
      <w:bookmarkEnd w:id="8"/>
      <w:bookmarkEnd w:id="10"/>
    </w:p>
    <w:p w14:paraId="208ABFD4" w14:textId="59013ED8" w:rsidR="00A038BC" w:rsidRDefault="00A038BC" w:rsidP="00A038BC">
      <w:r>
        <w:t xml:space="preserve">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Công nghệ Thông tin, Công nghệ web đang có được sự phát triển mạnh mẽ và phổ biến rất nhanh bởi những lợi ích mà nó mang lại cho cộng đồng là rất lớn. </w:t>
      </w:r>
    </w:p>
    <w:p w14:paraId="05EDF007" w14:textId="77777777" w:rsidR="00A038BC" w:rsidRDefault="00A038BC" w:rsidP="00A038BC">
      <w:r>
        <w:t xml:space="preserve">Cùng với sự phát triển vượt bậc của khoa học kỹ thuật thì công nghệ thông tin và thương mại điện tử là một trong những lĩnh vực nổi trội, có nhiều đóng góp thiết thực nhất cho nền kinh tế. Công nghệ thông tin và thương mại điện tử có mặt trong hầu hết các lĩnh vực của cuộc sống và trở thành một công cụ hỗ trợ rất đắc lực trong công tác quản lý, kinh doanh. </w:t>
      </w:r>
    </w:p>
    <w:p w14:paraId="6432576F" w14:textId="42BFE51F" w:rsidR="00A038BC" w:rsidRDefault="00A038BC" w:rsidP="00A038BC">
      <w:r>
        <w:t>Ngày nay, “Thương mại điện tử</w:t>
      </w:r>
      <w:r w:rsidR="00E9710D">
        <w:t>”</w:t>
      </w:r>
      <w:r>
        <w:t xml:space="preserve"> đem lại rất nhiều lợi ích không những cho các doanh nghiệp mà người tiêu dùng cũng có những lợi ích như tích kiệm thời gian và chi phí trông việc mua sắm và tiêu dùng. Việc bán hàng qua mạng không còn là hình thức xa lạ đối với người tiêu dùng nữa, bán hàng qua mạng là hình thức làm việc rất phổ biến, hình thức này bất kỳ một doanh nghiệp kinh doanh sản phẩm đều lựa chọn. Chính vì vậy </w:t>
      </w:r>
      <w:r w:rsidR="00EB338E">
        <w:t xml:space="preserve">Tác giả </w:t>
      </w:r>
      <w:r>
        <w:t xml:space="preserve">đã chọn đề tài </w:t>
      </w:r>
      <w:r w:rsidR="00F07339">
        <w:t>x</w:t>
      </w:r>
      <w:r>
        <w:t xml:space="preserve">ây dựng Website bán </w:t>
      </w:r>
      <w:r w:rsidR="004223FC">
        <w:rPr>
          <w:szCs w:val="28"/>
        </w:rPr>
        <w:t>máy tính online</w:t>
      </w:r>
      <w:r w:rsidR="00B24C1E">
        <w:rPr>
          <w:szCs w:val="28"/>
        </w:rPr>
        <w:t xml:space="preserve"> </w:t>
      </w:r>
      <w:r w:rsidR="000208FB">
        <w:rPr>
          <w:szCs w:val="28"/>
        </w:rPr>
        <w:t xml:space="preserve"> </w:t>
      </w:r>
      <w:r w:rsidR="00F07339">
        <w:t xml:space="preserve">bằng Laravel </w:t>
      </w:r>
      <w:r w:rsidR="00F07339" w:rsidRPr="00B64AE4">
        <w:t>framework</w:t>
      </w:r>
      <w:r>
        <w:t xml:space="preserve"> với sản phẩm chính là </w:t>
      </w:r>
      <w:r w:rsidR="004223FC">
        <w:t>máy tính online</w:t>
      </w:r>
      <w:r w:rsidR="00B24C1E">
        <w:t xml:space="preserve"> </w:t>
      </w:r>
      <w:r w:rsidR="00A005F6">
        <w:t xml:space="preserve"> như</w:t>
      </w:r>
      <w:r w:rsidR="004223FC">
        <w:t xml:space="preserve"> màn hình máy tính</w:t>
      </w:r>
      <w:r w:rsidR="00A005F6">
        <w:t xml:space="preserve">, laptop phụ kiện, </w:t>
      </w:r>
      <w:r w:rsidR="004223FC">
        <w:t xml:space="preserve">chuột bàn phím, ... </w:t>
      </w:r>
      <w:r>
        <w:t>để việc mua bán trở nên dễ dàng và thuận tiện hơn.</w:t>
      </w:r>
    </w:p>
    <w:p w14:paraId="472DB40A" w14:textId="68A9B231" w:rsidR="001C77DD" w:rsidRDefault="00A038BC" w:rsidP="00523E3E">
      <w:pPr>
        <w:ind w:left="360" w:hanging="360"/>
        <w:jc w:val="left"/>
      </w:pPr>
      <w:r>
        <w:br w:type="page"/>
      </w:r>
    </w:p>
    <w:p w14:paraId="7A5121A6" w14:textId="77777777" w:rsidR="00505902" w:rsidRDefault="00505902">
      <w:pPr>
        <w:spacing w:before="0" w:line="240" w:lineRule="auto"/>
        <w:ind w:firstLine="0"/>
      </w:pPr>
    </w:p>
    <w:p w14:paraId="1584E5D4" w14:textId="77777777" w:rsidR="003510E3" w:rsidRPr="0061473A" w:rsidRDefault="00E76491" w:rsidP="0061473A">
      <w:pPr>
        <w:pStyle w:val="Heading1"/>
      </w:pPr>
      <w:r w:rsidRPr="0061473A">
        <w:t xml:space="preserve"> </w:t>
      </w:r>
      <w:bookmarkStart w:id="11" w:name="_Toc69397265"/>
      <w:r w:rsidR="00DC667C" w:rsidRPr="0061473A">
        <w:t>TỔNG QUAN</w:t>
      </w:r>
      <w:bookmarkEnd w:id="11"/>
    </w:p>
    <w:p w14:paraId="713B1B8C" w14:textId="0F8C1600" w:rsidR="003510E3" w:rsidRDefault="00FA1688" w:rsidP="00A16910">
      <w:pPr>
        <w:pStyle w:val="Heading2"/>
      </w:pPr>
      <w:bookmarkStart w:id="12" w:name="_Toc69397266"/>
      <w:r>
        <w:t>Lí do chọn đề tài</w:t>
      </w:r>
      <w:bookmarkEnd w:id="12"/>
    </w:p>
    <w:p w14:paraId="1797FBD5" w14:textId="17ABB8D0" w:rsidR="0047558C" w:rsidRDefault="0047558C" w:rsidP="0047558C">
      <w:pPr>
        <w:ind w:firstLine="540"/>
      </w:pPr>
      <w:r>
        <w:t>Hiện nay đời sống ngày càng phát triển nhu cầu mu sắm online ngày càng nhiều. Tuy nhiên, cuộc sống sinh hoạt bận rộn là một trong những nguyên nhân gây khó khăn trong việc mua sắm những thứ cần thiết cho cả nhu cầu vật chất và tinh thần.</w:t>
      </w:r>
    </w:p>
    <w:p w14:paraId="3CA4E1A3" w14:textId="77777777" w:rsidR="0047558C" w:rsidRDefault="0047558C" w:rsidP="0047558C">
      <w:pPr>
        <w:ind w:firstLine="540"/>
      </w:pPr>
      <w:r>
        <w:t>Công nghệ thông tin ngày càng phát triển và xuất hiện trong hầu khắp các lĩnh vực, đặc biệt là lĩnh vực kinh doanh. Trên thực tế, rất nhiều ngành trong lĩnh vực kinh doanh đã áp dụng công nghệ để thu lại lợi nhuận, trong đó có hình thức kinh doanh online. Hình thức kinh doanh này không chỉ mang lại lợi ích cho các nhà kinh doanh mà còn phục vụ nhu cầu cấp thiết trong cuộc sống hiện đại của người tiêu dùng.</w:t>
      </w:r>
    </w:p>
    <w:p w14:paraId="1C70FA17" w14:textId="00C48CA8" w:rsidR="0047558C" w:rsidRDefault="0047558C" w:rsidP="0047558C">
      <w:pPr>
        <w:ind w:firstLine="540"/>
      </w:pPr>
      <w:r>
        <w:t xml:space="preserve">Có hai nền tảng công nghệ cơ bản được áp dụng để xây dựng hệ thống bán hàng là ứng dụng di động và website. Tuy nhiên, ứng dụng di động có những hạn chế như: người dùng phải tải ứng dụng trên điện thoại di động thông minh mới có thể truy cập vào hệ thống bán hàng online; cùng với đó, khi ứng dụng có phiên bản mới phải thông báo đến người dùng và người dùng phải tải lại ứng dụng mới sử dụng được các tính năng mới. Đồng thời, nhà phát triển cũng phải thiết kế giao diện để sao cho hệ thống xuất hiện đẹp, không vỡ, xô lệch hình ảnh trên các phiên bản di động thông minh khác nhau.... Trong khi đó, việc thiết kế website sẽ giải quyết được những rắc rối đó. Người dùng chỉ cần truy cập website trên chính trình duyệt trên máy tính hoặc điện thoại hoặc bất kì </w:t>
      </w:r>
      <w:r w:rsidR="004223FC">
        <w:t>máy tính online</w:t>
      </w:r>
      <w:r w:rsidR="00B24C1E">
        <w:t xml:space="preserve"> </w:t>
      </w:r>
      <w:r>
        <w:t xml:space="preserve"> nào kết nối internet. Khi có phiên bản mới, người dùng chỉ cần reload lại trang web là sẽ được tự động cập nhật mà không ảnh hưởng nhiều đến việc sử dụng của người dùng. Nhà phát triển cũng chỉ cần thiết kế của website được hiển thị đẹp nhất trên các phiên bản trình duyệt vốn ổn định hơn so với các thiết bị di động thông minh...</w:t>
      </w:r>
    </w:p>
    <w:p w14:paraId="35370FF6" w14:textId="77777777" w:rsidR="0047558C" w:rsidRDefault="0047558C" w:rsidP="0047558C">
      <w:pPr>
        <w:ind w:firstLine="540"/>
      </w:pPr>
      <w:r>
        <w:t>Hiện tại công nghệ website và ứng dụng hoàn toàn có thể phù hợp với các thiết bị mobile và table, công nghệ ứng dụng chạy đa nền tảng.  Thích hợp cho việc kinh doanh online giới thiệu sản phẩm hơn sử dụng app.</w:t>
      </w:r>
    </w:p>
    <w:p w14:paraId="2E469F36" w14:textId="43125EE8" w:rsidR="0047558C" w:rsidRDefault="0047558C" w:rsidP="0047558C">
      <w:pPr>
        <w:ind w:firstLine="540"/>
      </w:pPr>
      <w:r>
        <w:t xml:space="preserve">Từ những lý do trên, </w:t>
      </w:r>
      <w:r w:rsidR="00EB338E">
        <w:t>Tác giả</w:t>
      </w:r>
      <w:r>
        <w:t xml:space="preserve"> quyết định chọn đề tài “</w:t>
      </w:r>
      <w:r w:rsidR="00D0216F">
        <w:t xml:space="preserve">Xây dựng website </w:t>
      </w:r>
      <w:r w:rsidR="00D0216F">
        <w:rPr>
          <w:lang w:val="vi-VN"/>
        </w:rPr>
        <w:t xml:space="preserve">bán </w:t>
      </w:r>
      <w:r w:rsidR="004223FC">
        <w:rPr>
          <w:szCs w:val="28"/>
        </w:rPr>
        <w:t>máy tính online</w:t>
      </w:r>
      <w:r w:rsidR="00B24C1E">
        <w:rPr>
          <w:szCs w:val="28"/>
        </w:rPr>
        <w:t xml:space="preserve"> </w:t>
      </w:r>
      <w:r w:rsidR="00EC373A">
        <w:rPr>
          <w:szCs w:val="28"/>
        </w:rPr>
        <w:t xml:space="preserve"> </w:t>
      </w:r>
      <w:r w:rsidR="00D0216F">
        <w:t xml:space="preserve">bằng Laravel </w:t>
      </w:r>
      <w:r w:rsidR="00D0216F" w:rsidRPr="00B64AE4">
        <w:t>framework</w:t>
      </w:r>
      <w:r>
        <w:t>”. Việc xây dựng website sẽ giúp cho công việc kinh doanh trở nên thuận lợi và dễ dàng hơn, đáp ứng được nhu cầu mua sắm mọi lúc, mọi nơi của mọi đối tượng khách hàng.</w:t>
      </w:r>
    </w:p>
    <w:p w14:paraId="7284873F" w14:textId="7280C05F" w:rsidR="00FA1688" w:rsidRDefault="00FA1688" w:rsidP="00FA1688">
      <w:pPr>
        <w:pStyle w:val="Heading2"/>
      </w:pPr>
      <w:bookmarkStart w:id="13" w:name="_Toc69397267"/>
      <w:r>
        <w:t>Mục đích</w:t>
      </w:r>
      <w:bookmarkEnd w:id="13"/>
    </w:p>
    <w:p w14:paraId="52363C3D" w14:textId="65E4AF01" w:rsidR="0047558C" w:rsidRDefault="0047558C" w:rsidP="0047558C">
      <w:r>
        <w:t>-</w:t>
      </w:r>
      <w:r>
        <w:tab/>
        <w:t xml:space="preserve">Nghiên cứu, tìm hiểu quy trình xây dựng website bán </w:t>
      </w:r>
      <w:r w:rsidR="004223FC">
        <w:rPr>
          <w:szCs w:val="28"/>
        </w:rPr>
        <w:t>máy tính online</w:t>
      </w:r>
      <w:r w:rsidR="00B24C1E">
        <w:rPr>
          <w:szCs w:val="28"/>
        </w:rPr>
        <w:t xml:space="preserve"> </w:t>
      </w:r>
      <w:r w:rsidR="00EC6BB6">
        <w:rPr>
          <w:szCs w:val="28"/>
        </w:rPr>
        <w:t xml:space="preserve"> </w:t>
      </w:r>
      <w:r w:rsidR="00D0216F">
        <w:t>bằng Laravel framework</w:t>
      </w:r>
      <w:r>
        <w:t>.</w:t>
      </w:r>
    </w:p>
    <w:p w14:paraId="05B1DEC2" w14:textId="77777777" w:rsidR="0047558C" w:rsidRDefault="0047558C" w:rsidP="0047558C">
      <w:r>
        <w:lastRenderedPageBreak/>
        <w:t>-</w:t>
      </w:r>
      <w:r>
        <w:tab/>
        <w:t>Tìm hiểu cơ sở lý thuyết về các ngôn ngữ lập trình, hệ quản trị cơ sở dữ liệu MySQL, Laravel framework.</w:t>
      </w:r>
    </w:p>
    <w:p w14:paraId="13BB6FDA" w14:textId="47035BBB" w:rsidR="0047558C" w:rsidRDefault="0047558C" w:rsidP="0047558C">
      <w:r>
        <w:t>-</w:t>
      </w:r>
      <w:r>
        <w:tab/>
        <w:t xml:space="preserve">Áp dụng được những hiểu biết, kiến thức đã có và tìm hiểu thêm để xây dựng website bán hàng </w:t>
      </w:r>
      <w:r w:rsidR="004223FC">
        <w:rPr>
          <w:szCs w:val="28"/>
        </w:rPr>
        <w:t>máy tính online</w:t>
      </w:r>
      <w:r w:rsidR="00B24C1E">
        <w:rPr>
          <w:szCs w:val="28"/>
        </w:rPr>
        <w:t xml:space="preserve"> </w:t>
      </w:r>
      <w:r w:rsidR="006C38C9">
        <w:rPr>
          <w:szCs w:val="28"/>
        </w:rPr>
        <w:t xml:space="preserve"> </w:t>
      </w:r>
      <w:r>
        <w:t>với các chức năng chính như:</w:t>
      </w:r>
    </w:p>
    <w:p w14:paraId="18BEBA97" w14:textId="77777777" w:rsidR="0047558C" w:rsidRDefault="0047558C" w:rsidP="0047558C">
      <w:r>
        <w:t>+ Đối với người quản trị hệ thống (Admin) cần có quyền thực hiện các chức năng của một website bán hàng online như quản lý sản phẩm, quản lý bài viết, quản lý tài khoản người dùng hệ thống, quản lý đơn hàng, các chức năng liên quan đến quản lý hệ thống…</w:t>
      </w:r>
    </w:p>
    <w:p w14:paraId="5060E423" w14:textId="6808F5C4" w:rsidR="0047558C" w:rsidRPr="0047558C" w:rsidRDefault="0047558C" w:rsidP="0047558C">
      <w:r>
        <w:t>+ Đối với khách hàng: có quyền thực hiện các chức năng như xem chi tiết sản phẩm, đặt hàng và thanh toán, tìm kiếm sản phẩm, gửi thông tin liên hệ, đăng ký tài khoản, đăng nhập hệ thống…</w:t>
      </w:r>
    </w:p>
    <w:p w14:paraId="2ECD41EA" w14:textId="0BA3E0AA" w:rsidR="000652B8" w:rsidRDefault="00B24FDB" w:rsidP="000652B8">
      <w:pPr>
        <w:pStyle w:val="Heading2"/>
      </w:pPr>
      <w:bookmarkStart w:id="14" w:name="_Toc69397268"/>
      <w:r>
        <w:t>Đối tượng và phạm vi tìm hiểu</w:t>
      </w:r>
      <w:bookmarkEnd w:id="14"/>
    </w:p>
    <w:p w14:paraId="1FFB8096" w14:textId="2A5F3A12" w:rsidR="00B24FDB" w:rsidRDefault="00B24FDB" w:rsidP="00B24FDB">
      <w:r>
        <w:t>-</w:t>
      </w:r>
      <w:r>
        <w:tab/>
        <w:t xml:space="preserve">Đối tượng nghiên cứu: xây dựng website bán hàng </w:t>
      </w:r>
      <w:r w:rsidR="004223FC">
        <w:rPr>
          <w:szCs w:val="28"/>
        </w:rPr>
        <w:t>máy tính online</w:t>
      </w:r>
      <w:r w:rsidR="00B24C1E">
        <w:rPr>
          <w:szCs w:val="28"/>
        </w:rPr>
        <w:t xml:space="preserve"> </w:t>
      </w:r>
      <w:r>
        <w:t>.</w:t>
      </w:r>
    </w:p>
    <w:p w14:paraId="0BEA8ADF" w14:textId="1370EB55" w:rsidR="00B24FDB" w:rsidRPr="00B24FDB" w:rsidRDefault="00B24FDB" w:rsidP="00B24FDB">
      <w:r>
        <w:t>-</w:t>
      </w:r>
      <w:r>
        <w:tab/>
        <w:t xml:space="preserve">Quy mô hệ thống: hệ thống bán hàng </w:t>
      </w:r>
      <w:r w:rsidR="004223FC">
        <w:rPr>
          <w:szCs w:val="28"/>
        </w:rPr>
        <w:t>máy tính online</w:t>
      </w:r>
      <w:r w:rsidR="00B24C1E">
        <w:rPr>
          <w:szCs w:val="28"/>
        </w:rPr>
        <w:t xml:space="preserve"> </w:t>
      </w:r>
      <w:r w:rsidR="00D61FF5">
        <w:rPr>
          <w:szCs w:val="28"/>
        </w:rPr>
        <w:t xml:space="preserve"> </w:t>
      </w:r>
      <w:r>
        <w:t>là hệ thống phục vụ cho mọi khách hàng, hoạt động trong phạm vi toàn quốc và cho phép nhiều khách hàng truy cập cùng một lúc.</w:t>
      </w:r>
    </w:p>
    <w:p w14:paraId="25CD205A" w14:textId="049BEE92" w:rsidR="00E32488" w:rsidRDefault="002F5505" w:rsidP="00E32488">
      <w:pPr>
        <w:pStyle w:val="Heading2"/>
      </w:pPr>
      <w:bookmarkStart w:id="15" w:name="_Toc14042280"/>
      <w:bookmarkStart w:id="16" w:name="_Toc69397269"/>
      <w:r>
        <w:t>Khảo sát hệ thống</w:t>
      </w:r>
      <w:bookmarkEnd w:id="15"/>
      <w:bookmarkEnd w:id="16"/>
    </w:p>
    <w:p w14:paraId="6D1C1C1F" w14:textId="1E196A8F" w:rsidR="00C550A8" w:rsidRPr="00B66B1C" w:rsidRDefault="00CE59F6" w:rsidP="00FC166B">
      <w:pPr>
        <w:pStyle w:val="ListParagraph"/>
        <w:numPr>
          <w:ilvl w:val="0"/>
          <w:numId w:val="39"/>
        </w:numPr>
        <w:jc w:val="left"/>
        <w:rPr>
          <w:lang w:val="vi-VN"/>
        </w:rPr>
      </w:pPr>
      <w:r w:rsidRPr="00B66B1C">
        <w:rPr>
          <w:lang w:val="vi-VN"/>
        </w:rPr>
        <w:t xml:space="preserve">Khảo sát website </w:t>
      </w:r>
      <w:r w:rsidR="00FC166B" w:rsidRPr="00FC166B">
        <w:rPr>
          <w:rStyle w:val="Hyperlink"/>
          <w:lang w:val="vi-VN"/>
        </w:rPr>
        <w:t>https://fptshop.com.vn/</w:t>
      </w:r>
    </w:p>
    <w:p w14:paraId="70F979D1" w14:textId="6F4CE059" w:rsidR="00CE59F6" w:rsidRDefault="00FC166B" w:rsidP="00A23C2E">
      <w:pPr>
        <w:ind w:firstLine="0"/>
        <w:rPr>
          <w:lang w:val="vi-VN"/>
        </w:rPr>
      </w:pPr>
      <w:r>
        <w:rPr>
          <w:noProof/>
          <w:lang w:eastAsia="ja-JP"/>
        </w:rPr>
        <w:drawing>
          <wp:inline distT="0" distB="0" distL="0" distR="0" wp14:anchorId="7347AD8A" wp14:editId="5C1F3982">
            <wp:extent cx="5760720" cy="2880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80360"/>
                    </a:xfrm>
                    <a:prstGeom prst="rect">
                      <a:avLst/>
                    </a:prstGeom>
                  </pic:spPr>
                </pic:pic>
              </a:graphicData>
            </a:graphic>
          </wp:inline>
        </w:drawing>
      </w:r>
    </w:p>
    <w:p w14:paraId="3210AA77" w14:textId="4CABB508" w:rsidR="00A23C2E" w:rsidRDefault="00A23C2E" w:rsidP="00A23C2E">
      <w:pPr>
        <w:pStyle w:val="Caption"/>
      </w:pPr>
      <w:bookmarkStart w:id="17" w:name="_Toc78050946"/>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1</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w:t>
      </w:r>
      <w:r w:rsidR="00011E65">
        <w:rPr>
          <w:noProof/>
        </w:rPr>
        <w:fldChar w:fldCharType="end"/>
      </w:r>
      <w:r>
        <w:t xml:space="preserve"> Giao diện </w:t>
      </w:r>
      <w:r w:rsidRPr="00FA0FED">
        <w:t xml:space="preserve">website </w:t>
      </w:r>
      <w:r w:rsidR="005A7346" w:rsidRPr="00FC166B">
        <w:rPr>
          <w:rStyle w:val="Hyperlink"/>
          <w:lang w:val="vi-VN"/>
        </w:rPr>
        <w:t>https://fptshop.com.vn/</w:t>
      </w:r>
      <w:r w:rsidR="005A7346">
        <w:t xml:space="preserve"> </w:t>
      </w:r>
      <w:r>
        <w:t>(1)</w:t>
      </w:r>
      <w:bookmarkEnd w:id="17"/>
    </w:p>
    <w:p w14:paraId="3CEED93C" w14:textId="77777777" w:rsidR="00A23C2E" w:rsidRDefault="00A23C2E" w:rsidP="00A23C2E">
      <w:pPr>
        <w:ind w:firstLine="0"/>
        <w:rPr>
          <w:lang w:val="vi-VN"/>
        </w:rPr>
      </w:pPr>
    </w:p>
    <w:p w14:paraId="37B7436B" w14:textId="37CB543B" w:rsidR="00A23C2E" w:rsidRDefault="00E264BC" w:rsidP="00A23C2E">
      <w:pPr>
        <w:keepNext/>
        <w:ind w:firstLine="0"/>
      </w:pPr>
      <w:r>
        <w:rPr>
          <w:noProof/>
          <w:lang w:eastAsia="ja-JP"/>
        </w:rPr>
        <w:lastRenderedPageBreak/>
        <w:drawing>
          <wp:inline distT="0" distB="0" distL="0" distR="0" wp14:anchorId="0E6B265E" wp14:editId="3D028C6B">
            <wp:extent cx="5760720" cy="44469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446905"/>
                    </a:xfrm>
                    <a:prstGeom prst="rect">
                      <a:avLst/>
                    </a:prstGeom>
                  </pic:spPr>
                </pic:pic>
              </a:graphicData>
            </a:graphic>
          </wp:inline>
        </w:drawing>
      </w:r>
    </w:p>
    <w:p w14:paraId="18C92827" w14:textId="4627DF42" w:rsidR="0087675C" w:rsidRDefault="00A23C2E" w:rsidP="00A23C2E">
      <w:pPr>
        <w:pStyle w:val="Caption"/>
        <w:rPr>
          <w:lang w:val="vi-VN"/>
        </w:rPr>
      </w:pPr>
      <w:bookmarkStart w:id="18" w:name="_Toc78050947"/>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1</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w:t>
      </w:r>
      <w:r w:rsidR="00011E65">
        <w:rPr>
          <w:noProof/>
        </w:rPr>
        <w:fldChar w:fldCharType="end"/>
      </w:r>
      <w:r>
        <w:t xml:space="preserve"> Giao diện </w:t>
      </w:r>
      <w:r w:rsidRPr="00FA0FED">
        <w:t xml:space="preserve">website </w:t>
      </w:r>
      <w:r w:rsidR="00EC43DE" w:rsidRPr="00FC166B">
        <w:rPr>
          <w:rStyle w:val="Hyperlink"/>
          <w:lang w:val="vi-VN"/>
        </w:rPr>
        <w:t>https://fptshop.com.vn/</w:t>
      </w:r>
      <w:r w:rsidR="00EC43DE">
        <w:t xml:space="preserve"> </w:t>
      </w:r>
      <w:r w:rsidR="00710193">
        <w:t xml:space="preserve"> </w:t>
      </w:r>
      <w:r>
        <w:t xml:space="preserve"> (2)</w:t>
      </w:r>
      <w:bookmarkEnd w:id="18"/>
    </w:p>
    <w:p w14:paraId="4FC57E8D" w14:textId="4F8B42AF" w:rsidR="0087675C" w:rsidRDefault="00DC133C" w:rsidP="00CE59F6">
      <w:pPr>
        <w:jc w:val="left"/>
        <w:rPr>
          <w:lang w:val="vi-VN"/>
        </w:rPr>
      </w:pPr>
      <w:r>
        <w:rPr>
          <w:lang w:val="vi-VN"/>
        </w:rPr>
        <w:t>Nhận xét:</w:t>
      </w:r>
    </w:p>
    <w:p w14:paraId="2C8A0FD0" w14:textId="15526D37" w:rsidR="003D4424" w:rsidRDefault="003D4424" w:rsidP="00CE59F6">
      <w:pPr>
        <w:jc w:val="left"/>
      </w:pPr>
      <w:r>
        <w:t>Ưu điểm:</w:t>
      </w:r>
    </w:p>
    <w:p w14:paraId="1634971F" w14:textId="17560E03" w:rsidR="003D4424" w:rsidRDefault="005E55CF" w:rsidP="005E55CF">
      <w:pPr>
        <w:pStyle w:val="ListParagraph"/>
        <w:numPr>
          <w:ilvl w:val="0"/>
          <w:numId w:val="37"/>
        </w:numPr>
        <w:jc w:val="left"/>
      </w:pPr>
      <w:r>
        <w:t>Website hoạt động khá nhanh</w:t>
      </w:r>
    </w:p>
    <w:p w14:paraId="5B643BF7" w14:textId="095C3D24" w:rsidR="005E55CF" w:rsidRDefault="005E55CF" w:rsidP="005E55CF">
      <w:pPr>
        <w:pStyle w:val="ListParagraph"/>
        <w:numPr>
          <w:ilvl w:val="0"/>
          <w:numId w:val="37"/>
        </w:numPr>
        <w:jc w:val="left"/>
      </w:pPr>
      <w:r>
        <w:t xml:space="preserve">Có </w:t>
      </w:r>
      <w:r w:rsidR="00DE7356">
        <w:t>hiển thị hình ảnh và thông tin mô tả sản phẩm</w:t>
      </w:r>
    </w:p>
    <w:p w14:paraId="32A23425" w14:textId="247E000E" w:rsidR="00DE7356" w:rsidRDefault="00DE7356" w:rsidP="005E55CF">
      <w:pPr>
        <w:pStyle w:val="ListParagraph"/>
        <w:numPr>
          <w:ilvl w:val="0"/>
          <w:numId w:val="37"/>
        </w:numPr>
        <w:jc w:val="left"/>
      </w:pPr>
      <w:r>
        <w:t>Website hướng đến mua hàng qua fanp</w:t>
      </w:r>
      <w:r w:rsidR="00A23C2E">
        <w:t>ag</w:t>
      </w:r>
      <w:r>
        <w:t>e</w:t>
      </w:r>
      <w:r w:rsidR="00A23C2E">
        <w:t xml:space="preserve"> (facebook)</w:t>
      </w:r>
    </w:p>
    <w:p w14:paraId="39852153" w14:textId="6CF6E929" w:rsidR="00A23C2E" w:rsidRDefault="00B66B1C" w:rsidP="00DC759B">
      <w:pPr>
        <w:pStyle w:val="ListParagraph"/>
        <w:keepNext/>
        <w:numPr>
          <w:ilvl w:val="0"/>
          <w:numId w:val="38"/>
        </w:numPr>
        <w:jc w:val="left"/>
      </w:pPr>
      <w:r w:rsidRPr="00D9192D">
        <w:rPr>
          <w:lang w:val="vi-VN"/>
        </w:rPr>
        <w:lastRenderedPageBreak/>
        <w:t>Khảo sát trang website</w:t>
      </w:r>
      <w:r w:rsidR="005B2CD0">
        <w:t xml:space="preserve"> </w:t>
      </w:r>
      <w:r w:rsidR="00DC759B" w:rsidRPr="00DC759B">
        <w:t>https://www.phucanh.vn/</w:t>
      </w:r>
    </w:p>
    <w:p w14:paraId="7D3F2668" w14:textId="7B2F4B58" w:rsidR="00D9192D" w:rsidRDefault="00D9192D" w:rsidP="0098620D">
      <w:pPr>
        <w:pStyle w:val="ListParagraph"/>
        <w:keepNext/>
        <w:numPr>
          <w:ilvl w:val="0"/>
          <w:numId w:val="0"/>
        </w:numPr>
        <w:ind w:left="-284"/>
        <w:jc w:val="center"/>
      </w:pPr>
    </w:p>
    <w:p w14:paraId="763C1945" w14:textId="413D4AFA" w:rsidR="00B66B1C" w:rsidRDefault="000708DF" w:rsidP="00D9192D">
      <w:pPr>
        <w:ind w:left="-284" w:firstLine="0"/>
        <w:jc w:val="left"/>
        <w:rPr>
          <w:lang w:val="vi-VN"/>
        </w:rPr>
      </w:pPr>
      <w:r>
        <w:rPr>
          <w:noProof/>
          <w:lang w:eastAsia="ja-JP"/>
        </w:rPr>
        <w:drawing>
          <wp:inline distT="0" distB="0" distL="0" distR="0" wp14:anchorId="6772356E" wp14:editId="7DD0CA52">
            <wp:extent cx="5760720" cy="3263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63900"/>
                    </a:xfrm>
                    <a:prstGeom prst="rect">
                      <a:avLst/>
                    </a:prstGeom>
                  </pic:spPr>
                </pic:pic>
              </a:graphicData>
            </a:graphic>
          </wp:inline>
        </w:drawing>
      </w:r>
    </w:p>
    <w:p w14:paraId="2B59D750" w14:textId="77777777" w:rsidR="00F45D95" w:rsidRPr="00A23C2E" w:rsidRDefault="00F45D95" w:rsidP="00F45D95">
      <w:pPr>
        <w:pStyle w:val="Caption"/>
      </w:pPr>
      <w:bookmarkStart w:id="19" w:name="_Toc78050948"/>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Hình \* ARABIC \s 1 </w:instrText>
      </w:r>
      <w:r>
        <w:rPr>
          <w:noProof/>
        </w:rPr>
        <w:fldChar w:fldCharType="separate"/>
      </w:r>
      <w:r>
        <w:rPr>
          <w:noProof/>
        </w:rPr>
        <w:t>3</w:t>
      </w:r>
      <w:r>
        <w:rPr>
          <w:noProof/>
        </w:rPr>
        <w:fldChar w:fldCharType="end"/>
      </w:r>
      <w:r w:rsidRPr="00A23C2E">
        <w:t xml:space="preserve"> </w:t>
      </w:r>
      <w:r>
        <w:t xml:space="preserve">Khảo sát </w:t>
      </w:r>
      <w:r w:rsidRPr="00FA0FED">
        <w:t xml:space="preserve">website </w:t>
      </w:r>
      <w:hyperlink r:id="rId17" w:history="1">
        <w:r w:rsidRPr="00D506E0">
          <w:t xml:space="preserve"> </w:t>
        </w:r>
        <w:r w:rsidRPr="00DC759B">
          <w:rPr>
            <w:rStyle w:val="Hyperlink"/>
          </w:rPr>
          <w:t>https://www.phucanh.vn/</w:t>
        </w:r>
        <w:r>
          <w:rPr>
            <w:rStyle w:val="Hyperlink"/>
          </w:rPr>
          <w:t xml:space="preserve"> </w:t>
        </w:r>
      </w:hyperlink>
      <w:r>
        <w:t xml:space="preserve"> (1)</w:t>
      </w:r>
      <w:bookmarkEnd w:id="19"/>
    </w:p>
    <w:p w14:paraId="065FFC2C" w14:textId="77777777" w:rsidR="00F45D95" w:rsidRDefault="00F45D95" w:rsidP="00D9192D">
      <w:pPr>
        <w:ind w:left="-284" w:firstLine="0"/>
        <w:jc w:val="left"/>
        <w:rPr>
          <w:lang w:val="vi-VN"/>
        </w:rPr>
      </w:pPr>
    </w:p>
    <w:p w14:paraId="0E8975B3" w14:textId="462FA8C7" w:rsidR="00B66B1C" w:rsidRDefault="00B66B1C" w:rsidP="00B66B1C">
      <w:pPr>
        <w:jc w:val="left"/>
        <w:rPr>
          <w:lang w:val="vi-VN"/>
        </w:rPr>
      </w:pPr>
      <w:r>
        <w:rPr>
          <w:lang w:val="vi-VN"/>
        </w:rPr>
        <w:t>Nhận xét:</w:t>
      </w:r>
    </w:p>
    <w:p w14:paraId="64828290" w14:textId="14B0B11A" w:rsidR="004A5051" w:rsidRPr="004A5051" w:rsidRDefault="004A5051" w:rsidP="004A5051">
      <w:pPr>
        <w:jc w:val="left"/>
      </w:pPr>
      <w:r>
        <w:t>Ưu điểm:</w:t>
      </w:r>
    </w:p>
    <w:p w14:paraId="4A750C86" w14:textId="6C4800E6" w:rsidR="00B66B1C" w:rsidRPr="00D43614" w:rsidRDefault="00607A51" w:rsidP="00B66B1C">
      <w:pPr>
        <w:pStyle w:val="ListParagraph"/>
        <w:numPr>
          <w:ilvl w:val="0"/>
          <w:numId w:val="37"/>
        </w:numPr>
        <w:jc w:val="left"/>
        <w:rPr>
          <w:lang w:val="vi-VN"/>
        </w:rPr>
      </w:pPr>
      <w:r>
        <w:t>Khá đ</w:t>
      </w:r>
      <w:r w:rsidR="00F23039">
        <w:t xml:space="preserve">ầy đủ chức năng </w:t>
      </w:r>
      <w:r>
        <w:t>của 1 website bán h</w:t>
      </w:r>
      <w:r w:rsidR="004A5051">
        <w:t>à</w:t>
      </w:r>
      <w:r>
        <w:t xml:space="preserve">ng nhưng chức năng đăng nhập </w:t>
      </w:r>
      <w:r w:rsidR="00D229A8">
        <w:t xml:space="preserve">và đăng ký </w:t>
      </w:r>
      <w:r>
        <w:t>không hoạt động</w:t>
      </w:r>
      <w:r w:rsidR="00D229A8">
        <w:t>.</w:t>
      </w:r>
    </w:p>
    <w:p w14:paraId="575BCD51" w14:textId="21CEE083" w:rsidR="00D43614" w:rsidRPr="00A67C65" w:rsidRDefault="00D43614" w:rsidP="00666267">
      <w:pPr>
        <w:pStyle w:val="ListParagraph"/>
        <w:numPr>
          <w:ilvl w:val="0"/>
          <w:numId w:val="0"/>
        </w:numPr>
        <w:ind w:left="1080"/>
        <w:jc w:val="left"/>
        <w:rPr>
          <w:lang w:val="vi-VN"/>
        </w:rPr>
      </w:pPr>
      <w:r>
        <w:rPr>
          <w:noProof/>
          <w:lang w:eastAsia="ja-JP"/>
        </w:rPr>
        <w:lastRenderedPageBreak/>
        <w:drawing>
          <wp:inline distT="0" distB="0" distL="0" distR="0" wp14:anchorId="1887BE82" wp14:editId="46C2F938">
            <wp:extent cx="5760720" cy="3296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96285"/>
                    </a:xfrm>
                    <a:prstGeom prst="rect">
                      <a:avLst/>
                    </a:prstGeom>
                  </pic:spPr>
                </pic:pic>
              </a:graphicData>
            </a:graphic>
          </wp:inline>
        </w:drawing>
      </w:r>
    </w:p>
    <w:p w14:paraId="3456F593" w14:textId="77777777" w:rsidR="00A67C65" w:rsidRPr="004A5051" w:rsidRDefault="00A67C65" w:rsidP="00A67C65">
      <w:pPr>
        <w:pStyle w:val="Caption"/>
        <w:numPr>
          <w:ilvl w:val="0"/>
          <w:numId w:val="37"/>
        </w:numPr>
      </w:pPr>
      <w:bookmarkStart w:id="20" w:name="_Toc78050949"/>
      <w:r>
        <w:t xml:space="preserve">Hình </w:t>
      </w:r>
      <w:r>
        <w:rPr>
          <w:noProof/>
        </w:rPr>
        <w:fldChar w:fldCharType="begin"/>
      </w:r>
      <w:r>
        <w:rPr>
          <w:noProof/>
        </w:rPr>
        <w:instrText xml:space="preserve"> STYLEREF 1 \s </w:instrText>
      </w:r>
      <w:r>
        <w:rPr>
          <w:noProof/>
        </w:rPr>
        <w:fldChar w:fldCharType="separate"/>
      </w:r>
      <w:r>
        <w:rPr>
          <w:noProof/>
        </w:rPr>
        <w:t>1</w:t>
      </w:r>
      <w:r>
        <w:rPr>
          <w:noProof/>
        </w:rPr>
        <w:fldChar w:fldCharType="end"/>
      </w:r>
      <w:r>
        <w:noBreakHyphen/>
      </w:r>
      <w:r>
        <w:rPr>
          <w:noProof/>
        </w:rPr>
        <w:fldChar w:fldCharType="begin"/>
      </w:r>
      <w:r>
        <w:rPr>
          <w:noProof/>
        </w:rPr>
        <w:instrText xml:space="preserve"> SEQ Hình \* ARABIC \s 1 </w:instrText>
      </w:r>
      <w:r>
        <w:rPr>
          <w:noProof/>
        </w:rPr>
        <w:fldChar w:fldCharType="separate"/>
      </w:r>
      <w:r>
        <w:rPr>
          <w:noProof/>
        </w:rPr>
        <w:t>4</w:t>
      </w:r>
      <w:r>
        <w:rPr>
          <w:noProof/>
        </w:rPr>
        <w:fldChar w:fldCharType="end"/>
      </w:r>
      <w:r>
        <w:t xml:space="preserve"> Khảo sát </w:t>
      </w:r>
      <w:r w:rsidRPr="00FA0FED">
        <w:t xml:space="preserve">website </w:t>
      </w:r>
      <w:r w:rsidRPr="0003104D">
        <w:rPr>
          <w:rStyle w:val="Hyperlink"/>
        </w:rPr>
        <w:t>https://www.phucanh.vn/</w:t>
      </w:r>
      <w:r>
        <w:t xml:space="preserve"> (2)</w:t>
      </w:r>
      <w:bookmarkEnd w:id="20"/>
    </w:p>
    <w:p w14:paraId="025FE814" w14:textId="77777777" w:rsidR="00A67C65" w:rsidRPr="00116319" w:rsidRDefault="00A67C65" w:rsidP="00116319">
      <w:pPr>
        <w:ind w:left="720" w:firstLine="0"/>
        <w:jc w:val="left"/>
        <w:rPr>
          <w:lang w:val="vi-VN"/>
        </w:rPr>
      </w:pPr>
    </w:p>
    <w:p w14:paraId="1A593D48" w14:textId="09B58F94" w:rsidR="00607A51" w:rsidRPr="00D229A8" w:rsidRDefault="00D67005" w:rsidP="00D229A8">
      <w:pPr>
        <w:pStyle w:val="ListParagraph"/>
        <w:numPr>
          <w:ilvl w:val="0"/>
          <w:numId w:val="37"/>
        </w:numPr>
        <w:jc w:val="left"/>
        <w:rPr>
          <w:lang w:val="vi-VN"/>
        </w:rPr>
      </w:pPr>
      <w:r>
        <w:t>Có chức năng thanh toán online</w:t>
      </w:r>
    </w:p>
    <w:p w14:paraId="553A6BA5" w14:textId="2D861DC1" w:rsidR="00F23039" w:rsidRPr="004A5051" w:rsidRDefault="00DD4F52" w:rsidP="00B66B1C">
      <w:pPr>
        <w:pStyle w:val="ListParagraph"/>
        <w:numPr>
          <w:ilvl w:val="0"/>
          <w:numId w:val="37"/>
        </w:numPr>
        <w:jc w:val="left"/>
        <w:rPr>
          <w:lang w:val="vi-VN"/>
        </w:rPr>
      </w:pPr>
      <w:r>
        <w:t>Thông tin và quả</w:t>
      </w:r>
      <w:r w:rsidR="00D67005">
        <w:t>ng</w:t>
      </w:r>
      <w:r>
        <w:t xml:space="preserve"> cáo đầy đủ</w:t>
      </w:r>
    </w:p>
    <w:p w14:paraId="0D303A20" w14:textId="15EB9715" w:rsidR="004A5051" w:rsidRPr="004A5051" w:rsidRDefault="004A5051" w:rsidP="004A5051">
      <w:pPr>
        <w:jc w:val="left"/>
        <w:rPr>
          <w:lang w:val="vi-VN"/>
        </w:rPr>
      </w:pPr>
      <w:r>
        <w:t>Nhược điểm</w:t>
      </w:r>
    </w:p>
    <w:p w14:paraId="07AA3E70" w14:textId="77777777" w:rsidR="00E20DCC" w:rsidRDefault="00B66B1C" w:rsidP="00B66B1C">
      <w:pPr>
        <w:pStyle w:val="ListParagraph"/>
        <w:numPr>
          <w:ilvl w:val="0"/>
          <w:numId w:val="37"/>
        </w:numPr>
        <w:jc w:val="left"/>
        <w:rPr>
          <w:lang w:val="vi-VN"/>
        </w:rPr>
      </w:pPr>
      <w:r>
        <w:rPr>
          <w:lang w:val="vi-VN"/>
        </w:rPr>
        <w:t>Giao diện xấu</w:t>
      </w:r>
    </w:p>
    <w:p w14:paraId="076E48E0" w14:textId="7075F611" w:rsidR="00B66B1C" w:rsidRPr="00E20DCC" w:rsidRDefault="00E20DCC" w:rsidP="00B66B1C">
      <w:pPr>
        <w:pStyle w:val="ListParagraph"/>
        <w:numPr>
          <w:ilvl w:val="0"/>
          <w:numId w:val="37"/>
        </w:numPr>
        <w:jc w:val="left"/>
        <w:rPr>
          <w:lang w:val="vi-VN"/>
        </w:rPr>
      </w:pPr>
      <w:r>
        <w:t>W</w:t>
      </w:r>
      <w:r w:rsidR="00D229A8">
        <w:t>ebsite khá cũ</w:t>
      </w:r>
      <w:r>
        <w:t>, nhiều thông tin và hình ảnh thừa</w:t>
      </w:r>
    </w:p>
    <w:p w14:paraId="4CD5DB5F" w14:textId="1A7E8063" w:rsidR="00E20DCC" w:rsidRPr="009F022D" w:rsidRDefault="00E20DCC" w:rsidP="00B66B1C">
      <w:pPr>
        <w:pStyle w:val="ListParagraph"/>
        <w:numPr>
          <w:ilvl w:val="0"/>
          <w:numId w:val="37"/>
        </w:numPr>
        <w:jc w:val="left"/>
        <w:rPr>
          <w:lang w:val="vi-VN"/>
        </w:rPr>
      </w:pPr>
      <w:r>
        <w:t>Chức năng tìm kiếm còn chưa tốt, lọc sản phẩm theo giá còn không đúng</w:t>
      </w:r>
    </w:p>
    <w:p w14:paraId="02BE634C" w14:textId="701A80FA" w:rsidR="0018781B" w:rsidRPr="001F6C4E" w:rsidRDefault="0018781B" w:rsidP="00705E1A">
      <w:pPr>
        <w:pStyle w:val="Heading2"/>
        <w:numPr>
          <w:ilvl w:val="0"/>
          <w:numId w:val="0"/>
        </w:numPr>
        <w:ind w:left="576"/>
      </w:pPr>
      <w:bookmarkStart w:id="21" w:name="_Toc69397270"/>
      <w:r w:rsidRPr="001F6C4E">
        <w:t>Kết chương</w:t>
      </w:r>
      <w:bookmarkEnd w:id="21"/>
    </w:p>
    <w:p w14:paraId="0ACF209B" w14:textId="422D177E" w:rsidR="00695172" w:rsidRDefault="002D0C9B" w:rsidP="003D4424">
      <w:r w:rsidRPr="002D0C9B">
        <w:t xml:space="preserve">Kết thúc chương 1, </w:t>
      </w:r>
      <w:r w:rsidR="00120D63">
        <w:t>Tác giả</w:t>
      </w:r>
      <w:r w:rsidR="00C96A3C">
        <w:t xml:space="preserve"> đã </w:t>
      </w:r>
      <w:r w:rsidRPr="002D0C9B">
        <w:t>thực hiện đã khảo sát</w:t>
      </w:r>
      <w:r>
        <w:t xml:space="preserve"> một số website bán </w:t>
      </w:r>
      <w:r w:rsidR="004223FC">
        <w:t>máy tính online</w:t>
      </w:r>
      <w:r w:rsidR="00B24C1E">
        <w:t xml:space="preserve"> </w:t>
      </w:r>
      <w:r w:rsidR="00DF0191">
        <w:t xml:space="preserve"> </w:t>
      </w:r>
      <w:r>
        <w:t>online</w:t>
      </w:r>
      <w:r w:rsidRPr="002D0C9B">
        <w:t xml:space="preserve">. Qua đó, </w:t>
      </w:r>
      <w:r w:rsidR="00C12784">
        <w:t>tác giả đồ án</w:t>
      </w:r>
      <w:r w:rsidRPr="002D0C9B">
        <w:t xml:space="preserve"> đã thấy được những</w:t>
      </w:r>
      <w:r w:rsidR="00757D2B">
        <w:t xml:space="preserve"> yêu cầu cần có của một website bán </w:t>
      </w:r>
      <w:r w:rsidR="00DF0191">
        <w:t xml:space="preserve">bán </w:t>
      </w:r>
      <w:r w:rsidR="004223FC">
        <w:t>máy tính online</w:t>
      </w:r>
      <w:r w:rsidR="00B24C1E">
        <w:t xml:space="preserve"> </w:t>
      </w:r>
      <w:r w:rsidR="00DF0191">
        <w:t xml:space="preserve">  </w:t>
      </w:r>
      <w:r w:rsidR="00757D2B">
        <w:t>cũng như</w:t>
      </w:r>
      <w:r w:rsidRPr="002D0C9B">
        <w:t xml:space="preserve"> bất cập trong quá trình quản lý. Để từ đó, </w:t>
      </w:r>
      <w:r w:rsidR="00D43104">
        <w:t xml:space="preserve">tác giả đồ án </w:t>
      </w:r>
      <w:r w:rsidRPr="002D0C9B">
        <w:t>đã đưa ra phương án xây dựng hệ thống đăng tin mới phù hợp và thuận tiện</w:t>
      </w:r>
      <w:r>
        <w:t xml:space="preserve"> hơn.</w:t>
      </w:r>
    </w:p>
    <w:p w14:paraId="218F24EB" w14:textId="4DE9726F" w:rsidR="00695172" w:rsidRPr="00FA1688" w:rsidRDefault="002D0C9B" w:rsidP="002D0C9B">
      <w:pPr>
        <w:ind w:left="360" w:hanging="360"/>
        <w:jc w:val="left"/>
      </w:pPr>
      <w:r>
        <w:br w:type="page"/>
      </w:r>
    </w:p>
    <w:p w14:paraId="49EF1F02" w14:textId="5BC46D81" w:rsidR="0018781B" w:rsidRPr="0061473A" w:rsidRDefault="0018781B" w:rsidP="0061473A">
      <w:pPr>
        <w:pStyle w:val="Heading1"/>
      </w:pPr>
      <w:bookmarkStart w:id="22" w:name="_Toc14042283"/>
      <w:r w:rsidRPr="0061473A">
        <w:lastRenderedPageBreak/>
        <w:t xml:space="preserve"> </w:t>
      </w:r>
      <w:bookmarkStart w:id="23" w:name="_Toc69397271"/>
      <w:r w:rsidRPr="0061473A">
        <w:t>CƠ SỞ LÝ THUYẾT</w:t>
      </w:r>
      <w:bookmarkEnd w:id="22"/>
      <w:bookmarkEnd w:id="23"/>
      <w:r w:rsidRPr="0061473A">
        <w:t xml:space="preserve"> </w:t>
      </w:r>
    </w:p>
    <w:p w14:paraId="237B7DC0" w14:textId="1A9834A3" w:rsidR="0018781B" w:rsidRDefault="00A23C2E" w:rsidP="0018781B">
      <w:pPr>
        <w:pStyle w:val="Heading2"/>
      </w:pPr>
      <w:bookmarkStart w:id="24" w:name="_Toc69397272"/>
      <w:r>
        <w:t>C</w:t>
      </w:r>
      <w:r w:rsidR="00B24FDB">
        <w:t>ơ sở dữ liệu</w:t>
      </w:r>
      <w:bookmarkEnd w:id="24"/>
    </w:p>
    <w:p w14:paraId="0ED6F942" w14:textId="515E20AE" w:rsidR="006E46F0" w:rsidRDefault="006E46F0" w:rsidP="006E46F0">
      <w:r>
        <w:t>Hệ thống sử dụng hệ cơ sở dữ liệu MySQL</w:t>
      </w:r>
      <w:r w:rsidR="004F5E82">
        <w:t xml:space="preserve"> </w:t>
      </w:r>
      <w:sdt>
        <w:sdtPr>
          <w:id w:val="-2084055790"/>
          <w:citation/>
        </w:sdtPr>
        <w:sdtEndPr/>
        <w:sdtContent>
          <w:r w:rsidR="004F5E82">
            <w:fldChar w:fldCharType="begin"/>
          </w:r>
          <w:r w:rsidR="004F5E82">
            <w:instrText xml:space="preserve"> CITATION wik191 \l 1033 </w:instrText>
          </w:r>
          <w:r w:rsidR="004F5E82">
            <w:fldChar w:fldCharType="separate"/>
          </w:r>
          <w:r w:rsidR="004B4BA0">
            <w:rPr>
              <w:noProof/>
            </w:rPr>
            <w:t>[1]</w:t>
          </w:r>
          <w:r w:rsidR="004F5E82">
            <w:fldChar w:fldCharType="end"/>
          </w:r>
        </w:sdtContent>
      </w:sdt>
      <w:r>
        <w:t>.</w:t>
      </w:r>
    </w:p>
    <w:p w14:paraId="68251DE9" w14:textId="77777777" w:rsidR="006E46F0" w:rsidRDefault="006E46F0" w:rsidP="006E46F0">
      <w:r>
        <w:t>MySQL là một hệ thống quản lý cơ sở dữ liệu quan hệ nhanh và dễ dàng để sử dụng. MySQL đang được sử dụng cho nhiều công việc kinh doanh từ lớn tới nhỏ. MySQL được phát triển, được công bố, được hỗ trợ bởi MySQL AB, là một công ty của Thụy Điển. MySQL trở thành khá phổ biến vì nhiều lý do:</w:t>
      </w:r>
    </w:p>
    <w:p w14:paraId="72F951AD" w14:textId="77777777" w:rsidR="006E46F0" w:rsidRDefault="006E46F0" w:rsidP="006E46F0">
      <w:r>
        <w:t>-</w:t>
      </w:r>
      <w:r>
        <w:tab/>
        <w:t xml:space="preserve">MySQL là mã ngồn mở. </w:t>
      </w:r>
    </w:p>
    <w:p w14:paraId="61BF587A" w14:textId="77777777" w:rsidR="006E46F0" w:rsidRDefault="006E46F0" w:rsidP="006E46F0">
      <w:r>
        <w:t>-</w:t>
      </w:r>
      <w:r>
        <w:tab/>
        <w:t>MySQL là một chương trình rất mạnh mẽ.</w:t>
      </w:r>
    </w:p>
    <w:p w14:paraId="04B21944" w14:textId="77777777" w:rsidR="006E46F0" w:rsidRDefault="006E46F0" w:rsidP="006E46F0">
      <w:r>
        <w:t>-</w:t>
      </w:r>
      <w:r>
        <w:tab/>
        <w:t>MySQL sử dụng một Form chuẩn của ngôn ngữ dữ liệu nổi tiếng là SQL.</w:t>
      </w:r>
    </w:p>
    <w:p w14:paraId="3F7FEA1E" w14:textId="77777777" w:rsidR="006E46F0" w:rsidRDefault="006E46F0" w:rsidP="006E46F0">
      <w:r>
        <w:t>-</w:t>
      </w:r>
      <w:r>
        <w:tab/>
        <w:t>MySQL làm việc trên nhiều Hệ điều hành và với nhiều ngôn ngữ như PHP, PERL, C, C++, Java, …</w:t>
      </w:r>
    </w:p>
    <w:p w14:paraId="29456561" w14:textId="77777777" w:rsidR="006E46F0" w:rsidRDefault="006E46F0" w:rsidP="006E46F0">
      <w:r>
        <w:t>-</w:t>
      </w:r>
      <w:r>
        <w:tab/>
        <w:t>MySQL làm việc nhanh và khỏe ngay cả với các tập dữ liệu lớn.</w:t>
      </w:r>
    </w:p>
    <w:p w14:paraId="664F03F7" w14:textId="77777777" w:rsidR="006E46F0" w:rsidRDefault="006E46F0" w:rsidP="006E46F0">
      <w:r>
        <w:t>-</w:t>
      </w:r>
      <w:r>
        <w:tab/>
        <w:t>MySQL rất thân thiện với PHP, một ngôn ngữ rất đáng giá để tìm hiểu để phát triển Web.</w:t>
      </w:r>
    </w:p>
    <w:p w14:paraId="005810BF" w14:textId="77777777" w:rsidR="006E46F0" w:rsidRDefault="006E46F0" w:rsidP="006E46F0">
      <w:r>
        <w:t>-</w:t>
      </w:r>
      <w:r>
        <w:tab/>
        <w:t>MySQL hỗ trợ các cơ sở dữ liệu lớn, lên tới 50 triệu hàng hoặc nhiều hơn nữa trong một bảng. Kích cỡ file mặc định được giới hạn cho một bảng là 4 GB, nhưng chúng ta có thể tăng kích cỡ này (nếu hệ điều hành có thể xử lý nó) để đạt tới giới hạn lý thuyết là 8 TB.</w:t>
      </w:r>
    </w:p>
    <w:p w14:paraId="4D872615" w14:textId="77777777" w:rsidR="006E46F0" w:rsidRDefault="006E46F0" w:rsidP="006E46F0">
      <w:r>
        <w:t>-</w:t>
      </w:r>
      <w:r>
        <w:tab/>
        <w:t>MySQL là có thể điều chỉnh. Giấy phép GPL mã nguồn mở cho phép lập trình viên sửa đổi phần mềm MySQL để phù hợp với môi trường cụ thể của họ.</w:t>
      </w:r>
    </w:p>
    <w:p w14:paraId="54CCE466" w14:textId="77777777" w:rsidR="006E46F0" w:rsidRDefault="006E46F0" w:rsidP="006E46F0">
      <w:r>
        <w:t>MySQL sử dụng nhiều kiểu dữ liệu, được chia thành 3 loại: kiểu số, kiểu date và time, và kiểu chuỗi.</w:t>
      </w:r>
    </w:p>
    <w:p w14:paraId="5362ED14" w14:textId="77777777" w:rsidR="006E46F0" w:rsidRDefault="006E46F0" w:rsidP="006E46F0">
      <w:r>
        <w:t>Kiểu dữ liệu số trong MySQL</w:t>
      </w:r>
    </w:p>
    <w:p w14:paraId="152DF1CF" w14:textId="77777777" w:rsidR="006E46F0" w:rsidRDefault="006E46F0" w:rsidP="006E46F0">
      <w:r>
        <w:t>MySQL sử dụng tất cả các kiểu dữ liệu số theo chuẩn ANSI SQL. Các kiểu dữ liệu số phổ biến gồm:</w:t>
      </w:r>
    </w:p>
    <w:p w14:paraId="1EA24800" w14:textId="77777777" w:rsidR="006E46F0" w:rsidRDefault="006E46F0" w:rsidP="006E46F0">
      <w:r>
        <w:t>-</w:t>
      </w:r>
      <w:r>
        <w:tab/>
        <w:t>INT: Một số nguyên với kích cỡ thông thường, có thể là signed hoặc unsigned. Nếu có dấu, thì dãy giá trị có thể là từ -2147483648 tới 2147483647, nếu không dấu thì dãy giá trị là từ 0 tới 4294967295. Chúng ta có thể xác định một độ rộng lên tới 11 chữ số.</w:t>
      </w:r>
    </w:p>
    <w:p w14:paraId="52B0EB82" w14:textId="77777777" w:rsidR="006E46F0" w:rsidRDefault="006E46F0" w:rsidP="006E46F0">
      <w:r>
        <w:t>-</w:t>
      </w:r>
      <w:r>
        <w:tab/>
        <w:t>TINYINT: Một số nguyên với kích cỡ rất nhỏ, có thể là signed hoặc unsigned. Nếu có dấu, thì dãy giá trị có thể là từ -128 tới 127, nếu không dấu thì dãy giá trị là từ 0 tới 255. Chúng ta có thể xác định một độ rộng lên tới 4 chữ số.</w:t>
      </w:r>
    </w:p>
    <w:p w14:paraId="6847CD50" w14:textId="77777777" w:rsidR="006E46F0" w:rsidRDefault="006E46F0" w:rsidP="006E46F0">
      <w:r>
        <w:lastRenderedPageBreak/>
        <w:t>-</w:t>
      </w:r>
      <w:r>
        <w:tab/>
        <w:t>SMALLINT: Một số nguyên với kích cỡ nhỏ, có thể là signed hoặc unsigned. Nếu có dấu, thì dãy giá trị có thể là từ -32768 tới 32767, nếu không dấu thì dãy giá trị là từ 0 tới 65535. Chúng ta có thể xác định một độ rộng lên tới 5 chữ số.</w:t>
      </w:r>
    </w:p>
    <w:p w14:paraId="259C7644" w14:textId="77777777" w:rsidR="006E46F0" w:rsidRDefault="006E46F0" w:rsidP="006E46F0">
      <w:r>
        <w:t>-</w:t>
      </w:r>
      <w:r>
        <w:tab/>
        <w:t>MEDIUMINT: Một số nguyên với kích cỡ trung bình, có thể là signed hoặc unsigned. Nếu có dấu, thì dãy giá trị có thể là từ -8388608 tới 8388607, nếu không dấu thì dãy giá trị là từ 0 tới 16777215. Chúng ta có thể xác định một độ rộng lên tới 9 chữ số.</w:t>
      </w:r>
    </w:p>
    <w:p w14:paraId="7E71E05F" w14:textId="77777777" w:rsidR="006E46F0" w:rsidRDefault="006E46F0" w:rsidP="006E46F0">
      <w:r>
        <w:t>-</w:t>
      </w:r>
      <w:r>
        <w:tab/>
        <w:t>BIGINT: Một số nguyên với kích cỡ lớn, có thể là signed hoặc unsigned. Nếu có dấu,thì dãy giá trị có thể là từ -9223372036854775808 tới 9223372036854775807, nếu không dấu thì dãy giá trị là từ 0 tới 18446744073709551615. Chúng ta có thể xác định một độ rộng lên tới 20 chữ số.</w:t>
      </w:r>
    </w:p>
    <w:p w14:paraId="71B99C43" w14:textId="77777777" w:rsidR="006E46F0" w:rsidRDefault="006E46F0" w:rsidP="006E46F0">
      <w:r>
        <w:t>-</w:t>
      </w:r>
      <w:r>
        <w:tab/>
        <w:t>FLOAT(M,D): Một số thực dấu chấm động không dấu. Chúng ta có thể định nghĩa độ dài hiển thị (M) và số vị trí sau dấy phảy (D). Điều này là không bắt buộc và sẽ có mặc định là 10,2: với 2 là số vị trí sau dấu phảy và 10 là số chữ số (bao gồm các phần thập phân). Phần thập phân có thể lên tới 24 vị trí sau dấu phảy đối với một số FLOAT.</w:t>
      </w:r>
    </w:p>
    <w:p w14:paraId="78ACAB00" w14:textId="77777777" w:rsidR="006E46F0" w:rsidRDefault="006E46F0" w:rsidP="006E46F0">
      <w:r>
        <w:t>-</w:t>
      </w:r>
      <w:r>
        <w:tab/>
        <w:t>DOUBLE(M,D): Một số thực dấu chấm động không dấu. Chúng ta có thể định nghĩa độ dài hiển thị (M) và số vị trí sau dấy phảy (D). Điều này là không bắt buộc và sẽ có mặc định là 16,4: với 4 là số vị trí sau dấu phảy và 16 là số chữ số (bao gồm các phần thập phân). Phần thập phân có thể lên tới 53 vị trí sau dấu phảy đối với một số DOUBLE. REAL là đồng nghĩa với DOUBLE.</w:t>
      </w:r>
    </w:p>
    <w:p w14:paraId="1329182A" w14:textId="77777777" w:rsidR="006E46F0" w:rsidRDefault="006E46F0" w:rsidP="006E46F0">
      <w:r>
        <w:t>-</w:t>
      </w:r>
      <w:r>
        <w:tab/>
        <w:t>DECIMAL(M,D): Một kiểu khác của dấu chấm động không dấu. Mỗi chữ số thập phân chiếm 1 byte. Việc định nghĩa độ dài hiển thị (M) và số vị trí sau dấy phảy (D) là bắt buộc. NUMERIC là một từ đồng nghĩa cho DECIMAL.</w:t>
      </w:r>
    </w:p>
    <w:p w14:paraId="2A90ABCC" w14:textId="77777777" w:rsidR="006E46F0" w:rsidRDefault="006E46F0" w:rsidP="006E46F0">
      <w:r>
        <w:t>Kiểu dữ liệu Date và Time trong MySQL</w:t>
      </w:r>
    </w:p>
    <w:p w14:paraId="0B1B6EDB" w14:textId="77777777" w:rsidR="006E46F0" w:rsidRDefault="006E46F0" w:rsidP="006E46F0">
      <w:r>
        <w:t>Kiểu dữ liệu Date và Time được phân loại thành:</w:t>
      </w:r>
    </w:p>
    <w:p w14:paraId="36786E73" w14:textId="77777777" w:rsidR="006E46F0" w:rsidRDefault="006E46F0" w:rsidP="006E46F0">
      <w:r>
        <w:t>-</w:t>
      </w:r>
      <w:r>
        <w:tab/>
        <w:t>DATE: Một date trong định dạng YYYY-MM-DD, giữa 1000-01-01 và 9999-12-31. Ví dụ, ngày 25 tháng 12 năm 2015 sẽ được lưu ở dạng 2015-12-25.</w:t>
      </w:r>
    </w:p>
    <w:p w14:paraId="4531EFAB" w14:textId="77777777" w:rsidR="006E46F0" w:rsidRDefault="006E46F0" w:rsidP="006E46F0">
      <w:r>
        <w:t>-</w:t>
      </w:r>
      <w:r>
        <w:tab/>
        <w:t>DATETIME: Một tổ hợp Date và Time trong định dạng YYYY-MM-DD HH: MM: SS, giữa 1000-01-01 00:00:00 và 9999-12-31 23:59:59. Ví dụ, 3:30 chiều ngày 25 tháng 12, năm 2015 sẽ được lưu ở dạng 2015-12-25 15:30:00.</w:t>
      </w:r>
    </w:p>
    <w:p w14:paraId="27C44E50" w14:textId="77777777" w:rsidR="006E46F0" w:rsidRDefault="006E46F0" w:rsidP="006E46F0">
      <w:r>
        <w:t>-</w:t>
      </w:r>
      <w:r>
        <w:tab/>
        <w:t>TIMESTAMP: Một Timestamp từ giữa nửa đêm ngày 1/1/1970 và 2037. Trông khá giống với định dạng DATETIME trước, khác biệt ở chỗ không có dấu gạch nối giữa các số. Ví dụ, 3:30 chiều ngày 25 tháng 12, năm 2015 sẽ được lưu dưới dạng 20151225153000 ( YYYYMMDDHHMMSS).</w:t>
      </w:r>
    </w:p>
    <w:p w14:paraId="30FD08B6" w14:textId="77777777" w:rsidR="006E46F0" w:rsidRDefault="006E46F0" w:rsidP="006E46F0">
      <w:r>
        <w:t>-</w:t>
      </w:r>
      <w:r>
        <w:tab/>
        <w:t>TIME: Lưu time trong định dạng HH:MM:SS.</w:t>
      </w:r>
    </w:p>
    <w:p w14:paraId="76440A0D" w14:textId="74CD922F" w:rsidR="006E46F0" w:rsidRDefault="006E46F0" w:rsidP="006E46F0">
      <w:r>
        <w:lastRenderedPageBreak/>
        <w:t>-</w:t>
      </w:r>
      <w:r>
        <w:tab/>
        <w:t>YEAR(M): Lưu 1 năm trong định dạng 2 chữ số hoặc 4 chữ số. Nếu độ dài được xác định là 2 (ví dụ: YEAR (2)), YEAR có thể từ 1970 tới 2069 (70 tới 69). Nếu độ dài được xác định là 4, YEAR có thể từ 1901 tới 2155. Độ dài mặc định là 4.</w:t>
      </w:r>
    </w:p>
    <w:p w14:paraId="2B42900E" w14:textId="77777777" w:rsidR="006E46F0" w:rsidRDefault="006E46F0" w:rsidP="006E46F0">
      <w:r>
        <w:t>Kiểu dữ liệu chuỗi trong MySQL</w:t>
      </w:r>
    </w:p>
    <w:p w14:paraId="339D4254" w14:textId="77777777" w:rsidR="006E46F0" w:rsidRDefault="006E46F0" w:rsidP="006E46F0">
      <w:r>
        <w:t>Ngoài các kiểu dữ liệu số hoặc kiểu dữ liệu date và time, thì còn một kiểu dữ liệu mà thường sử dụng nhất trong MySQL là kiểu dữ liệu chuỗi. Dưới đây liệt kê các kiểu dữ liệu chuỗi và phần miêu tả của chúng trong MySQL:</w:t>
      </w:r>
    </w:p>
    <w:p w14:paraId="330650CE" w14:textId="77777777" w:rsidR="006E46F0" w:rsidRDefault="006E46F0" w:rsidP="006E46F0">
      <w:r>
        <w:t>-</w:t>
      </w:r>
      <w:r>
        <w:tab/>
        <w:t>CHAR(M): Một chuỗi có độ dài cố định có độ dài từ 1 tới 255 ký tự (ví dụ CHAR(5)). Nếu giá trị thật của một trường kiểu Char không bằng với độ dài khai báo thì phần thiếu bên phải của nó sẽ được thêm bằng các kí tự trắng một cách tự động. Định nghĩa độ dài là không bắt buộc, giá trị mặc định là 1.</w:t>
      </w:r>
    </w:p>
    <w:p w14:paraId="1456C2D5" w14:textId="5CDBBC24" w:rsidR="006E46F0" w:rsidRDefault="006E46F0" w:rsidP="006E46F0">
      <w:r>
        <w:t>-</w:t>
      </w:r>
      <w:r>
        <w:tab/>
        <w:t>VARCHAR(M): Dữ liệu kiểu chuỗi có độ dài thay đổi, có độ dài từ 1 đến 255 kí tự (ví dụ Varchar (24)). Chúng ta phải định nghĩa độ dài khi tạo một trường VARCHAR.</w:t>
      </w:r>
    </w:p>
    <w:p w14:paraId="5F7D309B" w14:textId="77777777" w:rsidR="006E46F0" w:rsidRDefault="006E46F0" w:rsidP="006E46F0">
      <w:r>
        <w:t>-</w:t>
      </w:r>
      <w:r>
        <w:tab/>
        <w:t>BLOB hoặc TEXT: Trường kiểu này có độ dài tối đa 65535 kí tự. BLOBs là viết tắt của "Binary Large Objects", và được sử dụng để lưu trữ một lượng lớn dữ liệu nhị phân như các bức ảnh hoặc các loại tập tin khác. Với TEXT, trường cũng lưu trữ được một lượng lớn dữ liệu. Điểm khác nhau giữa chúng là: khi sắp xếp và so sánh dữ liệu đã lưu trữ thì với BLOBs là phân biệt kiểu chữ, còn với TEXT là không phân biệt kiểu chữ. Chúng ta không phải xác định độ dài với BLOBs hoặc TEXT.</w:t>
      </w:r>
    </w:p>
    <w:p w14:paraId="60BE923C" w14:textId="77777777" w:rsidR="006E46F0" w:rsidRDefault="006E46F0" w:rsidP="006E46F0">
      <w:r>
        <w:t>-</w:t>
      </w:r>
      <w:r>
        <w:tab/>
        <w:t>TINYBLOB hoặc TINYTEXT: Một cột BLOB hoặc TEXT với độ dài tối đa là 255 ký tự. Chúng ta không cần xác định độ dài với TINYBLOB hoặc TINYTEXT.</w:t>
      </w:r>
    </w:p>
    <w:p w14:paraId="09FCDF2B" w14:textId="77777777" w:rsidR="006E46F0" w:rsidRDefault="006E46F0" w:rsidP="006E46F0">
      <w:r>
        <w:t>-</w:t>
      </w:r>
      <w:r>
        <w:tab/>
        <w:t>MEDIUMBLOB hoặc MEDIUMTEXT: Một cột BLOB hoặc TEXT với độ dài tối đa là 16777215 ký tự. Chúng ta không cần xác định độ dài với MEDIUMBLOB hoặc MEDIUMTEXT.</w:t>
      </w:r>
    </w:p>
    <w:p w14:paraId="450A2028" w14:textId="77777777" w:rsidR="006E46F0" w:rsidRDefault="006E46F0" w:rsidP="006E46F0">
      <w:r>
        <w:t>-</w:t>
      </w:r>
      <w:r>
        <w:tab/>
        <w:t>LONGBLOB hoặc LONGTEXT: Một cột BLOB hoặc TEXT với độ dài tối đa là 4294967295 ký tự. Chúng ta không cần xác định độ dài với LONGBLOB hoặc LONGTEXT.</w:t>
      </w:r>
    </w:p>
    <w:p w14:paraId="254A8A64" w14:textId="30806677" w:rsidR="006E46F0" w:rsidRPr="006E46F0" w:rsidRDefault="006E46F0" w:rsidP="006E46F0">
      <w:r>
        <w:t>-</w:t>
      </w:r>
      <w:r>
        <w:tab/>
        <w:t>ENUM: Khi định nghĩa một trường kiểu này, tức là, ta đã chỉ ra một danh sách các đối tượng mà trường phải nhận (có thể là Null). Ví dụ, nếu ta muốn một trường nào đó chỉ nhận một trong các giá trị "A" hoặc "B" hoặc "C" thì ta phải định nghĩa kiểu ENUM cho nó như sau: ENUM ('A', 'B', 'C'). Và chỉ có các giá trị này (hoặc NULL) có thể xuất hiện trong trường đó.</w:t>
      </w:r>
    </w:p>
    <w:p w14:paraId="1CDC4616" w14:textId="470904D0" w:rsidR="0018781B" w:rsidRDefault="006E46F0" w:rsidP="0018781B">
      <w:pPr>
        <w:pStyle w:val="Heading2"/>
      </w:pPr>
      <w:bookmarkStart w:id="25" w:name="_Toc69397273"/>
      <w:r>
        <w:t>Ngôn ngữ HTML</w:t>
      </w:r>
      <w:bookmarkEnd w:id="25"/>
    </w:p>
    <w:p w14:paraId="6A919095" w14:textId="7FEC6E17" w:rsidR="0018781B" w:rsidRDefault="0018781B" w:rsidP="0018781B">
      <w:pPr>
        <w:pStyle w:val="Heading3"/>
      </w:pPr>
      <w:bookmarkStart w:id="26" w:name="_Toc14042288"/>
      <w:bookmarkStart w:id="27" w:name="_Toc69397274"/>
      <w:r>
        <w:t>Khái niệm</w:t>
      </w:r>
      <w:bookmarkEnd w:id="26"/>
      <w:bookmarkEnd w:id="27"/>
      <w:r>
        <w:t xml:space="preserve"> </w:t>
      </w:r>
    </w:p>
    <w:p w14:paraId="552F7EF8" w14:textId="2870DCB9" w:rsidR="006E46F0" w:rsidRDefault="006E46F0" w:rsidP="006E46F0">
      <w:r>
        <w:t xml:space="preserve">Ngôn ngữ HTML (HyperText Markup Language – ngôn ngữ siêu văn bản) là một trong các loại ngôn ngữ được sử dụng trong lập trình web. Khi truy cập một trang web cụ thể là click </w:t>
      </w:r>
      <w:r>
        <w:lastRenderedPageBreak/>
        <w:t>vào các đường link, chúng ta sẽ được dẫn tới nhiều trang các nhau, và các trang này được gọi là một tài liệu HTML (tập tin HTML)</w:t>
      </w:r>
      <w:r w:rsidR="00236FE4">
        <w:t xml:space="preserve"> </w:t>
      </w:r>
      <w:sdt>
        <w:sdtPr>
          <w:id w:val="373974063"/>
          <w:citation/>
        </w:sdtPr>
        <w:sdtEndPr/>
        <w:sdtContent>
          <w:r w:rsidR="004F5E82">
            <w:fldChar w:fldCharType="begin"/>
          </w:r>
          <w:r w:rsidR="004F5E82">
            <w:instrText xml:space="preserve">CITATION Vie20 \l 1033 </w:instrText>
          </w:r>
          <w:r w:rsidR="004F5E82">
            <w:fldChar w:fldCharType="separate"/>
          </w:r>
          <w:r w:rsidR="004B4BA0">
            <w:rPr>
              <w:noProof/>
            </w:rPr>
            <w:t>[2]</w:t>
          </w:r>
          <w:r w:rsidR="004F5E82">
            <w:fldChar w:fldCharType="end"/>
          </w:r>
        </w:sdtContent>
      </w:sdt>
    </w:p>
    <w:p w14:paraId="1A26E522" w14:textId="77777777" w:rsidR="006E46F0" w:rsidRDefault="006E46F0" w:rsidP="006E46F0">
      <w:r>
        <w:t>Một trang HTML như vậy được cấu thành bởi nhiều phần tử HTML nhỏ và được quy định bằng các thẻ tag. Chúng ta có thể phân biệt một trang web được viết bằng ngôn ngữ HTML hay PHP thông qua đường link của nó. Ở cuối các trang HTML thường hay có đuôi là .HTML hoặc .HTM</w:t>
      </w:r>
    </w:p>
    <w:p w14:paraId="2C48626A" w14:textId="6131188D" w:rsidR="006E46F0" w:rsidRPr="006E46F0" w:rsidRDefault="006E46F0" w:rsidP="006E46F0">
      <w:r>
        <w:t>HTML là ngôn ngữ lập trình web được đánh giá là đơn giản. Mọi trang web, mọi trình duyệt web đều có thể hiển thị tốt ngôn ngữ HTML. Hiện nay, phiên bản mới nhất của HTML là HTML 5 với nhiều tính năng tốt và chất lượng hơn so với các phiên bản cũ của HTML.</w:t>
      </w:r>
    </w:p>
    <w:p w14:paraId="70498CA0" w14:textId="10D0E156" w:rsidR="0018781B" w:rsidRDefault="0018781B" w:rsidP="0018781B">
      <w:pPr>
        <w:pStyle w:val="Heading3"/>
      </w:pPr>
      <w:bookmarkStart w:id="28" w:name="_Toc14042289"/>
      <w:bookmarkStart w:id="29" w:name="_Toc69397275"/>
      <w:r>
        <w:t xml:space="preserve">Vai trò của </w:t>
      </w:r>
      <w:bookmarkEnd w:id="28"/>
      <w:r w:rsidR="006E46F0">
        <w:t>HTML trong lập trình web</w:t>
      </w:r>
      <w:bookmarkEnd w:id="29"/>
    </w:p>
    <w:p w14:paraId="672DF62E" w14:textId="579EF786" w:rsidR="006E46F0" w:rsidRDefault="006E46F0" w:rsidP="006E46F0">
      <w:r>
        <w:t>HTML là một loại ngôn ngữ đánh dấu siêu văn bản nên các chức năng của nó cũng xoay quanh yếu tố này. Cụ thể, HTML giúp cấu thành các cấu trúc cơ bản trên một website (chia khung sườn, bố cục các thành phần trang web) và góp phần hỗ trợ khai báo các tập tin kĩ thuật số như video, nhạc, hình ảnh</w:t>
      </w:r>
      <w:r w:rsidR="004B4BA0">
        <w:t xml:space="preserve"> </w:t>
      </w:r>
      <w:sdt>
        <w:sdtPr>
          <w:id w:val="-148834856"/>
          <w:citation/>
        </w:sdtPr>
        <w:sdtEndPr/>
        <w:sdtContent>
          <w:r w:rsidR="004B4BA0">
            <w:fldChar w:fldCharType="begin"/>
          </w:r>
          <w:r w:rsidR="004B4BA0">
            <w:instrText xml:space="preserve"> CITATION Việ20 \l 1033 </w:instrText>
          </w:r>
          <w:r w:rsidR="004B4BA0">
            <w:fldChar w:fldCharType="separate"/>
          </w:r>
          <w:r w:rsidR="004B4BA0">
            <w:rPr>
              <w:noProof/>
            </w:rPr>
            <w:t>[3]</w:t>
          </w:r>
          <w:r w:rsidR="004B4BA0">
            <w:fldChar w:fldCharType="end"/>
          </w:r>
        </w:sdtContent>
      </w:sdt>
      <w:r>
        <w:t>.</w:t>
      </w:r>
    </w:p>
    <w:p w14:paraId="694A3533" w14:textId="77777777" w:rsidR="006E46F0" w:rsidRDefault="006E46F0" w:rsidP="006E46F0">
      <w:r>
        <w:t>Ưu điểm nổi trội nhất và cũng là thế mạnh của HTML là khả năng xây dựng cấu trúc và khiến trang web đi vào quy củ một hệ thống hoàn chỉnh. HTML chứa những yếu tố cần thiết mà dù website có thuộc thể loại nào, giao tiếp với ngôn ngữ lập trình nào để xử lý dữ liệu thì nó vẫn phải cần đến ngôn ngữ HTML để hiển thị nội dung cho người truy cập.</w:t>
      </w:r>
    </w:p>
    <w:p w14:paraId="5EE7D458" w14:textId="77777777" w:rsidR="006E46F0" w:rsidRDefault="006E46F0" w:rsidP="006E46F0">
      <w:r>
        <w:t>Đối với các lập trình viên hay nhà phát triển web, họ đều phải học HTML như một loại ngôn ngữ cơ bản trước khi bắt tay vào thiết kế trang web nào.</w:t>
      </w:r>
    </w:p>
    <w:p w14:paraId="7ECA269B" w14:textId="77777777" w:rsidR="006E46F0" w:rsidRDefault="006E46F0" w:rsidP="006E46F0">
      <w:r>
        <w:t>Các thẻ trong HTML:</w:t>
      </w:r>
    </w:p>
    <w:p w14:paraId="38615D6C" w14:textId="74F1D6BC" w:rsidR="006E46F0" w:rsidRDefault="006E46F0" w:rsidP="006E46F0">
      <w:r>
        <w:t>Các trang HTML được quy định bằng các thẻ tag. Những thẻ này được chứa trong các dấu ngoặc đơn dạng: &lt;tên thẻ&gt;. Trừ một vài thẻ đặc biệt, hầu hết các thẻ cơ bản đều có các thẻ đóng tương ứng với nó. Ví dụ, thẻ &lt;html&gt; có thẻ đóng tương ứng là &lt;/html&gt;, thẻ &lt;body&gt; có thẻ đóng tương ứng là &lt;/body&gt; … Bảng 1.1 là các mẫu thẻ tag thường gặp trong HTML.</w:t>
      </w:r>
    </w:p>
    <w:p w14:paraId="2336CBEE" w14:textId="6CAA2870" w:rsidR="006E46F0" w:rsidRDefault="006E46F0" w:rsidP="006E46F0">
      <w:pPr>
        <w:pStyle w:val="Heading2"/>
      </w:pPr>
      <w:bookmarkStart w:id="30" w:name="_Toc69397276"/>
      <w:r>
        <w:t>Ngôn ngữ CSS</w:t>
      </w:r>
      <w:bookmarkEnd w:id="30"/>
    </w:p>
    <w:p w14:paraId="083A2FD3" w14:textId="56DE3F81" w:rsidR="006E46F0" w:rsidRDefault="006E46F0" w:rsidP="006E46F0">
      <w:pPr>
        <w:pStyle w:val="Heading3"/>
      </w:pPr>
      <w:bookmarkStart w:id="31" w:name="_Toc69397277"/>
      <w:r>
        <w:t>Khái niệm</w:t>
      </w:r>
      <w:bookmarkEnd w:id="31"/>
      <w:r>
        <w:t xml:space="preserve"> </w:t>
      </w:r>
    </w:p>
    <w:p w14:paraId="42DADE76" w14:textId="70969413" w:rsidR="006E46F0" w:rsidRDefault="004B4BA0" w:rsidP="006E46F0">
      <w:r>
        <w:t xml:space="preserve">Theo </w:t>
      </w:r>
      <w:r w:rsidRPr="004B4BA0">
        <w:t xml:space="preserve">viettuts </w:t>
      </w:r>
      <w:sdt>
        <w:sdtPr>
          <w:id w:val="-979770258"/>
          <w:citation/>
        </w:sdtPr>
        <w:sdtEndPr/>
        <w:sdtContent>
          <w:r>
            <w:fldChar w:fldCharType="begin"/>
          </w:r>
          <w:r>
            <w:instrText xml:space="preserve"> CITATION vie20 \l 1033 </w:instrText>
          </w:r>
          <w:r>
            <w:fldChar w:fldCharType="separate"/>
          </w:r>
          <w:r>
            <w:rPr>
              <w:noProof/>
            </w:rPr>
            <w:t>[4]</w:t>
          </w:r>
          <w:r>
            <w:fldChar w:fldCharType="end"/>
          </w:r>
        </w:sdtContent>
      </w:sdt>
      <w:r>
        <w:t xml:space="preserve"> CSS </w:t>
      </w:r>
      <w:r w:rsidR="006E46F0">
        <w:t>là viết tắt của Cascading Style Sheets. Đây là một ngôn style sheet được sử dụng để mô tả giao diện và định dạng của một tài liệu viết bằng ngôn ngữ đánh dấu (markup). CSS cung cấp một tính năng bổ sung cho HTML. CSS thường được sử dụng với HTML để thay đổi phong cách của trang web và giao diện người dùng. Ngôn ngữ này cũng có thể được sử dụng với bất kỳ loại tài liệu XML nào bao gồm cả XML đơn giản, SVG và XUL.</w:t>
      </w:r>
    </w:p>
    <w:p w14:paraId="27372A95" w14:textId="61952111" w:rsidR="006E46F0" w:rsidRPr="006E46F0" w:rsidRDefault="006E46F0" w:rsidP="006E46F0">
      <w:r>
        <w:t>CSS được sử dụng cùng với HTML và JavaScript trong hầu hết các trang web để tạo giao diện người dùng cho các ứng dụng web và giao diện người dùng cho nhiều ứng dụng di động.</w:t>
      </w:r>
    </w:p>
    <w:p w14:paraId="55BE7F9F" w14:textId="600FC816" w:rsidR="006E46F0" w:rsidRDefault="006E46F0" w:rsidP="006E46F0">
      <w:pPr>
        <w:pStyle w:val="Heading3"/>
      </w:pPr>
      <w:bookmarkStart w:id="32" w:name="_Toc69397278"/>
      <w:r>
        <w:lastRenderedPageBreak/>
        <w:t xml:space="preserve">Vai trò của </w:t>
      </w:r>
      <w:r w:rsidR="00ED5658">
        <w:t>CSS</w:t>
      </w:r>
      <w:r>
        <w:t xml:space="preserve"> trong lập trình web</w:t>
      </w:r>
      <w:bookmarkEnd w:id="32"/>
    </w:p>
    <w:p w14:paraId="3E80CCF6" w14:textId="77777777" w:rsidR="00ED5658" w:rsidRDefault="00ED5658" w:rsidP="00ED5658">
      <w:r>
        <w:t>-</w:t>
      </w:r>
      <w:r>
        <w:tab/>
        <w:t>Giải quyết một vấn đề lớn:</w:t>
      </w:r>
    </w:p>
    <w:p w14:paraId="6E43C6D7" w14:textId="77777777" w:rsidR="00ED5658" w:rsidRDefault="00ED5658" w:rsidP="00ED5658">
      <w:r>
        <w:t xml:space="preserve">Trước khi có CSS, các thẻ như phông chữ, màu sắc, kiểu nền, các sắp xếp phần tử, đường viền và kích thước phải được lặp lại trên mọi trang web. Đây là một quá trình rất dài tốn thời gian và công sức. </w:t>
      </w:r>
    </w:p>
    <w:p w14:paraId="39301F44" w14:textId="77777777" w:rsidR="00ED5658" w:rsidRDefault="00ED5658" w:rsidP="00ED5658">
      <w:r>
        <w:t>-</w:t>
      </w:r>
      <w:r>
        <w:tab/>
        <w:t xml:space="preserve">Tiết kiệm rất nhiều thời gian: </w:t>
      </w:r>
    </w:p>
    <w:p w14:paraId="062C429B" w14:textId="77777777" w:rsidR="00ED5658" w:rsidRDefault="00ED5658" w:rsidP="00ED5658">
      <w:r>
        <w:t>Định nghĩa kiểu CSS được lưu trong các tệp CSS bên ngoài vì vậy có thể thay đổi toàn bộ trang web bằng cách thay đổi chỉ một tệp.</w:t>
      </w:r>
    </w:p>
    <w:p w14:paraId="6B03F20C" w14:textId="77777777" w:rsidR="00ED5658" w:rsidRDefault="00ED5658" w:rsidP="00ED5658">
      <w:r>
        <w:t>-</w:t>
      </w:r>
      <w:r>
        <w:tab/>
        <w:t>Cung cấp thêm các thuộc tính:</w:t>
      </w:r>
    </w:p>
    <w:p w14:paraId="587BCF77" w14:textId="0EBA9493" w:rsidR="00ED5658" w:rsidRDefault="00ED5658" w:rsidP="00ED5658">
      <w:r>
        <w:t>CSS cung cấp các thuộc tính chi tiết hơn HTML để định nghĩa giao diện của trang web</w:t>
      </w:r>
      <w:r w:rsidR="004B4BA0">
        <w:t xml:space="preserve"> </w:t>
      </w:r>
      <w:sdt>
        <w:sdtPr>
          <w:id w:val="-1313781986"/>
          <w:citation/>
        </w:sdtPr>
        <w:sdtEndPr/>
        <w:sdtContent>
          <w:r w:rsidR="004B4BA0">
            <w:fldChar w:fldCharType="begin"/>
          </w:r>
          <w:r w:rsidR="004B4BA0">
            <w:instrText xml:space="preserve"> CITATION top20 \l 1033 </w:instrText>
          </w:r>
          <w:r w:rsidR="004B4BA0">
            <w:fldChar w:fldCharType="separate"/>
          </w:r>
          <w:r w:rsidR="004B4BA0">
            <w:rPr>
              <w:noProof/>
            </w:rPr>
            <w:t>[5]</w:t>
          </w:r>
          <w:r w:rsidR="004B4BA0">
            <w:fldChar w:fldCharType="end"/>
          </w:r>
        </w:sdtContent>
      </w:sdt>
      <w:r>
        <w:t>.</w:t>
      </w:r>
    </w:p>
    <w:p w14:paraId="3D043E23" w14:textId="6D0A9A04" w:rsidR="00337F9C" w:rsidRDefault="00337F9C" w:rsidP="00337F9C">
      <w:pPr>
        <w:pStyle w:val="Heading2"/>
      </w:pPr>
      <w:bookmarkStart w:id="33" w:name="_Toc69397279"/>
      <w:r>
        <w:t xml:space="preserve">Ngôn ngữ </w:t>
      </w:r>
      <w:r w:rsidR="00A23C2E">
        <w:t>JavaScript</w:t>
      </w:r>
      <w:bookmarkEnd w:id="33"/>
    </w:p>
    <w:p w14:paraId="66D08C0B" w14:textId="77777777" w:rsidR="00337F9C" w:rsidRDefault="00337F9C" w:rsidP="00337F9C">
      <w:pPr>
        <w:pStyle w:val="Heading3"/>
      </w:pPr>
      <w:bookmarkStart w:id="34" w:name="_Toc69397280"/>
      <w:r>
        <w:t>Khái niệm</w:t>
      </w:r>
      <w:bookmarkEnd w:id="34"/>
      <w:r>
        <w:t xml:space="preserve"> </w:t>
      </w:r>
    </w:p>
    <w:p w14:paraId="78BAB79D" w14:textId="69C3DB5D" w:rsidR="00C83FDF" w:rsidRDefault="00C83FDF" w:rsidP="00C83FDF">
      <w:r>
        <w:t>JavaScript</w:t>
      </w:r>
      <w:r w:rsidR="002B5F55">
        <w:t xml:space="preserve"> </w:t>
      </w:r>
      <w:r>
        <w:t>là một ngôn ngữ lập trình thông dịch được phát triển từ các ý niệm nguyên mẫu. Ngôn ngữ này được dùng rộng rãi cho các trang web (phía người dùng) cũng như phía máy chủ (với Nodejs). Nó vốn được phát triển bởi Brendan Eich tại Hãng truyền thông Netscape với cái tên đầu tiên Mocha, rồi sau đó đổi tên thành LiveScript, và cuối cùng thành JavaScript. Giống Java, JavaScript có cú pháp tương tự C, nhưng nó gần với Self hơn Java. .js là phần mở rộng thường được dùng cho tập tin mã nguồn JavaScript.</w:t>
      </w:r>
      <w:r w:rsidR="004F5E82">
        <w:t xml:space="preserve"> </w:t>
      </w:r>
      <w:sdt>
        <w:sdtPr>
          <w:id w:val="-998103171"/>
          <w:citation/>
        </w:sdtPr>
        <w:sdtEndPr/>
        <w:sdtContent>
          <w:r w:rsidR="004F5E82">
            <w:fldChar w:fldCharType="begin"/>
          </w:r>
          <w:r w:rsidR="004F5E82">
            <w:instrText xml:space="preserve"> CITATION Hai19 \l 1033 </w:instrText>
          </w:r>
          <w:r w:rsidR="004F5E82">
            <w:fldChar w:fldCharType="separate"/>
          </w:r>
          <w:r w:rsidR="004B4BA0">
            <w:rPr>
              <w:noProof/>
            </w:rPr>
            <w:t>[6]</w:t>
          </w:r>
          <w:r w:rsidR="004F5E82">
            <w:fldChar w:fldCharType="end"/>
          </w:r>
        </w:sdtContent>
      </w:sdt>
    </w:p>
    <w:p w14:paraId="6988B7E8" w14:textId="3992F36D" w:rsidR="00337F9C" w:rsidRPr="00ED5658" w:rsidRDefault="00C83FDF" w:rsidP="00C83FDF">
      <w:r>
        <w:t>Phiên bản mới nhất của JavaScript là ECMAScript 7</w:t>
      </w:r>
      <w:r w:rsidR="002B5F55">
        <w:t xml:space="preserve"> </w:t>
      </w:r>
      <w:sdt>
        <w:sdtPr>
          <w:id w:val="-176123863"/>
          <w:citation/>
        </w:sdtPr>
        <w:sdtEndPr/>
        <w:sdtContent>
          <w:r w:rsidR="004F5E82">
            <w:fldChar w:fldCharType="begin"/>
          </w:r>
          <w:r w:rsidR="004F5E82">
            <w:instrText xml:space="preserve"> CITATION tro19 \l 1033 </w:instrText>
          </w:r>
          <w:r w:rsidR="004F5E82">
            <w:fldChar w:fldCharType="separate"/>
          </w:r>
          <w:r w:rsidR="004B4BA0">
            <w:rPr>
              <w:noProof/>
            </w:rPr>
            <w:t>[7]</w:t>
          </w:r>
          <w:r w:rsidR="004F5E82">
            <w:fldChar w:fldCharType="end"/>
          </w:r>
        </w:sdtContent>
      </w:sdt>
      <w:r>
        <w:t>. ECMAScript là phiên bản chuẩn hóa của JavaScript. Trình duyệt Mozilla phiên bản 1.8 beta 1 có hỗ trợ không đầy đủ cho E4X - phần mở rộng cho JavaScript hỗ trợ làm việc với XML, được chuẩn hóa trong ECMA-357.</w:t>
      </w:r>
    </w:p>
    <w:p w14:paraId="46A64FD1" w14:textId="77777777" w:rsidR="00166B00" w:rsidRDefault="00166B00" w:rsidP="00166B00">
      <w:pPr>
        <w:pStyle w:val="Heading2"/>
      </w:pPr>
      <w:bookmarkStart w:id="35" w:name="_Toc14042292"/>
      <w:bookmarkStart w:id="36" w:name="_Toc69397281"/>
      <w:r>
        <w:t>Ngôn ngữ PHP</w:t>
      </w:r>
      <w:bookmarkEnd w:id="35"/>
      <w:bookmarkEnd w:id="36"/>
    </w:p>
    <w:p w14:paraId="754A1DAA" w14:textId="77777777" w:rsidR="009D5340" w:rsidRDefault="009D5340" w:rsidP="005A0369">
      <w:pPr>
        <w:pStyle w:val="Heading3"/>
        <w:numPr>
          <w:ilvl w:val="2"/>
          <w:numId w:val="12"/>
        </w:numPr>
      </w:pPr>
      <w:bookmarkStart w:id="37" w:name="_Toc14042293"/>
      <w:bookmarkStart w:id="38" w:name="_Toc69397282"/>
      <w:bookmarkStart w:id="39" w:name="_Toc14042297"/>
      <w:r>
        <w:t>Khái niệm</w:t>
      </w:r>
      <w:bookmarkEnd w:id="37"/>
      <w:bookmarkEnd w:id="38"/>
    </w:p>
    <w:p w14:paraId="37610B47" w14:textId="461DD4E2" w:rsidR="009D5340" w:rsidRDefault="009D5340" w:rsidP="009D5340">
      <w:r>
        <w:t>Theo</w:t>
      </w:r>
      <w:r w:rsidR="00161BC1">
        <w:t xml:space="preserve"> </w:t>
      </w:r>
      <w:r>
        <w:t>PHP</w:t>
      </w:r>
      <w:r w:rsidR="00161BC1">
        <w:t xml:space="preserve"> </w:t>
      </w:r>
      <w:sdt>
        <w:sdtPr>
          <w:id w:val="1116251133"/>
          <w:citation/>
        </w:sdtPr>
        <w:sdtEndPr/>
        <w:sdtContent>
          <w:r w:rsidR="00161BC1">
            <w:fldChar w:fldCharType="begin"/>
          </w:r>
          <w:r w:rsidR="00161BC1">
            <w:instrText xml:space="preserve"> CITATION Wik19 \l 1033 </w:instrText>
          </w:r>
          <w:r w:rsidR="00161BC1">
            <w:fldChar w:fldCharType="separate"/>
          </w:r>
          <w:r w:rsidR="004B4BA0">
            <w:rPr>
              <w:noProof/>
            </w:rPr>
            <w:t>[8]</w:t>
          </w:r>
          <w:r w:rsidR="00161BC1">
            <w:fldChar w:fldCharType="end"/>
          </w:r>
        </w:sdtContent>
      </w:sdt>
      <w:r w:rsidR="00161BC1">
        <w:t xml:space="preserve"> </w:t>
      </w:r>
      <w:r>
        <w:t>(viết tắt hồi quy: “PHP: Hypertext Preprocessor”) là một ngôn ngữ lập trình kịch bản, hay một loại mã lệnh chủ yếu dùng để phát triển ứng dụng viết cho máy chủ, mã nguồn mở, dùng cho mục đích tổng quát, nó rất thích hợp với lập trình web và có thể dễ dàng nhúng vào trang HTML. Do được tối ưu hóa cho các ứng dụng web, tốc độ nhanh, nhỏ gọn, cú pháp giống với C hay Java, dễ học và thời gian xây dựng sản phẩm tương đối ngắn nên PHP đã nhanh chóng trở thành 1 ngôn ngữ lập trình web phổ biến nhất thế giới</w:t>
      </w:r>
      <w:r w:rsidR="00161BC1">
        <w:t xml:space="preserve">. </w:t>
      </w:r>
    </w:p>
    <w:p w14:paraId="20FA7AD6" w14:textId="77777777" w:rsidR="009D5340" w:rsidRDefault="009D5340" w:rsidP="005A0369">
      <w:pPr>
        <w:pStyle w:val="Heading3"/>
        <w:numPr>
          <w:ilvl w:val="2"/>
          <w:numId w:val="12"/>
        </w:numPr>
      </w:pPr>
      <w:bookmarkStart w:id="40" w:name="_Toc14042294"/>
      <w:bookmarkStart w:id="41" w:name="_Toc69397283"/>
      <w:r>
        <w:t>Lịch sử phát triển của PHP</w:t>
      </w:r>
      <w:bookmarkEnd w:id="40"/>
      <w:bookmarkEnd w:id="41"/>
    </w:p>
    <w:p w14:paraId="444727A1" w14:textId="77777777" w:rsidR="009D5340" w:rsidRDefault="009D5340" w:rsidP="009D5340">
      <w:r>
        <w:t xml:space="preserve">PHP mà chúng ta biết đến ngày nay là sự kế thừa của một sản phẩm có tên là PHP/FI. Được viết bởi Rasmus Lerdorf, bản PHP đầu tiên là một tập hợp đơn giản các Common </w:t>
      </w:r>
      <w:r>
        <w:lastRenderedPageBreak/>
        <w:t>Gateway Interface (CGI) – một chuẩn giao tiếp giữa client và server – nhị phân viết bằng ngôn ngữ C. Ban đầu, Rasmus sử dụng nó để theo dõi người dùng truy cập vào hồ sơ cá nhân trên internet của mình. Vì vậy, ông đặt tên nó là “Personal Home Page Tools”. Theo thời gian, nhiều tính năng mới được thêm vào, và Rasmus đã viết lại PHP Tools này, tạo ra một công cụ lớn hơn và phong phú hơn về tính năng. Mô hình mới này có khả năng tương tác với cơ sở dữ liệu, và hơn nữa, nó giúp cho người dùng, có thể tạo ra một ứng dụng web động, ví dụ như guestbooks.</w:t>
      </w:r>
    </w:p>
    <w:p w14:paraId="78C814B1" w14:textId="77777777" w:rsidR="009D5340" w:rsidRDefault="009D5340" w:rsidP="009D5340">
      <w:r>
        <w:t xml:space="preserve">Tháng 6/1995, Rasmus public mã nguồn của PHP Tools ra cộng đồng, cho phép các nhà phát triển có thể sử dụng và phát triển nó một cách miễn phí. Tháng 9/1995, Rasmus mở rộng PHP, thêm vào công cụ có tên là FI (Forms Interpreter), và một số chức năng như chúng ta biết ngày nay. Nó có 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 </w:t>
      </w:r>
    </w:p>
    <w:p w14:paraId="2ECEB5E6" w14:textId="77777777" w:rsidR="009D5340" w:rsidRDefault="009D5340" w:rsidP="009D5340">
      <w:r>
        <w:t xml:space="preserve">Vào năm 1997,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 Tuy đã có tới hàng nghìn người tham gia đóng góp vào việc tu chỉnh mã nguồn của dự án này thì vào thời đó nó vẫn chủ yếu chỉ là dự án của một người. </w:t>
      </w:r>
    </w:p>
    <w:p w14:paraId="4B250C19" w14:textId="7E4F61DF" w:rsidR="009D5340" w:rsidRDefault="009D5340" w:rsidP="009D5340">
      <w:r>
        <w:t>PHP/FI 2.0 được chính thức công bố vào tháng 11 năm 1997, sau một thời gian khá dài chỉ được công bố dưới dạng các bản beta. Nhưng không lâu sau đó, nó đã được thay thế bởi các bản alpha đầu tiên của PHP 3.0, và tiếp sau đó là PHP 4, PHP 5.</w:t>
      </w:r>
      <w:r w:rsidR="0006458C">
        <w:t xml:space="preserve"> </w:t>
      </w:r>
      <w:sdt>
        <w:sdtPr>
          <w:id w:val="1752152796"/>
          <w:citation/>
        </w:sdtPr>
        <w:sdtEndPr/>
        <w:sdtContent>
          <w:r w:rsidR="00161BC1">
            <w:fldChar w:fldCharType="begin"/>
          </w:r>
          <w:r w:rsidR="00161BC1">
            <w:instrText xml:space="preserve">CITATION Wik19 \l 1033 </w:instrText>
          </w:r>
          <w:r w:rsidR="00161BC1">
            <w:fldChar w:fldCharType="separate"/>
          </w:r>
          <w:r w:rsidR="004B4BA0">
            <w:rPr>
              <w:noProof/>
            </w:rPr>
            <w:t>[8]</w:t>
          </w:r>
          <w:r w:rsidR="00161BC1">
            <w:fldChar w:fldCharType="end"/>
          </w:r>
        </w:sdtContent>
      </w:sdt>
    </w:p>
    <w:p w14:paraId="674E0939" w14:textId="77777777" w:rsidR="009D5340" w:rsidRDefault="009D5340" w:rsidP="005A0369">
      <w:pPr>
        <w:pStyle w:val="Heading3"/>
        <w:numPr>
          <w:ilvl w:val="2"/>
          <w:numId w:val="12"/>
        </w:numPr>
      </w:pPr>
      <w:bookmarkStart w:id="42" w:name="_Toc14042295"/>
      <w:bookmarkStart w:id="43" w:name="_Toc69397284"/>
      <w:r>
        <w:t>Quy trình hoạt động của PHP</w:t>
      </w:r>
      <w:bookmarkEnd w:id="42"/>
      <w:bookmarkEnd w:id="43"/>
    </w:p>
    <w:p w14:paraId="37C4D05C" w14:textId="77777777" w:rsidR="009D5340" w:rsidRDefault="009D5340" w:rsidP="009D5340">
      <w:r>
        <w:t>Khi người sử dụng gọi trang PHP, Web Server sẽ triệu gọi PHP Engine để thông dịch dịch trang PHP và trả kết quả cho người dùng như hình bên dưới.</w:t>
      </w:r>
    </w:p>
    <w:p w14:paraId="14170A94" w14:textId="77777777" w:rsidR="00FC3534" w:rsidRDefault="009D5340" w:rsidP="003A6C98">
      <w:pPr>
        <w:keepNext/>
        <w:ind w:firstLine="0"/>
        <w:jc w:val="center"/>
      </w:pPr>
      <w:r>
        <w:rPr>
          <w:noProof/>
          <w:lang w:eastAsia="ja-JP"/>
        </w:rPr>
        <w:lastRenderedPageBreak/>
        <w:drawing>
          <wp:inline distT="0" distB="0" distL="0" distR="0" wp14:anchorId="518EFB43" wp14:editId="265C7EA5">
            <wp:extent cx="5191126" cy="4105275"/>
            <wp:effectExtent l="0" t="0" r="9525" b="9525"/>
            <wp:docPr id="853782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1"/>
                    <pic:cNvPicPr/>
                  </pic:nvPicPr>
                  <pic:blipFill>
                    <a:blip r:embed="rId19">
                      <a:extLst>
                        <a:ext uri="{28A0092B-C50C-407E-A947-70E740481C1C}">
                          <a14:useLocalDpi xmlns:a14="http://schemas.microsoft.com/office/drawing/2010/main" val="0"/>
                        </a:ext>
                      </a:extLst>
                    </a:blip>
                    <a:stretch>
                      <a:fillRect/>
                    </a:stretch>
                  </pic:blipFill>
                  <pic:spPr>
                    <a:xfrm>
                      <a:off x="0" y="0"/>
                      <a:ext cx="5191126" cy="4105275"/>
                    </a:xfrm>
                    <a:prstGeom prst="rect">
                      <a:avLst/>
                    </a:prstGeom>
                  </pic:spPr>
                </pic:pic>
              </a:graphicData>
            </a:graphic>
          </wp:inline>
        </w:drawing>
      </w:r>
    </w:p>
    <w:p w14:paraId="76B4372B" w14:textId="03EE3146" w:rsidR="00FC3534" w:rsidRDefault="00FC3534" w:rsidP="00FC3534">
      <w:pPr>
        <w:pStyle w:val="Caption"/>
      </w:pPr>
      <w:bookmarkStart w:id="44" w:name="_Toc78050954"/>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2</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w:t>
      </w:r>
      <w:r w:rsidR="00011E65">
        <w:rPr>
          <w:noProof/>
        </w:rPr>
        <w:fldChar w:fldCharType="end"/>
      </w:r>
      <w:r>
        <w:t xml:space="preserve"> Quy trình hoạt động của PHP</w:t>
      </w:r>
      <w:r w:rsidR="00161BC1">
        <w:t xml:space="preserve"> </w:t>
      </w:r>
      <w:sdt>
        <w:sdtPr>
          <w:id w:val="-408772424"/>
          <w:citation/>
        </w:sdtPr>
        <w:sdtEndPr/>
        <w:sdtContent>
          <w:r w:rsidR="00161BC1">
            <w:fldChar w:fldCharType="begin"/>
          </w:r>
          <w:r w:rsidR="00161BC1">
            <w:instrText xml:space="preserve"> CITATION hoc20 \l 1033 </w:instrText>
          </w:r>
          <w:r w:rsidR="00161BC1">
            <w:fldChar w:fldCharType="separate"/>
          </w:r>
          <w:r w:rsidR="004B4BA0">
            <w:rPr>
              <w:noProof/>
            </w:rPr>
            <w:t>[9]</w:t>
          </w:r>
          <w:r w:rsidR="00161BC1">
            <w:fldChar w:fldCharType="end"/>
          </w:r>
        </w:sdtContent>
      </w:sdt>
      <w:bookmarkEnd w:id="44"/>
    </w:p>
    <w:p w14:paraId="0C48345F" w14:textId="77777777" w:rsidR="009D5340" w:rsidRDefault="009D5340" w:rsidP="005A0369">
      <w:pPr>
        <w:pStyle w:val="Heading3"/>
        <w:numPr>
          <w:ilvl w:val="2"/>
          <w:numId w:val="12"/>
        </w:numPr>
      </w:pPr>
      <w:bookmarkStart w:id="45" w:name="_Toc14042296"/>
      <w:bookmarkStart w:id="46" w:name="_Toc69397285"/>
      <w:r>
        <w:t>Ưu nhược điểm của ngôn ngữ PHP</w:t>
      </w:r>
      <w:bookmarkEnd w:id="45"/>
      <w:bookmarkEnd w:id="46"/>
    </w:p>
    <w:p w14:paraId="490DD722" w14:textId="77777777" w:rsidR="009D5340" w:rsidRDefault="009D5340" w:rsidP="009F3DAF">
      <w:pPr>
        <w:pStyle w:val="Heading4"/>
      </w:pPr>
      <w:r>
        <w:t>Ưu điểm</w:t>
      </w:r>
    </w:p>
    <w:p w14:paraId="33031D27" w14:textId="77777777" w:rsidR="009D5340" w:rsidRDefault="009D5340" w:rsidP="005A0369">
      <w:pPr>
        <w:pStyle w:val="ListParagraph"/>
        <w:numPr>
          <w:ilvl w:val="0"/>
          <w:numId w:val="11"/>
        </w:numPr>
        <w:ind w:left="360"/>
      </w:pPr>
      <w:r>
        <w:t>PHP là mã nguồn mở nên sử dụng hoàn toàn miễn phí.</w:t>
      </w:r>
    </w:p>
    <w:p w14:paraId="198226EE" w14:textId="77777777" w:rsidR="009D5340" w:rsidRDefault="009D5340" w:rsidP="005A0369">
      <w:pPr>
        <w:pStyle w:val="ListParagraph"/>
        <w:numPr>
          <w:ilvl w:val="0"/>
          <w:numId w:val="11"/>
        </w:numPr>
        <w:ind w:left="360"/>
      </w:pPr>
      <w:r>
        <w:t>PHP hoạt động với tốc độ rất nhanh và hiệu quả.</w:t>
      </w:r>
    </w:p>
    <w:p w14:paraId="311C300F" w14:textId="77777777" w:rsidR="009D5340" w:rsidRDefault="009D5340" w:rsidP="005A0369">
      <w:pPr>
        <w:pStyle w:val="ListParagraph"/>
        <w:numPr>
          <w:ilvl w:val="0"/>
          <w:numId w:val="11"/>
        </w:numPr>
        <w:ind w:left="360"/>
      </w:pPr>
      <w:r>
        <w:t>PHP hỗ trợ hàng kết nối đến hàng triệu hệ quản trị cơ sở khác nhau.</w:t>
      </w:r>
    </w:p>
    <w:p w14:paraId="216C80C0" w14:textId="77777777" w:rsidR="009D5340" w:rsidRDefault="009D5340" w:rsidP="005A0369">
      <w:pPr>
        <w:pStyle w:val="ListParagraph"/>
        <w:numPr>
          <w:ilvl w:val="0"/>
          <w:numId w:val="11"/>
        </w:numPr>
        <w:ind w:left="360"/>
      </w:pPr>
      <w:r>
        <w:t>Cấu trúc PHP đơn giản, dễ sử dụng cho người mới bắt đầu nhập môn lập trình web.</w:t>
      </w:r>
    </w:p>
    <w:p w14:paraId="5A93FC4C" w14:textId="77777777" w:rsidR="009D5340" w:rsidRDefault="009D5340" w:rsidP="005A0369">
      <w:pPr>
        <w:pStyle w:val="ListParagraph"/>
        <w:numPr>
          <w:ilvl w:val="0"/>
          <w:numId w:val="11"/>
        </w:numPr>
        <w:ind w:left="360"/>
      </w:pPr>
      <w:r>
        <w:t>Cung cấp một hệ thống dữ liệu phong phú. Do từ đầu, PHP được xây dựng và phát triển các ứng dụng trên web nên nó cung cấp rất nhiều hàm xây dựng sẵn giúp dễ dàng thực hiện các công việc như: Gửi, nhận email, làm việc với Cookie.</w:t>
      </w:r>
    </w:p>
    <w:p w14:paraId="7A42D270" w14:textId="77777777" w:rsidR="009D5340" w:rsidRDefault="009D5340" w:rsidP="005A0369">
      <w:pPr>
        <w:pStyle w:val="ListParagraph"/>
        <w:numPr>
          <w:ilvl w:val="0"/>
          <w:numId w:val="11"/>
        </w:numPr>
        <w:ind w:left="360"/>
      </w:pPr>
      <w:r>
        <w:t>Thư viện phong phú và cộng đồng hỗ trợ mạnh mẽ nên dễ dàng tìm được các nguồn tài liệu cũng như nhận được sự hỗ trợ đắc lực mỗi khí có khó khăn.</w:t>
      </w:r>
    </w:p>
    <w:p w14:paraId="709002ED" w14:textId="77777777" w:rsidR="009D5340" w:rsidRDefault="009D5340" w:rsidP="005A0369">
      <w:pPr>
        <w:pStyle w:val="ListParagraph"/>
        <w:numPr>
          <w:ilvl w:val="0"/>
          <w:numId w:val="11"/>
        </w:numPr>
        <w:ind w:left="360"/>
      </w:pPr>
      <w:r>
        <w:t>Có thể sử dụng trên nhiều hệ điều hành. Thậm chí, các lập trình viên có thể đưa mã này chạy trên các hệ điều hành khác mà không phải sửa đổi lại mã.</w:t>
      </w:r>
    </w:p>
    <w:p w14:paraId="5FCD4232" w14:textId="77777777" w:rsidR="009D5340" w:rsidRDefault="009D5340" w:rsidP="009F3DAF">
      <w:pPr>
        <w:pStyle w:val="Heading4"/>
      </w:pPr>
      <w:r>
        <w:t>Nhược điểm</w:t>
      </w:r>
    </w:p>
    <w:p w14:paraId="60715AFE" w14:textId="77777777" w:rsidR="009D5340" w:rsidRDefault="009D5340" w:rsidP="005A0369">
      <w:pPr>
        <w:pStyle w:val="ListParagraph"/>
        <w:numPr>
          <w:ilvl w:val="0"/>
          <w:numId w:val="11"/>
        </w:numPr>
        <w:ind w:left="360"/>
      </w:pPr>
      <w:r>
        <w:t>Cấu trúc ngữ pháp không được gọn gàng, đẹp mắt như những ngôn ngữ lập trình khác.</w:t>
      </w:r>
    </w:p>
    <w:p w14:paraId="23983763" w14:textId="0159A98A" w:rsidR="009D5340" w:rsidRDefault="009D5340" w:rsidP="005A0369">
      <w:pPr>
        <w:pStyle w:val="ListParagraph"/>
        <w:numPr>
          <w:ilvl w:val="0"/>
          <w:numId w:val="11"/>
        </w:numPr>
        <w:ind w:left="360"/>
      </w:pPr>
      <w:r>
        <w:t>PHP chỉ hoạt động trên các ứng dụng Web.</w:t>
      </w:r>
    </w:p>
    <w:p w14:paraId="4FA1B1C7" w14:textId="1BE4B272" w:rsidR="00166B00" w:rsidRDefault="00166B00" w:rsidP="00166B00">
      <w:pPr>
        <w:pStyle w:val="Heading2"/>
      </w:pPr>
      <w:bookmarkStart w:id="47" w:name="_Toc69397286"/>
      <w:r>
        <w:lastRenderedPageBreak/>
        <w:t>Laravel framework</w:t>
      </w:r>
      <w:bookmarkEnd w:id="39"/>
      <w:bookmarkEnd w:id="47"/>
    </w:p>
    <w:p w14:paraId="3BCAF163" w14:textId="77777777" w:rsidR="009D5340" w:rsidRDefault="009D5340" w:rsidP="005A0369">
      <w:pPr>
        <w:pStyle w:val="Heading3"/>
        <w:numPr>
          <w:ilvl w:val="2"/>
          <w:numId w:val="12"/>
        </w:numPr>
      </w:pPr>
      <w:bookmarkStart w:id="48" w:name="_Toc14042298"/>
      <w:bookmarkStart w:id="49" w:name="_Toc69397287"/>
      <w:r>
        <w:t>Framework là gì</w:t>
      </w:r>
      <w:bookmarkEnd w:id="48"/>
      <w:bookmarkEnd w:id="49"/>
      <w:r>
        <w:t xml:space="preserve"> </w:t>
      </w:r>
    </w:p>
    <w:p w14:paraId="778FD55A" w14:textId="692978E4" w:rsidR="009D5340" w:rsidRDefault="009D5340" w:rsidP="009D5340">
      <w:r>
        <w:t xml:space="preserve">Framework là một thư viện các lớp được xây dựng hoàn chỉnh, bộ khung để xây dựng và phát triển các phần mềm ứng dụng. Có thể ví framework như tập các “vật liệu” ở từng lĩnh vực cho người lập trình viên thay vì họ phải mất thời gian để tự thiết kế trước khi dùng. Do vậy người lập trình cần tìm hiểu và khai thác các vật liệu này rồi thực hiện để gắn kết chúng lại với nhau, tạo ra sản phẩm. </w:t>
      </w:r>
    </w:p>
    <w:p w14:paraId="2FA63F04" w14:textId="77777777" w:rsidR="00381220" w:rsidRDefault="00381220" w:rsidP="00381220">
      <w:pPr>
        <w:pStyle w:val="Heading3"/>
      </w:pPr>
      <w:bookmarkStart w:id="50" w:name="_Toc14042299"/>
      <w:bookmarkStart w:id="51" w:name="_Toc69397288"/>
      <w:r>
        <w:t>Mô hình MVC là gì</w:t>
      </w:r>
      <w:bookmarkEnd w:id="50"/>
      <w:bookmarkEnd w:id="51"/>
      <w:r>
        <w:t xml:space="preserve"> </w:t>
      </w:r>
    </w:p>
    <w:p w14:paraId="44684726" w14:textId="77777777" w:rsidR="002B5F55" w:rsidRDefault="002B5F55" w:rsidP="003A6C98">
      <w:pPr>
        <w:keepNext/>
        <w:ind w:firstLine="0"/>
        <w:jc w:val="center"/>
      </w:pPr>
      <w:r>
        <w:rPr>
          <w:noProof/>
          <w:lang w:eastAsia="ja-JP"/>
        </w:rPr>
        <w:drawing>
          <wp:inline distT="0" distB="0" distL="0" distR="0" wp14:anchorId="5F94C9AB" wp14:editId="3429A7F3">
            <wp:extent cx="4879732" cy="2150516"/>
            <wp:effectExtent l="0" t="0" r="0" b="2540"/>
            <wp:docPr id="1018133856" name="Picture 13" descr="Image result for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9732" cy="2150516"/>
                    </a:xfrm>
                    <a:prstGeom prst="rect">
                      <a:avLst/>
                    </a:prstGeom>
                  </pic:spPr>
                </pic:pic>
              </a:graphicData>
            </a:graphic>
          </wp:inline>
        </w:drawing>
      </w:r>
    </w:p>
    <w:p w14:paraId="6F7E6926" w14:textId="7C5A3E99" w:rsidR="002B5F55" w:rsidRDefault="002B5F55" w:rsidP="002B5F55">
      <w:pPr>
        <w:pStyle w:val="Caption"/>
      </w:pPr>
      <w:bookmarkStart w:id="52" w:name="_Toc78050955"/>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2</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w:t>
      </w:r>
      <w:r w:rsidR="00011E65">
        <w:rPr>
          <w:noProof/>
        </w:rPr>
        <w:fldChar w:fldCharType="end"/>
      </w:r>
      <w:r w:rsidRPr="00FC3534">
        <w:t xml:space="preserve"> </w:t>
      </w:r>
      <w:r>
        <w:t xml:space="preserve">Mô hình MVC </w:t>
      </w:r>
      <w:sdt>
        <w:sdtPr>
          <w:id w:val="-1308393465"/>
          <w:citation/>
        </w:sdtPr>
        <w:sdtEndPr/>
        <w:sdtContent>
          <w:r w:rsidR="00161BC1">
            <w:fldChar w:fldCharType="begin"/>
          </w:r>
          <w:r w:rsidR="00161BC1">
            <w:instrText xml:space="preserve"> CITATION MVC \l 1033 </w:instrText>
          </w:r>
          <w:r w:rsidR="00161BC1">
            <w:fldChar w:fldCharType="separate"/>
          </w:r>
          <w:r w:rsidR="004B4BA0">
            <w:rPr>
              <w:noProof/>
            </w:rPr>
            <w:t>[10]</w:t>
          </w:r>
          <w:r w:rsidR="00161BC1">
            <w:fldChar w:fldCharType="end"/>
          </w:r>
        </w:sdtContent>
      </w:sdt>
      <w:bookmarkEnd w:id="52"/>
    </w:p>
    <w:p w14:paraId="17CC401E" w14:textId="77777777" w:rsidR="00381220" w:rsidRDefault="00381220" w:rsidP="00381220">
      <w:r>
        <w:t>MVC (đại diện cho Model, View, Controller) là một kiến trúc phần mềm hay mô hình thiết kế được sử dụng trong kỹ thuật phần mềm. Nó giúp cho lập trình viên tách ứng dụng của họ ra thành ba phần khác nhau Model, View, và Controller. Mỗi thành phần có nhiệm vụ riêng biệt và độc lập với thành phần khác.</w:t>
      </w:r>
    </w:p>
    <w:p w14:paraId="11C47334" w14:textId="77777777" w:rsidR="00381220" w:rsidRPr="00903848" w:rsidRDefault="00381220" w:rsidP="00381220">
      <w:pPr>
        <w:pStyle w:val="ListParagraph"/>
      </w:pPr>
      <w:r w:rsidRPr="00903848">
        <w:t>Model</w:t>
      </w:r>
      <w:r>
        <w:t>:</w:t>
      </w:r>
      <w:r w:rsidRPr="00903848">
        <w:t xml:space="preserve"> là thành phần chứa tất cả các nghiệp vụ</w:t>
      </w:r>
      <w:r>
        <w:t xml:space="preserve">, </w:t>
      </w:r>
      <w:r w:rsidRPr="00903848">
        <w:t>phương thức xử lý</w:t>
      </w:r>
      <w:r>
        <w:t xml:space="preserve">, </w:t>
      </w:r>
      <w:r w:rsidRPr="00903848">
        <w:t>truy xuất database</w:t>
      </w:r>
      <w:r>
        <w:t xml:space="preserve">, </w:t>
      </w:r>
      <w:r w:rsidRPr="00903848">
        <w:t>đối tượng mô tả dữ liệu như các class</w:t>
      </w:r>
      <w:r>
        <w:t xml:space="preserve">, </w:t>
      </w:r>
      <w:r w:rsidRPr="00903848">
        <w:t>hàm xử lí…</w:t>
      </w:r>
    </w:p>
    <w:p w14:paraId="38843D20" w14:textId="77777777" w:rsidR="00381220" w:rsidRPr="00903848" w:rsidRDefault="00381220" w:rsidP="00381220">
      <w:pPr>
        <w:pStyle w:val="ListParagraph"/>
      </w:pPr>
      <w:r w:rsidRPr="00903848">
        <w:t>View</w:t>
      </w:r>
      <w:r>
        <w:t>:</w:t>
      </w:r>
      <w:r w:rsidRPr="00903848">
        <w:t xml:space="preserve"> đảm nhận việc hiển thị thông tin</w:t>
      </w:r>
      <w:r>
        <w:t xml:space="preserve">, </w:t>
      </w:r>
      <w:r w:rsidRPr="00903848">
        <w:t>tương tác với người dùng</w:t>
      </w:r>
      <w:r>
        <w:t xml:space="preserve">, </w:t>
      </w:r>
      <w:r w:rsidRPr="00903848">
        <w:t>nơi chứa tất cả các đối tượng GUI như textbox</w:t>
      </w:r>
      <w:r>
        <w:t xml:space="preserve">, </w:t>
      </w:r>
      <w:r w:rsidRPr="00903848">
        <w:t>images</w:t>
      </w:r>
      <w:r>
        <w:t xml:space="preserve">, </w:t>
      </w:r>
      <w:r w:rsidRPr="00903848">
        <w:t>…Hiểu một cách đơn giản nó là tập hợp các form hay các file HTML.</w:t>
      </w:r>
    </w:p>
    <w:p w14:paraId="4429C70C" w14:textId="77777777" w:rsidR="00381220" w:rsidRPr="00903848" w:rsidRDefault="00381220" w:rsidP="00381220">
      <w:pPr>
        <w:pStyle w:val="ListParagraph"/>
      </w:pPr>
      <w:r w:rsidRPr="00903848">
        <w:t>Controller: Giữ nhiệm vụ xử lý logic</w:t>
      </w:r>
      <w:r>
        <w:t xml:space="preserve">, </w:t>
      </w:r>
      <w:r w:rsidRPr="00903848">
        <w:t>nhận và điều hướng yêu cầu từ người dùng và gọi đúng những phương thức xử lí của chúng. Chẳng hạn phần này sẽ nhận request từ url và form để thao tác với Model.</w:t>
      </w:r>
    </w:p>
    <w:p w14:paraId="47846B43" w14:textId="3033FFD4" w:rsidR="000A7338" w:rsidRDefault="000A7338" w:rsidP="005A0369">
      <w:pPr>
        <w:pStyle w:val="Heading3"/>
        <w:numPr>
          <w:ilvl w:val="2"/>
          <w:numId w:val="12"/>
        </w:numPr>
      </w:pPr>
      <w:bookmarkStart w:id="53" w:name="_Toc14042300"/>
      <w:bookmarkStart w:id="54" w:name="_Toc69397289"/>
      <w:r>
        <w:lastRenderedPageBreak/>
        <w:t xml:space="preserve">Giới thiệu framework </w:t>
      </w:r>
      <w:bookmarkEnd w:id="53"/>
      <w:r>
        <w:t>Laravel</w:t>
      </w:r>
      <w:bookmarkEnd w:id="54"/>
    </w:p>
    <w:p w14:paraId="13ABA5BD" w14:textId="77777777" w:rsidR="008511B1" w:rsidRDefault="008511B1" w:rsidP="008511B1">
      <w:pPr>
        <w:pStyle w:val="Heading3"/>
      </w:pPr>
      <w:bookmarkStart w:id="55" w:name="_Toc518828040"/>
      <w:bookmarkStart w:id="56" w:name="_Toc69397290"/>
      <w:r>
        <w:t>Khái niệm</w:t>
      </w:r>
      <w:bookmarkEnd w:id="55"/>
      <w:bookmarkEnd w:id="56"/>
    </w:p>
    <w:p w14:paraId="3B01FC88" w14:textId="6F22739C" w:rsidR="008511B1" w:rsidRDefault="002B5F55" w:rsidP="008511B1">
      <w:r>
        <w:t xml:space="preserve">Theo Kungfu PHP </w:t>
      </w:r>
      <w:sdt>
        <w:sdtPr>
          <w:id w:val="99847673"/>
          <w:citation/>
        </w:sdtPr>
        <w:sdtEndPr/>
        <w:sdtContent>
          <w:r>
            <w:fldChar w:fldCharType="begin"/>
          </w:r>
          <w:r>
            <w:instrText xml:space="preserve"> CITATION G \l 1033 </w:instrText>
          </w:r>
          <w:r>
            <w:fldChar w:fldCharType="separate"/>
          </w:r>
          <w:r w:rsidR="004B4BA0">
            <w:rPr>
              <w:noProof/>
            </w:rPr>
            <w:t>[11]</w:t>
          </w:r>
          <w:r>
            <w:fldChar w:fldCharType="end"/>
          </w:r>
        </w:sdtContent>
      </w:sdt>
      <w:r>
        <w:t xml:space="preserve">, </w:t>
      </w:r>
      <w:r w:rsidR="008511B1">
        <w:t>Laravel là một open source, là một framework dùng để xây dựng web application, được thiết kế dựa trên mô hình MVC (Model, Controller, View), toàn bộ source code được đặt trên GitHub</w:t>
      </w:r>
      <w:r>
        <w:t>.</w:t>
      </w:r>
    </w:p>
    <w:p w14:paraId="5641C213" w14:textId="77777777" w:rsidR="008511B1" w:rsidRDefault="008511B1" w:rsidP="008511B1">
      <w:pPr>
        <w:pStyle w:val="Heading3"/>
      </w:pPr>
      <w:bookmarkStart w:id="57" w:name="_Toc518828041"/>
      <w:bookmarkStart w:id="58" w:name="_Toc69397291"/>
      <w:r>
        <w:t>Lịch sử ra đời</w:t>
      </w:r>
      <w:bookmarkEnd w:id="57"/>
      <w:bookmarkEnd w:id="58"/>
    </w:p>
    <w:p w14:paraId="33BF367C" w14:textId="4C886F6F" w:rsidR="008511B1" w:rsidRDefault="008511B1" w:rsidP="008511B1">
      <w:r>
        <w:t xml:space="preserve">Laravel được phát triển bởi Taylor Otwell, ra mắt phiên bản beta đầu tiên vào ngày 09/06/2011, tiếp đó là Laravel 1 phát hành trong cùng tháng. </w:t>
      </w:r>
      <w:r w:rsidRPr="00654277">
        <w:t>Laravel 1 bao gồm các tính năng như xác thực, bản địa hóa, model, view, session, định tuyến và các cơ cấu khác, nhưng vẫn còn thiếu controller, điều này làm nó chưa thật sự là một MVC framework đúng nghĩa.</w:t>
      </w:r>
      <w:sdt>
        <w:sdtPr>
          <w:id w:val="-1995717908"/>
          <w:citation/>
        </w:sdtPr>
        <w:sdtEndPr/>
        <w:sdtContent>
          <w:r w:rsidRPr="003A6C98">
            <w:fldChar w:fldCharType="begin"/>
          </w:r>
          <w:r w:rsidR="00343BEE" w:rsidRPr="003A6C98">
            <w:instrText xml:space="preserve">CITATION Giớ15 \l 1033 </w:instrText>
          </w:r>
          <w:r w:rsidRPr="003A6C98">
            <w:fldChar w:fldCharType="separate"/>
          </w:r>
          <w:r w:rsidR="004B4BA0">
            <w:rPr>
              <w:noProof/>
            </w:rPr>
            <w:t xml:space="preserve"> [12]</w:t>
          </w:r>
          <w:r w:rsidRPr="003A6C98">
            <w:fldChar w:fldCharType="end"/>
          </w:r>
        </w:sdtContent>
      </w:sdt>
    </w:p>
    <w:p w14:paraId="4999F5E2" w14:textId="77777777" w:rsidR="008511B1" w:rsidRDefault="008511B1" w:rsidP="008511B1">
      <w:r>
        <w:t>Laravel 2 được phát hành vào tháng 9 năm 2011, mang đến nhiều cải tiến từ tác giả và cộng đồng. Tính năng đáng kể bao gồm hỗ trợ controller, hỗ trợ Inversion of Contrl, hệ thống Template Blade.</w:t>
      </w:r>
    </w:p>
    <w:p w14:paraId="327AB9D7" w14:textId="77777777" w:rsidR="008511B1" w:rsidRDefault="008511B1" w:rsidP="008511B1">
      <w:r>
        <w:t>Laravel 3 được phát hành vào tháng 2 năm 2012, với một tấn tính năng mới bao goofm giao diện dòng lệnh, hỗ trợ nhiều hơn cho hệ thống quản trị cơ sở dữ liệu, hỗ trợ bắt sự kiện trong ứng dụng và hệ thống quản lý gói.</w:t>
      </w:r>
    </w:p>
    <w:p w14:paraId="293845AC" w14:textId="77777777" w:rsidR="008511B1" w:rsidRDefault="008511B1" w:rsidP="008511B1">
      <w:r>
        <w:t>Laravel 4 được phát hành vào tháng 5 năm 2013. Đây là sự lột xác của Laravel Framework, di chuyển và tái cấu trúc các gói hỗ trợ vào một tập được phân phối thông qua Composer, một chương trình quản lý gói thư viện phụ thuộc độc lập của PHP.</w:t>
      </w:r>
    </w:p>
    <w:p w14:paraId="6ED5A5C8" w14:textId="77777777" w:rsidR="008511B1" w:rsidRDefault="008511B1" w:rsidP="008511B1">
      <w:r>
        <w:t>Laravel 5 được phát hành trong tháng 2 năm 2015. Bên cạnh một loạt tính năng mới và các cải tiến như hiện tại, Laravel 5 cũng giới thiệu cấu trúc cây thư mục nội bộ chophast triển ứng dụng mới.</w:t>
      </w:r>
    </w:p>
    <w:p w14:paraId="1545E2BE" w14:textId="77777777" w:rsidR="008511B1" w:rsidRDefault="008511B1" w:rsidP="008511B1">
      <w:r>
        <w:t>Hiện nay phiên bản mới nhất của Laravel là Laravel 5.6: Tại phiên bản này có một số tính năng mới khá hay:</w:t>
      </w:r>
    </w:p>
    <w:p w14:paraId="35185AE1" w14:textId="77777777" w:rsidR="008511B1" w:rsidRPr="001A58ED" w:rsidRDefault="008511B1" w:rsidP="008511B1">
      <w:pPr>
        <w:pStyle w:val="ListParagraph"/>
        <w:spacing w:before="0"/>
        <w:ind w:left="357" w:hanging="357"/>
      </w:pPr>
      <w:r>
        <w:t>Laravel mang đến cải tiến lớn cho hệ thống Logging. Tất cả các config cho logging được chuyển sang file config/logging.php.</w:t>
      </w:r>
    </w:p>
    <w:p w14:paraId="02634B00" w14:textId="3A3247D5" w:rsidR="008511B1" w:rsidRDefault="008511B1" w:rsidP="008511B1">
      <w:pPr>
        <w:pStyle w:val="ListParagraph"/>
        <w:spacing w:before="0"/>
        <w:ind w:left="357" w:hanging="357"/>
      </w:pPr>
      <w:r>
        <w:t>Single server task scheduling: Nếu ứng dụng chạy trên nhiều server thì ta có thể đặt lịch để chạy jod trên chỉ một server duy nhất thay vì tất cả.</w:t>
      </w:r>
    </w:p>
    <w:p w14:paraId="3640E9A3" w14:textId="35FA9816" w:rsidR="008511B1" w:rsidRDefault="008511B1" w:rsidP="008511B1">
      <w:pPr>
        <w:pStyle w:val="ListParagraph"/>
        <w:spacing w:before="0"/>
        <w:ind w:left="357" w:hanging="357"/>
      </w:pPr>
      <w:r>
        <w:t>Dynamic rate limiting: Để giới hạn lượt truy cập vào route trong một khoảng thời gian nhất định ở các phiên bản trước sẽ phải hard code số lượng reqquest tối đa.</w:t>
      </w:r>
    </w:p>
    <w:p w14:paraId="734FD341" w14:textId="77777777" w:rsidR="008511B1" w:rsidRDefault="008511B1" w:rsidP="008511B1">
      <w:pPr>
        <w:pStyle w:val="ListParagraph"/>
        <w:spacing w:before="0"/>
        <w:ind w:left="357" w:hanging="357"/>
      </w:pPr>
      <w:r>
        <w:t>Một số Blade Directives mới: xuất hiện 2 form blade directives mới gồm @method và @csrf.</w:t>
      </w:r>
    </w:p>
    <w:p w14:paraId="58684891" w14:textId="77777777" w:rsidR="008511B1" w:rsidRDefault="008511B1" w:rsidP="008511B1">
      <w:pPr>
        <w:pStyle w:val="ListParagraph"/>
        <w:spacing w:before="0"/>
        <w:ind w:left="357" w:hanging="357"/>
      </w:pPr>
      <w:r>
        <w:t>Bootstrap 4: Laravl đã mặc định hỗ trợ bootstrap 4 thay vì bootstrap 3 như trước.</w:t>
      </w:r>
    </w:p>
    <w:p w14:paraId="33B4C881" w14:textId="77777777" w:rsidR="008511B1" w:rsidRDefault="008511B1" w:rsidP="008511B1">
      <w:pPr>
        <w:pStyle w:val="Heading3"/>
      </w:pPr>
      <w:bookmarkStart w:id="59" w:name="_Toc518828042"/>
      <w:bookmarkStart w:id="60" w:name="_Toc69397292"/>
      <w:r>
        <w:lastRenderedPageBreak/>
        <w:t>Sơ lược tính năng cơ bản của Laravel</w:t>
      </w:r>
      <w:bookmarkEnd w:id="59"/>
      <w:bookmarkEnd w:id="60"/>
    </w:p>
    <w:p w14:paraId="397CD0EF" w14:textId="4853D449" w:rsidR="008511B1" w:rsidRDefault="00517FC2" w:rsidP="008511B1">
      <w:sdt>
        <w:sdtPr>
          <w:id w:val="976264334"/>
          <w:citation/>
        </w:sdtPr>
        <w:sdtEndPr/>
        <w:sdtContent>
          <w:r w:rsidR="004B4BA0">
            <w:fldChar w:fldCharType="begin"/>
          </w:r>
          <w:r w:rsidR="004B4BA0">
            <w:instrText xml:space="preserve"> CITATION LêM21 \l 1033 </w:instrText>
          </w:r>
          <w:r w:rsidR="004B4BA0">
            <w:fldChar w:fldCharType="separate"/>
          </w:r>
          <w:r w:rsidR="004B4BA0">
            <w:rPr>
              <w:noProof/>
            </w:rPr>
            <w:t>[13]</w:t>
          </w:r>
          <w:r w:rsidR="004B4BA0">
            <w:fldChar w:fldCharType="end"/>
          </w:r>
        </w:sdtContent>
      </w:sdt>
      <w:r w:rsidR="004B4BA0">
        <w:t xml:space="preserve"> </w:t>
      </w:r>
      <w:r w:rsidR="008511B1">
        <w:t>Bundles: Ở laravel phiên bản 3.x, cung cấp một hệ thống đóng gói các module, với rất nhiều tính năng đi kèm.</w:t>
      </w:r>
    </w:p>
    <w:p w14:paraId="04683306" w14:textId="77777777" w:rsidR="008511B1" w:rsidRDefault="008511B1" w:rsidP="008511B1">
      <w:r>
        <w:t>Composer: Ở laravel phiên bản 4.x, được sử dụng như một công cụ quản lý với tính năng như thêm các gói cài đặt, các chức năng PHP ohuj trợ cho Laravel có trong kho Packagist.</w:t>
      </w:r>
    </w:p>
    <w:p w14:paraId="2C7A2A9F" w14:textId="77777777" w:rsidR="008511B1" w:rsidRDefault="008511B1" w:rsidP="008511B1">
      <w:r>
        <w:t>Eloquent ORM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w:t>
      </w:r>
    </w:p>
    <w:p w14:paraId="65C1ED80" w14:textId="77777777" w:rsidR="008511B1" w:rsidRDefault="008511B1" w:rsidP="008511B1">
      <w:r>
        <w:t>Application logic: Là một phần của phát triển ứng dụng, được sử dụng bởi bộ điều khiển controllers.</w:t>
      </w:r>
    </w:p>
    <w:p w14:paraId="5BC13C3D" w14:textId="77777777" w:rsidR="008511B1" w:rsidRDefault="008511B1" w:rsidP="008511B1">
      <w:r>
        <w:t>Routes: Định nghĩa mối quan hệ giữa các đường dẫn (url), các liên kết (link). Khi một liên kết được tạo ra bằng cách sử dụng tên cảu routes thì một định danh liên kết thống nhất sẽ được tạo ra bới laravel.</w:t>
      </w:r>
    </w:p>
    <w:p w14:paraId="1F30C9DA" w14:textId="77777777" w:rsidR="008511B1" w:rsidRDefault="008511B1" w:rsidP="008511B1">
      <w:r>
        <w:t>Restful controller: Cung cấp các tùy chọn để tách các logic phía sau các request HTTP POST, GET.</w:t>
      </w:r>
    </w:p>
    <w:p w14:paraId="2DBC73EF" w14:textId="77777777" w:rsidR="008511B1" w:rsidRDefault="008511B1" w:rsidP="008511B1">
      <w:r>
        <w:t>Class auto loading: Cung cấp việc tải tự động các class trong PHP, mà không cần include các class vào. Tùy thuộc vào yêu cầu các class cần thiết sẽ được nạp vào, hạn chế các class không cần thiết.</w:t>
      </w:r>
    </w:p>
    <w:p w14:paraId="31B85318" w14:textId="77777777" w:rsidR="008511B1" w:rsidRDefault="008511B1" w:rsidP="008511B1">
      <w:r>
        <w:t>View: Chứa các mã HTML, hiển thị dữ liệu được chỉ định bới controller.</w:t>
      </w:r>
    </w:p>
    <w:p w14:paraId="55EA2C20" w14:textId="40F0B36B" w:rsidR="008511B1" w:rsidRPr="008511B1" w:rsidRDefault="008511B1" w:rsidP="00780807">
      <w:r w:rsidRPr="00007EF1">
        <w:t>Migrations</w:t>
      </w:r>
      <w: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 nới lỏng và cập nhật các ứng dụng.</w:t>
      </w:r>
      <w:sdt>
        <w:sdtPr>
          <w:id w:val="-401835627"/>
          <w:citation/>
        </w:sdtPr>
        <w:sdtEndPr/>
        <w:sdtContent>
          <w:r>
            <w:fldChar w:fldCharType="begin"/>
          </w:r>
          <w:r w:rsidR="002B5F55">
            <w:instrText xml:space="preserve">CITATION G \l 1033 </w:instrText>
          </w:r>
          <w:r>
            <w:fldChar w:fldCharType="separate"/>
          </w:r>
          <w:r w:rsidR="004B4BA0">
            <w:rPr>
              <w:noProof/>
            </w:rPr>
            <w:t xml:space="preserve"> [11]</w:t>
          </w:r>
          <w:r>
            <w:fldChar w:fldCharType="end"/>
          </w:r>
        </w:sdtContent>
      </w:sdt>
    </w:p>
    <w:p w14:paraId="4A4D0234" w14:textId="01B5C4BD" w:rsidR="00DF7D49" w:rsidRDefault="00DF7D49" w:rsidP="00DF7D49">
      <w:pPr>
        <w:pStyle w:val="Heading3"/>
      </w:pPr>
      <w:bookmarkStart w:id="61" w:name="_Toc69397293"/>
      <w:r>
        <w:t>Ưu nhược điểm</w:t>
      </w:r>
      <w:bookmarkEnd w:id="61"/>
    </w:p>
    <w:p w14:paraId="2F5858D2" w14:textId="77777777" w:rsidR="000A7338" w:rsidRDefault="000A7338" w:rsidP="009F3DAF">
      <w:pPr>
        <w:pStyle w:val="Heading4"/>
        <w:numPr>
          <w:ilvl w:val="0"/>
          <w:numId w:val="17"/>
        </w:numPr>
      </w:pPr>
      <w:r>
        <w:t>Ưu điểm</w:t>
      </w:r>
    </w:p>
    <w:p w14:paraId="5EC5700F" w14:textId="543FF2A6" w:rsidR="000A7338" w:rsidRDefault="000A7338" w:rsidP="003E20C4">
      <w:pPr>
        <w:pStyle w:val="ListParagraph"/>
        <w:numPr>
          <w:ilvl w:val="0"/>
          <w:numId w:val="16"/>
        </w:numPr>
        <w:ind w:left="360"/>
      </w:pPr>
      <w:r>
        <w:t>Sử dụng các tính năng mới nhất của PHP</w:t>
      </w:r>
      <w:r w:rsidR="004B4BA0">
        <w:t xml:space="preserve"> </w:t>
      </w:r>
      <w:sdt>
        <w:sdtPr>
          <w:id w:val="-642200697"/>
          <w:citation/>
        </w:sdtPr>
        <w:sdtEndPr/>
        <w:sdtContent>
          <w:r w:rsidR="004B4BA0">
            <w:fldChar w:fldCharType="begin"/>
          </w:r>
          <w:r w:rsidR="004B4BA0">
            <w:instrText xml:space="preserve"> CITATION Hie21 \l 1033 </w:instrText>
          </w:r>
          <w:r w:rsidR="004B4BA0">
            <w:fldChar w:fldCharType="separate"/>
          </w:r>
          <w:r w:rsidR="004B4BA0">
            <w:rPr>
              <w:noProof/>
            </w:rPr>
            <w:t>[14]</w:t>
          </w:r>
          <w:r w:rsidR="004B4BA0">
            <w:fldChar w:fldCharType="end"/>
          </w:r>
        </w:sdtContent>
      </w:sdt>
    </w:p>
    <w:p w14:paraId="6EAD97A0" w14:textId="69A9586F" w:rsidR="000A7338" w:rsidRDefault="000A7338" w:rsidP="000A7338">
      <w:r>
        <w:t>Một trong những tính năng làm cho PHP Lararel framework trở nên nổi bật hơn tất cả đó là nó sử dụng tất cả các tính năng mới của PHP. Các framework khác không tận dụng được điểu này. Sử dụng Laravel 5 sẽ sở hữu một số tính năng mới nhất mà PHP cung cấp, đặc biệt là trong Namespaces, Interfaces, Overloading, Anonymous functions và Shorter array syntax. Đã có rất nhiều bộ CMS nổi bật được viết trên nền Laravel framework ra đời, từ những bộ CMS đơn giản nhất đến những bộ "siêu mạnh", từ mã nguồn mở đến thương mại.</w:t>
      </w:r>
    </w:p>
    <w:p w14:paraId="149EB663" w14:textId="5E5FBD2C" w:rsidR="000A7338" w:rsidRDefault="000A7338" w:rsidP="003E20C4">
      <w:pPr>
        <w:pStyle w:val="ListParagraph"/>
        <w:numPr>
          <w:ilvl w:val="0"/>
          <w:numId w:val="16"/>
        </w:numPr>
        <w:ind w:left="360"/>
      </w:pPr>
      <w:r>
        <w:t>Tài liệu tuyệt vời</w:t>
      </w:r>
    </w:p>
    <w:p w14:paraId="3021FABA" w14:textId="21C8CF09" w:rsidR="000A7338" w:rsidRDefault="000A7338" w:rsidP="000E1046">
      <w:pPr>
        <w:ind w:firstLine="360"/>
      </w:pPr>
      <w:r>
        <w:lastRenderedPageBreak/>
        <w:t xml:space="preserve">Tài liệu của Laravel rất thân thiện với nhà phát triển. Tất cả các phiên bản của Laravel được phát hành cùng với các tài liệu phù hợp, </w:t>
      </w:r>
      <w:r w:rsidR="0008768F">
        <w:t xml:space="preserve">người dùng </w:t>
      </w:r>
      <w:r>
        <w:t>sẽ tìm thấy những giải thích chi tiết về coding style, methods và classes.</w:t>
      </w:r>
    </w:p>
    <w:p w14:paraId="229C7648" w14:textId="7D70F9BC" w:rsidR="000A7338" w:rsidRDefault="000A7338" w:rsidP="003E20C4">
      <w:pPr>
        <w:pStyle w:val="ListParagraph"/>
        <w:numPr>
          <w:ilvl w:val="0"/>
          <w:numId w:val="16"/>
        </w:numPr>
        <w:ind w:left="360"/>
      </w:pPr>
      <w:r>
        <w:t>Tích hợp với dịch vụ mail</w:t>
      </w:r>
    </w:p>
    <w:p w14:paraId="2C70E226" w14:textId="2765566A" w:rsidR="000A7338" w:rsidRDefault="000A7338" w:rsidP="000E1046">
      <w:pPr>
        <w:ind w:firstLine="360"/>
      </w:pPr>
      <w:r>
        <w:t xml:space="preserve">Các ứng dụng web bắt buộc phải thông báo cho người dùng về các deal và offer mới. Đăng ký người dùng mới cũng rất quan trọng (nghĩa là thông báo cho người dùng mới khi anh ấy/ cô ấy đăng ký). Framework được trang bị API sạch trên thư viện SwiftMailer. Và có các driver cho SMTP, Mailgun, SparkPost, Mandrill, PHP's "mail" function, Amazon SES, và "sendmail" giúp </w:t>
      </w:r>
      <w:r w:rsidR="0008768F">
        <w:t>người dùng</w:t>
      </w:r>
      <w:r>
        <w:t xml:space="preserve"> gửi thư qua các dịch vụ dựa trên đám mây hoặc dịch vụ local.</w:t>
      </w:r>
    </w:p>
    <w:p w14:paraId="01A0A37A" w14:textId="38F02C5F" w:rsidR="000A7338" w:rsidRDefault="000A7338" w:rsidP="00381220">
      <w:pPr>
        <w:pStyle w:val="ListParagraph"/>
        <w:numPr>
          <w:ilvl w:val="0"/>
          <w:numId w:val="16"/>
        </w:numPr>
        <w:ind w:left="360"/>
      </w:pPr>
      <w:r>
        <w:t>Hỗ trợ cache backend phổ biến</w:t>
      </w:r>
    </w:p>
    <w:p w14:paraId="08626D9A" w14:textId="7CBF0C93" w:rsidR="000A7338" w:rsidRDefault="000A7338" w:rsidP="000E1046">
      <w:pPr>
        <w:ind w:firstLine="360"/>
      </w:pPr>
      <w:r>
        <w:t xml:space="preserve">Laravel framework hỗ trợ các cache backend như Memcached và Redis out-of-the-box. </w:t>
      </w:r>
      <w:r w:rsidR="0008768F">
        <w:t>Người dùng</w:t>
      </w:r>
      <w:r>
        <w:t xml:space="preserve"> cũng có thể tùy chỉnh nhiều cấu hình cache.</w:t>
      </w:r>
    </w:p>
    <w:p w14:paraId="43135572" w14:textId="5A51AA63" w:rsidR="000A7338" w:rsidRDefault="000A7338" w:rsidP="00381220">
      <w:pPr>
        <w:pStyle w:val="ListParagraph"/>
        <w:numPr>
          <w:ilvl w:val="0"/>
          <w:numId w:val="16"/>
        </w:numPr>
        <w:ind w:left="360"/>
      </w:pPr>
      <w:r>
        <w:t>Công cụ tích hợp cho dòng lệnh - Artisan</w:t>
      </w:r>
    </w:p>
    <w:p w14:paraId="3F8364A7" w14:textId="30370EAB" w:rsidR="000A7338" w:rsidRDefault="000A7338" w:rsidP="000E1046">
      <w:pPr>
        <w:ind w:firstLine="360"/>
      </w:pPr>
      <w:r>
        <w:t>Các nhà phát triển thường thấy tẻ nhạt khi thực hiện các nhiệm vụ lập trình lặp đi lặp lại vì chúng rất tốn thời gian. Công cụ dòng lệnh có tên Artisan giúp họ tạo khung code và quản lý hệ thống cơ sở dữ liệu hiệu quả. Artisan giúp tạo các tệp MVC cơ bản và quản lý tài sản, bao gồm cả các cấu hình tương ứng của chúng.</w:t>
      </w:r>
    </w:p>
    <w:p w14:paraId="2EB92812" w14:textId="6030AAF6" w:rsidR="000A7338" w:rsidRDefault="000A7338" w:rsidP="00381220">
      <w:pPr>
        <w:pStyle w:val="ListParagraph"/>
        <w:numPr>
          <w:ilvl w:val="0"/>
          <w:numId w:val="16"/>
        </w:numPr>
        <w:ind w:left="360"/>
      </w:pPr>
      <w:r>
        <w:t>Gói và nguồn lực sẵn có</w:t>
      </w:r>
    </w:p>
    <w:p w14:paraId="76581717" w14:textId="3D2A9AD0" w:rsidR="000A7338" w:rsidRDefault="0008768F" w:rsidP="000E1046">
      <w:pPr>
        <w:ind w:firstLine="360"/>
      </w:pPr>
      <w:r>
        <w:t>Người dùng</w:t>
      </w:r>
      <w:r w:rsidR="000A7338">
        <w:t xml:space="preserve"> sẽ được hưởng lợi ích từ npm package và bower package bằng cách kết hợp framework với Gulp và elixir, giúp trong việc sửa đổi tài nguyên. Việc tích hợp này sẽ giải quyết các phụ thuộc và là nguồn gói đáng tin cậy nhất trong thế giới PHP.</w:t>
      </w:r>
    </w:p>
    <w:p w14:paraId="2C7AD07B" w14:textId="407F2AE9" w:rsidR="000A7338" w:rsidRDefault="000A7338" w:rsidP="00381220">
      <w:pPr>
        <w:pStyle w:val="ListParagraph"/>
        <w:numPr>
          <w:ilvl w:val="0"/>
          <w:numId w:val="16"/>
        </w:numPr>
        <w:ind w:left="360"/>
      </w:pPr>
      <w:r>
        <w:t>Giảm chu kỳ phát triển sản phẩm</w:t>
      </w:r>
    </w:p>
    <w:p w14:paraId="617366A0" w14:textId="0F4B76DB" w:rsidR="000A7338" w:rsidRDefault="0008768F" w:rsidP="000E1046">
      <w:pPr>
        <w:ind w:firstLine="360"/>
      </w:pPr>
      <w:r>
        <w:t>Người dùng</w:t>
      </w:r>
      <w:r w:rsidR="000A7338">
        <w:t xml:space="preserve"> có thể giảm đáng kể chu kỳ phát triển sản phẩm vì framwork giúp tích hợp nhanh hơn, bên cạnh đó là cộng đồng hỗ trợ rất lớn - Laracasts.</w:t>
      </w:r>
    </w:p>
    <w:p w14:paraId="2335033C" w14:textId="6FEFD141" w:rsidR="000A7338" w:rsidRDefault="000A7338" w:rsidP="00381220">
      <w:pPr>
        <w:pStyle w:val="ListParagraph"/>
        <w:numPr>
          <w:ilvl w:val="0"/>
          <w:numId w:val="16"/>
        </w:numPr>
        <w:ind w:left="360"/>
      </w:pPr>
      <w:r>
        <w:t>Container IoC</w:t>
      </w:r>
    </w:p>
    <w:p w14:paraId="43C9D8FB" w14:textId="7E3439F0" w:rsidR="000A7338" w:rsidRDefault="000A7338" w:rsidP="006334C8">
      <w:pPr>
        <w:ind w:firstLine="360"/>
      </w:pPr>
      <w:r>
        <w:t xml:space="preserve">Còn được gọi là Inversion of Control, đây là một phương thức để tạo các đối tượng mới mà không phải khởi động bất kỳ thư viện bên ngoài nào. Nói cách khác, </w:t>
      </w:r>
      <w:r w:rsidR="0008768F">
        <w:t>người dùng</w:t>
      </w:r>
      <w:r>
        <w:t xml:space="preserve"> có thể truy cập các đối tượng này từ bất cứ nơi nào đang mã hóa, sẽ không còn gặp khó khăn với các cấu trúc nguyên khối không linh hoạt.</w:t>
      </w:r>
    </w:p>
    <w:p w14:paraId="61AEB773" w14:textId="445BFB70" w:rsidR="000A7338" w:rsidRDefault="000A7338" w:rsidP="00381220">
      <w:pPr>
        <w:pStyle w:val="ListParagraph"/>
        <w:numPr>
          <w:ilvl w:val="0"/>
          <w:numId w:val="16"/>
        </w:numPr>
        <w:ind w:left="360"/>
      </w:pPr>
      <w:r>
        <w:t>Reverse Routing</w:t>
      </w:r>
    </w:p>
    <w:p w14:paraId="06C0B230" w14:textId="307C2F68" w:rsidR="000A7338" w:rsidRDefault="000A7338" w:rsidP="006334C8">
      <w:pPr>
        <w:ind w:firstLine="360"/>
      </w:pPr>
      <w:r>
        <w:t xml:space="preserve">Đây là một tính năng rất hữu ích trong framwork, </w:t>
      </w:r>
      <w:r w:rsidR="0008768F">
        <w:t>người dùng</w:t>
      </w:r>
      <w:r>
        <w:t xml:space="preserve"> có thể tạo liên kết đến các route được đặt tên. Vì vậy, khi tạo các liên kết,</w:t>
      </w:r>
      <w:r w:rsidR="0008768F">
        <w:t xml:space="preserve"> </w:t>
      </w:r>
      <w:r>
        <w:t xml:space="preserve">chỉ cần sử dụng tên của bộ định tuyến, framework </w:t>
      </w:r>
      <w:r>
        <w:lastRenderedPageBreak/>
        <w:t>sẽ tự động chèn URL chính xác. Nếu cần thay đổi các route trong tương lai, những thay đổi sẽ tự động được thực hiện ở mọi nơi.</w:t>
      </w:r>
    </w:p>
    <w:p w14:paraId="44E60DF2" w14:textId="3170C58D" w:rsidR="000A7338" w:rsidRDefault="000A7338" w:rsidP="00381220">
      <w:pPr>
        <w:pStyle w:val="ListParagraph"/>
        <w:numPr>
          <w:ilvl w:val="0"/>
          <w:numId w:val="16"/>
        </w:numPr>
        <w:ind w:left="360"/>
      </w:pPr>
      <w:r>
        <w:t>Eloquent ORM</w:t>
      </w:r>
    </w:p>
    <w:p w14:paraId="35492F0C" w14:textId="423ABF1E" w:rsidR="000A7338" w:rsidRDefault="000A7338" w:rsidP="006334C8">
      <w:pPr>
        <w:ind w:firstLine="360"/>
      </w:pPr>
      <w:r>
        <w:t xml:space="preserve">Đây là một trong những tính năng tốt nhất của Laravel, cung cấp một triển khai ActiveRecord đơn giản và hiệu quả, làm việc với cơ sở dữ liệu. Các mô hình </w:t>
      </w:r>
      <w:r w:rsidR="0008768F">
        <w:t>người dùng</w:t>
      </w:r>
      <w:r>
        <w:t xml:space="preserve"> tạo trong MVC sẽ có một bảng tương ứng trong cơ sở dữ liệu. ORM có các mối quan hệ, nếu thao tác một bảng trong cơ sở dữ liệu, </w:t>
      </w:r>
      <w:r w:rsidR="0008768F">
        <w:t>người dùng</w:t>
      </w:r>
      <w:r>
        <w:t xml:space="preserve"> cũng sẽ quản lý các dữ liệu liên quan. Các mối quan hệ</w:t>
      </w:r>
      <w:r w:rsidR="0008768F">
        <w:t xml:space="preserve"> </w:t>
      </w:r>
      <w:r>
        <w:t>đó là: one-to-one, one-to-many, many-to-many, has-many-through, polymorphic, và many-to-many polymorphic.</w:t>
      </w:r>
    </w:p>
    <w:p w14:paraId="36D238A8" w14:textId="4ECF70F0" w:rsidR="006334C8" w:rsidRDefault="006334C8" w:rsidP="009F3DAF">
      <w:pPr>
        <w:pStyle w:val="Heading4"/>
        <w:numPr>
          <w:ilvl w:val="0"/>
          <w:numId w:val="17"/>
        </w:numPr>
      </w:pPr>
      <w:r>
        <w:t>Nhược điểm</w:t>
      </w:r>
    </w:p>
    <w:p w14:paraId="630C7674" w14:textId="11137335" w:rsidR="006334C8" w:rsidRDefault="006334C8" w:rsidP="00381220">
      <w:pPr>
        <w:pStyle w:val="ListParagraph"/>
        <w:numPr>
          <w:ilvl w:val="0"/>
          <w:numId w:val="16"/>
        </w:numPr>
        <w:ind w:left="360"/>
      </w:pPr>
      <w:r>
        <w:t>Không hỗ trợ tính năng thanh toán</w:t>
      </w:r>
      <w:r w:rsidR="004B4BA0">
        <w:t xml:space="preserve"> </w:t>
      </w:r>
      <w:sdt>
        <w:sdtPr>
          <w:id w:val="1938791781"/>
          <w:citation/>
        </w:sdtPr>
        <w:sdtEndPr/>
        <w:sdtContent>
          <w:r w:rsidR="004B4BA0">
            <w:fldChar w:fldCharType="begin"/>
          </w:r>
          <w:r w:rsidR="004B4BA0">
            <w:instrText xml:space="preserve"> CITATION Hie21 \l 1033 </w:instrText>
          </w:r>
          <w:r w:rsidR="004B4BA0">
            <w:fldChar w:fldCharType="separate"/>
          </w:r>
          <w:r w:rsidR="004B4BA0">
            <w:rPr>
              <w:noProof/>
            </w:rPr>
            <w:t>[14]</w:t>
          </w:r>
          <w:r w:rsidR="004B4BA0">
            <w:fldChar w:fldCharType="end"/>
          </w:r>
        </w:sdtContent>
      </w:sdt>
    </w:p>
    <w:p w14:paraId="783D5128" w14:textId="69374883" w:rsidR="006334C8" w:rsidRDefault="006334C8" w:rsidP="000E1046">
      <w:pPr>
        <w:ind w:firstLine="360"/>
      </w:pPr>
      <w:r>
        <w:t xml:space="preserve">Sẽ không đáng lo ngại nếu </w:t>
      </w:r>
      <w:r w:rsidR="0008768F">
        <w:t>người dùng</w:t>
      </w:r>
      <w:r>
        <w:t xml:space="preserve"> không tự mình quản lý các khoản thanh toán, bởi vì sẽ phải tuân thủ các quy tắc tuân thủ PCI. Trì hoãn các dịch vụ như Stripe và Paypal sẽ giải quyết vấn đề đó. </w:t>
      </w:r>
      <w:r w:rsidR="0008768F">
        <w:t xml:space="preserve">Người dùng </w:t>
      </w:r>
      <w:r>
        <w:t>cũng có thể thử bất kỳ trang web thương mại trực tuyến nào và xây dựng ứng dụng của mình trong kho template có sẵn, hoặc sử dụng các thư viện của Framework cho phép tích hợp các phương thức thanh toán. Tuy nhiên, hầu hết các nhà giao dịch điện tử nên được nhúng bộ xử lý thanh toán của bên thứ ba nhằm thuận tiện hơn.</w:t>
      </w:r>
    </w:p>
    <w:p w14:paraId="635F673C" w14:textId="72EAA6A1" w:rsidR="006334C8" w:rsidRDefault="006334C8" w:rsidP="00381220">
      <w:pPr>
        <w:pStyle w:val="ListParagraph"/>
        <w:numPr>
          <w:ilvl w:val="0"/>
          <w:numId w:val="16"/>
        </w:numPr>
        <w:ind w:left="360"/>
      </w:pPr>
      <w:r>
        <w:t>Thiếu sự liên tục giữa các phiên bản</w:t>
      </w:r>
    </w:p>
    <w:p w14:paraId="030FFDEB" w14:textId="37353172" w:rsidR="006334C8" w:rsidRDefault="006334C8" w:rsidP="000E1046">
      <w:pPr>
        <w:ind w:firstLine="360"/>
      </w:pPr>
      <w:r>
        <w:t xml:space="preserve">Không có chuyển đổi liền mạch từ Laravel 4 sang 5. Nếu cố cập nhật code, </w:t>
      </w:r>
      <w:r w:rsidR="0008768F">
        <w:t>người dùng</w:t>
      </w:r>
      <w:r>
        <w:t xml:space="preserve"> có thể sẽ phá vỡ ứng dụng.</w:t>
      </w:r>
    </w:p>
    <w:p w14:paraId="178CD400" w14:textId="76643F69" w:rsidR="006334C8" w:rsidRDefault="006334C8" w:rsidP="003E20C4">
      <w:pPr>
        <w:pStyle w:val="ListParagraph"/>
        <w:numPr>
          <w:ilvl w:val="0"/>
          <w:numId w:val="16"/>
        </w:numPr>
        <w:ind w:left="360"/>
      </w:pPr>
      <w:r>
        <w:t>Chất lượng</w:t>
      </w:r>
    </w:p>
    <w:p w14:paraId="74420209" w14:textId="77C91661" w:rsidR="006334C8" w:rsidRDefault="006334C8" w:rsidP="000E1046">
      <w:r>
        <w:t xml:space="preserve">Một số thành phần trong framework không được thiết kế tốt. Ví dụ, dependency injection đôi khi trở nên phức tạp không cần thiết. Các tài liệu khá nặng. </w:t>
      </w:r>
      <w:r w:rsidR="0008768F">
        <w:t>Người dùng</w:t>
      </w:r>
      <w:r>
        <w:t xml:space="preserve"> phải học hỏi nhiều trước khi bắt đầu xây dựng các ứng dụng.</w:t>
      </w:r>
    </w:p>
    <w:p w14:paraId="370D7788" w14:textId="77777777" w:rsidR="000E1046" w:rsidRDefault="006334C8" w:rsidP="000E1046">
      <w:r>
        <w:t>Do đó, đây không phải là một lựa chọn tốt cho các nhà phát triển nghiệp dư. Tuy nhiên, framework vẫn đang được cải thiện rất nhiều. Phiên bản 5 đã tốt hơn nhiều với số lượng sai sót cũng ít hơn.</w:t>
      </w:r>
    </w:p>
    <w:p w14:paraId="322104D5" w14:textId="30D4FC5C" w:rsidR="006334C8" w:rsidRDefault="006334C8" w:rsidP="003E20C4">
      <w:pPr>
        <w:pStyle w:val="ListParagraph"/>
        <w:numPr>
          <w:ilvl w:val="0"/>
          <w:numId w:val="16"/>
        </w:numPr>
        <w:ind w:left="360"/>
      </w:pPr>
      <w:r>
        <w:t>Một số nâng cấp có thể có vấn đề</w:t>
      </w:r>
    </w:p>
    <w:p w14:paraId="576B6B88" w14:textId="67ECDF87" w:rsidR="006334C8" w:rsidRDefault="006334C8" w:rsidP="000E1046">
      <w:pPr>
        <w:ind w:firstLine="360"/>
      </w:pPr>
      <w:r>
        <w:t>Đây không chỉ là vấn đề của Laravel mà là của các PHP framework. Vì vậy, các nhà phát triển nên có biện pháp phòng ngừa trước khi nâng cấp mobile application/website.</w:t>
      </w:r>
    </w:p>
    <w:p w14:paraId="4F092A48" w14:textId="6C64EAC3" w:rsidR="006334C8" w:rsidRDefault="006334C8" w:rsidP="003E20C4">
      <w:pPr>
        <w:pStyle w:val="ListParagraph"/>
        <w:numPr>
          <w:ilvl w:val="0"/>
          <w:numId w:val="16"/>
        </w:numPr>
        <w:ind w:left="360"/>
      </w:pPr>
      <w:r>
        <w:t>Thường không cung cấp sự phong phú cho ứng dụng di động</w:t>
      </w:r>
    </w:p>
    <w:p w14:paraId="072C8287" w14:textId="77777777" w:rsidR="006334C8" w:rsidRDefault="006334C8" w:rsidP="000E1046">
      <w:pPr>
        <w:ind w:firstLine="360"/>
      </w:pPr>
      <w:r>
        <w:lastRenderedPageBreak/>
        <w:t>Việc tải lại toàn trang có thể hơi nặng trong các mobile app khi so sánh với các website. Trong những trường hợp như vậy, các nhà phát triển web có xu hướng chỉ sử dụng framework như backend JSON API.</w:t>
      </w:r>
    </w:p>
    <w:p w14:paraId="1F9AE610" w14:textId="5E015A38" w:rsidR="003A6C98" w:rsidRDefault="003A6C98" w:rsidP="003A6C98">
      <w:pPr>
        <w:pStyle w:val="Heading2"/>
      </w:pPr>
      <w:bookmarkStart w:id="62" w:name="_Toc69397294"/>
      <w:r>
        <w:t>Ngôn ngữ UML</w:t>
      </w:r>
      <w:bookmarkEnd w:id="62"/>
    </w:p>
    <w:p w14:paraId="1478AFC2" w14:textId="77777777" w:rsidR="003A6C98" w:rsidRDefault="003A6C98" w:rsidP="003A6C98">
      <w:pPr>
        <w:pStyle w:val="Heading3"/>
        <w:numPr>
          <w:ilvl w:val="2"/>
          <w:numId w:val="12"/>
        </w:numPr>
      </w:pPr>
      <w:bookmarkStart w:id="63" w:name="_Toc69397295"/>
      <w:r>
        <w:t>Khái niệm</w:t>
      </w:r>
      <w:bookmarkEnd w:id="63"/>
    </w:p>
    <w:p w14:paraId="2D76E851" w14:textId="4C48A77B" w:rsidR="003A6C98" w:rsidRDefault="003A6C98" w:rsidP="003A6C98">
      <w:pPr>
        <w:ind w:firstLine="360"/>
      </w:pPr>
      <w:r>
        <w:t>Theo</w:t>
      </w:r>
      <w:r w:rsidRPr="003A6C98">
        <w:t xml:space="preserve"> </w:t>
      </w:r>
      <w:r>
        <w:t>T</w:t>
      </w:r>
      <w:r w:rsidRPr="003A6C98">
        <w:t>ruongtuongtu</w:t>
      </w:r>
      <w:r>
        <w:t xml:space="preserve"> </w:t>
      </w:r>
      <w:sdt>
        <w:sdtPr>
          <w:id w:val="1827320473"/>
          <w:citation/>
        </w:sdtPr>
        <w:sdtEndPr/>
        <w:sdtContent>
          <w:r>
            <w:fldChar w:fldCharType="begin"/>
          </w:r>
          <w:r>
            <w:instrText xml:space="preserve"> CITATION tru20 \l 1033 </w:instrText>
          </w:r>
          <w:r>
            <w:fldChar w:fldCharType="separate"/>
          </w:r>
          <w:r w:rsidR="004B4BA0">
            <w:rPr>
              <w:noProof/>
            </w:rPr>
            <w:t>[15]</w:t>
          </w:r>
          <w:r>
            <w:fldChar w:fldCharType="end"/>
          </w:r>
        </w:sdtContent>
      </w:sdt>
      <w:r>
        <w:t xml:space="preserve"> ngôn ngữ mô hình hóa thống nhất (tiếng Anh: Unified Modeling Language, viết tắt thành UML) là một ngôn ngữ mô hình gồm các ký hiệu đồ họa mà các phương pháp hướng đối tượng sử dụng để thiết kế các hệ thống thông tin một cách nhanh chóng.</w:t>
      </w:r>
    </w:p>
    <w:p w14:paraId="390A39A8" w14:textId="32AE2D4B" w:rsidR="003A6C98" w:rsidRDefault="003A6C98" w:rsidP="003A6C98">
      <w:pPr>
        <w:ind w:firstLine="360"/>
      </w:pPr>
      <w:r>
        <w:t>Cách xây dựng các mô hình trong UML phù hợp mô tả các hệ thống thông tin cả về cấu trúc cũng như hoạt động. 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 Các mô hình hướng đối tượng được lập cũng là cơ sở cho việc ứng dụng các chương trình tự động sinh mã trong các ngôn ngữ lập trình hướng đối tượng, chẳng hạn như ngôn ngữ C++, Java,... Phương pháp mô hình này rất hữu dụng trong lập trình hướng đối tượng. Các mô hình được sử dụng bao gồm Mô hình đối tượng (mô hình tĩnh) và Mô hình động.</w:t>
      </w:r>
    </w:p>
    <w:p w14:paraId="5F0C7661" w14:textId="056F3153" w:rsidR="004F30CC" w:rsidRDefault="004F30CC" w:rsidP="004F30CC">
      <w:pPr>
        <w:pStyle w:val="Heading3"/>
      </w:pPr>
      <w:bookmarkStart w:id="64" w:name="_Toc69397296"/>
      <w:r>
        <w:t>Các sơ đồ trong UML</w:t>
      </w:r>
      <w:bookmarkEnd w:id="64"/>
    </w:p>
    <w:p w14:paraId="7C96AA3A" w14:textId="77777777" w:rsidR="004F30CC" w:rsidRDefault="004F30CC" w:rsidP="004F30CC">
      <w:pPr>
        <w:ind w:firstLine="360"/>
      </w:pPr>
      <w:r>
        <w:t>UML sử dụng một hệ thống ký hiệu thống nhất biểu diễn các Phần tử mô hình (model elements). Tập hợp các phần tử mô hình tạo thành các Sơ đồ UML (UML diagrams). Có các loại sơ đồ UML chủ yếu sau:</w:t>
      </w:r>
    </w:p>
    <w:p w14:paraId="3B0D651D" w14:textId="77777777" w:rsidR="004F30CC" w:rsidRDefault="004F30CC" w:rsidP="004F30CC">
      <w:pPr>
        <w:pStyle w:val="ListParagraph"/>
        <w:numPr>
          <w:ilvl w:val="0"/>
          <w:numId w:val="16"/>
        </w:numPr>
      </w:pPr>
      <w:r>
        <w:t>Sơ đồ lớp (Class Diagram)</w:t>
      </w:r>
    </w:p>
    <w:p w14:paraId="0BECCEB3" w14:textId="77777777" w:rsidR="004F30CC" w:rsidRDefault="004F30CC" w:rsidP="004F30CC">
      <w:pPr>
        <w:pStyle w:val="ListParagraph"/>
        <w:numPr>
          <w:ilvl w:val="0"/>
          <w:numId w:val="16"/>
        </w:numPr>
      </w:pPr>
      <w:r>
        <w:t>Sơ đồ đối tượng (Object Diagram)</w:t>
      </w:r>
    </w:p>
    <w:p w14:paraId="16C24F3E" w14:textId="77777777" w:rsidR="004F30CC" w:rsidRDefault="004F30CC" w:rsidP="004F30CC">
      <w:pPr>
        <w:pStyle w:val="ListParagraph"/>
        <w:numPr>
          <w:ilvl w:val="0"/>
          <w:numId w:val="16"/>
        </w:numPr>
      </w:pPr>
      <w:r>
        <w:t>Sơ đồ tình huống sử dụng (Use Cases Diagram)</w:t>
      </w:r>
    </w:p>
    <w:p w14:paraId="3766C96D" w14:textId="77777777" w:rsidR="004F30CC" w:rsidRDefault="004F30CC" w:rsidP="004F30CC">
      <w:pPr>
        <w:pStyle w:val="ListParagraph"/>
        <w:numPr>
          <w:ilvl w:val="0"/>
          <w:numId w:val="16"/>
        </w:numPr>
      </w:pPr>
      <w:r>
        <w:t>Sơ đồ trình tự (Sequence Diagram)</w:t>
      </w:r>
    </w:p>
    <w:p w14:paraId="7D4A3482" w14:textId="77777777" w:rsidR="004F30CC" w:rsidRDefault="004F30CC" w:rsidP="004F30CC">
      <w:pPr>
        <w:pStyle w:val="ListParagraph"/>
        <w:numPr>
          <w:ilvl w:val="0"/>
          <w:numId w:val="16"/>
        </w:numPr>
      </w:pPr>
      <w:r>
        <w:t>Sơ đồ cộng tác (Collaboration Diagram hay là Composite Structure Diagram)</w:t>
      </w:r>
    </w:p>
    <w:p w14:paraId="22CD5E3B" w14:textId="77777777" w:rsidR="004F30CC" w:rsidRDefault="004F30CC" w:rsidP="004F30CC">
      <w:pPr>
        <w:pStyle w:val="ListParagraph"/>
        <w:numPr>
          <w:ilvl w:val="0"/>
          <w:numId w:val="16"/>
        </w:numPr>
      </w:pPr>
      <w:r>
        <w:t>Sơ đồ trạng thái (State Machine Diagram)</w:t>
      </w:r>
    </w:p>
    <w:p w14:paraId="3BA4D2C7" w14:textId="77777777" w:rsidR="004F30CC" w:rsidRDefault="004F30CC" w:rsidP="004F30CC">
      <w:pPr>
        <w:pStyle w:val="ListParagraph"/>
        <w:numPr>
          <w:ilvl w:val="0"/>
          <w:numId w:val="16"/>
        </w:numPr>
      </w:pPr>
      <w:r>
        <w:t>Sơ đồ thành phần (Component Diagram)</w:t>
      </w:r>
    </w:p>
    <w:p w14:paraId="3D36F1DD" w14:textId="77777777" w:rsidR="004F30CC" w:rsidRDefault="004F30CC" w:rsidP="004F30CC">
      <w:pPr>
        <w:pStyle w:val="ListParagraph"/>
        <w:numPr>
          <w:ilvl w:val="0"/>
          <w:numId w:val="16"/>
        </w:numPr>
      </w:pPr>
      <w:r>
        <w:t>Sơ đồ hoạt động (Activity Diagram)</w:t>
      </w:r>
    </w:p>
    <w:p w14:paraId="7FE96F64" w14:textId="77777777" w:rsidR="004F30CC" w:rsidRDefault="004F30CC" w:rsidP="004F30CC">
      <w:pPr>
        <w:pStyle w:val="ListParagraph"/>
        <w:numPr>
          <w:ilvl w:val="0"/>
          <w:numId w:val="16"/>
        </w:numPr>
      </w:pPr>
      <w:r>
        <w:t>Sơ đồ triển khai (Deployment Diagram)</w:t>
      </w:r>
    </w:p>
    <w:p w14:paraId="396353CD" w14:textId="77777777" w:rsidR="004F30CC" w:rsidRDefault="004F30CC" w:rsidP="004F30CC">
      <w:pPr>
        <w:pStyle w:val="ListParagraph"/>
        <w:numPr>
          <w:ilvl w:val="0"/>
          <w:numId w:val="16"/>
        </w:numPr>
      </w:pPr>
      <w:r>
        <w:t>Sơ đồ gói (Package Diagram)</w:t>
      </w:r>
    </w:p>
    <w:p w14:paraId="3292BEB5" w14:textId="77777777" w:rsidR="004F30CC" w:rsidRDefault="004F30CC" w:rsidP="004F30CC">
      <w:pPr>
        <w:pStyle w:val="ListParagraph"/>
        <w:numPr>
          <w:ilvl w:val="0"/>
          <w:numId w:val="16"/>
        </w:numPr>
      </w:pPr>
      <w:r>
        <w:t>Sơ đồ liên lạc (Communication Diagram)</w:t>
      </w:r>
    </w:p>
    <w:p w14:paraId="42AAFA6C" w14:textId="77777777" w:rsidR="004F30CC" w:rsidRDefault="004F30CC" w:rsidP="004F30CC">
      <w:pPr>
        <w:pStyle w:val="ListParagraph"/>
        <w:numPr>
          <w:ilvl w:val="0"/>
          <w:numId w:val="16"/>
        </w:numPr>
      </w:pPr>
      <w:r>
        <w:t>Sơ đồ tương tác (Interaction Overview Diagram - UML 2.0)</w:t>
      </w:r>
    </w:p>
    <w:p w14:paraId="3455E4D1" w14:textId="33DE4F8D" w:rsidR="004F30CC" w:rsidRDefault="004F30CC" w:rsidP="004F30CC">
      <w:pPr>
        <w:pStyle w:val="ListParagraph"/>
        <w:numPr>
          <w:ilvl w:val="0"/>
          <w:numId w:val="16"/>
        </w:numPr>
      </w:pPr>
      <w:r>
        <w:t>Sơ đồ phối hợp thời gian (Timing Diagram - UML 2.0)</w:t>
      </w:r>
    </w:p>
    <w:p w14:paraId="729EB1CE" w14:textId="742F2390" w:rsidR="002860DD" w:rsidRDefault="002860DD" w:rsidP="002860DD">
      <w:pPr>
        <w:pStyle w:val="Heading3"/>
      </w:pPr>
      <w:bookmarkStart w:id="65" w:name="_Toc69397297"/>
      <w:r>
        <w:lastRenderedPageBreak/>
        <w:t>Giải thích các ký hiệu</w:t>
      </w:r>
      <w:bookmarkEnd w:id="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1"/>
        <w:gridCol w:w="3523"/>
        <w:gridCol w:w="4748"/>
      </w:tblGrid>
      <w:tr w:rsidR="004F30CC" w:rsidRPr="004F30CC" w14:paraId="2F67A984" w14:textId="77777777" w:rsidTr="00904A9B">
        <w:trPr>
          <w:tblHeader/>
        </w:trPr>
        <w:tc>
          <w:tcPr>
            <w:tcW w:w="817"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6CBB5BEF" w14:textId="77777777" w:rsidR="004F30CC" w:rsidRPr="004F30CC" w:rsidRDefault="004F30CC" w:rsidP="00904A9B">
            <w:pPr>
              <w:pStyle w:val="Nidung"/>
              <w:spacing w:before="0"/>
              <w:ind w:firstLine="0"/>
              <w:jc w:val="center"/>
              <w:rPr>
                <w:rFonts w:ascii="Times New Roman" w:hAnsi="Times New Roman"/>
                <w:b/>
                <w:color w:val="000000"/>
                <w:szCs w:val="26"/>
              </w:rPr>
            </w:pPr>
            <w:r w:rsidRPr="004F30CC">
              <w:rPr>
                <w:rFonts w:ascii="Times New Roman" w:hAnsi="Times New Roman"/>
                <w:b/>
                <w:color w:val="000000"/>
                <w:szCs w:val="26"/>
              </w:rPr>
              <w:t>STT</w:t>
            </w:r>
          </w:p>
        </w:tc>
        <w:tc>
          <w:tcPr>
            <w:tcW w:w="2268"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6AC2CF64" w14:textId="77777777" w:rsidR="004F30CC" w:rsidRPr="004F30CC" w:rsidRDefault="004F30CC" w:rsidP="00904A9B">
            <w:pPr>
              <w:pStyle w:val="Nidung"/>
              <w:spacing w:before="0"/>
              <w:ind w:firstLine="0"/>
              <w:jc w:val="center"/>
              <w:rPr>
                <w:rFonts w:ascii="Times New Roman" w:hAnsi="Times New Roman"/>
                <w:b/>
                <w:color w:val="000000"/>
                <w:szCs w:val="26"/>
              </w:rPr>
            </w:pPr>
            <w:r w:rsidRPr="004F30CC">
              <w:rPr>
                <w:rFonts w:ascii="Times New Roman" w:hAnsi="Times New Roman"/>
                <w:b/>
                <w:color w:val="000000"/>
                <w:szCs w:val="26"/>
              </w:rPr>
              <w:t>Ảnh</w:t>
            </w:r>
          </w:p>
        </w:tc>
        <w:tc>
          <w:tcPr>
            <w:tcW w:w="5919"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4E9B1B00" w14:textId="77777777" w:rsidR="004F30CC" w:rsidRPr="004F30CC" w:rsidRDefault="004F30CC" w:rsidP="00904A9B">
            <w:pPr>
              <w:pStyle w:val="Nidung"/>
              <w:spacing w:before="0"/>
              <w:ind w:firstLine="0"/>
              <w:jc w:val="center"/>
              <w:rPr>
                <w:rFonts w:ascii="Times New Roman" w:hAnsi="Times New Roman"/>
                <w:b/>
                <w:color w:val="000000"/>
                <w:szCs w:val="26"/>
              </w:rPr>
            </w:pPr>
            <w:r w:rsidRPr="004F30CC">
              <w:rPr>
                <w:rFonts w:ascii="Times New Roman" w:hAnsi="Times New Roman"/>
                <w:b/>
                <w:color w:val="000000"/>
                <w:szCs w:val="26"/>
              </w:rPr>
              <w:t>Ý nghĩa</w:t>
            </w:r>
          </w:p>
        </w:tc>
      </w:tr>
      <w:tr w:rsidR="004F30CC" w:rsidRPr="004F30CC" w14:paraId="72EB398B" w14:textId="77777777" w:rsidTr="00904A9B">
        <w:tc>
          <w:tcPr>
            <w:tcW w:w="817" w:type="dxa"/>
            <w:tcBorders>
              <w:top w:val="single" w:sz="4" w:space="0" w:color="auto"/>
              <w:left w:val="single" w:sz="4" w:space="0" w:color="auto"/>
              <w:bottom w:val="single" w:sz="4" w:space="0" w:color="auto"/>
              <w:right w:val="single" w:sz="4" w:space="0" w:color="auto"/>
            </w:tcBorders>
            <w:vAlign w:val="center"/>
            <w:hideMark/>
          </w:tcPr>
          <w:p w14:paraId="36DEF09D" w14:textId="77777777" w:rsidR="004F30CC" w:rsidRPr="004F30CC" w:rsidRDefault="004F30CC" w:rsidP="00904A9B">
            <w:pPr>
              <w:pStyle w:val="Nidung"/>
              <w:spacing w:before="0"/>
              <w:ind w:firstLine="0"/>
              <w:jc w:val="center"/>
              <w:rPr>
                <w:rFonts w:ascii="Times New Roman" w:hAnsi="Times New Roman"/>
                <w:color w:val="000000"/>
                <w:szCs w:val="26"/>
              </w:rPr>
            </w:pPr>
            <w:r w:rsidRPr="004F30CC">
              <w:rPr>
                <w:rFonts w:ascii="Times New Roman" w:hAnsi="Times New Roman"/>
                <w:color w:val="000000"/>
                <w:szCs w:val="26"/>
              </w:rPr>
              <w:t>1</w:t>
            </w:r>
          </w:p>
        </w:tc>
        <w:tc>
          <w:tcPr>
            <w:tcW w:w="2268" w:type="dxa"/>
            <w:tcBorders>
              <w:top w:val="single" w:sz="4" w:space="0" w:color="auto"/>
              <w:left w:val="single" w:sz="4" w:space="0" w:color="auto"/>
              <w:bottom w:val="single" w:sz="4" w:space="0" w:color="auto"/>
              <w:right w:val="single" w:sz="4" w:space="0" w:color="auto"/>
            </w:tcBorders>
            <w:vAlign w:val="center"/>
            <w:hideMark/>
          </w:tcPr>
          <w:p w14:paraId="21C191B3" w14:textId="77777777" w:rsidR="004F30CC" w:rsidRPr="004F30CC" w:rsidRDefault="004F30CC" w:rsidP="00904A9B">
            <w:pPr>
              <w:pStyle w:val="Nidung"/>
              <w:spacing w:before="0"/>
              <w:ind w:firstLine="0"/>
              <w:jc w:val="center"/>
              <w:rPr>
                <w:rFonts w:ascii="Times New Roman" w:hAnsi="Times New Roman"/>
                <w:color w:val="000000"/>
                <w:szCs w:val="26"/>
              </w:rPr>
            </w:pPr>
            <w:r w:rsidRPr="004F30CC">
              <w:rPr>
                <w:rFonts w:ascii="Times New Roman" w:hAnsi="Times New Roman"/>
                <w:noProof/>
                <w:lang w:eastAsia="ja-JP"/>
              </w:rPr>
              <w:drawing>
                <wp:inline distT="0" distB="0" distL="0" distR="0" wp14:anchorId="4EB8DAE7" wp14:editId="24B2B90B">
                  <wp:extent cx="716280" cy="891540"/>
                  <wp:effectExtent l="0" t="0" r="7620" b="381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6280" cy="891540"/>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hideMark/>
          </w:tcPr>
          <w:p w14:paraId="19FF51A0" w14:textId="77777777" w:rsidR="004F30CC" w:rsidRPr="004F30CC" w:rsidRDefault="004F30CC" w:rsidP="002860DD">
            <w:pPr>
              <w:ind w:firstLine="0"/>
            </w:pPr>
            <w:r w:rsidRPr="004F30CC">
              <w:t>Người thao tác ;</w:t>
            </w:r>
          </w:p>
        </w:tc>
      </w:tr>
      <w:tr w:rsidR="004F30CC" w:rsidRPr="004F30CC" w14:paraId="39FAD9B6" w14:textId="77777777" w:rsidTr="00904A9B">
        <w:tc>
          <w:tcPr>
            <w:tcW w:w="817" w:type="dxa"/>
            <w:tcBorders>
              <w:top w:val="single" w:sz="4" w:space="0" w:color="auto"/>
              <w:left w:val="single" w:sz="4" w:space="0" w:color="auto"/>
              <w:bottom w:val="single" w:sz="4" w:space="0" w:color="auto"/>
              <w:right w:val="single" w:sz="4" w:space="0" w:color="auto"/>
            </w:tcBorders>
            <w:vAlign w:val="center"/>
            <w:hideMark/>
          </w:tcPr>
          <w:p w14:paraId="450B8235" w14:textId="77777777" w:rsidR="004F30CC" w:rsidRPr="004F30CC" w:rsidRDefault="004F30CC" w:rsidP="00904A9B">
            <w:pPr>
              <w:pStyle w:val="Nidung"/>
              <w:spacing w:before="0"/>
              <w:ind w:firstLine="0"/>
              <w:jc w:val="center"/>
              <w:rPr>
                <w:rFonts w:ascii="Times New Roman" w:hAnsi="Times New Roman"/>
                <w:color w:val="000000"/>
                <w:szCs w:val="26"/>
              </w:rPr>
            </w:pPr>
            <w:r w:rsidRPr="004F30CC">
              <w:rPr>
                <w:rFonts w:ascii="Times New Roman" w:hAnsi="Times New Roman"/>
                <w:color w:val="000000"/>
                <w:szCs w:val="26"/>
              </w:rPr>
              <w:t>2</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58EF6B4" w14:textId="77777777" w:rsidR="004F30CC" w:rsidRPr="004F30CC" w:rsidRDefault="004F30CC" w:rsidP="00904A9B">
            <w:pPr>
              <w:pStyle w:val="Nidung"/>
              <w:spacing w:before="0"/>
              <w:ind w:firstLine="0"/>
              <w:jc w:val="center"/>
              <w:rPr>
                <w:rFonts w:ascii="Times New Roman" w:hAnsi="Times New Roman"/>
                <w:color w:val="000000"/>
                <w:szCs w:val="26"/>
              </w:rPr>
            </w:pPr>
            <w:r w:rsidRPr="004F30CC">
              <w:rPr>
                <w:rFonts w:ascii="Times New Roman" w:hAnsi="Times New Roman"/>
                <w:noProof/>
                <w:lang w:eastAsia="ja-JP"/>
              </w:rPr>
              <w:drawing>
                <wp:inline distT="0" distB="0" distL="0" distR="0" wp14:anchorId="7771AEC3" wp14:editId="5F4A71E3">
                  <wp:extent cx="1021080" cy="807720"/>
                  <wp:effectExtent l="0" t="0" r="762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021080" cy="807720"/>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hideMark/>
          </w:tcPr>
          <w:p w14:paraId="389B5439" w14:textId="77777777" w:rsidR="004F30CC" w:rsidRPr="004F30CC" w:rsidRDefault="004F30CC" w:rsidP="002860DD">
            <w:pPr>
              <w:ind w:firstLine="0"/>
            </w:pPr>
            <w:r w:rsidRPr="004F30CC">
              <w:t>Form giao diện</w:t>
            </w:r>
          </w:p>
        </w:tc>
      </w:tr>
      <w:tr w:rsidR="004F30CC" w:rsidRPr="004F30CC" w14:paraId="40D5E9EF" w14:textId="77777777" w:rsidTr="00904A9B">
        <w:tc>
          <w:tcPr>
            <w:tcW w:w="817" w:type="dxa"/>
            <w:tcBorders>
              <w:top w:val="single" w:sz="4" w:space="0" w:color="auto"/>
              <w:left w:val="single" w:sz="4" w:space="0" w:color="auto"/>
              <w:bottom w:val="single" w:sz="4" w:space="0" w:color="auto"/>
              <w:right w:val="single" w:sz="4" w:space="0" w:color="auto"/>
            </w:tcBorders>
            <w:vAlign w:val="center"/>
            <w:hideMark/>
          </w:tcPr>
          <w:p w14:paraId="677EEE23" w14:textId="77777777" w:rsidR="004F30CC" w:rsidRPr="004F30CC" w:rsidRDefault="004F30CC" w:rsidP="00904A9B">
            <w:pPr>
              <w:pStyle w:val="Nidung"/>
              <w:spacing w:before="0"/>
              <w:ind w:firstLine="0"/>
              <w:jc w:val="center"/>
              <w:rPr>
                <w:rFonts w:ascii="Times New Roman" w:hAnsi="Times New Roman"/>
                <w:color w:val="000000"/>
                <w:szCs w:val="26"/>
              </w:rPr>
            </w:pPr>
            <w:r w:rsidRPr="004F30CC">
              <w:rPr>
                <w:rFonts w:ascii="Times New Roman" w:hAnsi="Times New Roman"/>
                <w:color w:val="000000"/>
                <w:szCs w:val="26"/>
              </w:rPr>
              <w:t>3</w:t>
            </w:r>
          </w:p>
        </w:tc>
        <w:tc>
          <w:tcPr>
            <w:tcW w:w="2268" w:type="dxa"/>
            <w:tcBorders>
              <w:top w:val="single" w:sz="4" w:space="0" w:color="auto"/>
              <w:left w:val="single" w:sz="4" w:space="0" w:color="auto"/>
              <w:bottom w:val="single" w:sz="4" w:space="0" w:color="auto"/>
              <w:right w:val="single" w:sz="4" w:space="0" w:color="auto"/>
            </w:tcBorders>
            <w:vAlign w:val="center"/>
            <w:hideMark/>
          </w:tcPr>
          <w:p w14:paraId="0B829873" w14:textId="77777777" w:rsidR="004F30CC" w:rsidRPr="004F30CC" w:rsidRDefault="004F30CC" w:rsidP="00904A9B">
            <w:pPr>
              <w:pStyle w:val="Nidung"/>
              <w:spacing w:before="0"/>
              <w:ind w:firstLine="0"/>
              <w:jc w:val="center"/>
              <w:rPr>
                <w:rFonts w:ascii="Times New Roman" w:hAnsi="Times New Roman"/>
                <w:color w:val="000000"/>
                <w:szCs w:val="26"/>
              </w:rPr>
            </w:pPr>
            <w:r w:rsidRPr="004F30CC">
              <w:rPr>
                <w:rFonts w:ascii="Times New Roman" w:hAnsi="Times New Roman"/>
                <w:noProof/>
                <w:lang w:eastAsia="ja-JP"/>
              </w:rPr>
              <w:drawing>
                <wp:inline distT="0" distB="0" distL="0" distR="0" wp14:anchorId="460005D4" wp14:editId="09EC733B">
                  <wp:extent cx="960120" cy="838200"/>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60120" cy="838200"/>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hideMark/>
          </w:tcPr>
          <w:p w14:paraId="2C1F1E30" w14:textId="77777777" w:rsidR="004F30CC" w:rsidRPr="004F30CC" w:rsidRDefault="004F30CC" w:rsidP="002860DD">
            <w:pPr>
              <w:ind w:firstLine="0"/>
            </w:pPr>
            <w:r w:rsidRPr="004F30CC">
              <w:t>Trung tâm sử lý ( Lớp điều khiển )</w:t>
            </w:r>
          </w:p>
        </w:tc>
      </w:tr>
      <w:tr w:rsidR="004F30CC" w:rsidRPr="004F30CC" w14:paraId="0DDF6881" w14:textId="77777777" w:rsidTr="00904A9B">
        <w:tc>
          <w:tcPr>
            <w:tcW w:w="817" w:type="dxa"/>
            <w:tcBorders>
              <w:top w:val="single" w:sz="4" w:space="0" w:color="auto"/>
              <w:left w:val="single" w:sz="4" w:space="0" w:color="auto"/>
              <w:bottom w:val="single" w:sz="4" w:space="0" w:color="auto"/>
              <w:right w:val="single" w:sz="4" w:space="0" w:color="auto"/>
            </w:tcBorders>
            <w:vAlign w:val="center"/>
            <w:hideMark/>
          </w:tcPr>
          <w:p w14:paraId="697C4F23" w14:textId="77777777" w:rsidR="004F30CC" w:rsidRPr="004F30CC" w:rsidRDefault="004F30CC" w:rsidP="00904A9B">
            <w:pPr>
              <w:pStyle w:val="Nidung"/>
              <w:spacing w:before="0"/>
              <w:ind w:firstLine="0"/>
              <w:jc w:val="center"/>
              <w:rPr>
                <w:rFonts w:ascii="Times New Roman" w:hAnsi="Times New Roman"/>
                <w:color w:val="000000"/>
                <w:szCs w:val="26"/>
              </w:rPr>
            </w:pPr>
            <w:r w:rsidRPr="004F30CC">
              <w:rPr>
                <w:rFonts w:ascii="Times New Roman" w:hAnsi="Times New Roman"/>
                <w:color w:val="000000"/>
                <w:szCs w:val="26"/>
              </w:rPr>
              <w:t>4</w:t>
            </w:r>
          </w:p>
        </w:tc>
        <w:tc>
          <w:tcPr>
            <w:tcW w:w="2268" w:type="dxa"/>
            <w:tcBorders>
              <w:top w:val="single" w:sz="4" w:space="0" w:color="auto"/>
              <w:left w:val="single" w:sz="4" w:space="0" w:color="auto"/>
              <w:bottom w:val="single" w:sz="4" w:space="0" w:color="auto"/>
              <w:right w:val="single" w:sz="4" w:space="0" w:color="auto"/>
            </w:tcBorders>
            <w:vAlign w:val="center"/>
            <w:hideMark/>
          </w:tcPr>
          <w:p w14:paraId="60F4DF55" w14:textId="77777777" w:rsidR="004F30CC" w:rsidRPr="004F30CC" w:rsidRDefault="004F30CC" w:rsidP="00904A9B">
            <w:pPr>
              <w:pStyle w:val="Nidung"/>
              <w:spacing w:before="0"/>
              <w:ind w:firstLine="0"/>
              <w:jc w:val="center"/>
              <w:rPr>
                <w:rFonts w:ascii="Times New Roman" w:hAnsi="Times New Roman"/>
                <w:color w:val="000000"/>
                <w:szCs w:val="26"/>
              </w:rPr>
            </w:pPr>
            <w:r w:rsidRPr="004F30CC">
              <w:rPr>
                <w:rFonts w:ascii="Times New Roman" w:hAnsi="Times New Roman"/>
                <w:noProof/>
                <w:lang w:eastAsia="ja-JP"/>
              </w:rPr>
              <w:drawing>
                <wp:inline distT="0" distB="0" distL="0" distR="0" wp14:anchorId="4F0D5069" wp14:editId="4CD2ABE7">
                  <wp:extent cx="1051560" cy="754380"/>
                  <wp:effectExtent l="0" t="0" r="0" b="762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51560" cy="754380"/>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hideMark/>
          </w:tcPr>
          <w:p w14:paraId="2D28B61E" w14:textId="051E9E98" w:rsidR="002860DD" w:rsidRPr="004F30CC" w:rsidRDefault="004F30CC" w:rsidP="002860DD">
            <w:pPr>
              <w:ind w:firstLine="0"/>
            </w:pPr>
            <w:r w:rsidRPr="004F30CC">
              <w:t>Kho dữ liệu .</w:t>
            </w:r>
          </w:p>
        </w:tc>
      </w:tr>
      <w:tr w:rsidR="002860DD" w:rsidRPr="004F30CC" w14:paraId="01212071" w14:textId="77777777" w:rsidTr="00904A9B">
        <w:tc>
          <w:tcPr>
            <w:tcW w:w="817" w:type="dxa"/>
            <w:tcBorders>
              <w:top w:val="single" w:sz="4" w:space="0" w:color="auto"/>
              <w:left w:val="single" w:sz="4" w:space="0" w:color="auto"/>
              <w:bottom w:val="single" w:sz="4" w:space="0" w:color="auto"/>
              <w:right w:val="single" w:sz="4" w:space="0" w:color="auto"/>
            </w:tcBorders>
            <w:vAlign w:val="center"/>
          </w:tcPr>
          <w:p w14:paraId="5A669651" w14:textId="6EE6370F" w:rsidR="002860DD" w:rsidRPr="004F30CC" w:rsidRDefault="002860DD" w:rsidP="00904A9B">
            <w:pPr>
              <w:pStyle w:val="Nidung"/>
              <w:spacing w:before="0"/>
              <w:ind w:firstLine="0"/>
              <w:jc w:val="center"/>
              <w:rPr>
                <w:rFonts w:ascii="Times New Roman" w:hAnsi="Times New Roman"/>
                <w:color w:val="000000"/>
                <w:szCs w:val="26"/>
              </w:rPr>
            </w:pPr>
            <w:r>
              <w:rPr>
                <w:rFonts w:ascii="Times New Roman" w:hAnsi="Times New Roman"/>
                <w:color w:val="000000"/>
                <w:szCs w:val="26"/>
              </w:rPr>
              <w:t>5</w:t>
            </w:r>
          </w:p>
        </w:tc>
        <w:tc>
          <w:tcPr>
            <w:tcW w:w="2268" w:type="dxa"/>
            <w:tcBorders>
              <w:top w:val="single" w:sz="4" w:space="0" w:color="auto"/>
              <w:left w:val="single" w:sz="4" w:space="0" w:color="auto"/>
              <w:bottom w:val="single" w:sz="4" w:space="0" w:color="auto"/>
              <w:right w:val="single" w:sz="4" w:space="0" w:color="auto"/>
            </w:tcBorders>
            <w:vAlign w:val="center"/>
          </w:tcPr>
          <w:p w14:paraId="2CA199FD" w14:textId="6B0F15A0" w:rsidR="002860DD" w:rsidRPr="004F30CC" w:rsidRDefault="002860DD" w:rsidP="00904A9B">
            <w:pPr>
              <w:pStyle w:val="Nidung"/>
              <w:spacing w:before="0"/>
              <w:ind w:firstLine="0"/>
              <w:jc w:val="center"/>
              <w:rPr>
                <w:rFonts w:ascii="Times New Roman" w:hAnsi="Times New Roman"/>
                <w:noProof/>
              </w:rPr>
            </w:pPr>
            <w:r>
              <w:rPr>
                <w:noProof/>
                <w:lang w:eastAsia="ja-JP"/>
              </w:rPr>
              <w:drawing>
                <wp:inline distT="0" distB="0" distL="0" distR="0" wp14:anchorId="64F68433" wp14:editId="2382C6BD">
                  <wp:extent cx="829945" cy="829945"/>
                  <wp:effectExtent l="0" t="0" r="8255" b="8255"/>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9945" cy="829945"/>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tcPr>
          <w:p w14:paraId="4E9D3C5A" w14:textId="02E4D639" w:rsidR="002860DD" w:rsidRPr="004F30CC" w:rsidRDefault="002860DD" w:rsidP="002860DD">
            <w:pPr>
              <w:ind w:firstLine="0"/>
            </w:pPr>
            <w:r w:rsidRPr="002860DD">
              <w:t>Trạng thái bắt đầu</w:t>
            </w:r>
          </w:p>
        </w:tc>
      </w:tr>
      <w:tr w:rsidR="002860DD" w:rsidRPr="004F30CC" w14:paraId="53BFDD07" w14:textId="77777777" w:rsidTr="00904A9B">
        <w:tc>
          <w:tcPr>
            <w:tcW w:w="817" w:type="dxa"/>
            <w:tcBorders>
              <w:top w:val="single" w:sz="4" w:space="0" w:color="auto"/>
              <w:left w:val="single" w:sz="4" w:space="0" w:color="auto"/>
              <w:bottom w:val="single" w:sz="4" w:space="0" w:color="auto"/>
              <w:right w:val="single" w:sz="4" w:space="0" w:color="auto"/>
            </w:tcBorders>
            <w:vAlign w:val="center"/>
          </w:tcPr>
          <w:p w14:paraId="021A66B3" w14:textId="6A9D6754" w:rsidR="002860DD" w:rsidRDefault="002860DD" w:rsidP="00904A9B">
            <w:pPr>
              <w:pStyle w:val="Nidung"/>
              <w:spacing w:before="0"/>
              <w:ind w:firstLine="0"/>
              <w:jc w:val="center"/>
              <w:rPr>
                <w:rFonts w:ascii="Times New Roman" w:hAnsi="Times New Roman"/>
                <w:color w:val="000000"/>
                <w:szCs w:val="26"/>
              </w:rPr>
            </w:pPr>
            <w:r>
              <w:rPr>
                <w:rFonts w:ascii="Times New Roman" w:hAnsi="Times New Roman"/>
                <w:color w:val="000000"/>
                <w:szCs w:val="26"/>
              </w:rPr>
              <w:t>6</w:t>
            </w:r>
          </w:p>
        </w:tc>
        <w:tc>
          <w:tcPr>
            <w:tcW w:w="2268" w:type="dxa"/>
            <w:tcBorders>
              <w:top w:val="single" w:sz="4" w:space="0" w:color="auto"/>
              <w:left w:val="single" w:sz="4" w:space="0" w:color="auto"/>
              <w:bottom w:val="single" w:sz="4" w:space="0" w:color="auto"/>
              <w:right w:val="single" w:sz="4" w:space="0" w:color="auto"/>
            </w:tcBorders>
            <w:vAlign w:val="center"/>
          </w:tcPr>
          <w:p w14:paraId="49E2A19E" w14:textId="3A33A713" w:rsidR="002860DD" w:rsidRDefault="002860DD" w:rsidP="00904A9B">
            <w:pPr>
              <w:pStyle w:val="Nidung"/>
              <w:spacing w:before="0"/>
              <w:ind w:firstLine="0"/>
              <w:jc w:val="center"/>
              <w:rPr>
                <w:noProof/>
              </w:rPr>
            </w:pPr>
            <w:r>
              <w:rPr>
                <w:noProof/>
                <w:lang w:eastAsia="ja-JP"/>
              </w:rPr>
              <w:drawing>
                <wp:inline distT="0" distB="0" distL="0" distR="0" wp14:anchorId="567C0827" wp14:editId="6C8B61CB">
                  <wp:extent cx="821055" cy="846455"/>
                  <wp:effectExtent l="0" t="0" r="0" b="0"/>
                  <wp:docPr id="1018133825" name="Hình ảnh 10181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1055" cy="846455"/>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tcPr>
          <w:p w14:paraId="165EF3E9" w14:textId="099BEF0B" w:rsidR="002860DD" w:rsidRPr="002860DD" w:rsidRDefault="002860DD" w:rsidP="002860DD">
            <w:pPr>
              <w:ind w:firstLine="0"/>
            </w:pPr>
            <w:r w:rsidRPr="002860DD">
              <w:t>Trạng thái kết thúc</w:t>
            </w:r>
          </w:p>
        </w:tc>
      </w:tr>
      <w:tr w:rsidR="002860DD" w:rsidRPr="004F30CC" w14:paraId="17D1A590" w14:textId="77777777" w:rsidTr="00904A9B">
        <w:tc>
          <w:tcPr>
            <w:tcW w:w="817" w:type="dxa"/>
            <w:tcBorders>
              <w:top w:val="single" w:sz="4" w:space="0" w:color="auto"/>
              <w:left w:val="single" w:sz="4" w:space="0" w:color="auto"/>
              <w:bottom w:val="single" w:sz="4" w:space="0" w:color="auto"/>
              <w:right w:val="single" w:sz="4" w:space="0" w:color="auto"/>
            </w:tcBorders>
            <w:vAlign w:val="center"/>
          </w:tcPr>
          <w:p w14:paraId="1348542E" w14:textId="60C93B8F" w:rsidR="002860DD" w:rsidRDefault="002860DD" w:rsidP="00904A9B">
            <w:pPr>
              <w:pStyle w:val="Nidung"/>
              <w:spacing w:before="0"/>
              <w:ind w:firstLine="0"/>
              <w:jc w:val="center"/>
              <w:rPr>
                <w:rFonts w:ascii="Times New Roman" w:hAnsi="Times New Roman"/>
                <w:color w:val="000000"/>
                <w:szCs w:val="26"/>
              </w:rPr>
            </w:pPr>
            <w:r>
              <w:rPr>
                <w:rFonts w:ascii="Times New Roman" w:hAnsi="Times New Roman"/>
                <w:color w:val="000000"/>
                <w:szCs w:val="26"/>
              </w:rPr>
              <w:t>7</w:t>
            </w:r>
          </w:p>
        </w:tc>
        <w:tc>
          <w:tcPr>
            <w:tcW w:w="2268" w:type="dxa"/>
            <w:tcBorders>
              <w:top w:val="single" w:sz="4" w:space="0" w:color="auto"/>
              <w:left w:val="single" w:sz="4" w:space="0" w:color="auto"/>
              <w:bottom w:val="single" w:sz="4" w:space="0" w:color="auto"/>
              <w:right w:val="single" w:sz="4" w:space="0" w:color="auto"/>
            </w:tcBorders>
            <w:vAlign w:val="center"/>
          </w:tcPr>
          <w:p w14:paraId="58D21764" w14:textId="34FDBE8A" w:rsidR="002860DD" w:rsidRDefault="002860DD" w:rsidP="00904A9B">
            <w:pPr>
              <w:pStyle w:val="Nidung"/>
              <w:spacing w:before="0"/>
              <w:ind w:firstLine="0"/>
              <w:jc w:val="center"/>
              <w:rPr>
                <w:noProof/>
              </w:rPr>
            </w:pPr>
            <w:r>
              <w:rPr>
                <w:noProof/>
                <w:lang w:eastAsia="ja-JP"/>
              </w:rPr>
              <w:drawing>
                <wp:inline distT="0" distB="0" distL="0" distR="0" wp14:anchorId="3C6F8BE0" wp14:editId="278BB078">
                  <wp:extent cx="1074420" cy="601980"/>
                  <wp:effectExtent l="0" t="0" r="0" b="7620"/>
                  <wp:docPr id="1018133828" name="Hình ảnh 101813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74420" cy="601980"/>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tcPr>
          <w:p w14:paraId="0ED83764" w14:textId="336E01D5" w:rsidR="002860DD" w:rsidRPr="002860DD" w:rsidRDefault="002860DD" w:rsidP="002860DD">
            <w:pPr>
              <w:ind w:firstLine="0"/>
            </w:pPr>
            <w:r w:rsidRPr="002860DD">
              <w:t>Hoạt động: đặc trưng cho khả năng hoạt động của một quá trình nào đó.</w:t>
            </w:r>
          </w:p>
        </w:tc>
      </w:tr>
      <w:tr w:rsidR="002860DD" w:rsidRPr="004F30CC" w14:paraId="6F442BFD" w14:textId="77777777" w:rsidTr="00904A9B">
        <w:tc>
          <w:tcPr>
            <w:tcW w:w="817" w:type="dxa"/>
            <w:tcBorders>
              <w:top w:val="single" w:sz="4" w:space="0" w:color="auto"/>
              <w:left w:val="single" w:sz="4" w:space="0" w:color="auto"/>
              <w:bottom w:val="single" w:sz="4" w:space="0" w:color="auto"/>
              <w:right w:val="single" w:sz="4" w:space="0" w:color="auto"/>
            </w:tcBorders>
            <w:vAlign w:val="center"/>
          </w:tcPr>
          <w:p w14:paraId="690B66B6" w14:textId="255880DF" w:rsidR="002860DD" w:rsidRDefault="002860DD" w:rsidP="00904A9B">
            <w:pPr>
              <w:pStyle w:val="Nidung"/>
              <w:spacing w:before="0"/>
              <w:ind w:firstLine="0"/>
              <w:jc w:val="center"/>
              <w:rPr>
                <w:rFonts w:ascii="Times New Roman" w:hAnsi="Times New Roman"/>
                <w:color w:val="000000"/>
                <w:szCs w:val="26"/>
              </w:rPr>
            </w:pPr>
            <w:r>
              <w:rPr>
                <w:rFonts w:ascii="Times New Roman" w:hAnsi="Times New Roman"/>
                <w:color w:val="000000"/>
                <w:szCs w:val="26"/>
              </w:rPr>
              <w:t>8</w:t>
            </w:r>
          </w:p>
        </w:tc>
        <w:tc>
          <w:tcPr>
            <w:tcW w:w="2268" w:type="dxa"/>
            <w:tcBorders>
              <w:top w:val="single" w:sz="4" w:space="0" w:color="auto"/>
              <w:left w:val="single" w:sz="4" w:space="0" w:color="auto"/>
              <w:bottom w:val="single" w:sz="4" w:space="0" w:color="auto"/>
              <w:right w:val="single" w:sz="4" w:space="0" w:color="auto"/>
            </w:tcBorders>
            <w:vAlign w:val="center"/>
          </w:tcPr>
          <w:p w14:paraId="75703C90" w14:textId="6721C2C2" w:rsidR="002860DD" w:rsidRDefault="002860DD" w:rsidP="00904A9B">
            <w:pPr>
              <w:pStyle w:val="Nidung"/>
              <w:spacing w:before="0"/>
              <w:ind w:firstLine="0"/>
              <w:jc w:val="center"/>
              <w:rPr>
                <w:noProof/>
              </w:rPr>
            </w:pPr>
            <w:r>
              <w:rPr>
                <w:noProof/>
                <w:lang w:eastAsia="ja-JP"/>
              </w:rPr>
              <w:drawing>
                <wp:inline distT="0" distB="0" distL="0" distR="0" wp14:anchorId="1108B2E6" wp14:editId="6344F2C1">
                  <wp:extent cx="2099945" cy="398145"/>
                  <wp:effectExtent l="0" t="0" r="0" b="1905"/>
                  <wp:docPr id="1018133833" name="Hình ảnh 101813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9945" cy="398145"/>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tcPr>
          <w:p w14:paraId="6DD06874" w14:textId="51999C22" w:rsidR="002860DD" w:rsidRPr="002860DD" w:rsidRDefault="002860DD" w:rsidP="002860DD">
            <w:pPr>
              <w:ind w:firstLine="0"/>
            </w:pPr>
            <w:r w:rsidRPr="002860DD">
              <w:t>Quan hệ liên kết: biểu diễn liên hệ giữa một tác nhân và một use-case, hoặc giữa các lớp.</w:t>
            </w:r>
          </w:p>
        </w:tc>
      </w:tr>
      <w:tr w:rsidR="002860DD" w:rsidRPr="004F30CC" w14:paraId="6A7A12E4" w14:textId="77777777" w:rsidTr="00904A9B">
        <w:tc>
          <w:tcPr>
            <w:tcW w:w="817" w:type="dxa"/>
            <w:tcBorders>
              <w:top w:val="single" w:sz="4" w:space="0" w:color="auto"/>
              <w:left w:val="single" w:sz="4" w:space="0" w:color="auto"/>
              <w:bottom w:val="single" w:sz="4" w:space="0" w:color="auto"/>
              <w:right w:val="single" w:sz="4" w:space="0" w:color="auto"/>
            </w:tcBorders>
            <w:vAlign w:val="center"/>
          </w:tcPr>
          <w:p w14:paraId="0733AFB0" w14:textId="6833A3F2" w:rsidR="002860DD" w:rsidRDefault="002860DD" w:rsidP="00904A9B">
            <w:pPr>
              <w:pStyle w:val="Nidung"/>
              <w:spacing w:before="0"/>
              <w:ind w:firstLine="0"/>
              <w:jc w:val="center"/>
              <w:rPr>
                <w:rFonts w:ascii="Times New Roman" w:hAnsi="Times New Roman"/>
                <w:color w:val="000000"/>
                <w:szCs w:val="26"/>
              </w:rPr>
            </w:pPr>
            <w:r>
              <w:rPr>
                <w:rFonts w:ascii="Times New Roman" w:hAnsi="Times New Roman"/>
                <w:color w:val="000000"/>
                <w:szCs w:val="26"/>
              </w:rPr>
              <w:t>9</w:t>
            </w:r>
          </w:p>
        </w:tc>
        <w:tc>
          <w:tcPr>
            <w:tcW w:w="2268" w:type="dxa"/>
            <w:tcBorders>
              <w:top w:val="single" w:sz="4" w:space="0" w:color="auto"/>
              <w:left w:val="single" w:sz="4" w:space="0" w:color="auto"/>
              <w:bottom w:val="single" w:sz="4" w:space="0" w:color="auto"/>
              <w:right w:val="single" w:sz="4" w:space="0" w:color="auto"/>
            </w:tcBorders>
            <w:vAlign w:val="center"/>
          </w:tcPr>
          <w:p w14:paraId="64E79DA5" w14:textId="6A5CB8A7" w:rsidR="002860DD" w:rsidRDefault="002860DD" w:rsidP="00904A9B">
            <w:pPr>
              <w:pStyle w:val="Nidung"/>
              <w:spacing w:before="0"/>
              <w:ind w:firstLine="0"/>
              <w:jc w:val="center"/>
              <w:rPr>
                <w:noProof/>
              </w:rPr>
            </w:pPr>
            <w:r>
              <w:rPr>
                <w:noProof/>
                <w:lang w:eastAsia="ja-JP"/>
              </w:rPr>
              <w:drawing>
                <wp:inline distT="0" distB="0" distL="0" distR="0" wp14:anchorId="28E68855" wp14:editId="520A25E6">
                  <wp:extent cx="2082800" cy="398145"/>
                  <wp:effectExtent l="0" t="0" r="0" b="1905"/>
                  <wp:docPr id="1018133838" name="Hình ảnh 101813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2800" cy="398145"/>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tcPr>
          <w:p w14:paraId="2497B150" w14:textId="5204F510" w:rsidR="002860DD" w:rsidRPr="002860DD" w:rsidRDefault="002860DD" w:rsidP="002860DD">
            <w:pPr>
              <w:ind w:firstLine="0"/>
            </w:pPr>
            <w:r w:rsidRPr="002860DD">
              <w:t>Quan hệ phụ thuộc: cho biết sự phụ thuộc của một phần tử trong một phương thức nào đó với một phần tử khác.</w:t>
            </w:r>
          </w:p>
        </w:tc>
      </w:tr>
      <w:tr w:rsidR="002860DD" w:rsidRPr="004F30CC" w14:paraId="25706029" w14:textId="77777777" w:rsidTr="00904A9B">
        <w:tc>
          <w:tcPr>
            <w:tcW w:w="817" w:type="dxa"/>
            <w:tcBorders>
              <w:top w:val="single" w:sz="4" w:space="0" w:color="auto"/>
              <w:left w:val="single" w:sz="4" w:space="0" w:color="auto"/>
              <w:bottom w:val="single" w:sz="4" w:space="0" w:color="auto"/>
              <w:right w:val="single" w:sz="4" w:space="0" w:color="auto"/>
            </w:tcBorders>
            <w:vAlign w:val="center"/>
          </w:tcPr>
          <w:p w14:paraId="745F0BE9" w14:textId="3D439676" w:rsidR="002860DD" w:rsidRDefault="002860DD" w:rsidP="00904A9B">
            <w:pPr>
              <w:pStyle w:val="Nidung"/>
              <w:spacing w:before="0"/>
              <w:ind w:firstLine="0"/>
              <w:jc w:val="center"/>
              <w:rPr>
                <w:rFonts w:ascii="Times New Roman" w:hAnsi="Times New Roman"/>
                <w:color w:val="000000"/>
                <w:szCs w:val="26"/>
              </w:rPr>
            </w:pPr>
            <w:r>
              <w:rPr>
                <w:rFonts w:ascii="Times New Roman" w:hAnsi="Times New Roman"/>
                <w:color w:val="000000"/>
                <w:szCs w:val="26"/>
              </w:rPr>
              <w:lastRenderedPageBreak/>
              <w:t>10</w:t>
            </w:r>
          </w:p>
        </w:tc>
        <w:tc>
          <w:tcPr>
            <w:tcW w:w="2268" w:type="dxa"/>
            <w:tcBorders>
              <w:top w:val="single" w:sz="4" w:space="0" w:color="auto"/>
              <w:left w:val="single" w:sz="4" w:space="0" w:color="auto"/>
              <w:bottom w:val="single" w:sz="4" w:space="0" w:color="auto"/>
              <w:right w:val="single" w:sz="4" w:space="0" w:color="auto"/>
            </w:tcBorders>
            <w:vAlign w:val="center"/>
          </w:tcPr>
          <w:p w14:paraId="7D58DA1C" w14:textId="3D6E4A58" w:rsidR="002860DD" w:rsidRDefault="002860DD" w:rsidP="00904A9B">
            <w:pPr>
              <w:pStyle w:val="Nidung"/>
              <w:spacing w:before="0"/>
              <w:ind w:firstLine="0"/>
              <w:jc w:val="center"/>
              <w:rPr>
                <w:noProof/>
              </w:rPr>
            </w:pPr>
            <w:r>
              <w:rPr>
                <w:noProof/>
                <w:lang w:eastAsia="ja-JP"/>
              </w:rPr>
              <w:drawing>
                <wp:inline distT="0" distB="0" distL="0" distR="0" wp14:anchorId="0A74CEB2" wp14:editId="0580E8C4">
                  <wp:extent cx="2087880" cy="449580"/>
                  <wp:effectExtent l="0" t="0" r="7620" b="7620"/>
                  <wp:docPr id="1018133839" name="Hình ảnh 101813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87880" cy="449580"/>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tcPr>
          <w:p w14:paraId="54B456BC" w14:textId="0659CBCD" w:rsidR="002860DD" w:rsidRPr="002860DD" w:rsidRDefault="002860DD" w:rsidP="002860DD">
            <w:pPr>
              <w:ind w:firstLine="0"/>
            </w:pPr>
            <w:r w:rsidRPr="002860DD">
              <w:t>Quan hệ kết tập: cho biết một lớp bao gồm các lớp thành phần khác, không bắt buộc phải đầy đủ.</w:t>
            </w:r>
          </w:p>
        </w:tc>
      </w:tr>
      <w:tr w:rsidR="002860DD" w:rsidRPr="004F30CC" w14:paraId="1D6A144F" w14:textId="77777777" w:rsidTr="00904A9B">
        <w:tc>
          <w:tcPr>
            <w:tcW w:w="817" w:type="dxa"/>
            <w:tcBorders>
              <w:top w:val="single" w:sz="4" w:space="0" w:color="auto"/>
              <w:left w:val="single" w:sz="4" w:space="0" w:color="auto"/>
              <w:bottom w:val="single" w:sz="4" w:space="0" w:color="auto"/>
              <w:right w:val="single" w:sz="4" w:space="0" w:color="auto"/>
            </w:tcBorders>
            <w:vAlign w:val="center"/>
          </w:tcPr>
          <w:p w14:paraId="3926A7F3" w14:textId="71868C77" w:rsidR="002860DD" w:rsidRDefault="002860DD" w:rsidP="00904A9B">
            <w:pPr>
              <w:pStyle w:val="Nidung"/>
              <w:spacing w:before="0"/>
              <w:ind w:firstLine="0"/>
              <w:jc w:val="center"/>
              <w:rPr>
                <w:rFonts w:ascii="Times New Roman" w:hAnsi="Times New Roman"/>
                <w:color w:val="000000"/>
                <w:szCs w:val="26"/>
              </w:rPr>
            </w:pPr>
            <w:r>
              <w:rPr>
                <w:rFonts w:ascii="Times New Roman" w:hAnsi="Times New Roman"/>
                <w:color w:val="000000"/>
                <w:szCs w:val="26"/>
              </w:rPr>
              <w:t>11</w:t>
            </w:r>
          </w:p>
        </w:tc>
        <w:tc>
          <w:tcPr>
            <w:tcW w:w="2268" w:type="dxa"/>
            <w:tcBorders>
              <w:top w:val="single" w:sz="4" w:space="0" w:color="auto"/>
              <w:left w:val="single" w:sz="4" w:space="0" w:color="auto"/>
              <w:bottom w:val="single" w:sz="4" w:space="0" w:color="auto"/>
              <w:right w:val="single" w:sz="4" w:space="0" w:color="auto"/>
            </w:tcBorders>
            <w:vAlign w:val="center"/>
          </w:tcPr>
          <w:p w14:paraId="1B05F81C" w14:textId="0DF74FF4" w:rsidR="002860DD" w:rsidRDefault="002860DD" w:rsidP="00904A9B">
            <w:pPr>
              <w:pStyle w:val="Nidung"/>
              <w:spacing w:before="0"/>
              <w:ind w:firstLine="0"/>
              <w:jc w:val="center"/>
              <w:rPr>
                <w:noProof/>
              </w:rPr>
            </w:pPr>
            <w:r>
              <w:rPr>
                <w:noProof/>
                <w:lang w:eastAsia="ja-JP"/>
              </w:rPr>
              <w:drawing>
                <wp:inline distT="0" distB="0" distL="0" distR="0" wp14:anchorId="63C2F89D" wp14:editId="49C888FC">
                  <wp:extent cx="2047875" cy="371475"/>
                  <wp:effectExtent l="0" t="0" r="9525" b="9525"/>
                  <wp:docPr id="1018133840" name="Hình ảnh 101813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7875" cy="371475"/>
                          </a:xfrm>
                          <a:prstGeom prst="rect">
                            <a:avLst/>
                          </a:prstGeom>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tcPr>
          <w:p w14:paraId="4F0C140D" w14:textId="36CDFF30" w:rsidR="002860DD" w:rsidRPr="002860DD" w:rsidRDefault="002860DD" w:rsidP="002860DD">
            <w:pPr>
              <w:ind w:firstLine="0"/>
            </w:pPr>
            <w:r w:rsidRPr="002860DD">
              <w:t>Quan hệ khái quát hóa: biểu thị cho khả năng thừa kế, tức một lớp có thể thừa kế từ một lớp khác về cả thuộc tính và phương thức.</w:t>
            </w:r>
          </w:p>
        </w:tc>
      </w:tr>
      <w:tr w:rsidR="002860DD" w:rsidRPr="004F30CC" w14:paraId="346DD19A" w14:textId="77777777" w:rsidTr="00904A9B">
        <w:tc>
          <w:tcPr>
            <w:tcW w:w="817" w:type="dxa"/>
            <w:tcBorders>
              <w:top w:val="single" w:sz="4" w:space="0" w:color="auto"/>
              <w:left w:val="single" w:sz="4" w:space="0" w:color="auto"/>
              <w:bottom w:val="single" w:sz="4" w:space="0" w:color="auto"/>
              <w:right w:val="single" w:sz="4" w:space="0" w:color="auto"/>
            </w:tcBorders>
            <w:vAlign w:val="center"/>
          </w:tcPr>
          <w:p w14:paraId="5B3C8ECD" w14:textId="7706588B" w:rsidR="002860DD" w:rsidRDefault="002860DD" w:rsidP="00904A9B">
            <w:pPr>
              <w:pStyle w:val="Nidung"/>
              <w:spacing w:before="0"/>
              <w:ind w:firstLine="0"/>
              <w:jc w:val="center"/>
              <w:rPr>
                <w:rFonts w:ascii="Times New Roman" w:hAnsi="Times New Roman"/>
                <w:color w:val="000000"/>
                <w:szCs w:val="26"/>
              </w:rPr>
            </w:pPr>
            <w:r>
              <w:rPr>
                <w:rFonts w:ascii="Times New Roman" w:hAnsi="Times New Roman"/>
                <w:color w:val="000000"/>
                <w:szCs w:val="26"/>
              </w:rPr>
              <w:t>12</w:t>
            </w:r>
          </w:p>
        </w:tc>
        <w:tc>
          <w:tcPr>
            <w:tcW w:w="2268" w:type="dxa"/>
            <w:tcBorders>
              <w:top w:val="single" w:sz="4" w:space="0" w:color="auto"/>
              <w:left w:val="single" w:sz="4" w:space="0" w:color="auto"/>
              <w:bottom w:val="single" w:sz="4" w:space="0" w:color="auto"/>
              <w:right w:val="single" w:sz="4" w:space="0" w:color="auto"/>
            </w:tcBorders>
            <w:vAlign w:val="center"/>
          </w:tcPr>
          <w:p w14:paraId="3D3F3773" w14:textId="388F576E" w:rsidR="002860DD" w:rsidRDefault="002860DD" w:rsidP="00904A9B">
            <w:pPr>
              <w:pStyle w:val="Nidung"/>
              <w:spacing w:before="0"/>
              <w:ind w:firstLine="0"/>
              <w:jc w:val="center"/>
              <w:rPr>
                <w:noProof/>
              </w:rPr>
            </w:pPr>
            <w:r>
              <w:rPr>
                <w:noProof/>
                <w:lang w:eastAsia="ja-JP"/>
              </w:rPr>
              <w:drawing>
                <wp:inline distT="0" distB="0" distL="0" distR="0" wp14:anchorId="070041C3" wp14:editId="33E02244">
                  <wp:extent cx="2057400" cy="406400"/>
                  <wp:effectExtent l="0" t="0" r="0" b="0"/>
                  <wp:docPr id="1018133841" name="Hình ảnh 101813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57400" cy="406400"/>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tcPr>
          <w:p w14:paraId="3D3EFC9C" w14:textId="59FFA28F" w:rsidR="002860DD" w:rsidRPr="002860DD" w:rsidRDefault="002860DD" w:rsidP="002860DD">
            <w:pPr>
              <w:ind w:firstLine="0"/>
            </w:pPr>
            <w:r w:rsidRPr="002860DD">
              <w:t>Quan hệ nhận thức: biểu thị cho khả năng nhận biết qua một sự kiện hay thông điệp nào đó. Nó biểu thị liên hệ giữa một lớp và một giao diện.</w:t>
            </w:r>
          </w:p>
        </w:tc>
      </w:tr>
      <w:tr w:rsidR="002860DD" w:rsidRPr="004F30CC" w14:paraId="35BB0105" w14:textId="77777777" w:rsidTr="00904A9B">
        <w:tc>
          <w:tcPr>
            <w:tcW w:w="817" w:type="dxa"/>
            <w:tcBorders>
              <w:top w:val="single" w:sz="4" w:space="0" w:color="auto"/>
              <w:left w:val="single" w:sz="4" w:space="0" w:color="auto"/>
              <w:bottom w:val="single" w:sz="4" w:space="0" w:color="auto"/>
              <w:right w:val="single" w:sz="4" w:space="0" w:color="auto"/>
            </w:tcBorders>
            <w:vAlign w:val="center"/>
          </w:tcPr>
          <w:p w14:paraId="5E8E245C" w14:textId="72B95890" w:rsidR="002860DD" w:rsidRDefault="002860DD" w:rsidP="00904A9B">
            <w:pPr>
              <w:pStyle w:val="Nidung"/>
              <w:spacing w:before="0"/>
              <w:ind w:firstLine="0"/>
              <w:jc w:val="center"/>
              <w:rPr>
                <w:rFonts w:ascii="Times New Roman" w:hAnsi="Times New Roman"/>
                <w:color w:val="000000"/>
                <w:szCs w:val="26"/>
              </w:rPr>
            </w:pPr>
            <w:r>
              <w:rPr>
                <w:rFonts w:ascii="Times New Roman" w:hAnsi="Times New Roman"/>
                <w:color w:val="000000"/>
                <w:szCs w:val="26"/>
              </w:rPr>
              <w:t>13</w:t>
            </w:r>
          </w:p>
        </w:tc>
        <w:tc>
          <w:tcPr>
            <w:tcW w:w="2268" w:type="dxa"/>
            <w:tcBorders>
              <w:top w:val="single" w:sz="4" w:space="0" w:color="auto"/>
              <w:left w:val="single" w:sz="4" w:space="0" w:color="auto"/>
              <w:bottom w:val="single" w:sz="4" w:space="0" w:color="auto"/>
              <w:right w:val="single" w:sz="4" w:space="0" w:color="auto"/>
            </w:tcBorders>
            <w:vAlign w:val="center"/>
          </w:tcPr>
          <w:p w14:paraId="0E15C966" w14:textId="62CFF3C3" w:rsidR="002860DD" w:rsidRDefault="002860DD" w:rsidP="00904A9B">
            <w:pPr>
              <w:pStyle w:val="Nidung"/>
              <w:spacing w:before="0"/>
              <w:ind w:firstLine="0"/>
              <w:jc w:val="center"/>
              <w:rPr>
                <w:noProof/>
              </w:rPr>
            </w:pPr>
            <w:r>
              <w:rPr>
                <w:noProof/>
                <w:lang w:eastAsia="ja-JP"/>
              </w:rPr>
              <w:drawing>
                <wp:inline distT="0" distB="0" distL="0" distR="0" wp14:anchorId="516AD413" wp14:editId="6CF0894B">
                  <wp:extent cx="1820545" cy="431800"/>
                  <wp:effectExtent l="0" t="0" r="8255" b="6350"/>
                  <wp:docPr id="1018133842" name="Hình ảnh 101813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20545" cy="431800"/>
                          </a:xfrm>
                          <a:prstGeom prst="rect">
                            <a:avLst/>
                          </a:prstGeom>
                          <a:noFill/>
                          <a:ln>
                            <a:noFill/>
                          </a:ln>
                        </pic:spPr>
                      </pic:pic>
                    </a:graphicData>
                  </a:graphic>
                </wp:inline>
              </w:drawing>
            </w:r>
          </w:p>
        </w:tc>
        <w:tc>
          <w:tcPr>
            <w:tcW w:w="5919" w:type="dxa"/>
            <w:tcBorders>
              <w:top w:val="single" w:sz="4" w:space="0" w:color="auto"/>
              <w:left w:val="single" w:sz="4" w:space="0" w:color="auto"/>
              <w:bottom w:val="single" w:sz="4" w:space="0" w:color="auto"/>
              <w:right w:val="single" w:sz="4" w:space="0" w:color="auto"/>
            </w:tcBorders>
            <w:vAlign w:val="center"/>
          </w:tcPr>
          <w:p w14:paraId="74DBF7B6" w14:textId="7FD8134B" w:rsidR="002860DD" w:rsidRPr="002860DD" w:rsidRDefault="002860DD" w:rsidP="002860DD">
            <w:pPr>
              <w:keepNext/>
              <w:ind w:firstLine="0"/>
            </w:pPr>
            <w:r w:rsidRPr="002860DD">
              <w:t>Quan hệ cấu thành: biểu thị cho một lớp được cấu thành từ các lớp thành phần khác</w:t>
            </w:r>
          </w:p>
        </w:tc>
      </w:tr>
    </w:tbl>
    <w:p w14:paraId="68937905" w14:textId="4F74CCBC" w:rsidR="004F30CC" w:rsidRPr="004F30CC" w:rsidRDefault="002860DD" w:rsidP="002860DD">
      <w:pPr>
        <w:pStyle w:val="Caption"/>
      </w:pPr>
      <w:bookmarkStart w:id="66" w:name="_Toc78050956"/>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2</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w:t>
      </w:r>
      <w:r w:rsidR="00011E65">
        <w:rPr>
          <w:noProof/>
        </w:rPr>
        <w:fldChar w:fldCharType="end"/>
      </w:r>
      <w:r>
        <w:t xml:space="preserve"> Giải thích các ký hiệu UML</w:t>
      </w:r>
      <w:r w:rsidR="004B4BA0">
        <w:t xml:space="preserve"> </w:t>
      </w:r>
      <w:sdt>
        <w:sdtPr>
          <w:id w:val="966934729"/>
          <w:citation/>
        </w:sdtPr>
        <w:sdtEndPr/>
        <w:sdtContent>
          <w:r w:rsidR="004B4BA0">
            <w:fldChar w:fldCharType="begin"/>
          </w:r>
          <w:r w:rsidR="004B4BA0">
            <w:instrText xml:space="preserve"> CITATION tru20 \l 1033 </w:instrText>
          </w:r>
          <w:r w:rsidR="004B4BA0">
            <w:fldChar w:fldCharType="separate"/>
          </w:r>
          <w:r w:rsidR="004B4BA0">
            <w:rPr>
              <w:noProof/>
            </w:rPr>
            <w:t>[15]</w:t>
          </w:r>
          <w:r w:rsidR="004B4BA0">
            <w:fldChar w:fldCharType="end"/>
          </w:r>
        </w:sdtContent>
      </w:sdt>
      <w:bookmarkEnd w:id="66"/>
    </w:p>
    <w:p w14:paraId="4FFADC94" w14:textId="77777777" w:rsidR="0020453B" w:rsidRDefault="0020453B" w:rsidP="0020453B">
      <w:pPr>
        <w:pStyle w:val="Heading2"/>
      </w:pPr>
      <w:bookmarkStart w:id="67" w:name="_Toc69397298"/>
      <w:r>
        <w:t>Kết chương</w:t>
      </w:r>
      <w:bookmarkEnd w:id="67"/>
    </w:p>
    <w:p w14:paraId="65ECF4A7" w14:textId="49919DBB" w:rsidR="0020453B" w:rsidRPr="00EB338E" w:rsidRDefault="0020453B" w:rsidP="00EB338E">
      <w:pPr>
        <w:ind w:firstLine="0"/>
        <w:jc w:val="left"/>
        <w:rPr>
          <w:rFonts w:ascii="Segoe UI" w:hAnsi="Segoe UI" w:cs="Segoe UI"/>
          <w:sz w:val="21"/>
          <w:szCs w:val="21"/>
        </w:rPr>
      </w:pPr>
      <w:r>
        <w:t xml:space="preserve">Trong chương này, </w:t>
      </w:r>
      <w:r w:rsidR="00EB338E" w:rsidRPr="00EB338E">
        <w:t>Tác giả</w:t>
      </w:r>
      <w:r>
        <w:t xml:space="preserve"> thực hiện đã </w:t>
      </w:r>
      <w:r w:rsidRPr="00F72A1A">
        <w:t xml:space="preserve">giới thiệu về một số cơ sở lý thuyết để phục vụ cho việc thực hiện đồ án. Các giải pháp cũng như các công nghệ sử dụng đã được </w:t>
      </w:r>
      <w:r>
        <w:t xml:space="preserve">thực hiện </w:t>
      </w:r>
      <w:r w:rsidRPr="00F72A1A">
        <w:t>khá</w:t>
      </w:r>
      <w:r>
        <w:t>i quát lại một cách cơ bản nhất</w:t>
      </w:r>
      <w:r w:rsidRPr="00F72A1A">
        <w:t>, ngôn ngữ UML, MySQL, Ngôn ngữ PHP</w:t>
      </w:r>
      <w:r>
        <w:t>, Docker</w:t>
      </w:r>
      <w:r w:rsidRPr="00F72A1A">
        <w:t>, Framework</w:t>
      </w:r>
      <w:r>
        <w:t xml:space="preserve"> Laravel.</w:t>
      </w:r>
    </w:p>
    <w:p w14:paraId="761471E5" w14:textId="14C68B97" w:rsidR="00B23690" w:rsidRPr="00B23690" w:rsidRDefault="00B23690" w:rsidP="00B23690">
      <w:r w:rsidRPr="00B23690">
        <w:t xml:space="preserve">Chương </w:t>
      </w:r>
      <w:r>
        <w:t>tiếp theo</w:t>
      </w:r>
      <w:r w:rsidRPr="00B23690">
        <w:t xml:space="preserve"> của báo cáo sẽ trình bày phân tích thiết kế hệ thống cho website bán </w:t>
      </w:r>
      <w:r w:rsidR="00A664C1">
        <w:t xml:space="preserve">bán </w:t>
      </w:r>
      <w:r w:rsidR="004223FC">
        <w:t>máy tính online</w:t>
      </w:r>
      <w:r w:rsidR="00B24C1E">
        <w:t xml:space="preserve"> </w:t>
      </w:r>
      <w:r w:rsidRPr="00B23690">
        <w:t>. Trước tiên là đặc tả yêu cầu của hệ thống, sau đó sẽ đi phân tích thiết kế chi tiết hệ thống thông qua các biểu đồ usecase, biểu đồ tuần tự, biểu đồ hoạt động, biểu đồ lớp và cuối cùng thiết kế cơ sở dữ liệu cho website.</w:t>
      </w:r>
    </w:p>
    <w:p w14:paraId="303E2CB3" w14:textId="77777777" w:rsidR="00B23690" w:rsidRPr="00F2397D" w:rsidRDefault="00B23690" w:rsidP="0020453B"/>
    <w:p w14:paraId="65EDD970" w14:textId="70994A8E" w:rsidR="00747921" w:rsidRPr="006334C8" w:rsidRDefault="005C48E9" w:rsidP="003D736C">
      <w:pPr>
        <w:ind w:firstLine="0"/>
        <w:jc w:val="left"/>
      </w:pPr>
      <w:r>
        <w:br w:type="page"/>
      </w:r>
    </w:p>
    <w:p w14:paraId="1B852004" w14:textId="7E0F6E20" w:rsidR="002254C6" w:rsidRDefault="005618A4" w:rsidP="0014594F">
      <w:pPr>
        <w:pStyle w:val="Heading1"/>
      </w:pPr>
      <w:r>
        <w:lastRenderedPageBreak/>
        <w:t xml:space="preserve"> </w:t>
      </w:r>
      <w:bookmarkStart w:id="68" w:name="_Toc69397299"/>
      <w:r w:rsidR="00DF7D49">
        <w:t>PHÂN TÍCH THIẾT KẾ HỆ THỐNG</w:t>
      </w:r>
      <w:bookmarkEnd w:id="68"/>
    </w:p>
    <w:p w14:paraId="0345AB4C" w14:textId="4B82F7F4" w:rsidR="00B75400" w:rsidRDefault="00B75400" w:rsidP="00B75400">
      <w:pPr>
        <w:pStyle w:val="Heading2"/>
      </w:pPr>
      <w:bookmarkStart w:id="69" w:name="_Toc14042305"/>
      <w:bookmarkStart w:id="70" w:name="_Toc69397300"/>
      <w:r>
        <w:t>Đặc tả yêu cầu</w:t>
      </w:r>
      <w:bookmarkEnd w:id="69"/>
      <w:bookmarkEnd w:id="70"/>
    </w:p>
    <w:p w14:paraId="4F063E42" w14:textId="07B98FC9" w:rsidR="00DF7D49" w:rsidRDefault="00B23690" w:rsidP="00DF7D49">
      <w:pPr>
        <w:pStyle w:val="Heading3"/>
      </w:pPr>
      <w:bookmarkStart w:id="71" w:name="_Toc69397301"/>
      <w:r>
        <w:t>Mô tả đề tài</w:t>
      </w:r>
      <w:bookmarkEnd w:id="71"/>
    </w:p>
    <w:p w14:paraId="6783BED5" w14:textId="4D79461B" w:rsidR="00B23690" w:rsidRDefault="00B23690" w:rsidP="00B23690">
      <w:r>
        <w:t xml:space="preserve">Website bán </w:t>
      </w:r>
      <w:r w:rsidR="00C62960">
        <w:t xml:space="preserve">bán </w:t>
      </w:r>
      <w:r w:rsidR="004223FC">
        <w:t>máy tính online</w:t>
      </w:r>
      <w:r w:rsidR="00B24C1E">
        <w:t xml:space="preserve"> </w:t>
      </w:r>
      <w:r w:rsidR="00C62960">
        <w:t xml:space="preserve"> </w:t>
      </w:r>
      <w:r>
        <w:t>với đặc thù là một hình thức kinh doanh online nên các sản phẩm phải được hiển thị và cập nhật liên tục trên website, các thông tin chi tiết của sản phẩm phải được hiển thị ngay khi người dùng kích vào một sản phẩm cụ thể.</w:t>
      </w:r>
    </w:p>
    <w:p w14:paraId="443CD76E" w14:textId="77777777" w:rsidR="00B23690" w:rsidRDefault="00B23690" w:rsidP="00B23690">
      <w:r>
        <w:t>Bên cạnh đó, việc đặt hàng online cần được thực hiện một cách tốt nhất và thuận tiện nhất cho người dùng. Đây là một trong những tính năng quan trọng của hệ thống.</w:t>
      </w:r>
    </w:p>
    <w:p w14:paraId="6D217FEF" w14:textId="77777777" w:rsidR="00B23690" w:rsidRDefault="00B23690" w:rsidP="00B23690">
      <w:r>
        <w:t>Việc quản lý hệ thống là cần thiết đối với một website kinh doanh online. Người quản trị hệ thống phải có quyền quản lý các chức năng liên quan đến việc quản lý sản phẩm (như sản phẩm, danh mục sản phẩm, nhà sản xuất, thuộc tính sản phẩm, các từ khóa liên quan đến sản phẩm), quản lý bài viết, quản lý đơn hàng, quản lý các tài khoản người dùng và quản lý hệ thống</w:t>
      </w:r>
    </w:p>
    <w:p w14:paraId="3935E005" w14:textId="07ABAA4F" w:rsidR="00B23690" w:rsidRDefault="00B23690" w:rsidP="00B23690">
      <w:r>
        <w:t xml:space="preserve">Đồng thời, do đây là một website bán </w:t>
      </w:r>
      <w:r w:rsidR="00DA67D2">
        <w:t xml:space="preserve">bán </w:t>
      </w:r>
      <w:r w:rsidR="004223FC">
        <w:t>máy tính online</w:t>
      </w:r>
      <w:r w:rsidR="00B24C1E">
        <w:t xml:space="preserve"> </w:t>
      </w:r>
      <w:r w:rsidR="00DA67D2">
        <w:t xml:space="preserve"> </w:t>
      </w:r>
      <w:r>
        <w:t>nên cần có thiết kế đẹp nhưng không quá rườm rà để thu hút người xem và thuận lợi trong mua bán.</w:t>
      </w:r>
    </w:p>
    <w:p w14:paraId="74CDC006" w14:textId="31F792AC" w:rsidR="00B23690" w:rsidRPr="00B23690" w:rsidRDefault="00B23690" w:rsidP="00B23690">
      <w:r>
        <w:t xml:space="preserve">Từ những </w:t>
      </w:r>
      <w:r w:rsidR="00E94DA3">
        <w:t>phân tích kể trên và những gì tìm hiểu được thông qua các website ở phần Tổng quan, đồ án</w:t>
      </w:r>
      <w:r>
        <w:t xml:space="preserve"> xây dựng Website bán </w:t>
      </w:r>
      <w:r w:rsidR="00DA67D2">
        <w:t xml:space="preserve">bán </w:t>
      </w:r>
      <w:r w:rsidR="004223FC">
        <w:t>máy tính online</w:t>
      </w:r>
      <w:r w:rsidR="00B24C1E">
        <w:t xml:space="preserve"> </w:t>
      </w:r>
      <w:r w:rsidR="00DA67D2">
        <w:t xml:space="preserve"> </w:t>
      </w:r>
      <w:r>
        <w:t>có các chức năng sau:</w:t>
      </w:r>
    </w:p>
    <w:p w14:paraId="572FAA17" w14:textId="29F15C6B" w:rsidR="00DF7D49" w:rsidRDefault="00DF7D49" w:rsidP="00DF7D49">
      <w:pPr>
        <w:pStyle w:val="Heading3"/>
      </w:pPr>
      <w:bookmarkStart w:id="72" w:name="_Toc14042307"/>
      <w:bookmarkStart w:id="73" w:name="_Toc69397302"/>
      <w:r>
        <w:t>Yêu cầu về chức năng</w:t>
      </w:r>
      <w:bookmarkEnd w:id="72"/>
      <w:bookmarkEnd w:id="73"/>
    </w:p>
    <w:p w14:paraId="1AC2B252" w14:textId="4E32F3DE" w:rsidR="00F01F15" w:rsidRDefault="00B23690" w:rsidP="009F3DAF">
      <w:pPr>
        <w:pStyle w:val="Heading4"/>
        <w:numPr>
          <w:ilvl w:val="0"/>
          <w:numId w:val="30"/>
        </w:numPr>
      </w:pPr>
      <w:r>
        <w:t>Backend</w:t>
      </w:r>
    </w:p>
    <w:p w14:paraId="65AE97CA" w14:textId="23AB4839" w:rsidR="00B23690" w:rsidRDefault="00B23690" w:rsidP="00B23690">
      <w:r>
        <w:t xml:space="preserve">Quản trị hệ thống có quyền quản lý toàn bộ hoạt động của website bán </w:t>
      </w:r>
      <w:r w:rsidR="0022060E">
        <w:t xml:space="preserve">bán </w:t>
      </w:r>
      <w:r w:rsidR="004223FC">
        <w:t>máy tính online</w:t>
      </w:r>
      <w:r w:rsidR="00B24C1E">
        <w:t xml:space="preserve"> </w:t>
      </w:r>
      <w:r w:rsidR="0022060E">
        <w:t xml:space="preserve"> </w:t>
      </w:r>
      <w:r w:rsidR="00E94DA3">
        <w:t>b</w:t>
      </w:r>
      <w:r w:rsidR="00F07339">
        <w:t>ằng Laravel framework</w:t>
      </w:r>
      <w:r>
        <w:t>:</w:t>
      </w:r>
    </w:p>
    <w:p w14:paraId="76021B43" w14:textId="792D5166" w:rsidR="00B23690" w:rsidRDefault="00B23690" w:rsidP="00B23690">
      <w:r>
        <w:t>-</w:t>
      </w:r>
      <w:r>
        <w:tab/>
        <w:t>Nhóm chức năng quản lý sản phẩm bao gồm: bao gồm quản lý danh mục sản phẩm, quản lý nhà sản xuất, quản lý kiểu sản phẩm, quản lý từ khóa, quản lý sản phẩm. Người dùng được thực hiện các hành động thêm, sửa, xóa các đối tượng quản lý, riêng quản lý sản phẩm có thêm chức năng tìm kiếm, xuất thông tin sản phẩm.</w:t>
      </w:r>
    </w:p>
    <w:p w14:paraId="49DCD559" w14:textId="77777777" w:rsidR="00B23690" w:rsidRDefault="00B23690" w:rsidP="00B23690">
      <w:r>
        <w:t>-</w:t>
      </w:r>
      <w:r>
        <w:tab/>
        <w:t>Nhóm chức năng quản lý bài viết gồm: quản lý danh mục bài viết, quản lý bài viết. Người dùng được phép thực hiện hoạt động thêm, sửa, xóa các đối tượng được quản lý.</w:t>
      </w:r>
    </w:p>
    <w:p w14:paraId="37F1827C" w14:textId="77777777" w:rsidR="00B23690" w:rsidRDefault="00B23690" w:rsidP="00B23690">
      <w:r>
        <w:t>-</w:t>
      </w:r>
      <w:r>
        <w:tab/>
        <w:t xml:space="preserve">Nhóm chức năng quản lý tài khoản: quản lý người dùng, quản lý đánh giá, quản lý bình luận, quản lý liên hệ. Người dùng được phép thực hiện hoạt động xóa các chức năng được quản lý. </w:t>
      </w:r>
    </w:p>
    <w:p w14:paraId="4727B001" w14:textId="77777777" w:rsidR="00B23690" w:rsidRDefault="00B23690" w:rsidP="00B23690">
      <w:r>
        <w:t>-</w:t>
      </w:r>
      <w:r>
        <w:tab/>
        <w:t>Quản lý đơn hàng: Cho phép tìm kiếm, xuất thông tin, xem đơn hàng (trong đó được xóa sản phẩm trong đơn hàng), cập nhật trạng thái đơn hàng, xóa đơn hàng.</w:t>
      </w:r>
    </w:p>
    <w:p w14:paraId="13C2651E" w14:textId="5897F1D9" w:rsidR="00B23690" w:rsidRPr="00B23690" w:rsidRDefault="00B23690" w:rsidP="00B23690">
      <w:r>
        <w:lastRenderedPageBreak/>
        <w:t>-</w:t>
      </w:r>
      <w:r>
        <w:tab/>
        <w:t>Nhóm chức năng quản lý hệ thống: quản lý slide, quản lý sự kiện, quản lý trang tĩnh, thống kê. Người dùng được phép thực hiện hoạt động thêm, sửa, xóa slide, sự kiện, trang tĩnh và xem thống kê.</w:t>
      </w:r>
    </w:p>
    <w:p w14:paraId="2DD2DC85" w14:textId="10DC83E9" w:rsidR="00B55497" w:rsidRDefault="00B23690" w:rsidP="009F3DAF">
      <w:pPr>
        <w:pStyle w:val="Heading4"/>
      </w:pPr>
      <w:r>
        <w:t>Frontend</w:t>
      </w:r>
    </w:p>
    <w:p w14:paraId="7A47EE4E" w14:textId="4A51D754" w:rsidR="00B23690" w:rsidRDefault="00B23690" w:rsidP="00B23690">
      <w:r>
        <w:t xml:space="preserve">Frontend của website bán </w:t>
      </w:r>
      <w:r w:rsidR="00071AE8">
        <w:t xml:space="preserve">bán </w:t>
      </w:r>
      <w:r w:rsidR="004223FC">
        <w:t>máy tính online</w:t>
      </w:r>
      <w:r w:rsidR="00B24C1E">
        <w:t xml:space="preserve"> </w:t>
      </w:r>
      <w:r w:rsidR="00071AE8">
        <w:t xml:space="preserve"> </w:t>
      </w:r>
      <w:r>
        <w:t>được xây dựng trên các tiêu chí:</w:t>
      </w:r>
    </w:p>
    <w:p w14:paraId="348E0D83" w14:textId="77777777" w:rsidR="00B23690" w:rsidRDefault="00B23690" w:rsidP="00B23690">
      <w:r>
        <w:t>-</w:t>
      </w:r>
      <w:r>
        <w:tab/>
        <w:t>Giao diện đẹp, các thao tác đơn giản và thân thiện với người dùng.</w:t>
      </w:r>
    </w:p>
    <w:p w14:paraId="48A93913" w14:textId="77777777" w:rsidR="00B23690" w:rsidRDefault="00B23690" w:rsidP="00B23690">
      <w:r>
        <w:t>-</w:t>
      </w:r>
      <w:r>
        <w:tab/>
        <w:t>Thông tin sản phẩm phong phú, đa dạng, luôn cập nhật những sản phẩm mới nhất.</w:t>
      </w:r>
    </w:p>
    <w:p w14:paraId="1EFF699E" w14:textId="77777777" w:rsidR="00B23690" w:rsidRDefault="00B23690" w:rsidP="00B23690">
      <w:r>
        <w:t>-</w:t>
      </w:r>
      <w:r>
        <w:tab/>
        <w:t xml:space="preserve">Có thông tin liên hệ của cửa hàng </w:t>
      </w:r>
    </w:p>
    <w:p w14:paraId="47839276" w14:textId="77777777" w:rsidR="00B23690" w:rsidRDefault="00B23690" w:rsidP="00B23690">
      <w:r>
        <w:t>-</w:t>
      </w:r>
      <w:r>
        <w:tab/>
        <w:t>Font chữ đơn giản, hình ảnh dễ nhìn, màu sắc hài hòa.</w:t>
      </w:r>
    </w:p>
    <w:p w14:paraId="1D969E53" w14:textId="77777777" w:rsidR="00B23690" w:rsidRDefault="00B23690" w:rsidP="00B23690">
      <w:r>
        <w:t>-</w:t>
      </w:r>
      <w:r>
        <w:tab/>
        <w:t>Tính bảo mật dữ liệu của hệ thống phải cao.</w:t>
      </w:r>
    </w:p>
    <w:p w14:paraId="36448762" w14:textId="77777777" w:rsidR="00B23690" w:rsidRDefault="00B23690" w:rsidP="00B23690">
      <w:r>
        <w:t>-</w:t>
      </w:r>
      <w:r>
        <w:tab/>
        <w:t>Đảm bảo vận hành tốt khi có nhiều người dùng cùng tương tác tại cùng một thời điểm.</w:t>
      </w:r>
    </w:p>
    <w:p w14:paraId="7E0A7B09" w14:textId="77777777" w:rsidR="00B23690" w:rsidRDefault="00B23690" w:rsidP="00B23690">
      <w:r>
        <w:t>-</w:t>
      </w:r>
      <w:r>
        <w:tab/>
        <w:t>Website tương thích với các trình duyệt phổ biến.</w:t>
      </w:r>
    </w:p>
    <w:p w14:paraId="731F1090" w14:textId="6BF19154" w:rsidR="00B23690" w:rsidRDefault="00B23690" w:rsidP="00B23690">
      <w:r>
        <w:t xml:space="preserve">Frontend của website bán </w:t>
      </w:r>
      <w:r w:rsidR="002A0471">
        <w:t xml:space="preserve">bán </w:t>
      </w:r>
      <w:r w:rsidR="004223FC">
        <w:t>máy tính online</w:t>
      </w:r>
      <w:r w:rsidR="00B24C1E">
        <w:t xml:space="preserve"> </w:t>
      </w:r>
      <w:r w:rsidR="002A0471">
        <w:t xml:space="preserve"> </w:t>
      </w:r>
      <w:r>
        <w:t>thực hiện các chức năng:</w:t>
      </w:r>
    </w:p>
    <w:p w14:paraId="09CB4DBE" w14:textId="4D99DF9F" w:rsidR="00B23690" w:rsidRDefault="00B23690" w:rsidP="00B23690">
      <w:r>
        <w:t>-</w:t>
      </w:r>
      <w:r>
        <w:tab/>
        <w:t>Hiển thị các sản phẩm bán chạy, sản phẩm mới, sản phẩm nổi bật, sản phẩm vừa xem, hiển thị danh mục sản phẩm như</w:t>
      </w:r>
      <w:r w:rsidR="003212D4">
        <w:t xml:space="preserve"> Sách giao khoa, Sách truyện tranh, Khoa học công nghệ ..</w:t>
      </w:r>
      <w:r>
        <w:t>.</w:t>
      </w:r>
    </w:p>
    <w:p w14:paraId="57721504" w14:textId="77777777" w:rsidR="00B23690" w:rsidRDefault="00B23690" w:rsidP="00B23690">
      <w:r>
        <w:t>-</w:t>
      </w:r>
      <w:r>
        <w:tab/>
        <w:t>Khách hàng có thể xem thông tin chi tiết của sản phẩm, gửi đánh giá, bình luận sản phẩm.</w:t>
      </w:r>
    </w:p>
    <w:p w14:paraId="4E9D0D9F" w14:textId="77777777" w:rsidR="00B23690" w:rsidRDefault="00B23690" w:rsidP="00B23690">
      <w:r>
        <w:t>-</w:t>
      </w:r>
      <w:r>
        <w:tab/>
        <w:t xml:space="preserve">Cho phép khách hàng đặt mua sản phẩm. </w:t>
      </w:r>
    </w:p>
    <w:p w14:paraId="7A207E6D" w14:textId="77777777" w:rsidR="00B23690" w:rsidRDefault="00B23690" w:rsidP="00B23690">
      <w:r>
        <w:t>-</w:t>
      </w:r>
      <w:r>
        <w:tab/>
        <w:t>Cho phép khách hàng đăng ký, đăng nhập hệ thống</w:t>
      </w:r>
    </w:p>
    <w:p w14:paraId="4B9F0A7E" w14:textId="77777777" w:rsidR="00B23690" w:rsidRDefault="00B23690" w:rsidP="00B23690">
      <w:r>
        <w:t>-</w:t>
      </w:r>
      <w:r>
        <w:tab/>
        <w:t>Cho phép tìm kiếm các sản phẩm và tin tức.</w:t>
      </w:r>
    </w:p>
    <w:p w14:paraId="2F625705" w14:textId="77777777" w:rsidR="00B23690" w:rsidRDefault="00B23690" w:rsidP="00B23690">
      <w:r>
        <w:t>-</w:t>
      </w:r>
      <w:r>
        <w:tab/>
        <w:t>Cho phép xem các tin tức, bài viết nổi bật.</w:t>
      </w:r>
    </w:p>
    <w:p w14:paraId="6AB12D16" w14:textId="77777777" w:rsidR="00B23690" w:rsidRDefault="00B23690" w:rsidP="00B23690">
      <w:r>
        <w:t>-</w:t>
      </w:r>
      <w:r>
        <w:tab/>
        <w:t>Cho phép quản lý tài khoản: xem tổng quan trang cá nhân, cập nhật thông tin tài khoản, quản lý đơn hàng, xem sản phẩm yêu thích, sản phẩm đã xem, xem lịch sử login.</w:t>
      </w:r>
    </w:p>
    <w:p w14:paraId="76BD2E73" w14:textId="2A1B8FC4" w:rsidR="00B23690" w:rsidRPr="00B23690" w:rsidRDefault="00B23690" w:rsidP="00B23690">
      <w:r>
        <w:t>-</w:t>
      </w:r>
      <w:r>
        <w:tab/>
        <w:t>Cho phép gửi thông tin liên hệ.</w:t>
      </w:r>
    </w:p>
    <w:p w14:paraId="5A46E9B1" w14:textId="170849B7" w:rsidR="00DF7D49" w:rsidRDefault="00DF7D49" w:rsidP="00DF7D49">
      <w:pPr>
        <w:pStyle w:val="Heading3"/>
      </w:pPr>
      <w:bookmarkStart w:id="74" w:name="_Toc14042309"/>
      <w:bookmarkStart w:id="75" w:name="_Toc69397303"/>
      <w:r>
        <w:t xml:space="preserve">Yêu cầu </w:t>
      </w:r>
      <w:bookmarkEnd w:id="74"/>
      <w:r w:rsidR="00B23690">
        <w:t>phi chức năng</w:t>
      </w:r>
      <w:bookmarkEnd w:id="75"/>
    </w:p>
    <w:p w14:paraId="51CA770C" w14:textId="04528472" w:rsidR="00B23690" w:rsidRDefault="00B23690" w:rsidP="00383E5F">
      <w:pPr>
        <w:pStyle w:val="ListParagraph"/>
        <w:numPr>
          <w:ilvl w:val="0"/>
          <w:numId w:val="16"/>
        </w:numPr>
      </w:pPr>
      <w:r>
        <w:t>Giao diện: Giao diện hệ thống phải dễ sử dụng, trực quan, thân thiện với mọi người dùng.</w:t>
      </w:r>
    </w:p>
    <w:p w14:paraId="5F45F7D3" w14:textId="0B0F669E" w:rsidR="00B23690" w:rsidRDefault="00B23690" w:rsidP="00383E5F">
      <w:pPr>
        <w:pStyle w:val="ListParagraph"/>
        <w:numPr>
          <w:ilvl w:val="0"/>
          <w:numId w:val="16"/>
        </w:numPr>
      </w:pPr>
      <w:r>
        <w:t>Tốc độ xử lý: Hệ thống phải xử lý nhanh chóng và chính xác.</w:t>
      </w:r>
    </w:p>
    <w:p w14:paraId="1A414C25" w14:textId="63BDD6B9" w:rsidR="00B23690" w:rsidRDefault="00B23690" w:rsidP="00383E5F">
      <w:pPr>
        <w:pStyle w:val="ListParagraph"/>
        <w:numPr>
          <w:ilvl w:val="0"/>
          <w:numId w:val="16"/>
        </w:numPr>
      </w:pPr>
      <w:r>
        <w:t>Bảo mật: Tính bảo mật và độ an toàn cao.</w:t>
      </w:r>
    </w:p>
    <w:p w14:paraId="3400B7C4" w14:textId="62991D77" w:rsidR="00B23690" w:rsidRDefault="00B23690" w:rsidP="00383E5F">
      <w:pPr>
        <w:pStyle w:val="ListParagraph"/>
        <w:numPr>
          <w:ilvl w:val="0"/>
          <w:numId w:val="16"/>
        </w:numPr>
      </w:pPr>
      <w:r>
        <w:t>Tương thích: Tương thích với đa phần các trình duyệt web hiện tại.</w:t>
      </w:r>
    </w:p>
    <w:p w14:paraId="169D337C" w14:textId="4F7A2CF6" w:rsidR="00383E5F" w:rsidRDefault="00383E5F" w:rsidP="00383E5F">
      <w:pPr>
        <w:pStyle w:val="Heading2"/>
      </w:pPr>
      <w:bookmarkStart w:id="76" w:name="_Toc69397304"/>
      <w:r>
        <w:lastRenderedPageBreak/>
        <w:t>Phân tích thiết kế hệ thống</w:t>
      </w:r>
      <w:bookmarkEnd w:id="76"/>
    </w:p>
    <w:p w14:paraId="4CFE3714" w14:textId="77777777" w:rsidR="00383E5F" w:rsidRDefault="00383E5F" w:rsidP="00383E5F">
      <w:r>
        <w:t>Các tác nhân chính của hệ thống bao gồm:</w:t>
      </w:r>
    </w:p>
    <w:p w14:paraId="4F93CB56" w14:textId="07AC59FB" w:rsidR="00383E5F" w:rsidRDefault="00383E5F" w:rsidP="00383E5F">
      <w:r>
        <w:t>Tác nhân Admin: thực hiện các chức năng như quản lý danh mục sản phẩm, quản lý nhà sản xuất, quản lý kiểu sản phẩm, quản lý từ khóa, quản lý sản phẩm, quản lý danh mục bài viết, quản lý bài viết, quản lý người dùng, quản lý đánh giá, quản lý bình luận, quản lý liên hệ, quản lý đơn hàng, quản lý slide, quản lý sự kiện, quản lý trang tĩnh, quản lý thống kê. Để thực hiện chức năng này admin phải đăng nhập.</w:t>
      </w:r>
    </w:p>
    <w:p w14:paraId="270C4376" w14:textId="25DBB43B" w:rsidR="00383E5F" w:rsidRPr="00B23690" w:rsidRDefault="00383E5F" w:rsidP="00383E5F">
      <w:r>
        <w:t>Tác nhân khách hàng: có thể thực hiện các chức năng như tìm kiếm sản phẩm</w:t>
      </w:r>
      <w:r w:rsidR="00492F25">
        <w:t xml:space="preserve"> điện tử như điện thoại, laptop, đồng hồ</w:t>
      </w:r>
      <w:r>
        <w:t>, tin tức – bài viết, xem thông tin chi tiết của sản phẩm, bài viết, đặt hàng, xem giỏ hàng, đăng ký tài khoản mới, bình luận sản phẩm, đánh giá sản phẩm, đăng nhập hệ thống, gửi thông tin liên hệ, quản lý tài khoản.</w:t>
      </w:r>
    </w:p>
    <w:p w14:paraId="532FF979" w14:textId="5D90FE0B" w:rsidR="00B75400" w:rsidRDefault="00B75400" w:rsidP="00B75400">
      <w:pPr>
        <w:pStyle w:val="Heading2"/>
      </w:pPr>
      <w:bookmarkStart w:id="77" w:name="_Toc14042311"/>
      <w:bookmarkStart w:id="78" w:name="_Toc69397305"/>
      <w:r>
        <w:lastRenderedPageBreak/>
        <w:t>Biểu đồ Usecase</w:t>
      </w:r>
      <w:bookmarkEnd w:id="77"/>
      <w:bookmarkEnd w:id="78"/>
    </w:p>
    <w:p w14:paraId="396D1B2C" w14:textId="016C2F14" w:rsidR="00383E5F" w:rsidRPr="00383E5F" w:rsidRDefault="00DF7D49" w:rsidP="00A71F0A">
      <w:pPr>
        <w:pStyle w:val="Heading3"/>
      </w:pPr>
      <w:bookmarkStart w:id="79" w:name="_Toc14042312"/>
      <w:bookmarkStart w:id="80" w:name="_Toc69397306"/>
      <w:r>
        <w:t>Biểu đồ Usecase tổng quát</w:t>
      </w:r>
      <w:bookmarkEnd w:id="79"/>
      <w:bookmarkEnd w:id="80"/>
    </w:p>
    <w:p w14:paraId="78CBA8A2" w14:textId="3E8E3E47" w:rsidR="009551F9" w:rsidRDefault="000A44CF" w:rsidP="009551F9">
      <w:pPr>
        <w:pStyle w:val="Bullets1"/>
        <w:numPr>
          <w:ilvl w:val="0"/>
          <w:numId w:val="0"/>
        </w:numPr>
        <w:ind w:left="360"/>
      </w:pPr>
      <w:bookmarkStart w:id="81" w:name="_Toc14042313"/>
      <w:r>
        <w:rPr>
          <w:noProof/>
          <w:lang w:eastAsia="ja-JP"/>
        </w:rPr>
        <w:drawing>
          <wp:inline distT="0" distB="0" distL="0" distR="0" wp14:anchorId="0F63FD58" wp14:editId="0725572E">
            <wp:extent cx="4579620" cy="5814060"/>
            <wp:effectExtent l="0" t="0" r="0"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9620" cy="5814060"/>
                    </a:xfrm>
                    <a:prstGeom prst="rect">
                      <a:avLst/>
                    </a:prstGeom>
                    <a:noFill/>
                    <a:ln>
                      <a:noFill/>
                    </a:ln>
                  </pic:spPr>
                </pic:pic>
              </a:graphicData>
            </a:graphic>
          </wp:inline>
        </w:drawing>
      </w:r>
    </w:p>
    <w:p w14:paraId="535CCB24" w14:textId="1B0C9944" w:rsidR="00A71F0A" w:rsidRDefault="009551F9" w:rsidP="009551F9">
      <w:pPr>
        <w:pStyle w:val="Caption"/>
      </w:pPr>
      <w:bookmarkStart w:id="82" w:name="_Ref69154478"/>
      <w:bookmarkStart w:id="83" w:name="_Toc78050957"/>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w:t>
      </w:r>
      <w:r w:rsidR="00011E65">
        <w:rPr>
          <w:noProof/>
        </w:rPr>
        <w:fldChar w:fldCharType="end"/>
      </w:r>
      <w:bookmarkEnd w:id="82"/>
      <w:r>
        <w:t xml:space="preserve"> Biểu đồ usecase tổng quát</w:t>
      </w:r>
      <w:bookmarkEnd w:id="83"/>
    </w:p>
    <w:p w14:paraId="361063FB" w14:textId="7FE9B0C1" w:rsidR="007253FC" w:rsidRPr="009551F9" w:rsidRDefault="002569E0" w:rsidP="00557F08">
      <w:r w:rsidRPr="002569E0">
        <w:t>Admin (Quản trị viên)</w:t>
      </w:r>
      <w:r>
        <w:t>:</w:t>
      </w:r>
      <w:r w:rsidR="00557F08">
        <w:t xml:space="preserve"> </w:t>
      </w:r>
      <w:r w:rsidRPr="002569E0">
        <w:t>Là người quản lý cấp cao, đồng nghĩa với việc là người có trách nhiệm cao nhất đối với hệ thống, có tất cả các quyền của hệ thốn</w:t>
      </w:r>
      <w:r>
        <w:t>g</w:t>
      </w:r>
      <w:r w:rsidR="00407C84">
        <w:t xml:space="preserve"> như</w:t>
      </w:r>
      <w:r w:rsidR="00C31005">
        <w:t xml:space="preserve"> đăng nhập,</w:t>
      </w:r>
      <w:r w:rsidR="00407C84">
        <w:t xml:space="preserve"> quản lý danh mục sản phẩm, nhà sản xuất</w:t>
      </w:r>
      <w:r w:rsidR="006F6FB0">
        <w:t>, thuộc tính sản phẩm, từ khóa</w:t>
      </w:r>
      <w:r w:rsidR="003953A9">
        <w:t>, sản phẩm</w:t>
      </w:r>
      <w:r w:rsidR="006F6FB0">
        <w:t xml:space="preserve">, danh mục bài viết, </w:t>
      </w:r>
      <w:r w:rsidR="003953A9">
        <w:t xml:space="preserve">bài viết, </w:t>
      </w:r>
      <w:r w:rsidR="00F704F5">
        <w:t>người dùng, đánh giá, bình luận</w:t>
      </w:r>
      <w:r w:rsidR="00C06189">
        <w:t>, liên hệ, silide, sự kiện, trang tĩnh, thống kê</w:t>
      </w:r>
      <w:r w:rsidR="00E94DA3">
        <w:t xml:space="preserve">,… như trong </w:t>
      </w:r>
      <w:r w:rsidR="00E94DA3">
        <w:fldChar w:fldCharType="begin"/>
      </w:r>
      <w:r w:rsidR="00E94DA3">
        <w:instrText xml:space="preserve"> REF _Ref69154478 \h </w:instrText>
      </w:r>
      <w:r w:rsidR="00E94DA3">
        <w:fldChar w:fldCharType="separate"/>
      </w:r>
      <w:r w:rsidR="005F695F">
        <w:t xml:space="preserve">Hình </w:t>
      </w:r>
      <w:r w:rsidR="005F695F">
        <w:rPr>
          <w:noProof/>
        </w:rPr>
        <w:t>3</w:t>
      </w:r>
      <w:r w:rsidR="005F695F">
        <w:noBreakHyphen/>
      </w:r>
      <w:r w:rsidR="005F695F">
        <w:rPr>
          <w:noProof/>
        </w:rPr>
        <w:t>1</w:t>
      </w:r>
      <w:r w:rsidR="00E94DA3">
        <w:fldChar w:fldCharType="end"/>
      </w:r>
    </w:p>
    <w:p w14:paraId="1D7843E9" w14:textId="60DA1B4A" w:rsidR="00345342" w:rsidRDefault="00345342" w:rsidP="00557F08">
      <w:r>
        <w:t>Khách hàng</w:t>
      </w:r>
      <w:r w:rsidRPr="002569E0">
        <w:t xml:space="preserve"> </w:t>
      </w:r>
      <w:r>
        <w:t xml:space="preserve">có nhóm chức năng của khách hàng: </w:t>
      </w:r>
      <w:r w:rsidR="00A96F8D">
        <w:t>quản lý thông tin tài khoản</w:t>
      </w:r>
      <w:r w:rsidR="006653FE">
        <w:t xml:space="preserve">, </w:t>
      </w:r>
      <w:r w:rsidR="000C735F">
        <w:t>tìm kiếm sản phẩm, bài viết, xem chi tiết sản phẩm</w:t>
      </w:r>
      <w:r w:rsidR="00A90EC1">
        <w:t>, đánh giá, bình luận, gửi liên hệ</w:t>
      </w:r>
      <w:r w:rsidR="00C31005">
        <w:t>, đăng ký, đăng nhập, đặt hàng.</w:t>
      </w:r>
    </w:p>
    <w:p w14:paraId="54567814" w14:textId="77777777" w:rsidR="009F2B0C" w:rsidRDefault="009F2B0C" w:rsidP="00A71F0A">
      <w:pPr>
        <w:pStyle w:val="Bullets1"/>
        <w:numPr>
          <w:ilvl w:val="0"/>
          <w:numId w:val="0"/>
        </w:numPr>
        <w:ind w:left="360"/>
      </w:pPr>
    </w:p>
    <w:p w14:paraId="232C819A" w14:textId="148088D7" w:rsidR="00BD4FC5" w:rsidRDefault="00BD4FC5" w:rsidP="00BD4FC5">
      <w:pPr>
        <w:pStyle w:val="Heading3"/>
      </w:pPr>
      <w:bookmarkStart w:id="84" w:name="_Toc69397307"/>
      <w:r>
        <w:t>Biểu đồ Usecase đăng nhập</w:t>
      </w:r>
      <w:bookmarkEnd w:id="84"/>
    </w:p>
    <w:p w14:paraId="5F7ED151" w14:textId="72357850" w:rsidR="00BD4FC5" w:rsidRDefault="00F45BF5" w:rsidP="00A71F0A">
      <w:pPr>
        <w:pStyle w:val="Bullets1"/>
        <w:numPr>
          <w:ilvl w:val="0"/>
          <w:numId w:val="0"/>
        </w:numPr>
        <w:ind w:left="360"/>
      </w:pPr>
      <w:r>
        <w:rPr>
          <w:noProof/>
          <w:lang w:eastAsia="ja-JP"/>
        </w:rPr>
        <w:drawing>
          <wp:inline distT="0" distB="0" distL="0" distR="0" wp14:anchorId="2F27D753" wp14:editId="267C6871">
            <wp:extent cx="4876800" cy="990600"/>
            <wp:effectExtent l="0" t="0" r="0" b="0"/>
            <wp:docPr id="44" name="Picture 44"/>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a:stretch>
                      <a:fillRect/>
                    </a:stretch>
                  </pic:blipFill>
                  <pic:spPr>
                    <a:xfrm>
                      <a:off x="0" y="0"/>
                      <a:ext cx="4876800" cy="990600"/>
                    </a:xfrm>
                    <a:prstGeom prst="rect">
                      <a:avLst/>
                    </a:prstGeom>
                  </pic:spPr>
                </pic:pic>
              </a:graphicData>
            </a:graphic>
          </wp:inline>
        </w:drawing>
      </w:r>
    </w:p>
    <w:p w14:paraId="4DC70C82" w14:textId="267EDCD0" w:rsidR="00F45BF5" w:rsidRDefault="00F45BF5" w:rsidP="00F45BF5">
      <w:pPr>
        <w:pStyle w:val="Caption"/>
      </w:pPr>
      <w:bookmarkStart w:id="85" w:name="_Toc78050958"/>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w:t>
      </w:r>
      <w:r w:rsidR="00011E65">
        <w:rPr>
          <w:noProof/>
        </w:rPr>
        <w:fldChar w:fldCharType="end"/>
      </w:r>
      <w:r>
        <w:t xml:space="preserve"> Biểu đồ </w:t>
      </w:r>
      <w:r w:rsidR="00557402">
        <w:t>usecase</w:t>
      </w:r>
      <w:r>
        <w:t xml:space="preserve"> đăng </w:t>
      </w:r>
      <w:r w:rsidR="00A56B39">
        <w:t>nhập</w:t>
      </w:r>
      <w:bookmarkEnd w:id="85"/>
    </w:p>
    <w:p w14:paraId="6E9068C6" w14:textId="67563D71" w:rsidR="003773B1" w:rsidRDefault="003773B1" w:rsidP="00CB36F4">
      <w:pPr>
        <w:pStyle w:val="ListParagraph"/>
        <w:numPr>
          <w:ilvl w:val="0"/>
          <w:numId w:val="40"/>
        </w:numPr>
        <w:ind w:left="360"/>
      </w:pPr>
      <w:r>
        <w:t xml:space="preserve">Đặc tả Usecase </w:t>
      </w:r>
      <w:r w:rsidR="009909DF">
        <w:t>đăng nhập</w:t>
      </w:r>
    </w:p>
    <w:p w14:paraId="72800F1C" w14:textId="21F1D870" w:rsidR="00BB6052" w:rsidRPr="003773B1" w:rsidRDefault="00BB6052" w:rsidP="00BB6052">
      <w:pPr>
        <w:pStyle w:val="ListParagraph"/>
        <w:numPr>
          <w:ilvl w:val="0"/>
          <w:numId w:val="0"/>
        </w:numPr>
        <w:ind w:left="360"/>
      </w:pPr>
      <w:r>
        <w:t>Admin sẽ chọn chức đăng nhập trang quản trị</w:t>
      </w:r>
    </w:p>
    <w:p w14:paraId="6875D332" w14:textId="5B09C71D" w:rsidR="003773B1" w:rsidRDefault="003773B1" w:rsidP="003773B1">
      <w:pPr>
        <w:pStyle w:val="Caption"/>
        <w:keepNext/>
      </w:pPr>
      <w:bookmarkStart w:id="86" w:name="_Toc69397559"/>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w:t>
      </w:r>
      <w:r w:rsidR="00011E65">
        <w:rPr>
          <w:noProof/>
        </w:rPr>
        <w:fldChar w:fldCharType="end"/>
      </w:r>
      <w:r>
        <w:t xml:space="preserve"> </w:t>
      </w:r>
      <w:r w:rsidR="00CB36F4">
        <w:t xml:space="preserve">Đặc tả </w:t>
      </w:r>
      <w:r w:rsidR="009909DF">
        <w:t>usecase đăng nhập</w:t>
      </w:r>
      <w:bookmarkEnd w:id="86"/>
    </w:p>
    <w:tbl>
      <w:tblPr>
        <w:tblStyle w:val="TableGrid"/>
        <w:tblW w:w="8635" w:type="dxa"/>
        <w:tblLook w:val="04A0" w:firstRow="1" w:lastRow="0" w:firstColumn="1" w:lastColumn="0" w:noHBand="0" w:noVBand="1"/>
      </w:tblPr>
      <w:tblGrid>
        <w:gridCol w:w="625"/>
        <w:gridCol w:w="1750"/>
        <w:gridCol w:w="6260"/>
      </w:tblGrid>
      <w:tr w:rsidR="00E94DA3" w14:paraId="435CED10" w14:textId="77777777" w:rsidTr="00E94DA3">
        <w:trPr>
          <w:trHeight w:val="58"/>
          <w:tblHeader/>
        </w:trPr>
        <w:tc>
          <w:tcPr>
            <w:tcW w:w="625" w:type="dxa"/>
            <w:tcBorders>
              <w:top w:val="single" w:sz="4" w:space="0" w:color="auto"/>
              <w:left w:val="single" w:sz="4" w:space="0" w:color="auto"/>
              <w:bottom w:val="single" w:sz="4" w:space="0" w:color="auto"/>
              <w:right w:val="single" w:sz="4" w:space="0" w:color="auto"/>
            </w:tcBorders>
          </w:tcPr>
          <w:p w14:paraId="3662BAD4" w14:textId="7DC3C0DE" w:rsidR="00E94DA3" w:rsidRDefault="00E94DA3">
            <w:pPr>
              <w:ind w:firstLine="0"/>
              <w:jc w:val="center"/>
              <w:rPr>
                <w:b/>
              </w:rPr>
            </w:pPr>
            <w:r>
              <w:rPr>
                <w:b/>
              </w:rPr>
              <w:t>STT</w:t>
            </w:r>
          </w:p>
        </w:tc>
        <w:tc>
          <w:tcPr>
            <w:tcW w:w="1750" w:type="dxa"/>
            <w:tcBorders>
              <w:top w:val="single" w:sz="4" w:space="0" w:color="auto"/>
              <w:left w:val="single" w:sz="4" w:space="0" w:color="auto"/>
              <w:bottom w:val="single" w:sz="4" w:space="0" w:color="auto"/>
              <w:right w:val="single" w:sz="4" w:space="0" w:color="auto"/>
            </w:tcBorders>
            <w:hideMark/>
          </w:tcPr>
          <w:p w14:paraId="7CCA84F2" w14:textId="0F11BBEA" w:rsidR="00E94DA3" w:rsidRDefault="00E94DA3">
            <w:pPr>
              <w:ind w:firstLine="0"/>
              <w:jc w:val="center"/>
              <w:rPr>
                <w:b/>
              </w:rPr>
            </w:pPr>
            <w:r>
              <w:rPr>
                <w:b/>
              </w:rPr>
              <w:t>Danh mục</w:t>
            </w:r>
          </w:p>
        </w:tc>
        <w:tc>
          <w:tcPr>
            <w:tcW w:w="6260" w:type="dxa"/>
            <w:tcBorders>
              <w:top w:val="single" w:sz="4" w:space="0" w:color="auto"/>
              <w:left w:val="single" w:sz="4" w:space="0" w:color="auto"/>
              <w:bottom w:val="single" w:sz="4" w:space="0" w:color="auto"/>
              <w:right w:val="single" w:sz="4" w:space="0" w:color="auto"/>
            </w:tcBorders>
            <w:hideMark/>
          </w:tcPr>
          <w:p w14:paraId="005B2311" w14:textId="77777777" w:rsidR="00E94DA3" w:rsidRDefault="00E94DA3">
            <w:pPr>
              <w:ind w:firstLine="0"/>
              <w:jc w:val="center"/>
              <w:rPr>
                <w:b/>
              </w:rPr>
            </w:pPr>
            <w:r>
              <w:rPr>
                <w:b/>
              </w:rPr>
              <w:t>Ý nghĩa</w:t>
            </w:r>
          </w:p>
        </w:tc>
      </w:tr>
      <w:tr w:rsidR="00E94DA3" w14:paraId="43555214" w14:textId="77777777" w:rsidTr="00E94DA3">
        <w:trPr>
          <w:trHeight w:val="58"/>
        </w:trPr>
        <w:tc>
          <w:tcPr>
            <w:tcW w:w="625" w:type="dxa"/>
            <w:tcBorders>
              <w:top w:val="single" w:sz="4" w:space="0" w:color="auto"/>
              <w:left w:val="single" w:sz="4" w:space="0" w:color="auto"/>
              <w:bottom w:val="single" w:sz="4" w:space="0" w:color="auto"/>
              <w:right w:val="single" w:sz="4" w:space="0" w:color="auto"/>
            </w:tcBorders>
          </w:tcPr>
          <w:p w14:paraId="744E8E84" w14:textId="59CB030D" w:rsidR="00E94DA3" w:rsidRDefault="00E94DA3">
            <w:pPr>
              <w:ind w:firstLine="0"/>
              <w:jc w:val="left"/>
            </w:pPr>
            <w:r>
              <w:t>1</w:t>
            </w:r>
          </w:p>
        </w:tc>
        <w:tc>
          <w:tcPr>
            <w:tcW w:w="1750" w:type="dxa"/>
            <w:tcBorders>
              <w:top w:val="single" w:sz="4" w:space="0" w:color="auto"/>
              <w:left w:val="single" w:sz="4" w:space="0" w:color="auto"/>
              <w:bottom w:val="single" w:sz="4" w:space="0" w:color="auto"/>
              <w:right w:val="single" w:sz="4" w:space="0" w:color="auto"/>
            </w:tcBorders>
            <w:hideMark/>
          </w:tcPr>
          <w:p w14:paraId="5EFF46E5" w14:textId="04A6210C" w:rsidR="00E94DA3" w:rsidRDefault="00E94DA3">
            <w:pPr>
              <w:spacing w:beforeAutospacing="0" w:after="0" w:afterAutospacing="0"/>
              <w:ind w:firstLine="0"/>
              <w:jc w:val="left"/>
            </w:pPr>
            <w:r>
              <w:t>Tên usecase</w:t>
            </w:r>
          </w:p>
        </w:tc>
        <w:tc>
          <w:tcPr>
            <w:tcW w:w="6260" w:type="dxa"/>
            <w:tcBorders>
              <w:top w:val="single" w:sz="4" w:space="0" w:color="auto"/>
              <w:left w:val="single" w:sz="4" w:space="0" w:color="auto"/>
              <w:bottom w:val="single" w:sz="4" w:space="0" w:color="auto"/>
              <w:right w:val="single" w:sz="4" w:space="0" w:color="auto"/>
            </w:tcBorders>
            <w:hideMark/>
          </w:tcPr>
          <w:p w14:paraId="024F9D61" w14:textId="2DA104C8" w:rsidR="00E94DA3" w:rsidRDefault="00E94DA3">
            <w:pPr>
              <w:ind w:firstLine="0"/>
              <w:jc w:val="left"/>
            </w:pPr>
            <w:r>
              <w:t>Usecase đăng nhập</w:t>
            </w:r>
          </w:p>
        </w:tc>
      </w:tr>
      <w:tr w:rsidR="00E94DA3" w14:paraId="72C5B9ED" w14:textId="77777777" w:rsidTr="00E94DA3">
        <w:trPr>
          <w:trHeight w:val="940"/>
        </w:trPr>
        <w:tc>
          <w:tcPr>
            <w:tcW w:w="625" w:type="dxa"/>
            <w:tcBorders>
              <w:top w:val="single" w:sz="4" w:space="0" w:color="auto"/>
              <w:left w:val="single" w:sz="4" w:space="0" w:color="auto"/>
              <w:bottom w:val="single" w:sz="4" w:space="0" w:color="auto"/>
              <w:right w:val="single" w:sz="4" w:space="0" w:color="auto"/>
            </w:tcBorders>
          </w:tcPr>
          <w:p w14:paraId="14322D3F" w14:textId="5C40F40B" w:rsidR="00E94DA3" w:rsidRDefault="00E94DA3">
            <w:pPr>
              <w:spacing w:before="0"/>
              <w:ind w:firstLine="0"/>
              <w:jc w:val="left"/>
            </w:pPr>
            <w:r>
              <w:t>2</w:t>
            </w:r>
          </w:p>
        </w:tc>
        <w:tc>
          <w:tcPr>
            <w:tcW w:w="1750" w:type="dxa"/>
            <w:tcBorders>
              <w:top w:val="single" w:sz="4" w:space="0" w:color="auto"/>
              <w:left w:val="single" w:sz="4" w:space="0" w:color="auto"/>
              <w:bottom w:val="single" w:sz="4" w:space="0" w:color="auto"/>
              <w:right w:val="single" w:sz="4" w:space="0" w:color="auto"/>
            </w:tcBorders>
            <w:hideMark/>
          </w:tcPr>
          <w:p w14:paraId="3B3A99D1" w14:textId="04BE50E6" w:rsidR="00E94DA3" w:rsidRDefault="00E94DA3">
            <w:pPr>
              <w:spacing w:before="0"/>
              <w:ind w:firstLine="0"/>
              <w:jc w:val="left"/>
            </w:pPr>
            <w:r>
              <w:t>Mô tả tóm tắt</w:t>
            </w:r>
          </w:p>
        </w:tc>
        <w:tc>
          <w:tcPr>
            <w:tcW w:w="6260" w:type="dxa"/>
            <w:tcBorders>
              <w:top w:val="single" w:sz="4" w:space="0" w:color="auto"/>
              <w:left w:val="single" w:sz="4" w:space="0" w:color="auto"/>
              <w:bottom w:val="single" w:sz="4" w:space="0" w:color="auto"/>
              <w:right w:val="single" w:sz="4" w:space="0" w:color="auto"/>
            </w:tcBorders>
            <w:hideMark/>
          </w:tcPr>
          <w:p w14:paraId="522BBB85" w14:textId="77777777" w:rsidR="00E94DA3" w:rsidRDefault="00E94DA3">
            <w:pPr>
              <w:spacing w:before="0"/>
              <w:ind w:firstLine="0"/>
              <w:jc w:val="left"/>
            </w:pPr>
            <w:r>
              <w:t>Usecase này cho phép người quản trị thực hiện thêm, sửa, xóa, tìm kiếm nhóm người dùng.</w:t>
            </w:r>
          </w:p>
        </w:tc>
      </w:tr>
      <w:tr w:rsidR="00E94DA3" w14:paraId="5B2386C1" w14:textId="77777777" w:rsidTr="00E94DA3">
        <w:trPr>
          <w:trHeight w:val="557"/>
        </w:trPr>
        <w:tc>
          <w:tcPr>
            <w:tcW w:w="625" w:type="dxa"/>
            <w:tcBorders>
              <w:top w:val="single" w:sz="4" w:space="0" w:color="auto"/>
              <w:left w:val="single" w:sz="4" w:space="0" w:color="auto"/>
              <w:bottom w:val="single" w:sz="4" w:space="0" w:color="auto"/>
              <w:right w:val="single" w:sz="4" w:space="0" w:color="auto"/>
            </w:tcBorders>
          </w:tcPr>
          <w:p w14:paraId="3735B246" w14:textId="42DF4088" w:rsidR="00E94DA3" w:rsidRDefault="00E94DA3">
            <w:pPr>
              <w:spacing w:before="0"/>
              <w:ind w:firstLine="0"/>
              <w:jc w:val="left"/>
            </w:pPr>
            <w:r>
              <w:t>3</w:t>
            </w:r>
          </w:p>
        </w:tc>
        <w:tc>
          <w:tcPr>
            <w:tcW w:w="1750" w:type="dxa"/>
            <w:tcBorders>
              <w:top w:val="single" w:sz="4" w:space="0" w:color="auto"/>
              <w:left w:val="single" w:sz="4" w:space="0" w:color="auto"/>
              <w:bottom w:val="single" w:sz="4" w:space="0" w:color="auto"/>
              <w:right w:val="single" w:sz="4" w:space="0" w:color="auto"/>
            </w:tcBorders>
            <w:hideMark/>
          </w:tcPr>
          <w:p w14:paraId="267AA66C" w14:textId="63FE8B5F" w:rsidR="00E94DA3" w:rsidRDefault="00E94DA3">
            <w:pPr>
              <w:spacing w:before="0"/>
              <w:ind w:firstLine="0"/>
              <w:jc w:val="left"/>
            </w:pPr>
            <w:r>
              <w:t>Điều kiện trước</w:t>
            </w:r>
          </w:p>
        </w:tc>
        <w:tc>
          <w:tcPr>
            <w:tcW w:w="6260" w:type="dxa"/>
            <w:tcBorders>
              <w:top w:val="single" w:sz="4" w:space="0" w:color="auto"/>
              <w:left w:val="single" w:sz="4" w:space="0" w:color="auto"/>
              <w:bottom w:val="single" w:sz="4" w:space="0" w:color="auto"/>
              <w:right w:val="single" w:sz="4" w:space="0" w:color="auto"/>
            </w:tcBorders>
            <w:hideMark/>
          </w:tcPr>
          <w:p w14:paraId="4A4F314F" w14:textId="0C7708CB" w:rsidR="00E94DA3" w:rsidRDefault="00E94DA3">
            <w:pPr>
              <w:spacing w:before="0"/>
              <w:ind w:firstLine="0"/>
              <w:jc w:val="left"/>
            </w:pPr>
            <w:r>
              <w:t>Usecase cho admin đăng nhập vào hệ thống.</w:t>
            </w:r>
          </w:p>
        </w:tc>
      </w:tr>
      <w:tr w:rsidR="00E94DA3" w14:paraId="5E5B083C" w14:textId="77777777" w:rsidTr="00E94DA3">
        <w:trPr>
          <w:trHeight w:val="485"/>
        </w:trPr>
        <w:tc>
          <w:tcPr>
            <w:tcW w:w="625" w:type="dxa"/>
            <w:tcBorders>
              <w:top w:val="single" w:sz="4" w:space="0" w:color="auto"/>
              <w:left w:val="single" w:sz="4" w:space="0" w:color="auto"/>
              <w:bottom w:val="single" w:sz="4" w:space="0" w:color="auto"/>
              <w:right w:val="single" w:sz="4" w:space="0" w:color="auto"/>
            </w:tcBorders>
          </w:tcPr>
          <w:p w14:paraId="347BEC56" w14:textId="09BB88E3" w:rsidR="00E94DA3" w:rsidRDefault="00E94DA3">
            <w:pPr>
              <w:spacing w:before="0"/>
              <w:ind w:firstLine="0"/>
              <w:jc w:val="left"/>
            </w:pPr>
            <w:r>
              <w:t>4</w:t>
            </w:r>
          </w:p>
        </w:tc>
        <w:tc>
          <w:tcPr>
            <w:tcW w:w="1750" w:type="dxa"/>
            <w:tcBorders>
              <w:top w:val="single" w:sz="4" w:space="0" w:color="auto"/>
              <w:left w:val="single" w:sz="4" w:space="0" w:color="auto"/>
              <w:bottom w:val="single" w:sz="4" w:space="0" w:color="auto"/>
              <w:right w:val="single" w:sz="4" w:space="0" w:color="auto"/>
            </w:tcBorders>
            <w:hideMark/>
          </w:tcPr>
          <w:p w14:paraId="7CF578E5" w14:textId="2204FD73" w:rsidR="00E94DA3" w:rsidRDefault="00E94DA3">
            <w:pPr>
              <w:spacing w:before="0" w:beforeAutospacing="0" w:after="0" w:afterAutospacing="0"/>
              <w:ind w:firstLine="0"/>
              <w:jc w:val="left"/>
            </w:pPr>
            <w:r>
              <w:t xml:space="preserve">Điều kiện sau </w:t>
            </w:r>
          </w:p>
        </w:tc>
        <w:tc>
          <w:tcPr>
            <w:tcW w:w="6260" w:type="dxa"/>
            <w:tcBorders>
              <w:top w:val="single" w:sz="4" w:space="0" w:color="auto"/>
              <w:left w:val="single" w:sz="4" w:space="0" w:color="auto"/>
              <w:bottom w:val="single" w:sz="4" w:space="0" w:color="auto"/>
              <w:right w:val="single" w:sz="4" w:space="0" w:color="auto"/>
            </w:tcBorders>
            <w:hideMark/>
          </w:tcPr>
          <w:p w14:paraId="702BE0C6" w14:textId="77777777" w:rsidR="00E94DA3" w:rsidRDefault="00E94DA3">
            <w:pPr>
              <w:spacing w:before="0" w:beforeAutospacing="0" w:after="0" w:afterAutospacing="0"/>
              <w:ind w:firstLine="0"/>
              <w:jc w:val="left"/>
            </w:pPr>
            <w:r>
              <w:t xml:space="preserve">Phải nhập đúng định dạng các trường bắt buộc </w:t>
            </w:r>
          </w:p>
        </w:tc>
      </w:tr>
      <w:tr w:rsidR="00E94DA3" w14:paraId="5EFD3B7C" w14:textId="77777777" w:rsidTr="00E94DA3">
        <w:trPr>
          <w:trHeight w:val="845"/>
        </w:trPr>
        <w:tc>
          <w:tcPr>
            <w:tcW w:w="625" w:type="dxa"/>
            <w:tcBorders>
              <w:top w:val="single" w:sz="4" w:space="0" w:color="auto"/>
              <w:left w:val="single" w:sz="4" w:space="0" w:color="auto"/>
              <w:bottom w:val="single" w:sz="4" w:space="0" w:color="auto"/>
              <w:right w:val="single" w:sz="4" w:space="0" w:color="auto"/>
            </w:tcBorders>
          </w:tcPr>
          <w:p w14:paraId="08EF2F9C" w14:textId="7A7F1A05" w:rsidR="00E94DA3" w:rsidRDefault="00E94DA3">
            <w:pPr>
              <w:spacing w:before="0"/>
              <w:ind w:firstLine="0"/>
              <w:jc w:val="left"/>
            </w:pPr>
            <w:r>
              <w:t>5</w:t>
            </w:r>
          </w:p>
        </w:tc>
        <w:tc>
          <w:tcPr>
            <w:tcW w:w="1750" w:type="dxa"/>
            <w:tcBorders>
              <w:top w:val="single" w:sz="4" w:space="0" w:color="auto"/>
              <w:left w:val="single" w:sz="4" w:space="0" w:color="auto"/>
              <w:bottom w:val="single" w:sz="4" w:space="0" w:color="auto"/>
              <w:right w:val="single" w:sz="4" w:space="0" w:color="auto"/>
            </w:tcBorders>
            <w:hideMark/>
          </w:tcPr>
          <w:p w14:paraId="6557CCD2" w14:textId="112664A1" w:rsidR="00E94DA3" w:rsidRDefault="00E94DA3">
            <w:pPr>
              <w:spacing w:before="0"/>
              <w:ind w:firstLine="0"/>
              <w:jc w:val="left"/>
            </w:pPr>
            <w:r>
              <w:t>Luồng sự kiện chính</w:t>
            </w:r>
          </w:p>
        </w:tc>
        <w:tc>
          <w:tcPr>
            <w:tcW w:w="6260" w:type="dxa"/>
            <w:tcBorders>
              <w:top w:val="single" w:sz="4" w:space="0" w:color="auto"/>
              <w:left w:val="single" w:sz="4" w:space="0" w:color="auto"/>
              <w:bottom w:val="single" w:sz="4" w:space="0" w:color="auto"/>
              <w:right w:val="single" w:sz="4" w:space="0" w:color="auto"/>
            </w:tcBorders>
            <w:hideMark/>
          </w:tcPr>
          <w:p w14:paraId="398C85FE" w14:textId="281E2ED9" w:rsidR="00E94DA3" w:rsidRDefault="00E94DA3" w:rsidP="00E94DA3">
            <w:pPr>
              <w:ind w:firstLine="0"/>
              <w:jc w:val="left"/>
            </w:pPr>
            <w:r>
              <w:t>Chọn chức năng đăng nhập.</w:t>
            </w:r>
            <w:r>
              <w:br/>
              <w:t>- Giao diện đăng nhập hiển thị.</w:t>
            </w:r>
            <w:r>
              <w:br/>
              <w:t>- Nhập email admin, mật khẩu vào giao diện đăng nhập.</w:t>
            </w:r>
            <w:r>
              <w:br/>
              <w:t>- Hệ thống kiểm tra email admin và mật khẩu nhập của admin. Nếu nhập đúng thì hệ thống sẽ chuyển tới trang quản trị.</w:t>
            </w:r>
          </w:p>
        </w:tc>
      </w:tr>
      <w:tr w:rsidR="00E94DA3" w14:paraId="39EA4963" w14:textId="77777777" w:rsidTr="00E94DA3">
        <w:trPr>
          <w:trHeight w:val="940"/>
        </w:trPr>
        <w:tc>
          <w:tcPr>
            <w:tcW w:w="625" w:type="dxa"/>
            <w:tcBorders>
              <w:top w:val="single" w:sz="4" w:space="0" w:color="auto"/>
              <w:left w:val="single" w:sz="4" w:space="0" w:color="auto"/>
              <w:bottom w:val="single" w:sz="4" w:space="0" w:color="auto"/>
              <w:right w:val="single" w:sz="4" w:space="0" w:color="auto"/>
            </w:tcBorders>
          </w:tcPr>
          <w:p w14:paraId="7E7379A7" w14:textId="79161C70" w:rsidR="00E94DA3" w:rsidRDefault="00E94DA3">
            <w:pPr>
              <w:spacing w:before="0"/>
              <w:ind w:firstLine="0"/>
              <w:jc w:val="left"/>
            </w:pPr>
            <w:r>
              <w:t>6</w:t>
            </w:r>
          </w:p>
        </w:tc>
        <w:tc>
          <w:tcPr>
            <w:tcW w:w="1750" w:type="dxa"/>
            <w:tcBorders>
              <w:top w:val="single" w:sz="4" w:space="0" w:color="auto"/>
              <w:left w:val="single" w:sz="4" w:space="0" w:color="auto"/>
              <w:bottom w:val="single" w:sz="4" w:space="0" w:color="auto"/>
              <w:right w:val="single" w:sz="4" w:space="0" w:color="auto"/>
            </w:tcBorders>
            <w:hideMark/>
          </w:tcPr>
          <w:p w14:paraId="33DFF890" w14:textId="5B023336" w:rsidR="00E94DA3" w:rsidRDefault="00E94DA3">
            <w:pPr>
              <w:spacing w:before="0"/>
              <w:ind w:firstLine="0"/>
              <w:jc w:val="left"/>
            </w:pPr>
            <w:r>
              <w:t>Luồng sự kiện phụ</w:t>
            </w:r>
          </w:p>
        </w:tc>
        <w:tc>
          <w:tcPr>
            <w:tcW w:w="6260" w:type="dxa"/>
            <w:tcBorders>
              <w:top w:val="single" w:sz="4" w:space="0" w:color="auto"/>
              <w:left w:val="single" w:sz="4" w:space="0" w:color="auto"/>
              <w:bottom w:val="single" w:sz="4" w:space="0" w:color="auto"/>
              <w:right w:val="single" w:sz="4" w:space="0" w:color="auto"/>
            </w:tcBorders>
            <w:hideMark/>
          </w:tcPr>
          <w:p w14:paraId="5B1E7138" w14:textId="1313BF99" w:rsidR="00E94DA3" w:rsidRDefault="00E94DA3" w:rsidP="00E94DA3">
            <w:pPr>
              <w:ind w:firstLine="0"/>
              <w:jc w:val="left"/>
            </w:pPr>
            <w:r>
              <w:t>Admin đăng nhập không thành công.</w:t>
            </w:r>
            <w:r>
              <w:br/>
              <w:t>- Hệ thống thông báo quá trình đăng nhập không thành công do sai email admin hoặc mật khẩu.</w:t>
            </w:r>
            <w:r>
              <w:br/>
              <w:t>- Chọn nhập lại hệ thống yêu cầu nhập lại email admin, mật khẩu.</w:t>
            </w:r>
          </w:p>
        </w:tc>
      </w:tr>
    </w:tbl>
    <w:p w14:paraId="27431CD2" w14:textId="77777777" w:rsidR="00C80201" w:rsidRPr="00C80201" w:rsidRDefault="00C80201" w:rsidP="00CB42C4">
      <w:pPr>
        <w:ind w:firstLine="0"/>
      </w:pPr>
    </w:p>
    <w:p w14:paraId="0A72E439" w14:textId="2EABF883" w:rsidR="00F45BF5" w:rsidRDefault="00557402" w:rsidP="00F45BF5">
      <w:pPr>
        <w:pStyle w:val="Heading3"/>
      </w:pPr>
      <w:bookmarkStart w:id="87" w:name="_Toc69397308"/>
      <w:r>
        <w:lastRenderedPageBreak/>
        <w:t>Usecase</w:t>
      </w:r>
      <w:r w:rsidR="00A56B39">
        <w:t xml:space="preserve"> quản lý danh mục sản phẩm</w:t>
      </w:r>
      <w:bookmarkEnd w:id="87"/>
    </w:p>
    <w:p w14:paraId="74AA11A8" w14:textId="4EEEFFFC" w:rsidR="00F45BF5" w:rsidRDefault="00A56B39" w:rsidP="00A56B39">
      <w:pPr>
        <w:pStyle w:val="Bullets1"/>
        <w:numPr>
          <w:ilvl w:val="0"/>
          <w:numId w:val="0"/>
        </w:numPr>
        <w:ind w:left="360"/>
        <w:jc w:val="center"/>
      </w:pPr>
      <w:r>
        <w:rPr>
          <w:noProof/>
          <w:lang w:eastAsia="ja-JP"/>
        </w:rPr>
        <w:drawing>
          <wp:inline distT="0" distB="0" distL="0" distR="0" wp14:anchorId="41DF5059" wp14:editId="2F1A2C17">
            <wp:extent cx="4610100" cy="1057275"/>
            <wp:effectExtent l="0" t="0" r="0" b="9525"/>
            <wp:docPr id="46" name="Picture 46"/>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6"/>
                    <a:stretch>
                      <a:fillRect/>
                    </a:stretch>
                  </pic:blipFill>
                  <pic:spPr>
                    <a:xfrm>
                      <a:off x="0" y="0"/>
                      <a:ext cx="4610100" cy="1057275"/>
                    </a:xfrm>
                    <a:prstGeom prst="rect">
                      <a:avLst/>
                    </a:prstGeom>
                  </pic:spPr>
                </pic:pic>
              </a:graphicData>
            </a:graphic>
          </wp:inline>
        </w:drawing>
      </w:r>
    </w:p>
    <w:p w14:paraId="3B7447A7" w14:textId="73ABDEA5" w:rsidR="00F45BF5" w:rsidRDefault="00F45BF5" w:rsidP="00F45BF5">
      <w:pPr>
        <w:pStyle w:val="Caption"/>
      </w:pPr>
      <w:bookmarkStart w:id="88" w:name="_Toc78050959"/>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w:t>
      </w:r>
      <w:r w:rsidR="00011E65">
        <w:rPr>
          <w:noProof/>
        </w:rPr>
        <w:fldChar w:fldCharType="end"/>
      </w:r>
      <w:r>
        <w:t xml:space="preserve"> Biểu đồ </w:t>
      </w:r>
      <w:r w:rsidR="00557402">
        <w:t>Usecase</w:t>
      </w:r>
      <w:r w:rsidR="00A56B39">
        <w:t xml:space="preserve"> quản lý danh mục sản phẩm</w:t>
      </w:r>
      <w:bookmarkEnd w:id="88"/>
    </w:p>
    <w:p w14:paraId="01E1B539" w14:textId="4B6A9840" w:rsidR="006B627E" w:rsidRDefault="006B627E" w:rsidP="006B627E">
      <w:pPr>
        <w:pStyle w:val="ListParagraph"/>
        <w:numPr>
          <w:ilvl w:val="0"/>
          <w:numId w:val="40"/>
        </w:numPr>
        <w:ind w:left="360"/>
      </w:pPr>
      <w:r>
        <w:t xml:space="preserve">Đặc tả Usecase </w:t>
      </w:r>
      <w:r w:rsidR="00C42332">
        <w:t>quản lý danh mục sản phẩm</w:t>
      </w:r>
    </w:p>
    <w:p w14:paraId="4AF1EC00" w14:textId="7B5754C0" w:rsidR="006B627E" w:rsidRPr="00AF5EE3" w:rsidRDefault="006B627E" w:rsidP="006B627E">
      <w:pPr>
        <w:pStyle w:val="ListParagraph"/>
        <w:numPr>
          <w:ilvl w:val="0"/>
          <w:numId w:val="0"/>
        </w:numPr>
        <w:ind w:left="360"/>
      </w:pPr>
      <w:r>
        <w:t xml:space="preserve">Admin sẽ chọn chức </w:t>
      </w:r>
      <w:r w:rsidR="00AF5EE3">
        <w:t xml:space="preserve">năng </w:t>
      </w:r>
      <w:r w:rsidR="00AF5EE3" w:rsidRPr="00AF5EE3">
        <w:t>phép xem, thêm, sửa, xóa danh mục sản phẩm trong hệ thống.</w:t>
      </w:r>
    </w:p>
    <w:p w14:paraId="0732953E" w14:textId="54873424" w:rsidR="006B627E" w:rsidRDefault="006B627E" w:rsidP="006B627E">
      <w:pPr>
        <w:pStyle w:val="Caption"/>
        <w:keepNext/>
      </w:pPr>
      <w:bookmarkStart w:id="89" w:name="_Toc69397560"/>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w:t>
      </w:r>
      <w:r w:rsidR="00011E65">
        <w:rPr>
          <w:noProof/>
        </w:rPr>
        <w:fldChar w:fldCharType="end"/>
      </w:r>
      <w:r>
        <w:t xml:space="preserve"> Đặc tả usecase </w:t>
      </w:r>
      <w:r w:rsidR="009C70DC">
        <w:t>quản lý danh mục sản phẩm</w:t>
      </w:r>
      <w:bookmarkEnd w:id="89"/>
    </w:p>
    <w:tbl>
      <w:tblPr>
        <w:tblStyle w:val="TableGrid"/>
        <w:tblW w:w="0" w:type="auto"/>
        <w:tblLook w:val="04A0" w:firstRow="1" w:lastRow="0" w:firstColumn="1" w:lastColumn="0" w:noHBand="0" w:noVBand="1"/>
      </w:tblPr>
      <w:tblGrid>
        <w:gridCol w:w="2013"/>
        <w:gridCol w:w="6765"/>
      </w:tblGrid>
      <w:tr w:rsidR="006B627E" w14:paraId="524855A4" w14:textId="77777777" w:rsidTr="006B627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46EE313D" w14:textId="77777777" w:rsidR="006B627E" w:rsidRDefault="006B627E" w:rsidP="003C46CD">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3AE3DAA9" w14:textId="77777777" w:rsidR="006B627E" w:rsidRDefault="006B627E" w:rsidP="003C46CD">
            <w:pPr>
              <w:ind w:firstLine="0"/>
              <w:jc w:val="center"/>
              <w:rPr>
                <w:b/>
              </w:rPr>
            </w:pPr>
            <w:r>
              <w:rPr>
                <w:b/>
              </w:rPr>
              <w:t>Ý nghĩa</w:t>
            </w:r>
          </w:p>
        </w:tc>
      </w:tr>
      <w:tr w:rsidR="006B627E" w14:paraId="2449DDD2" w14:textId="77777777" w:rsidTr="006B627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3C0A6306" w14:textId="77777777" w:rsidR="006B627E" w:rsidRDefault="006B627E" w:rsidP="003C46CD">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7585ACFA" w14:textId="209901A1" w:rsidR="006B627E" w:rsidRDefault="006B627E" w:rsidP="003C46CD">
            <w:pPr>
              <w:ind w:firstLine="0"/>
              <w:jc w:val="left"/>
            </w:pPr>
            <w:r>
              <w:t xml:space="preserve">Usecase </w:t>
            </w:r>
            <w:r w:rsidR="000038D9">
              <w:t>quản lý danh mục</w:t>
            </w:r>
            <w:r w:rsidR="00DA7B7B">
              <w:t xml:space="preserve"> sản phẩm</w:t>
            </w:r>
          </w:p>
        </w:tc>
      </w:tr>
      <w:tr w:rsidR="006B627E" w14:paraId="42110156" w14:textId="77777777" w:rsidTr="006B627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40CF8373" w14:textId="77777777" w:rsidR="006B627E" w:rsidRDefault="006B627E" w:rsidP="003C46CD">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73F2BB86" w14:textId="226EC847" w:rsidR="00AF5EE3" w:rsidRDefault="006B627E" w:rsidP="003C46CD">
            <w:pPr>
              <w:spacing w:before="0"/>
              <w:ind w:firstLine="0"/>
              <w:jc w:val="left"/>
            </w:pPr>
            <w:r>
              <w:t>U</w:t>
            </w:r>
            <w:r w:rsidR="00AF5EE3" w:rsidRPr="00AF5EE3">
              <w:t>secase cho phép xem, thêm, sửa, xóa danh mục sản phẩm trong hệ thống.</w:t>
            </w:r>
          </w:p>
        </w:tc>
      </w:tr>
      <w:tr w:rsidR="006B627E" w14:paraId="34F4A203" w14:textId="77777777" w:rsidTr="006B627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216D0B3F" w14:textId="77777777" w:rsidR="006B627E" w:rsidRDefault="006B627E" w:rsidP="003C46CD">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6F5542E8" w14:textId="0A37D18A" w:rsidR="006B627E" w:rsidRDefault="00587D02" w:rsidP="003C46CD">
            <w:pPr>
              <w:spacing w:before="0"/>
              <w:ind w:firstLine="0"/>
              <w:jc w:val="left"/>
            </w:pPr>
            <w:r>
              <w:t>A</w:t>
            </w:r>
            <w:r w:rsidRPr="00587D02">
              <w:t>dmin đã đăng nhập vào hệ thống.</w:t>
            </w:r>
          </w:p>
        </w:tc>
      </w:tr>
      <w:tr w:rsidR="006B627E" w14:paraId="6CF930DC" w14:textId="77777777" w:rsidTr="006B627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27F81DF0" w14:textId="77777777" w:rsidR="006B627E" w:rsidRDefault="006B627E" w:rsidP="003C46CD">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74A159A6" w14:textId="77777777" w:rsidR="006B627E" w:rsidRDefault="006B627E" w:rsidP="003C46CD">
            <w:pPr>
              <w:spacing w:before="0" w:beforeAutospacing="0" w:after="0" w:afterAutospacing="0"/>
              <w:ind w:firstLine="0"/>
              <w:jc w:val="left"/>
            </w:pPr>
            <w:r>
              <w:t xml:space="preserve">Phải nhập đúng định dạng các trường bắt buộc </w:t>
            </w:r>
          </w:p>
        </w:tc>
      </w:tr>
      <w:tr w:rsidR="006B627E" w14:paraId="30305283" w14:textId="77777777" w:rsidTr="006B627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2ED455FE" w14:textId="77777777" w:rsidR="006B627E" w:rsidRDefault="006B627E" w:rsidP="003C46CD">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2912B9C9" w14:textId="77777777" w:rsidR="00C42332" w:rsidRDefault="00C42332" w:rsidP="00C42332">
            <w:pPr>
              <w:ind w:firstLine="0"/>
            </w:pPr>
            <w:r>
              <w:t>Người sử dụng chọn kiểu tác động: thêm, sửa, xóa thông tin danh mục sản phẩm.</w:t>
            </w:r>
          </w:p>
          <w:p w14:paraId="4E6E18BA" w14:textId="09E9FC88" w:rsidR="00C42332" w:rsidRDefault="00C42332" w:rsidP="00C42332">
            <w:pPr>
              <w:ind w:firstLine="0"/>
            </w:pPr>
            <w:r>
              <w:t xml:space="preserve">- Thêm danh mục sản phẩm: chọn thêm danh mục sản phẩm, hệ thống hiển thị giao diện nhập thông tin danh mục sản phẩm, người sử dụng nhập thông tin danh mục sản phẩm, nếu thành công hệ thống đưa ra thông báo, nếu sai thực hiện </w:t>
            </w:r>
            <w:r w:rsidR="00982C60">
              <w:t>luồng sự kiện phụ</w:t>
            </w:r>
            <w:r>
              <w:t>, lưu thông tin vào danh sách danh mục sản phẩm.</w:t>
            </w:r>
          </w:p>
          <w:p w14:paraId="70B78710" w14:textId="4BE97CF2" w:rsidR="00C42332" w:rsidRDefault="00C42332" w:rsidP="00C42332">
            <w:pPr>
              <w:ind w:firstLine="0"/>
            </w:pPr>
            <w:r>
              <w:t xml:space="preserve">- Sửa thông tin danh mục sản phẩm: hệ thống hiển thị danh sách danh mục sản phẩm, chọn danh mục sản phẩm cần sửa, nhập các thông tin cần thay đổi, nếu việc thay đổi thông tin thành công hệ thống sẽ đưa ra thông báo, nếu sai thì thực hiện </w:t>
            </w:r>
            <w:r w:rsidR="009154E8">
              <w:t>luồng sự kiện phụ</w:t>
            </w:r>
            <w:r>
              <w:t>, lưu thông tin danh sách danh mục sản phẩm.</w:t>
            </w:r>
          </w:p>
          <w:p w14:paraId="24E2E9CE" w14:textId="3944658A" w:rsidR="006B627E" w:rsidRDefault="00C42332" w:rsidP="00C42332">
            <w:pPr>
              <w:ind w:firstLine="0"/>
            </w:pPr>
            <w:r>
              <w:lastRenderedPageBreak/>
              <w:t xml:space="preserve">- Xóa thông tin danh mục sản phẩm: hệ thống hiển thị danh sách danh mục sản phẩm, chọn danh mục sản phẩm cần xóa, nếu việc thay đổi thông tin thành công hệ thống sẽ đưa ra thông báo, nếu sai thì thực hiện </w:t>
            </w:r>
            <w:r w:rsidR="00587D02">
              <w:t>luồng sự kiện phụ</w:t>
            </w:r>
            <w:r>
              <w:t>, lưu thông tin danh sách danh mục sản phẩm.</w:t>
            </w:r>
          </w:p>
        </w:tc>
      </w:tr>
      <w:tr w:rsidR="006B627E" w14:paraId="7EBF30E2" w14:textId="77777777" w:rsidTr="006B627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48DA3ACA" w14:textId="77777777" w:rsidR="006B627E" w:rsidRDefault="006B627E" w:rsidP="003C46CD">
            <w:pPr>
              <w:spacing w:before="0"/>
              <w:ind w:firstLine="0"/>
              <w:jc w:val="left"/>
            </w:pPr>
            <w:r>
              <w:lastRenderedPageBreak/>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56040A08" w14:textId="6EB76A29" w:rsidR="006B627E" w:rsidRDefault="00C42332" w:rsidP="003C46CD">
            <w:pPr>
              <w:ind w:firstLine="0"/>
            </w:pPr>
            <w:r>
              <w:t>H</w:t>
            </w:r>
            <w:r w:rsidRPr="00C42332">
              <w:t>ệ thống thông báo việc nhập dữ liệu không hợp lệ, nhập lại thông tin, quay lại bước 1 của dòng sự kiện chính</w:t>
            </w:r>
            <w:r w:rsidR="00587D02">
              <w:t>…</w:t>
            </w:r>
          </w:p>
          <w:p w14:paraId="7401A90C" w14:textId="77777777" w:rsidR="006B627E" w:rsidRDefault="006B627E" w:rsidP="003C46CD">
            <w:pPr>
              <w:keepNext/>
              <w:spacing w:before="0"/>
              <w:ind w:firstLine="0"/>
              <w:jc w:val="left"/>
            </w:pPr>
          </w:p>
        </w:tc>
      </w:tr>
    </w:tbl>
    <w:p w14:paraId="3D44579B" w14:textId="77777777" w:rsidR="006B627E" w:rsidRPr="006B627E" w:rsidRDefault="006B627E" w:rsidP="00AF5EE3">
      <w:pPr>
        <w:ind w:firstLine="0"/>
      </w:pPr>
    </w:p>
    <w:p w14:paraId="273ABF2B" w14:textId="0CAA0500" w:rsidR="00A56B39" w:rsidRDefault="00557402" w:rsidP="00A56B39">
      <w:pPr>
        <w:pStyle w:val="Heading3"/>
      </w:pPr>
      <w:bookmarkStart w:id="90" w:name="_Toc69397309"/>
      <w:r>
        <w:t>Usecase</w:t>
      </w:r>
      <w:r w:rsidR="00A56B39">
        <w:t xml:space="preserve"> quản lý sản phẩm</w:t>
      </w:r>
      <w:bookmarkEnd w:id="90"/>
    </w:p>
    <w:p w14:paraId="13C49896" w14:textId="51A57488" w:rsidR="00A56B39" w:rsidRDefault="00A56B39" w:rsidP="00A56B39">
      <w:pPr>
        <w:pStyle w:val="Bullets1"/>
        <w:numPr>
          <w:ilvl w:val="0"/>
          <w:numId w:val="0"/>
        </w:numPr>
        <w:ind w:left="360"/>
        <w:jc w:val="center"/>
      </w:pPr>
      <w:r>
        <w:rPr>
          <w:noProof/>
          <w:lang w:eastAsia="ja-JP"/>
        </w:rPr>
        <w:drawing>
          <wp:inline distT="0" distB="0" distL="0" distR="0" wp14:anchorId="53747772" wp14:editId="36173BCA">
            <wp:extent cx="4019550" cy="1990725"/>
            <wp:effectExtent l="0" t="0" r="0" b="9525"/>
            <wp:docPr id="85" name="Picture 85"/>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37"/>
                    <a:stretch>
                      <a:fillRect/>
                    </a:stretch>
                  </pic:blipFill>
                  <pic:spPr>
                    <a:xfrm>
                      <a:off x="0" y="0"/>
                      <a:ext cx="4019550" cy="1990725"/>
                    </a:xfrm>
                    <a:prstGeom prst="rect">
                      <a:avLst/>
                    </a:prstGeom>
                  </pic:spPr>
                </pic:pic>
              </a:graphicData>
            </a:graphic>
          </wp:inline>
        </w:drawing>
      </w:r>
    </w:p>
    <w:p w14:paraId="781E5C4D" w14:textId="7869FF51" w:rsidR="00A56B39" w:rsidRDefault="00A56B39" w:rsidP="00A56B39">
      <w:pPr>
        <w:pStyle w:val="Caption"/>
      </w:pPr>
      <w:bookmarkStart w:id="91" w:name="_Toc78050960"/>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w:t>
      </w:r>
      <w:r w:rsidR="00011E65">
        <w:rPr>
          <w:noProof/>
        </w:rPr>
        <w:fldChar w:fldCharType="end"/>
      </w:r>
      <w:r>
        <w:t xml:space="preserve"> Biểu đồ </w:t>
      </w:r>
      <w:r w:rsidR="00557402">
        <w:t>Usecase</w:t>
      </w:r>
      <w:r>
        <w:t xml:space="preserve"> quản lý sản phẩm</w:t>
      </w:r>
      <w:bookmarkEnd w:id="91"/>
    </w:p>
    <w:p w14:paraId="683E6445" w14:textId="2D0CF3C1" w:rsidR="00AF5EE3" w:rsidRDefault="00AF5EE3" w:rsidP="00AF5EE3">
      <w:pPr>
        <w:pStyle w:val="ListParagraph"/>
        <w:numPr>
          <w:ilvl w:val="0"/>
          <w:numId w:val="40"/>
        </w:numPr>
        <w:ind w:left="360"/>
      </w:pPr>
      <w:r>
        <w:t>Đặc tả Usecase quản lý sản phẩm</w:t>
      </w:r>
    </w:p>
    <w:p w14:paraId="02FE137D" w14:textId="63BE0FA1" w:rsidR="00AF5EE3" w:rsidRPr="00AF5EE3" w:rsidRDefault="00AF5EE3" w:rsidP="00AF5EE3">
      <w:pPr>
        <w:pStyle w:val="ListParagraph"/>
        <w:numPr>
          <w:ilvl w:val="0"/>
          <w:numId w:val="0"/>
        </w:numPr>
        <w:ind w:left="360"/>
      </w:pPr>
      <w:r>
        <w:t>U</w:t>
      </w:r>
      <w:r w:rsidRPr="00AF5EE3">
        <w:t>secase cho phép xem, thêm, sửa, xóa thông tin sản phẩm trong hệ thống.</w:t>
      </w:r>
    </w:p>
    <w:p w14:paraId="22AED206" w14:textId="13C7A07A" w:rsidR="00AF5EE3" w:rsidRDefault="00AF5EE3" w:rsidP="00AF5EE3">
      <w:pPr>
        <w:pStyle w:val="Caption"/>
        <w:keepNext/>
      </w:pPr>
      <w:bookmarkStart w:id="92" w:name="_Toc69397561"/>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w:t>
      </w:r>
      <w:r w:rsidR="00011E65">
        <w:rPr>
          <w:noProof/>
        </w:rPr>
        <w:fldChar w:fldCharType="end"/>
      </w:r>
      <w:r>
        <w:t xml:space="preserve"> </w:t>
      </w:r>
      <w:r w:rsidR="00757F2B">
        <w:t>Đặc tả usecase quản lý sản phẩm</w:t>
      </w:r>
      <w:bookmarkEnd w:id="92"/>
    </w:p>
    <w:tbl>
      <w:tblPr>
        <w:tblStyle w:val="TableGrid"/>
        <w:tblW w:w="0" w:type="auto"/>
        <w:tblLook w:val="04A0" w:firstRow="1" w:lastRow="0" w:firstColumn="1" w:lastColumn="0" w:noHBand="0" w:noVBand="1"/>
      </w:tblPr>
      <w:tblGrid>
        <w:gridCol w:w="2013"/>
        <w:gridCol w:w="6765"/>
      </w:tblGrid>
      <w:tr w:rsidR="00AF5EE3" w14:paraId="5F26001B" w14:textId="77777777" w:rsidTr="003C46CD">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1CA8F9F6" w14:textId="77777777" w:rsidR="00AF5EE3" w:rsidRDefault="00AF5EE3" w:rsidP="003C46CD">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198A0672" w14:textId="77777777" w:rsidR="00AF5EE3" w:rsidRDefault="00AF5EE3" w:rsidP="003C46CD">
            <w:pPr>
              <w:ind w:firstLine="0"/>
              <w:jc w:val="center"/>
              <w:rPr>
                <w:b/>
              </w:rPr>
            </w:pPr>
            <w:r>
              <w:rPr>
                <w:b/>
              </w:rPr>
              <w:t>Ý nghĩa</w:t>
            </w:r>
          </w:p>
        </w:tc>
      </w:tr>
      <w:tr w:rsidR="00AF5EE3" w14:paraId="1E63B6FF" w14:textId="77777777" w:rsidTr="003C46CD">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4FDEEA98" w14:textId="77777777" w:rsidR="00AF5EE3" w:rsidRDefault="00AF5EE3" w:rsidP="003C46CD">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35DA9A71" w14:textId="67BAEC17" w:rsidR="00AF5EE3" w:rsidRDefault="00AF5EE3" w:rsidP="003C46CD">
            <w:pPr>
              <w:ind w:firstLine="0"/>
              <w:jc w:val="left"/>
            </w:pPr>
            <w:r>
              <w:t>Usecase quản lý sản phẩm</w:t>
            </w:r>
          </w:p>
        </w:tc>
      </w:tr>
      <w:tr w:rsidR="00AF5EE3" w14:paraId="668DB795" w14:textId="77777777" w:rsidTr="003C46CD">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72701539" w14:textId="77777777" w:rsidR="00AF5EE3" w:rsidRDefault="00AF5EE3" w:rsidP="003C46CD">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50EB1B93" w14:textId="5F948E27" w:rsidR="00AF5EE3" w:rsidRDefault="00AF5EE3" w:rsidP="003C46CD">
            <w:pPr>
              <w:spacing w:before="0"/>
              <w:ind w:firstLine="0"/>
              <w:jc w:val="left"/>
            </w:pPr>
            <w:r>
              <w:t>U</w:t>
            </w:r>
            <w:r w:rsidRPr="00AF5EE3">
              <w:t>secase cho phép xem, thêm, sửa, xóa thông tin sản phẩm trong hệ thống.</w:t>
            </w:r>
          </w:p>
        </w:tc>
      </w:tr>
      <w:tr w:rsidR="00AF5EE3" w14:paraId="76F2D0AE" w14:textId="77777777" w:rsidTr="003C46CD">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65C8BF85" w14:textId="77777777" w:rsidR="00AF5EE3" w:rsidRDefault="00AF5EE3" w:rsidP="003C46CD">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61683CD6" w14:textId="77777777" w:rsidR="00AF5EE3" w:rsidRDefault="00AF5EE3" w:rsidP="003C46CD">
            <w:pPr>
              <w:spacing w:before="0"/>
              <w:ind w:firstLine="0"/>
              <w:jc w:val="left"/>
            </w:pPr>
            <w:r>
              <w:t>A</w:t>
            </w:r>
            <w:r w:rsidRPr="00587D02">
              <w:t>dmin đã đăng nhập vào hệ thống.</w:t>
            </w:r>
          </w:p>
        </w:tc>
      </w:tr>
      <w:tr w:rsidR="00AF5EE3" w14:paraId="65060D4E" w14:textId="77777777" w:rsidTr="003C46CD">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5C3C957A" w14:textId="77777777" w:rsidR="00AF5EE3" w:rsidRDefault="00AF5EE3" w:rsidP="003C46CD">
            <w:pPr>
              <w:spacing w:before="0" w:beforeAutospacing="0" w:after="0" w:afterAutospacing="0"/>
              <w:ind w:firstLine="0"/>
              <w:jc w:val="left"/>
            </w:pPr>
            <w:r>
              <w:lastRenderedPageBreak/>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1B3F4350" w14:textId="77777777" w:rsidR="00AF5EE3" w:rsidRDefault="00AF5EE3" w:rsidP="003C46CD">
            <w:pPr>
              <w:spacing w:before="0" w:beforeAutospacing="0" w:after="0" w:afterAutospacing="0"/>
              <w:ind w:firstLine="0"/>
              <w:jc w:val="left"/>
            </w:pPr>
            <w:r>
              <w:t xml:space="preserve">Phải nhập đúng định dạng các trường bắt buộc </w:t>
            </w:r>
          </w:p>
        </w:tc>
      </w:tr>
      <w:tr w:rsidR="00AF5EE3" w14:paraId="5779B09D" w14:textId="77777777" w:rsidTr="003C46CD">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343960D9" w14:textId="77777777" w:rsidR="00AF5EE3" w:rsidRDefault="00AF5EE3" w:rsidP="003C46CD">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6AAC5275" w14:textId="77777777" w:rsidR="00757F2B" w:rsidRDefault="00757F2B" w:rsidP="00757F2B">
            <w:pPr>
              <w:ind w:firstLine="0"/>
            </w:pPr>
            <w:r>
              <w:t>Người sử dụng chọn kiểu tác động: thêm, sửa, xóa thông tin sản phẩm.</w:t>
            </w:r>
          </w:p>
          <w:p w14:paraId="6FE45447" w14:textId="56083750" w:rsidR="00757F2B" w:rsidRDefault="00757F2B" w:rsidP="00757F2B">
            <w:pPr>
              <w:ind w:firstLine="0"/>
            </w:pPr>
            <w:r>
              <w:t>- Thêm thông tin sản phẩm: chọn thêm sản phẩm, hệ thống hiển thị giao diện nhập thông tin sản phẩm, người sử dụng nhập thông tin sản phẩm, nếu thành công hệ thống đưa ra thông báo, nếu sai thực hiện luồng sự kiện phụ, lưu thông tin vào danh sách sản phẩm.</w:t>
            </w:r>
          </w:p>
          <w:p w14:paraId="258218B6" w14:textId="7EF73679" w:rsidR="00757F2B" w:rsidRDefault="00757F2B" w:rsidP="00757F2B">
            <w:pPr>
              <w:ind w:firstLine="0"/>
            </w:pPr>
            <w:r>
              <w:t>- Sửa thông tin sản phẩm: hệ thống hiển thị danh sách sản phẩm, chọn sản phẩm cần sửa, nhập các thông tin cần thay đổi, nếu việc thay đổi thông tin thành công hệ thống sẽ đưa ra thông báo, nếu sai thì thực hiện luồng sự kiện phụ, lưu thông tin danh sách sản phẩm.</w:t>
            </w:r>
          </w:p>
          <w:p w14:paraId="4208678F" w14:textId="3E816728" w:rsidR="00AF5EE3" w:rsidRDefault="00757F2B" w:rsidP="00757F2B">
            <w:pPr>
              <w:ind w:firstLine="0"/>
            </w:pPr>
            <w:r>
              <w:t>- Xóa thông tin sản phẩm: hệ thống hiển thị danh sách sản phẩm, chọn sản phẩm cần xóa, nếu việc thay đổi thông tin thành công hệ thống sẽ đưa ra thông báo, nếu sai thì thực hiện luồng sự kiện phụ, lưu thông tin danh sách sản phẩm.</w:t>
            </w:r>
          </w:p>
        </w:tc>
      </w:tr>
      <w:tr w:rsidR="00AF5EE3" w14:paraId="6FA625E9" w14:textId="77777777" w:rsidTr="003C46CD">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727964CD" w14:textId="77777777" w:rsidR="00AF5EE3" w:rsidRDefault="00AF5EE3" w:rsidP="003C46CD">
            <w:pPr>
              <w:spacing w:before="0"/>
              <w:ind w:firstLine="0"/>
              <w:jc w:val="left"/>
            </w:pPr>
            <w:r>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361D10A6" w14:textId="77777777" w:rsidR="00AF5EE3" w:rsidRDefault="00AF5EE3" w:rsidP="003C46CD">
            <w:pPr>
              <w:ind w:firstLine="0"/>
            </w:pPr>
            <w:r>
              <w:t>H</w:t>
            </w:r>
            <w:r w:rsidRPr="00C42332">
              <w:t>ệ thống thông báo việc nhập dữ liệu không hợp lệ, nhập lại thông tin, quay lại bước 1 của dòng sự kiện chính</w:t>
            </w:r>
            <w:r>
              <w:t>…</w:t>
            </w:r>
          </w:p>
          <w:p w14:paraId="141473AB" w14:textId="77777777" w:rsidR="00AF5EE3" w:rsidRDefault="00AF5EE3" w:rsidP="003C46CD">
            <w:pPr>
              <w:keepNext/>
              <w:spacing w:before="0"/>
              <w:ind w:firstLine="0"/>
              <w:jc w:val="left"/>
            </w:pPr>
          </w:p>
        </w:tc>
      </w:tr>
    </w:tbl>
    <w:p w14:paraId="58ADBFEE" w14:textId="77777777" w:rsidR="00AF5EE3" w:rsidRDefault="00AF5EE3" w:rsidP="00757F2B">
      <w:pPr>
        <w:ind w:firstLine="0"/>
      </w:pPr>
    </w:p>
    <w:p w14:paraId="014F78F9" w14:textId="00699250" w:rsidR="00A56B39" w:rsidRDefault="00557402" w:rsidP="00A56B39">
      <w:pPr>
        <w:pStyle w:val="Heading3"/>
      </w:pPr>
      <w:bookmarkStart w:id="93" w:name="_Toc69397310"/>
      <w:r>
        <w:t>Usecase</w:t>
      </w:r>
      <w:r w:rsidR="00A56B39">
        <w:t xml:space="preserve"> quản </w:t>
      </w:r>
      <w:r w:rsidR="00A56B39" w:rsidRPr="00A56B39">
        <w:t>lý nhà sản xuất</w:t>
      </w:r>
      <w:bookmarkEnd w:id="93"/>
    </w:p>
    <w:p w14:paraId="60E09364" w14:textId="5AEF0B1A" w:rsidR="00A56B39" w:rsidRDefault="00A56B39" w:rsidP="00A56B39">
      <w:pPr>
        <w:pStyle w:val="Bullets1"/>
        <w:numPr>
          <w:ilvl w:val="0"/>
          <w:numId w:val="0"/>
        </w:numPr>
        <w:ind w:left="360"/>
        <w:jc w:val="center"/>
      </w:pPr>
      <w:r>
        <w:rPr>
          <w:noProof/>
          <w:lang w:eastAsia="ja-JP"/>
        </w:rPr>
        <w:drawing>
          <wp:inline distT="0" distB="0" distL="0" distR="0" wp14:anchorId="1F89DC68" wp14:editId="06D95435">
            <wp:extent cx="4000500" cy="1362075"/>
            <wp:effectExtent l="0" t="0" r="0" b="9525"/>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a:stretch>
                      <a:fillRect/>
                    </a:stretch>
                  </pic:blipFill>
                  <pic:spPr>
                    <a:xfrm>
                      <a:off x="0" y="0"/>
                      <a:ext cx="4000500" cy="1362075"/>
                    </a:xfrm>
                    <a:prstGeom prst="rect">
                      <a:avLst/>
                    </a:prstGeom>
                  </pic:spPr>
                </pic:pic>
              </a:graphicData>
            </a:graphic>
          </wp:inline>
        </w:drawing>
      </w:r>
    </w:p>
    <w:p w14:paraId="2283403E" w14:textId="6849B5DF" w:rsidR="00A56B39" w:rsidRDefault="00A56B39" w:rsidP="00A56B39">
      <w:pPr>
        <w:pStyle w:val="Caption"/>
      </w:pPr>
      <w:bookmarkStart w:id="94" w:name="_Toc78050961"/>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5</w:t>
      </w:r>
      <w:r w:rsidR="00011E65">
        <w:rPr>
          <w:noProof/>
        </w:rPr>
        <w:fldChar w:fldCharType="end"/>
      </w:r>
      <w:r>
        <w:t xml:space="preserve"> Biểu đồ </w:t>
      </w:r>
      <w:r w:rsidR="00557402">
        <w:t>Usecase</w:t>
      </w:r>
      <w:r>
        <w:t xml:space="preserve"> quản lý nhà sản xuất</w:t>
      </w:r>
      <w:bookmarkEnd w:id="94"/>
    </w:p>
    <w:p w14:paraId="502A5156" w14:textId="17328E28" w:rsidR="003C46CD" w:rsidRDefault="003C46CD" w:rsidP="003C46CD">
      <w:pPr>
        <w:pStyle w:val="ListParagraph"/>
        <w:numPr>
          <w:ilvl w:val="0"/>
          <w:numId w:val="40"/>
        </w:numPr>
        <w:ind w:left="360"/>
      </w:pPr>
      <w:r>
        <w:t>Đặc tả Usecase quản lý nhà sản xuất</w:t>
      </w:r>
    </w:p>
    <w:p w14:paraId="65177682" w14:textId="01207493" w:rsidR="003C46CD" w:rsidRPr="003C46CD" w:rsidRDefault="003C46CD" w:rsidP="003C46CD">
      <w:pPr>
        <w:pStyle w:val="ListParagraph"/>
        <w:numPr>
          <w:ilvl w:val="0"/>
          <w:numId w:val="0"/>
        </w:numPr>
        <w:ind w:left="360"/>
      </w:pPr>
      <w:r>
        <w:t>U</w:t>
      </w:r>
      <w:r w:rsidRPr="00AF5EE3">
        <w:t xml:space="preserve">secase </w:t>
      </w:r>
      <w:r w:rsidRPr="003C46CD">
        <w:t>cho phép xem, thêm, sửa, xóa thông tin nhà sản xuất trong hệ thống.</w:t>
      </w:r>
    </w:p>
    <w:p w14:paraId="5052DB82" w14:textId="292E4A1F" w:rsidR="003C46CD" w:rsidRDefault="003C46CD" w:rsidP="003C46CD">
      <w:pPr>
        <w:pStyle w:val="Caption"/>
        <w:keepNext/>
      </w:pPr>
      <w:bookmarkStart w:id="95" w:name="_Toc69397562"/>
      <w:r>
        <w:lastRenderedPageBreak/>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4</w:t>
      </w:r>
      <w:r w:rsidR="00011E65">
        <w:rPr>
          <w:noProof/>
        </w:rPr>
        <w:fldChar w:fldCharType="end"/>
      </w:r>
      <w:r>
        <w:t xml:space="preserve"> Đặc tả usecase quản lý nhà sản xuất</w:t>
      </w:r>
      <w:bookmarkEnd w:id="95"/>
    </w:p>
    <w:tbl>
      <w:tblPr>
        <w:tblStyle w:val="TableGrid"/>
        <w:tblW w:w="0" w:type="auto"/>
        <w:tblLook w:val="04A0" w:firstRow="1" w:lastRow="0" w:firstColumn="1" w:lastColumn="0" w:noHBand="0" w:noVBand="1"/>
      </w:tblPr>
      <w:tblGrid>
        <w:gridCol w:w="2013"/>
        <w:gridCol w:w="6765"/>
      </w:tblGrid>
      <w:tr w:rsidR="003C46CD" w14:paraId="45E21D34" w14:textId="77777777" w:rsidTr="003C46CD">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6F7E98B3" w14:textId="77777777" w:rsidR="003C46CD" w:rsidRDefault="003C46CD" w:rsidP="003C46CD">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66B4EC82" w14:textId="77777777" w:rsidR="003C46CD" w:rsidRDefault="003C46CD" w:rsidP="003C46CD">
            <w:pPr>
              <w:ind w:firstLine="0"/>
              <w:jc w:val="center"/>
              <w:rPr>
                <w:b/>
              </w:rPr>
            </w:pPr>
            <w:r>
              <w:rPr>
                <w:b/>
              </w:rPr>
              <w:t>Ý nghĩa</w:t>
            </w:r>
          </w:p>
        </w:tc>
      </w:tr>
      <w:tr w:rsidR="003C46CD" w14:paraId="443A99C8" w14:textId="77777777" w:rsidTr="003C46CD">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0E8735E6" w14:textId="77777777" w:rsidR="003C46CD" w:rsidRDefault="003C46CD" w:rsidP="003C46CD">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742B8282" w14:textId="77777777" w:rsidR="003C46CD" w:rsidRDefault="003C46CD" w:rsidP="003C46CD">
            <w:pPr>
              <w:ind w:firstLine="0"/>
              <w:jc w:val="left"/>
            </w:pPr>
            <w:r>
              <w:t>Usecase quản lý sản phẩm</w:t>
            </w:r>
          </w:p>
        </w:tc>
      </w:tr>
      <w:tr w:rsidR="003C46CD" w14:paraId="5647EFB5" w14:textId="77777777" w:rsidTr="003C46CD">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172A5E82" w14:textId="77777777" w:rsidR="003C46CD" w:rsidRDefault="003C46CD" w:rsidP="003C46CD">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4F785454" w14:textId="77777777" w:rsidR="003C46CD" w:rsidRDefault="003C46CD" w:rsidP="003C46CD">
            <w:pPr>
              <w:spacing w:before="0"/>
              <w:ind w:firstLine="0"/>
              <w:jc w:val="left"/>
            </w:pPr>
            <w:r>
              <w:t>U</w:t>
            </w:r>
            <w:r w:rsidRPr="00AF5EE3">
              <w:t>secase cho phép xem, thêm, sửa, xóa thông tin sản phẩm trong hệ thống.</w:t>
            </w:r>
          </w:p>
        </w:tc>
      </w:tr>
      <w:tr w:rsidR="003C46CD" w14:paraId="1B01ACCF" w14:textId="77777777" w:rsidTr="003C46CD">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20C3E0C0" w14:textId="77777777" w:rsidR="003C46CD" w:rsidRDefault="003C46CD" w:rsidP="003C46CD">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1591F21B" w14:textId="77777777" w:rsidR="003C46CD" w:rsidRDefault="003C46CD" w:rsidP="003C46CD">
            <w:pPr>
              <w:spacing w:before="0"/>
              <w:ind w:firstLine="0"/>
              <w:jc w:val="left"/>
            </w:pPr>
            <w:r>
              <w:t>A</w:t>
            </w:r>
            <w:r w:rsidRPr="00587D02">
              <w:t>dmin đã đăng nhập vào hệ thống.</w:t>
            </w:r>
          </w:p>
        </w:tc>
      </w:tr>
      <w:tr w:rsidR="003C46CD" w14:paraId="37A44B8F" w14:textId="77777777" w:rsidTr="003C46CD">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2A4F411D" w14:textId="77777777" w:rsidR="003C46CD" w:rsidRDefault="003C46CD" w:rsidP="003C46CD">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3D81CD0D" w14:textId="77777777" w:rsidR="003C46CD" w:rsidRDefault="003C46CD" w:rsidP="003C46CD">
            <w:pPr>
              <w:spacing w:before="0" w:beforeAutospacing="0" w:after="0" w:afterAutospacing="0"/>
              <w:ind w:firstLine="0"/>
              <w:jc w:val="left"/>
            </w:pPr>
            <w:r>
              <w:t xml:space="preserve">Phải nhập đúng định dạng các trường bắt buộc </w:t>
            </w:r>
          </w:p>
        </w:tc>
      </w:tr>
      <w:tr w:rsidR="003C46CD" w14:paraId="6DAEDFAA" w14:textId="77777777" w:rsidTr="003C46CD">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34F36CA4" w14:textId="77777777" w:rsidR="003C46CD" w:rsidRDefault="003C46CD" w:rsidP="003C46CD">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41FF801E" w14:textId="77777777" w:rsidR="003C46CD" w:rsidRDefault="003C46CD" w:rsidP="003C46CD">
            <w:pPr>
              <w:ind w:firstLine="0"/>
            </w:pPr>
            <w:r>
              <w:t>Người sử dụng chọn kiểu tác động: thêm, sửa, xóa thông tin nhà sản xuất.</w:t>
            </w:r>
          </w:p>
          <w:p w14:paraId="01E2C423" w14:textId="50A13B2B" w:rsidR="003C46CD" w:rsidRDefault="003C46CD" w:rsidP="003C46CD">
            <w:pPr>
              <w:ind w:firstLine="0"/>
            </w:pPr>
            <w:r>
              <w:t xml:space="preserve">- Thêm thông tin nhà sản xuất: chọn thêm nhà sản xuất, hệ thống hiển thị giao diện nhập thông tin nhà sản xuất, người sử dụng nhập thông tin nhà sản xuất, nếu thành công hệ thống đưa ra thông báo, nếu sai thực hiện </w:t>
            </w:r>
            <w:r w:rsidR="002169C7">
              <w:t>luồng sự kiện phụ</w:t>
            </w:r>
            <w:r>
              <w:t>, lưu thông tin vào danh sách nhà sản xuất.</w:t>
            </w:r>
          </w:p>
          <w:p w14:paraId="738B1FE5" w14:textId="52BE6530" w:rsidR="003C46CD" w:rsidRDefault="003C46CD" w:rsidP="003C46CD">
            <w:pPr>
              <w:ind w:firstLine="0"/>
            </w:pPr>
            <w:r>
              <w:t xml:space="preserve">- Sửa thông tin nhà sản xuất: hệ thống hiển thị danh sách nhà sản xuất, chọn nhà sản xuất cần sửa, nhập các thông tin cần thay đổi, nếu việc thay đổi thông tin thành công hệ thống sẽ đưa ra thông báo, nếu sai thì thực hiện </w:t>
            </w:r>
            <w:r w:rsidR="002169C7">
              <w:t>luồng sự kiện phụ</w:t>
            </w:r>
            <w:r>
              <w:t>, lưu thông tin danh sách nhà sản xuất.</w:t>
            </w:r>
          </w:p>
          <w:p w14:paraId="7B5B03D4" w14:textId="41A5A411" w:rsidR="003C46CD" w:rsidRDefault="003C46CD" w:rsidP="003C46CD">
            <w:pPr>
              <w:ind w:firstLine="0"/>
            </w:pPr>
            <w:r>
              <w:t xml:space="preserve">- Xóa thông tin nhà sản xuất: hệ thống hiển thị danh sách nhà sản xuất, chọn nhà sản xuất cần xóa, nếu việc thay đổi thông tin thành công hệ thống sẽ đưa ra thông báo, nếu sai thì thực hiện </w:t>
            </w:r>
            <w:r w:rsidR="002169C7">
              <w:t>luồng sự kiện phụ</w:t>
            </w:r>
            <w:r>
              <w:t>, lưu thông tin danh sách nhà sản xuất.</w:t>
            </w:r>
          </w:p>
        </w:tc>
      </w:tr>
      <w:tr w:rsidR="003C46CD" w14:paraId="0C2A0D7D" w14:textId="77777777" w:rsidTr="003C46CD">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68C75C24" w14:textId="77777777" w:rsidR="003C46CD" w:rsidRDefault="003C46CD" w:rsidP="003C46CD">
            <w:pPr>
              <w:spacing w:before="0"/>
              <w:ind w:firstLine="0"/>
              <w:jc w:val="left"/>
            </w:pPr>
            <w:r>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4326B3C2" w14:textId="77777777" w:rsidR="003C46CD" w:rsidRDefault="003C46CD" w:rsidP="003C46CD">
            <w:pPr>
              <w:ind w:firstLine="0"/>
            </w:pPr>
            <w:r>
              <w:t>H</w:t>
            </w:r>
            <w:r w:rsidRPr="00C42332">
              <w:t>ệ thống thông báo việc nhập dữ liệu không hợp lệ, nhập lại thông tin, quay lại bước 1 của dòng sự kiện chính</w:t>
            </w:r>
            <w:r>
              <w:t>…</w:t>
            </w:r>
          </w:p>
          <w:p w14:paraId="3ECAFBC8" w14:textId="77777777" w:rsidR="003C46CD" w:rsidRDefault="003C46CD" w:rsidP="003C46CD">
            <w:pPr>
              <w:keepNext/>
              <w:spacing w:before="0"/>
              <w:ind w:firstLine="0"/>
              <w:jc w:val="left"/>
            </w:pPr>
          </w:p>
        </w:tc>
      </w:tr>
    </w:tbl>
    <w:p w14:paraId="28C59789" w14:textId="77777777" w:rsidR="002169C7" w:rsidRPr="002169C7" w:rsidRDefault="002169C7" w:rsidP="008B1A69">
      <w:pPr>
        <w:ind w:firstLine="0"/>
      </w:pPr>
    </w:p>
    <w:p w14:paraId="247D5077" w14:textId="787B4C0D" w:rsidR="00A56B39" w:rsidRDefault="00557402" w:rsidP="00A56B39">
      <w:pPr>
        <w:pStyle w:val="Heading3"/>
      </w:pPr>
      <w:bookmarkStart w:id="96" w:name="_Toc69397311"/>
      <w:r>
        <w:lastRenderedPageBreak/>
        <w:t>Usecase</w:t>
      </w:r>
      <w:r w:rsidR="00A56B39">
        <w:t xml:space="preserve"> quản </w:t>
      </w:r>
      <w:r w:rsidR="00A56B39" w:rsidRPr="00A56B39">
        <w:t xml:space="preserve">lý </w:t>
      </w:r>
      <w:r w:rsidR="00A56B39">
        <w:t>thuộc tính sản phẩm</w:t>
      </w:r>
      <w:bookmarkEnd w:id="96"/>
    </w:p>
    <w:p w14:paraId="7684ABE3" w14:textId="742C4C90" w:rsidR="00A56B39" w:rsidRDefault="00A56B39" w:rsidP="00A56B39">
      <w:pPr>
        <w:pStyle w:val="Bullets1"/>
        <w:numPr>
          <w:ilvl w:val="0"/>
          <w:numId w:val="0"/>
        </w:numPr>
        <w:ind w:left="360"/>
        <w:jc w:val="center"/>
      </w:pPr>
      <w:r>
        <w:rPr>
          <w:noProof/>
          <w:lang w:eastAsia="ja-JP"/>
        </w:rPr>
        <w:drawing>
          <wp:inline distT="0" distB="0" distL="0" distR="0" wp14:anchorId="62823023" wp14:editId="377DAA6C">
            <wp:extent cx="4152900" cy="1228725"/>
            <wp:effectExtent l="0" t="0" r="0" b="9525"/>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a:stretch>
                      <a:fillRect/>
                    </a:stretch>
                  </pic:blipFill>
                  <pic:spPr>
                    <a:xfrm>
                      <a:off x="0" y="0"/>
                      <a:ext cx="4152900" cy="1228725"/>
                    </a:xfrm>
                    <a:prstGeom prst="rect">
                      <a:avLst/>
                    </a:prstGeom>
                  </pic:spPr>
                </pic:pic>
              </a:graphicData>
            </a:graphic>
          </wp:inline>
        </w:drawing>
      </w:r>
    </w:p>
    <w:p w14:paraId="5AC30851" w14:textId="24880F9C" w:rsidR="00A56B39" w:rsidRDefault="00A56B39" w:rsidP="00A56B39">
      <w:pPr>
        <w:pStyle w:val="Caption"/>
      </w:pPr>
      <w:bookmarkStart w:id="97" w:name="_Toc78050962"/>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6</w:t>
      </w:r>
      <w:r w:rsidR="00011E65">
        <w:rPr>
          <w:noProof/>
        </w:rPr>
        <w:fldChar w:fldCharType="end"/>
      </w:r>
      <w:r>
        <w:t xml:space="preserve"> Biểu đồ </w:t>
      </w:r>
      <w:r w:rsidR="00557402">
        <w:t>Usecase</w:t>
      </w:r>
      <w:r>
        <w:t xml:space="preserve"> quản lý thuộc tính sản phẩm</w:t>
      </w:r>
      <w:bookmarkEnd w:id="97"/>
    </w:p>
    <w:p w14:paraId="71AA72A2" w14:textId="2B8A6C67" w:rsidR="002169C7" w:rsidRDefault="002169C7" w:rsidP="002169C7">
      <w:pPr>
        <w:pStyle w:val="ListParagraph"/>
        <w:numPr>
          <w:ilvl w:val="0"/>
          <w:numId w:val="40"/>
        </w:numPr>
        <w:ind w:left="360"/>
      </w:pPr>
      <w:r>
        <w:t xml:space="preserve">Đặc tả Usecase quản lý </w:t>
      </w:r>
      <w:r w:rsidRPr="002169C7">
        <w:t>thuộc tính sản phẩm</w:t>
      </w:r>
    </w:p>
    <w:p w14:paraId="21C2879D" w14:textId="4E08202D" w:rsidR="002169C7" w:rsidRDefault="002169C7" w:rsidP="002169C7">
      <w:pPr>
        <w:pStyle w:val="ListParagraph"/>
        <w:numPr>
          <w:ilvl w:val="0"/>
          <w:numId w:val="0"/>
        </w:numPr>
        <w:ind w:left="360"/>
      </w:pPr>
      <w:r>
        <w:t>U</w:t>
      </w:r>
      <w:r w:rsidRPr="00AF5EE3">
        <w:t xml:space="preserve">secase </w:t>
      </w:r>
      <w:r w:rsidRPr="002169C7">
        <w:t>cho phép xem, thêm, sửa, xóa thông tin thuộc tính sản phẩm trong hệ thống</w:t>
      </w:r>
      <w:r>
        <w:t>…</w:t>
      </w:r>
    </w:p>
    <w:p w14:paraId="01EB8238" w14:textId="484F1C10" w:rsidR="002169C7" w:rsidRDefault="002169C7" w:rsidP="002169C7">
      <w:pPr>
        <w:pStyle w:val="Caption"/>
        <w:keepNext/>
      </w:pPr>
      <w:bookmarkStart w:id="98" w:name="_Toc69397563"/>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5</w:t>
      </w:r>
      <w:r w:rsidR="00011E65">
        <w:rPr>
          <w:noProof/>
        </w:rPr>
        <w:fldChar w:fldCharType="end"/>
      </w:r>
      <w:r>
        <w:t xml:space="preserve"> Đặc tả usecase quản lý thuộc tính sản phẩm</w:t>
      </w:r>
      <w:bookmarkEnd w:id="98"/>
    </w:p>
    <w:tbl>
      <w:tblPr>
        <w:tblStyle w:val="TableGrid"/>
        <w:tblW w:w="0" w:type="auto"/>
        <w:tblLook w:val="04A0" w:firstRow="1" w:lastRow="0" w:firstColumn="1" w:lastColumn="0" w:noHBand="0" w:noVBand="1"/>
      </w:tblPr>
      <w:tblGrid>
        <w:gridCol w:w="2013"/>
        <w:gridCol w:w="6765"/>
      </w:tblGrid>
      <w:tr w:rsidR="002169C7" w14:paraId="3F432A50"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3ED95014" w14:textId="77777777" w:rsidR="002169C7" w:rsidRDefault="002169C7"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31E1D207" w14:textId="77777777" w:rsidR="002169C7" w:rsidRDefault="002169C7" w:rsidP="00A23C2E">
            <w:pPr>
              <w:ind w:firstLine="0"/>
              <w:jc w:val="center"/>
              <w:rPr>
                <w:b/>
              </w:rPr>
            </w:pPr>
            <w:r>
              <w:rPr>
                <w:b/>
              </w:rPr>
              <w:t>Ý nghĩa</w:t>
            </w:r>
          </w:p>
        </w:tc>
      </w:tr>
      <w:tr w:rsidR="002169C7" w14:paraId="7DEA5D16"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0EBB1BC1" w14:textId="77777777" w:rsidR="002169C7" w:rsidRDefault="002169C7"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3B2462AD" w14:textId="084C448E" w:rsidR="002169C7" w:rsidRDefault="002169C7" w:rsidP="00A23C2E">
            <w:pPr>
              <w:ind w:firstLine="0"/>
              <w:jc w:val="left"/>
            </w:pPr>
            <w:r>
              <w:t xml:space="preserve">Usecase quản lý </w:t>
            </w:r>
            <w:r w:rsidR="00D0405B">
              <w:t>thuộc tính sản phẩm</w:t>
            </w:r>
          </w:p>
        </w:tc>
      </w:tr>
      <w:tr w:rsidR="002169C7" w14:paraId="3A11550C"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230217D2" w14:textId="77777777" w:rsidR="002169C7" w:rsidRDefault="002169C7"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22588C76" w14:textId="7A3EAD7E" w:rsidR="002169C7" w:rsidRDefault="002169C7" w:rsidP="00A23C2E">
            <w:pPr>
              <w:spacing w:before="0"/>
              <w:ind w:firstLine="0"/>
              <w:jc w:val="left"/>
            </w:pPr>
            <w:r>
              <w:t>U</w:t>
            </w:r>
            <w:r w:rsidRPr="00AF5EE3">
              <w:t xml:space="preserve">secase </w:t>
            </w:r>
            <w:r w:rsidRPr="002169C7">
              <w:t xml:space="preserve">cho phép xem, thêm, sửa, xóa thông tin </w:t>
            </w:r>
            <w:r w:rsidR="00D0405B">
              <w:t>thuộc tính</w:t>
            </w:r>
            <w:r w:rsidRPr="002169C7">
              <w:t xml:space="preserve"> sản phẩm trong hệ thống.</w:t>
            </w:r>
          </w:p>
        </w:tc>
      </w:tr>
      <w:tr w:rsidR="002169C7" w14:paraId="5B1320C1"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45F88074" w14:textId="77777777" w:rsidR="002169C7" w:rsidRDefault="002169C7"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6964CCD6" w14:textId="77777777" w:rsidR="002169C7" w:rsidRDefault="002169C7" w:rsidP="00A23C2E">
            <w:pPr>
              <w:spacing w:before="0"/>
              <w:ind w:firstLine="0"/>
              <w:jc w:val="left"/>
            </w:pPr>
            <w:r>
              <w:t>A</w:t>
            </w:r>
            <w:r w:rsidRPr="00587D02">
              <w:t>dmin đã đăng nhập vào hệ thống.</w:t>
            </w:r>
          </w:p>
        </w:tc>
      </w:tr>
      <w:tr w:rsidR="002169C7" w14:paraId="0B710DA5"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07DC855A" w14:textId="77777777" w:rsidR="002169C7" w:rsidRDefault="002169C7"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31F47D20" w14:textId="77777777" w:rsidR="002169C7" w:rsidRDefault="002169C7" w:rsidP="00A23C2E">
            <w:pPr>
              <w:spacing w:before="0" w:beforeAutospacing="0" w:after="0" w:afterAutospacing="0"/>
              <w:ind w:firstLine="0"/>
              <w:jc w:val="left"/>
            </w:pPr>
            <w:r>
              <w:t xml:space="preserve">Phải nhập đúng định dạng các trường bắt buộc </w:t>
            </w:r>
          </w:p>
        </w:tc>
      </w:tr>
      <w:tr w:rsidR="002169C7" w14:paraId="338CE02B"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0B251E54" w14:textId="77777777" w:rsidR="002169C7" w:rsidRDefault="002169C7"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7B84C860" w14:textId="77777777" w:rsidR="002169C7" w:rsidRDefault="002169C7" w:rsidP="002169C7">
            <w:pPr>
              <w:ind w:firstLine="0"/>
            </w:pPr>
            <w:r>
              <w:t>Người sử dụng chọn kiểu tác động: thêm, sửa, xóa thông tin thuộc tính sản phẩm.</w:t>
            </w:r>
          </w:p>
          <w:p w14:paraId="3007FE6B" w14:textId="777CB71D" w:rsidR="002169C7" w:rsidRDefault="002169C7" w:rsidP="002169C7">
            <w:pPr>
              <w:ind w:firstLine="0"/>
            </w:pPr>
            <w:r>
              <w:t>- Thêm thông tin thuộc tính sản phẩm: chọn thêm thuộc tính sản phẩm, hệ thống hiển thị giao diện nhập thông tin thuộc tính sản phẩm, người sử dụng nhập thông tin thuộc tính sản phẩm, nếu thành công hệ thống đưa ra thông báo, nếu sai thực hiện luồng sự kiện phụ, lưu thông tin vào danh sách thuộc tính sản phẩm.</w:t>
            </w:r>
          </w:p>
          <w:p w14:paraId="3DB81CDF" w14:textId="7156025A" w:rsidR="002169C7" w:rsidRDefault="002169C7" w:rsidP="002169C7">
            <w:pPr>
              <w:ind w:firstLine="0"/>
            </w:pPr>
            <w:r>
              <w:t>- Sửa thông tin thuộc tính sản phẩm: hệ thống hiển thị danh sách thuộc tính sản phẩm, chọn thuộc tính sản phẩm cần sửa, nhập các thông tin cần thay đổi, nếu việc thay đổi thông tin thành công hệ thống sẽ đưa ra thông báo, nếu sai thì thực hiện luồng sự kiện phụ, lưu thông tin danh sách thuộc tính sản phẩm.</w:t>
            </w:r>
          </w:p>
          <w:p w14:paraId="6B22DD33" w14:textId="5A355E60" w:rsidR="002169C7" w:rsidRDefault="002169C7" w:rsidP="002169C7">
            <w:pPr>
              <w:ind w:firstLine="0"/>
            </w:pPr>
            <w:r>
              <w:lastRenderedPageBreak/>
              <w:t>- Xóa thông tin thuộc tính sản phẩm: hệ thống hiển thị danh sách thuộc tính sản phẩm, chọn thuộc tính sản phẩm cần xóa, nếu việc thay đổi thông tin thành công hệ thống sẽ đưa ra thông báo, nếu sai thì thực hiện luồng sự kiện phụ, lưu thông tin danh sách thuộc tính sản phẩm.</w:t>
            </w:r>
          </w:p>
        </w:tc>
      </w:tr>
      <w:tr w:rsidR="002169C7" w14:paraId="5DC8FBFB"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3E80A82A" w14:textId="77777777" w:rsidR="002169C7" w:rsidRDefault="002169C7" w:rsidP="00A23C2E">
            <w:pPr>
              <w:spacing w:before="0"/>
              <w:ind w:firstLine="0"/>
              <w:jc w:val="left"/>
            </w:pPr>
            <w:r>
              <w:lastRenderedPageBreak/>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68C0253A" w14:textId="77777777" w:rsidR="002169C7" w:rsidRDefault="002169C7" w:rsidP="00A23C2E">
            <w:pPr>
              <w:ind w:firstLine="0"/>
            </w:pPr>
            <w:r>
              <w:t>H</w:t>
            </w:r>
            <w:r w:rsidRPr="00C42332">
              <w:t>ệ thống thông báo việc nhập dữ liệu không hợp lệ, nhập lại thông tin, quay lại bước 1 của dòng sự kiện chính</w:t>
            </w:r>
            <w:r>
              <w:t>…</w:t>
            </w:r>
          </w:p>
          <w:p w14:paraId="2E611756" w14:textId="77777777" w:rsidR="002169C7" w:rsidRDefault="002169C7" w:rsidP="00A23C2E">
            <w:pPr>
              <w:keepNext/>
              <w:spacing w:before="0"/>
              <w:ind w:firstLine="0"/>
              <w:jc w:val="left"/>
            </w:pPr>
          </w:p>
        </w:tc>
      </w:tr>
    </w:tbl>
    <w:p w14:paraId="2D141EDD" w14:textId="2E509EEB" w:rsidR="00A56B39" w:rsidRDefault="00557402" w:rsidP="00A56B39">
      <w:pPr>
        <w:pStyle w:val="Heading3"/>
      </w:pPr>
      <w:bookmarkStart w:id="99" w:name="_Toc69397312"/>
      <w:r>
        <w:t>Usecase</w:t>
      </w:r>
      <w:r w:rsidR="00A56B39">
        <w:t xml:space="preserve"> quản </w:t>
      </w:r>
      <w:r w:rsidR="00A56B39" w:rsidRPr="00A56B39">
        <w:t xml:space="preserve">lý </w:t>
      </w:r>
      <w:r w:rsidR="00A56B39">
        <w:t>từ khóa</w:t>
      </w:r>
      <w:bookmarkEnd w:id="99"/>
    </w:p>
    <w:p w14:paraId="77F0D9C6" w14:textId="5CC1346B" w:rsidR="00A56B39" w:rsidRDefault="00A56B39" w:rsidP="00A56B39">
      <w:pPr>
        <w:pStyle w:val="Bullets1"/>
        <w:numPr>
          <w:ilvl w:val="0"/>
          <w:numId w:val="0"/>
        </w:numPr>
        <w:ind w:left="360"/>
        <w:jc w:val="center"/>
      </w:pPr>
      <w:r>
        <w:rPr>
          <w:noProof/>
          <w:lang w:eastAsia="ja-JP"/>
        </w:rPr>
        <w:drawing>
          <wp:inline distT="0" distB="0" distL="0" distR="0" wp14:anchorId="7B04CFFF" wp14:editId="02AC75C2">
            <wp:extent cx="4010025" cy="981075"/>
            <wp:effectExtent l="0" t="0" r="9525" b="9525"/>
            <wp:docPr id="82" name="Picture 82"/>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40"/>
                    <a:stretch>
                      <a:fillRect/>
                    </a:stretch>
                  </pic:blipFill>
                  <pic:spPr>
                    <a:xfrm>
                      <a:off x="0" y="0"/>
                      <a:ext cx="4010025" cy="981075"/>
                    </a:xfrm>
                    <a:prstGeom prst="rect">
                      <a:avLst/>
                    </a:prstGeom>
                  </pic:spPr>
                </pic:pic>
              </a:graphicData>
            </a:graphic>
          </wp:inline>
        </w:drawing>
      </w:r>
    </w:p>
    <w:p w14:paraId="6DDF8ACC" w14:textId="46405CC3" w:rsidR="00A56B39" w:rsidRDefault="00A56B39" w:rsidP="00A56B39">
      <w:pPr>
        <w:pStyle w:val="Caption"/>
      </w:pPr>
      <w:bookmarkStart w:id="100" w:name="_Toc78050963"/>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7</w:t>
      </w:r>
      <w:r w:rsidR="00011E65">
        <w:rPr>
          <w:noProof/>
        </w:rPr>
        <w:fldChar w:fldCharType="end"/>
      </w:r>
      <w:r>
        <w:t xml:space="preserve"> Biểu đồ </w:t>
      </w:r>
      <w:r w:rsidR="00557402">
        <w:t>Usecase</w:t>
      </w:r>
      <w:r>
        <w:t xml:space="preserve"> quản lý từ khóa</w:t>
      </w:r>
      <w:bookmarkEnd w:id="100"/>
    </w:p>
    <w:p w14:paraId="64B3D8FB" w14:textId="0DA9BEDA" w:rsidR="00D0405B" w:rsidRDefault="00D0405B" w:rsidP="00D0405B">
      <w:pPr>
        <w:pStyle w:val="ListParagraph"/>
        <w:numPr>
          <w:ilvl w:val="0"/>
          <w:numId w:val="40"/>
        </w:numPr>
        <w:ind w:left="360"/>
      </w:pPr>
      <w:r>
        <w:t xml:space="preserve">Đặc tả Usecase quản lý </w:t>
      </w:r>
      <w:r w:rsidRPr="00D0405B">
        <w:t>từ khóa</w:t>
      </w:r>
    </w:p>
    <w:p w14:paraId="7A605A5A" w14:textId="3FFB1998" w:rsidR="00D0405B" w:rsidRDefault="00D0405B" w:rsidP="00D0405B">
      <w:pPr>
        <w:pStyle w:val="ListParagraph"/>
        <w:numPr>
          <w:ilvl w:val="0"/>
          <w:numId w:val="0"/>
        </w:numPr>
        <w:ind w:left="360"/>
      </w:pPr>
      <w:r>
        <w:t>U</w:t>
      </w:r>
      <w:r w:rsidRPr="00AF5EE3">
        <w:t xml:space="preserve">secase </w:t>
      </w:r>
      <w:r w:rsidRPr="00D0405B">
        <w:t>cho phép xem, thêm, sửa, xóa thông tin từ khóa trong hệ thống.</w:t>
      </w:r>
    </w:p>
    <w:p w14:paraId="516223F0" w14:textId="77026BD2" w:rsidR="00D0405B" w:rsidRDefault="00D0405B" w:rsidP="00D0405B">
      <w:pPr>
        <w:pStyle w:val="Caption"/>
        <w:keepNext/>
      </w:pPr>
      <w:bookmarkStart w:id="101" w:name="_Toc69397564"/>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6</w:t>
      </w:r>
      <w:r w:rsidR="00011E65">
        <w:rPr>
          <w:noProof/>
        </w:rPr>
        <w:fldChar w:fldCharType="end"/>
      </w:r>
      <w:r>
        <w:t xml:space="preserve"> Đặc tả usecase quản lý từ khóa</w:t>
      </w:r>
      <w:bookmarkEnd w:id="101"/>
    </w:p>
    <w:tbl>
      <w:tblPr>
        <w:tblStyle w:val="TableGrid"/>
        <w:tblW w:w="0" w:type="auto"/>
        <w:tblLook w:val="04A0" w:firstRow="1" w:lastRow="0" w:firstColumn="1" w:lastColumn="0" w:noHBand="0" w:noVBand="1"/>
      </w:tblPr>
      <w:tblGrid>
        <w:gridCol w:w="2013"/>
        <w:gridCol w:w="6765"/>
      </w:tblGrid>
      <w:tr w:rsidR="00D0405B" w14:paraId="284495FE"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5D771C8A" w14:textId="77777777" w:rsidR="00D0405B" w:rsidRDefault="00D0405B"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3D8EBF10" w14:textId="77777777" w:rsidR="00D0405B" w:rsidRDefault="00D0405B" w:rsidP="00A23C2E">
            <w:pPr>
              <w:ind w:firstLine="0"/>
              <w:jc w:val="center"/>
              <w:rPr>
                <w:b/>
              </w:rPr>
            </w:pPr>
            <w:r>
              <w:rPr>
                <w:b/>
              </w:rPr>
              <w:t>Ý nghĩa</w:t>
            </w:r>
          </w:p>
        </w:tc>
      </w:tr>
      <w:tr w:rsidR="00D0405B" w14:paraId="74DAEE97"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6A3AE832" w14:textId="77777777" w:rsidR="00D0405B" w:rsidRDefault="00D0405B"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70EAA578" w14:textId="00734806" w:rsidR="00D0405B" w:rsidRDefault="00D0405B" w:rsidP="00A23C2E">
            <w:pPr>
              <w:ind w:firstLine="0"/>
              <w:jc w:val="left"/>
            </w:pPr>
            <w:r w:rsidRPr="00D0405B">
              <w:t>Usecase quản lý từ khóa</w:t>
            </w:r>
          </w:p>
        </w:tc>
      </w:tr>
      <w:tr w:rsidR="00D0405B" w14:paraId="21080A37"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0E001CC1" w14:textId="77777777" w:rsidR="00D0405B" w:rsidRDefault="00D0405B"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355BE25E" w14:textId="707A5EF8" w:rsidR="00D0405B" w:rsidRDefault="00D0405B" w:rsidP="00A23C2E">
            <w:pPr>
              <w:spacing w:before="0"/>
              <w:ind w:firstLine="0"/>
              <w:jc w:val="left"/>
            </w:pPr>
            <w:r>
              <w:t>U</w:t>
            </w:r>
            <w:r w:rsidRPr="00AF5EE3">
              <w:t xml:space="preserve">secase </w:t>
            </w:r>
            <w:r w:rsidRPr="00D0405B">
              <w:t>cho phép xem, thêm, sửa, xóa thông tin từ khóa trong hệ thống.</w:t>
            </w:r>
          </w:p>
        </w:tc>
      </w:tr>
      <w:tr w:rsidR="00D0405B" w14:paraId="648F0626"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4C7CA032" w14:textId="77777777" w:rsidR="00D0405B" w:rsidRDefault="00D0405B"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641A6B30" w14:textId="77777777" w:rsidR="00D0405B" w:rsidRDefault="00D0405B" w:rsidP="00A23C2E">
            <w:pPr>
              <w:spacing w:before="0"/>
              <w:ind w:firstLine="0"/>
              <w:jc w:val="left"/>
            </w:pPr>
            <w:r>
              <w:t>A</w:t>
            </w:r>
            <w:r w:rsidRPr="00587D02">
              <w:t>dmin đã đăng nhập vào hệ thống.</w:t>
            </w:r>
          </w:p>
        </w:tc>
      </w:tr>
      <w:tr w:rsidR="00D0405B" w14:paraId="2B68D26B"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5DEBC75B" w14:textId="77777777" w:rsidR="00D0405B" w:rsidRDefault="00D0405B"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394BC8F3" w14:textId="77777777" w:rsidR="00D0405B" w:rsidRDefault="00D0405B" w:rsidP="00A23C2E">
            <w:pPr>
              <w:spacing w:before="0" w:beforeAutospacing="0" w:after="0" w:afterAutospacing="0"/>
              <w:ind w:firstLine="0"/>
              <w:jc w:val="left"/>
            </w:pPr>
            <w:r>
              <w:t xml:space="preserve">Phải nhập đúng định dạng các trường bắt buộc </w:t>
            </w:r>
          </w:p>
        </w:tc>
      </w:tr>
      <w:tr w:rsidR="00D0405B" w14:paraId="5A4BA29A"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6F5D18ED" w14:textId="77777777" w:rsidR="00D0405B" w:rsidRDefault="00D0405B"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6ACC23A5" w14:textId="77777777" w:rsidR="00D0405B" w:rsidRDefault="00D0405B" w:rsidP="00D0405B">
            <w:pPr>
              <w:ind w:firstLine="0"/>
            </w:pPr>
            <w:r>
              <w:t>Người sử dụng chọn kiểu tác động: thêm, sửa, xóa thông tin từ khóa.</w:t>
            </w:r>
          </w:p>
          <w:p w14:paraId="348061C9" w14:textId="11A2BAAB" w:rsidR="00D0405B" w:rsidRDefault="00D0405B" w:rsidP="00D0405B">
            <w:pPr>
              <w:ind w:firstLine="0"/>
            </w:pPr>
            <w:r>
              <w:t xml:space="preserve">- Thêm thông tin từ khóa: chọn thêm từ khóa, hệ thống hiển thị giao diện nhập thông tin từ khóa, người sử dụng nhập thông tin từ khóa, </w:t>
            </w:r>
            <w:r>
              <w:lastRenderedPageBreak/>
              <w:t>nếu thành công hệ thống đưa ra thông báo, nếu sai thực hiện luồng sự kiện phụ, lưu thông tin vào danh sách từ khóa.</w:t>
            </w:r>
          </w:p>
          <w:p w14:paraId="3C3424C7" w14:textId="6DB3CB01" w:rsidR="00D0405B" w:rsidRDefault="00D0405B" w:rsidP="00D0405B">
            <w:pPr>
              <w:ind w:firstLine="0"/>
            </w:pPr>
            <w:r>
              <w:t>- Sửa thông tin từ khóa: hệ thống hiển thị danh sách từ khóa, chọn từ khóa cần sửa, nhập các thông tin cần thay đổi, nếu việc thay đổi thông tin thành công hệ thống sẽ đưa ra thông báo, nếu sai thì thực hiện luồng sự kiện phụ, lưu thông tin danh sách từ khóa.</w:t>
            </w:r>
          </w:p>
          <w:p w14:paraId="10D1C3A7" w14:textId="36E17A10" w:rsidR="00D0405B" w:rsidRDefault="00D0405B" w:rsidP="00D0405B">
            <w:pPr>
              <w:ind w:firstLine="0"/>
            </w:pPr>
            <w:r>
              <w:t>- Xóa thông tin từ khóa: hệ thống hiển thị danh sách từ khóa, chọn từ khóa cần xóa, nếu việc thay đổi thông tin thành công hệ thống sẽ đưa ra thông báo, nếu sai thì thực hiện luồng sự kiện phụ, lưu thông tin danh sách từ khóa.</w:t>
            </w:r>
          </w:p>
        </w:tc>
      </w:tr>
      <w:tr w:rsidR="00D0405B" w14:paraId="76EFB5E1"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22A9CBFC" w14:textId="77777777" w:rsidR="00D0405B" w:rsidRDefault="00D0405B" w:rsidP="00A23C2E">
            <w:pPr>
              <w:spacing w:before="0"/>
              <w:ind w:firstLine="0"/>
              <w:jc w:val="left"/>
            </w:pPr>
            <w:r>
              <w:lastRenderedPageBreak/>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67033472" w14:textId="77777777" w:rsidR="00D0405B" w:rsidRDefault="00D0405B" w:rsidP="00A23C2E">
            <w:pPr>
              <w:ind w:firstLine="0"/>
            </w:pPr>
            <w:r>
              <w:t>H</w:t>
            </w:r>
            <w:r w:rsidRPr="00C42332">
              <w:t>ệ thống thông báo việc nhập dữ liệu không hợp lệ, nhập lại thông tin, quay lại bước 1 của dòng sự kiện chính</w:t>
            </w:r>
            <w:r>
              <w:t>…</w:t>
            </w:r>
          </w:p>
          <w:p w14:paraId="00FFF892" w14:textId="77777777" w:rsidR="00D0405B" w:rsidRDefault="00D0405B" w:rsidP="00A23C2E">
            <w:pPr>
              <w:keepNext/>
              <w:spacing w:before="0"/>
              <w:ind w:firstLine="0"/>
              <w:jc w:val="left"/>
            </w:pPr>
          </w:p>
        </w:tc>
      </w:tr>
    </w:tbl>
    <w:p w14:paraId="02146D5A" w14:textId="77777777" w:rsidR="00D0405B" w:rsidRPr="00D0405B" w:rsidRDefault="00D0405B" w:rsidP="00D0405B"/>
    <w:p w14:paraId="792EE536" w14:textId="79AD637F" w:rsidR="00A56B39" w:rsidRDefault="00557402" w:rsidP="00A56B39">
      <w:pPr>
        <w:pStyle w:val="Heading3"/>
      </w:pPr>
      <w:bookmarkStart w:id="102" w:name="_Toc69397313"/>
      <w:r>
        <w:t>Usecase</w:t>
      </w:r>
      <w:r w:rsidR="00A56B39">
        <w:t xml:space="preserve"> quản </w:t>
      </w:r>
      <w:r w:rsidR="00A56B39" w:rsidRPr="00A56B39">
        <w:t xml:space="preserve">lý </w:t>
      </w:r>
      <w:r w:rsidR="004A71A8">
        <w:t>danh mục bài viết</w:t>
      </w:r>
      <w:bookmarkEnd w:id="102"/>
    </w:p>
    <w:p w14:paraId="171C4035" w14:textId="2E40D9AD" w:rsidR="00A56B39" w:rsidRDefault="004A71A8" w:rsidP="00A56B39">
      <w:pPr>
        <w:pStyle w:val="Bullets1"/>
        <w:numPr>
          <w:ilvl w:val="0"/>
          <w:numId w:val="0"/>
        </w:numPr>
        <w:ind w:left="360"/>
        <w:jc w:val="center"/>
      </w:pPr>
      <w:r>
        <w:rPr>
          <w:noProof/>
          <w:lang w:eastAsia="ja-JP"/>
        </w:rPr>
        <w:drawing>
          <wp:inline distT="0" distB="0" distL="0" distR="0" wp14:anchorId="08EBA030" wp14:editId="526CF8D9">
            <wp:extent cx="4191000" cy="142875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41"/>
                    <a:stretch>
                      <a:fillRect/>
                    </a:stretch>
                  </pic:blipFill>
                  <pic:spPr>
                    <a:xfrm>
                      <a:off x="0" y="0"/>
                      <a:ext cx="4191000" cy="1428750"/>
                    </a:xfrm>
                    <a:prstGeom prst="rect">
                      <a:avLst/>
                    </a:prstGeom>
                  </pic:spPr>
                </pic:pic>
              </a:graphicData>
            </a:graphic>
          </wp:inline>
        </w:drawing>
      </w:r>
    </w:p>
    <w:p w14:paraId="31D7E0D6" w14:textId="6B5638F1" w:rsidR="00A56B39" w:rsidRDefault="00A56B39" w:rsidP="00A56B39">
      <w:pPr>
        <w:pStyle w:val="Caption"/>
      </w:pPr>
      <w:bookmarkStart w:id="103" w:name="_Toc78050964"/>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8</w:t>
      </w:r>
      <w:r w:rsidR="00011E65">
        <w:rPr>
          <w:noProof/>
        </w:rPr>
        <w:fldChar w:fldCharType="end"/>
      </w:r>
      <w:r>
        <w:t xml:space="preserve"> Biểu đồ </w:t>
      </w:r>
      <w:r w:rsidR="00557402">
        <w:t>Usecase</w:t>
      </w:r>
      <w:r>
        <w:t xml:space="preserve"> quản lý </w:t>
      </w:r>
      <w:r w:rsidR="004A71A8">
        <w:t>danh mục bài viết</w:t>
      </w:r>
      <w:bookmarkEnd w:id="103"/>
    </w:p>
    <w:p w14:paraId="3043B048" w14:textId="7BA1519D" w:rsidR="00D0405B" w:rsidRDefault="00D0405B" w:rsidP="00D0405B">
      <w:pPr>
        <w:pStyle w:val="ListParagraph"/>
        <w:numPr>
          <w:ilvl w:val="0"/>
          <w:numId w:val="40"/>
        </w:numPr>
        <w:ind w:left="360"/>
      </w:pPr>
      <w:r>
        <w:t xml:space="preserve">Đặc tả </w:t>
      </w:r>
      <w:r w:rsidRPr="00D0405B">
        <w:t>Usecase quản lý danh mục bài viết</w:t>
      </w:r>
    </w:p>
    <w:p w14:paraId="1FCED4D1" w14:textId="69E26FA3" w:rsidR="00D0405B" w:rsidRDefault="00D0405B" w:rsidP="00D0405B">
      <w:pPr>
        <w:pStyle w:val="ListParagraph"/>
        <w:numPr>
          <w:ilvl w:val="0"/>
          <w:numId w:val="0"/>
        </w:numPr>
        <w:ind w:left="360"/>
      </w:pPr>
      <w:r>
        <w:t>U</w:t>
      </w:r>
      <w:r w:rsidRPr="00AF5EE3">
        <w:t xml:space="preserve">secase </w:t>
      </w:r>
      <w:r w:rsidRPr="00D0405B">
        <w:t>cho phép thêm, sửa, xóa danh mục bài viết trong hệ thống.</w:t>
      </w:r>
    </w:p>
    <w:p w14:paraId="6A511EF9" w14:textId="4391D1F9" w:rsidR="00D0405B" w:rsidRDefault="00D0405B" w:rsidP="00D0405B">
      <w:pPr>
        <w:pStyle w:val="Caption"/>
        <w:keepNext/>
      </w:pPr>
      <w:bookmarkStart w:id="104" w:name="_Toc69397565"/>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7</w:t>
      </w:r>
      <w:r w:rsidR="00011E65">
        <w:rPr>
          <w:noProof/>
        </w:rPr>
        <w:fldChar w:fldCharType="end"/>
      </w:r>
      <w:r>
        <w:t xml:space="preserve"> Đặc tả </w:t>
      </w:r>
      <w:r w:rsidRPr="00D0405B">
        <w:t>Usecase quản lý danh mục bài viết</w:t>
      </w:r>
      <w:bookmarkEnd w:id="104"/>
    </w:p>
    <w:tbl>
      <w:tblPr>
        <w:tblStyle w:val="TableGrid"/>
        <w:tblW w:w="0" w:type="auto"/>
        <w:tblLook w:val="04A0" w:firstRow="1" w:lastRow="0" w:firstColumn="1" w:lastColumn="0" w:noHBand="0" w:noVBand="1"/>
      </w:tblPr>
      <w:tblGrid>
        <w:gridCol w:w="2013"/>
        <w:gridCol w:w="6765"/>
      </w:tblGrid>
      <w:tr w:rsidR="00D0405B" w14:paraId="2AB2C1E0"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5CC70ECC" w14:textId="77777777" w:rsidR="00D0405B" w:rsidRDefault="00D0405B"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5B8F7CC7" w14:textId="77777777" w:rsidR="00D0405B" w:rsidRDefault="00D0405B" w:rsidP="00A23C2E">
            <w:pPr>
              <w:ind w:firstLine="0"/>
              <w:jc w:val="center"/>
              <w:rPr>
                <w:b/>
              </w:rPr>
            </w:pPr>
            <w:r>
              <w:rPr>
                <w:b/>
              </w:rPr>
              <w:t>Ý nghĩa</w:t>
            </w:r>
          </w:p>
        </w:tc>
      </w:tr>
      <w:tr w:rsidR="00D0405B" w14:paraId="544C1E9F"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26C47137" w14:textId="77777777" w:rsidR="00D0405B" w:rsidRDefault="00D0405B"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5937FF5B" w14:textId="77C26E3C" w:rsidR="00D0405B" w:rsidRDefault="00D0405B" w:rsidP="00A23C2E">
            <w:pPr>
              <w:ind w:firstLine="0"/>
              <w:jc w:val="left"/>
            </w:pPr>
            <w:r w:rsidRPr="00D0405B">
              <w:t xml:space="preserve">Usecase quản lý </w:t>
            </w:r>
            <w:r w:rsidR="008F5B29">
              <w:t>danh mục bài viết</w:t>
            </w:r>
          </w:p>
        </w:tc>
      </w:tr>
      <w:tr w:rsidR="00D0405B" w14:paraId="4F1637A5"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073FAE6E" w14:textId="77777777" w:rsidR="00D0405B" w:rsidRDefault="00D0405B" w:rsidP="00A23C2E">
            <w:pPr>
              <w:spacing w:before="0"/>
              <w:ind w:firstLine="0"/>
              <w:jc w:val="left"/>
            </w:pPr>
            <w:r>
              <w:lastRenderedPageBreak/>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31135E52" w14:textId="78E5B688" w:rsidR="00D0405B" w:rsidRDefault="00D0405B" w:rsidP="00A23C2E">
            <w:pPr>
              <w:spacing w:before="0"/>
              <w:ind w:firstLine="0"/>
              <w:jc w:val="left"/>
            </w:pPr>
            <w:r>
              <w:t>U</w:t>
            </w:r>
            <w:r w:rsidRPr="00AF5EE3">
              <w:t xml:space="preserve">secase </w:t>
            </w:r>
            <w:r w:rsidRPr="00D0405B">
              <w:t>cho phép thêm, sửa, xóa danh mục bài viết trong hệ thống.</w:t>
            </w:r>
          </w:p>
        </w:tc>
      </w:tr>
      <w:tr w:rsidR="00D0405B" w14:paraId="6F4A4314"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22619633" w14:textId="77777777" w:rsidR="00D0405B" w:rsidRDefault="00D0405B"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14CBF387" w14:textId="77777777" w:rsidR="00D0405B" w:rsidRDefault="00D0405B" w:rsidP="00A23C2E">
            <w:pPr>
              <w:spacing w:before="0"/>
              <w:ind w:firstLine="0"/>
              <w:jc w:val="left"/>
            </w:pPr>
            <w:r>
              <w:t>A</w:t>
            </w:r>
            <w:r w:rsidRPr="00587D02">
              <w:t>dmin đã đăng nhập vào hệ thống.</w:t>
            </w:r>
          </w:p>
        </w:tc>
      </w:tr>
      <w:tr w:rsidR="00D0405B" w14:paraId="2A06C3C5"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0EFC4995" w14:textId="77777777" w:rsidR="00D0405B" w:rsidRDefault="00D0405B"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7F9FA195" w14:textId="77777777" w:rsidR="00D0405B" w:rsidRDefault="00D0405B" w:rsidP="00A23C2E">
            <w:pPr>
              <w:spacing w:before="0" w:beforeAutospacing="0" w:after="0" w:afterAutospacing="0"/>
              <w:ind w:firstLine="0"/>
              <w:jc w:val="left"/>
            </w:pPr>
            <w:r>
              <w:t xml:space="preserve">Phải nhập đúng định dạng các trường bắt buộc </w:t>
            </w:r>
          </w:p>
        </w:tc>
      </w:tr>
      <w:tr w:rsidR="00D0405B" w14:paraId="58DC3367"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6091331B" w14:textId="77777777" w:rsidR="00D0405B" w:rsidRDefault="00D0405B"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2E920BED" w14:textId="77777777" w:rsidR="00D0405B" w:rsidRDefault="00D0405B" w:rsidP="00D0405B">
            <w:pPr>
              <w:ind w:firstLine="0"/>
            </w:pPr>
            <w:r>
              <w:t>Người sử dụng chọn kiểu tác động: thêm, sửa, xóa danh mục bài viết.</w:t>
            </w:r>
          </w:p>
          <w:p w14:paraId="33E04CFA" w14:textId="52118D1D" w:rsidR="00D0405B" w:rsidRDefault="00D0405B" w:rsidP="00D0405B">
            <w:pPr>
              <w:ind w:firstLine="0"/>
            </w:pPr>
            <w:r>
              <w:t>- Thêm danh mục bài viết: chọn thêm danh mục bài viết, hệ thống hiển thị giao diện nhập thông tin danh mục bài viết, người sử dụng nhập thông tin danh mục bài viết, nếu thành công hệ thống đưa ra thông báo, nếu sai thực hiện luồng sự kiện phụ, lưu thông tin vào danh sách danh mục bài viết.</w:t>
            </w:r>
          </w:p>
          <w:p w14:paraId="3EF5F068" w14:textId="16F1A4AD" w:rsidR="00D0405B" w:rsidRDefault="00D0405B" w:rsidP="00D0405B">
            <w:pPr>
              <w:ind w:firstLine="0"/>
            </w:pPr>
            <w:r>
              <w:t>- Sửa danh mục bài viết: hệ thống hiển thị danh sách danh mục bài viết, chọn danh mục bài viết cần sửa, nhập các thông tin cần thay đổi, nếu việc thay đổi thông tin thành công hệ thống sẽ đưa ra thông báo, nếu sai thì thực hiện luồng sự kiện phụ, lưu thông tin danh sách danh mục bài viết.</w:t>
            </w:r>
          </w:p>
          <w:p w14:paraId="01208D5F" w14:textId="7D555BCA" w:rsidR="00D0405B" w:rsidRDefault="00D0405B" w:rsidP="00D0405B">
            <w:pPr>
              <w:ind w:firstLine="0"/>
            </w:pPr>
            <w:r>
              <w:t>- Xóa danh mục bài viết: hệ thống hiển thị danh sách danh mục bài viết, chọn danh mục bài viết cần xóa, nếu việc thay đổi thông tin thành công hệ thống sẽ đưa ra thông báo, nếu sai thì thực hiện luồng sự kiện phụ, lưu thông tin danh sách danh mục bài viết.</w:t>
            </w:r>
          </w:p>
        </w:tc>
      </w:tr>
      <w:tr w:rsidR="00D0405B" w14:paraId="1819C9D0"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12ACD19C" w14:textId="77777777" w:rsidR="00D0405B" w:rsidRDefault="00D0405B" w:rsidP="00A23C2E">
            <w:pPr>
              <w:spacing w:before="0"/>
              <w:ind w:firstLine="0"/>
              <w:jc w:val="left"/>
            </w:pPr>
            <w:r>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0AF20ECA" w14:textId="77777777" w:rsidR="00D0405B" w:rsidRDefault="00D0405B" w:rsidP="00A23C2E">
            <w:pPr>
              <w:ind w:firstLine="0"/>
            </w:pPr>
            <w:r>
              <w:t>H</w:t>
            </w:r>
            <w:r w:rsidRPr="00C42332">
              <w:t>ệ thống thông báo việc nhập dữ liệu không hợp lệ, nhập lại thông tin, quay lại bước 1 của dòng sự kiện chính</w:t>
            </w:r>
            <w:r>
              <w:t>…</w:t>
            </w:r>
          </w:p>
          <w:p w14:paraId="032E08F1" w14:textId="77777777" w:rsidR="00D0405B" w:rsidRDefault="00D0405B" w:rsidP="00A23C2E">
            <w:pPr>
              <w:keepNext/>
              <w:spacing w:before="0"/>
              <w:ind w:firstLine="0"/>
              <w:jc w:val="left"/>
            </w:pPr>
          </w:p>
        </w:tc>
      </w:tr>
    </w:tbl>
    <w:p w14:paraId="64446E2D" w14:textId="77777777" w:rsidR="00D0405B" w:rsidRPr="00D0405B" w:rsidRDefault="00D0405B" w:rsidP="00D0405B"/>
    <w:p w14:paraId="2E3519B0" w14:textId="42CE5C7B" w:rsidR="004A71A8" w:rsidRDefault="00557402" w:rsidP="004A71A8">
      <w:pPr>
        <w:pStyle w:val="Heading3"/>
      </w:pPr>
      <w:bookmarkStart w:id="105" w:name="_Toc69397314"/>
      <w:r>
        <w:lastRenderedPageBreak/>
        <w:t>Usecase</w:t>
      </w:r>
      <w:r w:rsidR="004A71A8">
        <w:t xml:space="preserve"> quản </w:t>
      </w:r>
      <w:r w:rsidR="004A71A8" w:rsidRPr="00A56B39">
        <w:t>lý</w:t>
      </w:r>
      <w:r w:rsidR="004A71A8">
        <w:t xml:space="preserve"> bài viết</w:t>
      </w:r>
      <w:bookmarkEnd w:id="105"/>
    </w:p>
    <w:p w14:paraId="462738D3" w14:textId="0C130D50" w:rsidR="004A71A8" w:rsidRDefault="004A71A8" w:rsidP="004A71A8">
      <w:pPr>
        <w:pStyle w:val="Bullets1"/>
        <w:numPr>
          <w:ilvl w:val="0"/>
          <w:numId w:val="0"/>
        </w:numPr>
        <w:ind w:left="360"/>
        <w:jc w:val="center"/>
      </w:pPr>
      <w:r>
        <w:rPr>
          <w:noProof/>
          <w:lang w:eastAsia="ja-JP"/>
        </w:rPr>
        <w:drawing>
          <wp:inline distT="0" distB="0" distL="0" distR="0" wp14:anchorId="51F275E7" wp14:editId="5DA1EF77">
            <wp:extent cx="4200525" cy="1295400"/>
            <wp:effectExtent l="0" t="0" r="9525"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42"/>
                    <a:stretch>
                      <a:fillRect/>
                    </a:stretch>
                  </pic:blipFill>
                  <pic:spPr>
                    <a:xfrm>
                      <a:off x="0" y="0"/>
                      <a:ext cx="4200525" cy="1295400"/>
                    </a:xfrm>
                    <a:prstGeom prst="rect">
                      <a:avLst/>
                    </a:prstGeom>
                  </pic:spPr>
                </pic:pic>
              </a:graphicData>
            </a:graphic>
          </wp:inline>
        </w:drawing>
      </w:r>
    </w:p>
    <w:p w14:paraId="69BBBFDB" w14:textId="7E4D2972" w:rsidR="004A71A8" w:rsidRDefault="004A71A8" w:rsidP="004A71A8">
      <w:pPr>
        <w:pStyle w:val="Caption"/>
      </w:pPr>
      <w:bookmarkStart w:id="106" w:name="_Toc78050965"/>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9</w:t>
      </w:r>
      <w:r w:rsidR="00011E65">
        <w:rPr>
          <w:noProof/>
        </w:rPr>
        <w:fldChar w:fldCharType="end"/>
      </w:r>
      <w:r>
        <w:t xml:space="preserve"> Biểu đồ </w:t>
      </w:r>
      <w:r w:rsidR="00557402">
        <w:t>Usecase</w:t>
      </w:r>
      <w:r>
        <w:t xml:space="preserve"> quản lý bài viết</w:t>
      </w:r>
      <w:bookmarkEnd w:id="106"/>
    </w:p>
    <w:p w14:paraId="5F7EE2D2" w14:textId="75C1C88C" w:rsidR="00D0405B" w:rsidRDefault="00D0405B" w:rsidP="00D0405B">
      <w:pPr>
        <w:pStyle w:val="ListParagraph"/>
        <w:numPr>
          <w:ilvl w:val="0"/>
          <w:numId w:val="40"/>
        </w:numPr>
        <w:ind w:left="360"/>
      </w:pPr>
      <w:r>
        <w:t xml:space="preserve">Đặc tả </w:t>
      </w:r>
      <w:r w:rsidRPr="00D0405B">
        <w:t>Usecase quản lý bài viết</w:t>
      </w:r>
    </w:p>
    <w:p w14:paraId="56C4FDA5" w14:textId="1962DD33" w:rsidR="00D0405B" w:rsidRDefault="00D0405B" w:rsidP="008F5B29">
      <w:pPr>
        <w:pStyle w:val="ListParagraph"/>
        <w:numPr>
          <w:ilvl w:val="0"/>
          <w:numId w:val="0"/>
        </w:numPr>
        <w:ind w:left="360"/>
      </w:pPr>
      <w:r>
        <w:t>U</w:t>
      </w:r>
      <w:r w:rsidRPr="00AF5EE3">
        <w:t xml:space="preserve">secase </w:t>
      </w:r>
      <w:r w:rsidRPr="00D0405B">
        <w:t>cho phép thêm, sửa, xóa bài viết trong hệ thống.</w:t>
      </w:r>
    </w:p>
    <w:p w14:paraId="6699C9B0" w14:textId="127816F2" w:rsidR="008F5B29" w:rsidRDefault="008F5B29" w:rsidP="008F5B29">
      <w:pPr>
        <w:pStyle w:val="Caption"/>
        <w:keepNext/>
      </w:pPr>
      <w:bookmarkStart w:id="107" w:name="_Toc69397566"/>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8</w:t>
      </w:r>
      <w:r w:rsidR="00011E65">
        <w:rPr>
          <w:noProof/>
        </w:rPr>
        <w:fldChar w:fldCharType="end"/>
      </w:r>
      <w:r>
        <w:t xml:space="preserve"> </w:t>
      </w:r>
      <w:r w:rsidRPr="008F5B29">
        <w:t>Đặc tả Usecase quản lý danh mục bài viết</w:t>
      </w:r>
      <w:bookmarkEnd w:id="107"/>
    </w:p>
    <w:tbl>
      <w:tblPr>
        <w:tblStyle w:val="TableGrid"/>
        <w:tblW w:w="0" w:type="auto"/>
        <w:tblLook w:val="04A0" w:firstRow="1" w:lastRow="0" w:firstColumn="1" w:lastColumn="0" w:noHBand="0" w:noVBand="1"/>
      </w:tblPr>
      <w:tblGrid>
        <w:gridCol w:w="2013"/>
        <w:gridCol w:w="6765"/>
      </w:tblGrid>
      <w:tr w:rsidR="00D0405B" w14:paraId="12DB1EB0"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5E439907" w14:textId="77777777" w:rsidR="00D0405B" w:rsidRDefault="00D0405B"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62528592" w14:textId="77777777" w:rsidR="00D0405B" w:rsidRDefault="00D0405B" w:rsidP="00A23C2E">
            <w:pPr>
              <w:ind w:firstLine="0"/>
              <w:jc w:val="center"/>
              <w:rPr>
                <w:b/>
              </w:rPr>
            </w:pPr>
            <w:r>
              <w:rPr>
                <w:b/>
              </w:rPr>
              <w:t>Ý nghĩa</w:t>
            </w:r>
          </w:p>
        </w:tc>
      </w:tr>
      <w:tr w:rsidR="00D0405B" w14:paraId="6801E1E3"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7B3507F2" w14:textId="77777777" w:rsidR="00D0405B" w:rsidRDefault="00D0405B"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3C7ED017" w14:textId="7511F76C" w:rsidR="00D0405B" w:rsidRDefault="00D0405B" w:rsidP="00A23C2E">
            <w:pPr>
              <w:ind w:firstLine="0"/>
              <w:jc w:val="left"/>
            </w:pPr>
            <w:r w:rsidRPr="00D0405B">
              <w:t xml:space="preserve">Usecase quản lý </w:t>
            </w:r>
            <w:r w:rsidR="008F5B29">
              <w:t>bài viết</w:t>
            </w:r>
          </w:p>
        </w:tc>
      </w:tr>
      <w:tr w:rsidR="00D0405B" w14:paraId="221B67FD"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2B43B202" w14:textId="77777777" w:rsidR="00D0405B" w:rsidRDefault="00D0405B"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5F10C9D2" w14:textId="12E720E8" w:rsidR="00D0405B" w:rsidRDefault="00D0405B" w:rsidP="00A23C2E">
            <w:pPr>
              <w:spacing w:before="0"/>
              <w:ind w:firstLine="0"/>
              <w:jc w:val="left"/>
            </w:pPr>
            <w:r>
              <w:t>U</w:t>
            </w:r>
            <w:r w:rsidRPr="00AF5EE3">
              <w:t xml:space="preserve">secase </w:t>
            </w:r>
            <w:r w:rsidRPr="00D0405B">
              <w:t>cho phép thêm, sửa, xóa bài viết trong hệ thống.</w:t>
            </w:r>
          </w:p>
        </w:tc>
      </w:tr>
      <w:tr w:rsidR="00D0405B" w14:paraId="1F0D34DF"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10712191" w14:textId="77777777" w:rsidR="00D0405B" w:rsidRDefault="00D0405B"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5F21642E" w14:textId="77777777" w:rsidR="00D0405B" w:rsidRDefault="00D0405B" w:rsidP="00A23C2E">
            <w:pPr>
              <w:spacing w:before="0"/>
              <w:ind w:firstLine="0"/>
              <w:jc w:val="left"/>
            </w:pPr>
            <w:r>
              <w:t>A</w:t>
            </w:r>
            <w:r w:rsidRPr="00587D02">
              <w:t>dmin đã đăng nhập vào hệ thống.</w:t>
            </w:r>
          </w:p>
        </w:tc>
      </w:tr>
      <w:tr w:rsidR="00D0405B" w14:paraId="74AB3D38"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58B201A9" w14:textId="77777777" w:rsidR="00D0405B" w:rsidRDefault="00D0405B"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3FF6A881" w14:textId="77777777" w:rsidR="00D0405B" w:rsidRDefault="00D0405B" w:rsidP="00A23C2E">
            <w:pPr>
              <w:spacing w:before="0" w:beforeAutospacing="0" w:after="0" w:afterAutospacing="0"/>
              <w:ind w:firstLine="0"/>
              <w:jc w:val="left"/>
            </w:pPr>
            <w:r>
              <w:t xml:space="preserve">Phải nhập đúng định dạng các trường bắt buộc </w:t>
            </w:r>
          </w:p>
        </w:tc>
      </w:tr>
      <w:tr w:rsidR="00D0405B" w14:paraId="632FC4A2"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68587DCF" w14:textId="77777777" w:rsidR="00D0405B" w:rsidRDefault="00D0405B"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725B3D5B" w14:textId="77777777" w:rsidR="00D0405B" w:rsidRDefault="00D0405B" w:rsidP="00D0405B">
            <w:pPr>
              <w:ind w:firstLine="0"/>
            </w:pPr>
            <w:r>
              <w:t>Người sử dụng chọn kiểu tác động: thêm, sửa, xóa bài viết.</w:t>
            </w:r>
          </w:p>
          <w:p w14:paraId="314DC90A" w14:textId="02E2D989" w:rsidR="00D0405B" w:rsidRDefault="00D0405B" w:rsidP="00D0405B">
            <w:pPr>
              <w:ind w:firstLine="0"/>
            </w:pPr>
            <w:r>
              <w:t>- Thêm bài viết: chọn thêm bài viết, hệ thống hiển thị giao diện nhập thông tin bài viết, người sử dụng nhập thông tin bài viết, nếu thành công hệ thống đưa ra thông báo, nếu sai thực hiện luồng sự kiện phụ, lưu thông tin vào danh sách bài viết.</w:t>
            </w:r>
          </w:p>
          <w:p w14:paraId="10265D93" w14:textId="525329D1" w:rsidR="00D0405B" w:rsidRDefault="00D0405B" w:rsidP="00D0405B">
            <w:pPr>
              <w:ind w:firstLine="0"/>
            </w:pPr>
            <w:r>
              <w:t>-</w:t>
            </w:r>
            <w:r w:rsidR="008F5B29">
              <w:t xml:space="preserve"> </w:t>
            </w:r>
            <w:r>
              <w:t>Sửa bài viết: hệ thống hiển thị danh sách bài viết, chọn bài viết cần sửa, nhập các thông tin cần thay đổi, nếu việc thay đổi thông tin thành công hệ thống sẽ đưa ra thông báo, nếu sai thì thực hiện luồng sự kiện phụ, lưu thông tin danh sách bài viết.</w:t>
            </w:r>
          </w:p>
          <w:p w14:paraId="1C6ED6B6" w14:textId="2AE56152" w:rsidR="00D0405B" w:rsidRDefault="00D0405B" w:rsidP="00D0405B">
            <w:pPr>
              <w:ind w:firstLine="0"/>
            </w:pPr>
            <w:r>
              <w:t>-</w:t>
            </w:r>
            <w:r w:rsidR="008F5B29">
              <w:t xml:space="preserve"> </w:t>
            </w:r>
            <w:r>
              <w:t xml:space="preserve">Xóa bài viết: hệ thống hiển thị danh sách bài viết, chọn bài viết cần xóa, nếu việc thay đổi thông tin thành công hệ thống sẽ đưa ra thông </w:t>
            </w:r>
            <w:r>
              <w:lastRenderedPageBreak/>
              <w:t>báo, nếu sai thì thực hiện luồng sự kiện phụ, lưu thông tin danh sách bài viết.</w:t>
            </w:r>
          </w:p>
        </w:tc>
      </w:tr>
      <w:tr w:rsidR="00D0405B" w14:paraId="41FDEA3F"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3A975464" w14:textId="77777777" w:rsidR="00D0405B" w:rsidRDefault="00D0405B" w:rsidP="00A23C2E">
            <w:pPr>
              <w:spacing w:before="0"/>
              <w:ind w:firstLine="0"/>
              <w:jc w:val="left"/>
            </w:pPr>
            <w:r>
              <w:lastRenderedPageBreak/>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5A8D5C7D" w14:textId="77777777" w:rsidR="00D0405B" w:rsidRDefault="00D0405B" w:rsidP="00A23C2E">
            <w:pPr>
              <w:ind w:firstLine="0"/>
            </w:pPr>
            <w:r>
              <w:t>H</w:t>
            </w:r>
            <w:r w:rsidRPr="00C42332">
              <w:t>ệ thống thông báo việc nhập dữ liệu không hợp lệ, nhập lại thông tin, quay lại bước 1 của dòng sự kiện chính</w:t>
            </w:r>
            <w:r>
              <w:t>…</w:t>
            </w:r>
          </w:p>
          <w:p w14:paraId="7C221148" w14:textId="77777777" w:rsidR="00D0405B" w:rsidRDefault="00D0405B" w:rsidP="00A23C2E">
            <w:pPr>
              <w:keepNext/>
              <w:spacing w:before="0"/>
              <w:ind w:firstLine="0"/>
              <w:jc w:val="left"/>
            </w:pPr>
          </w:p>
        </w:tc>
      </w:tr>
    </w:tbl>
    <w:p w14:paraId="5170627B" w14:textId="77777777" w:rsidR="00D0405B" w:rsidRPr="00D0405B" w:rsidRDefault="00D0405B" w:rsidP="00D0405B"/>
    <w:p w14:paraId="786D80D4" w14:textId="1185C4B0" w:rsidR="004A71A8" w:rsidRDefault="00557402" w:rsidP="004A71A8">
      <w:pPr>
        <w:pStyle w:val="Heading3"/>
      </w:pPr>
      <w:bookmarkStart w:id="108" w:name="_Toc69397315"/>
      <w:r>
        <w:t>Usecase</w:t>
      </w:r>
      <w:r w:rsidR="004A71A8">
        <w:t xml:space="preserve"> quản </w:t>
      </w:r>
      <w:r w:rsidR="004A71A8" w:rsidRPr="00A56B39">
        <w:t>lý</w:t>
      </w:r>
      <w:r w:rsidR="004A71A8">
        <w:t xml:space="preserve"> đơn hàng</w:t>
      </w:r>
      <w:bookmarkEnd w:id="108"/>
    </w:p>
    <w:p w14:paraId="1BF44B71" w14:textId="3A9BD555" w:rsidR="004A71A8" w:rsidRDefault="004A71A8" w:rsidP="004A71A8">
      <w:pPr>
        <w:pStyle w:val="Bullets1"/>
        <w:numPr>
          <w:ilvl w:val="0"/>
          <w:numId w:val="0"/>
        </w:numPr>
        <w:ind w:left="360"/>
        <w:jc w:val="center"/>
      </w:pPr>
      <w:r>
        <w:rPr>
          <w:noProof/>
          <w:lang w:eastAsia="ja-JP"/>
        </w:rPr>
        <w:drawing>
          <wp:inline distT="0" distB="0" distL="0" distR="0" wp14:anchorId="0753F2DA" wp14:editId="1CE55911">
            <wp:extent cx="5580380" cy="2253615"/>
            <wp:effectExtent l="0" t="0" r="127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43"/>
                    <a:stretch>
                      <a:fillRect/>
                    </a:stretch>
                  </pic:blipFill>
                  <pic:spPr>
                    <a:xfrm>
                      <a:off x="0" y="0"/>
                      <a:ext cx="5580380" cy="2253615"/>
                    </a:xfrm>
                    <a:prstGeom prst="rect">
                      <a:avLst/>
                    </a:prstGeom>
                  </pic:spPr>
                </pic:pic>
              </a:graphicData>
            </a:graphic>
          </wp:inline>
        </w:drawing>
      </w:r>
    </w:p>
    <w:p w14:paraId="05FEDC6F" w14:textId="12217A27" w:rsidR="004A71A8" w:rsidRDefault="004A71A8" w:rsidP="004A71A8">
      <w:pPr>
        <w:pStyle w:val="Caption"/>
      </w:pPr>
      <w:bookmarkStart w:id="109" w:name="_Toc78050966"/>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10</w:t>
      </w:r>
      <w:r w:rsidR="00011E65">
        <w:rPr>
          <w:noProof/>
        </w:rPr>
        <w:fldChar w:fldCharType="end"/>
      </w:r>
      <w:r>
        <w:t xml:space="preserve"> Biểu đồ </w:t>
      </w:r>
      <w:r w:rsidR="00557402">
        <w:t>Usecase</w:t>
      </w:r>
      <w:r>
        <w:t xml:space="preserve"> quản lý đơn hàng</w:t>
      </w:r>
      <w:bookmarkEnd w:id="109"/>
    </w:p>
    <w:p w14:paraId="0CE1EEF8" w14:textId="70E180B6" w:rsidR="008F5B29" w:rsidRDefault="008F5B29" w:rsidP="008F5B29">
      <w:pPr>
        <w:pStyle w:val="ListParagraph"/>
        <w:numPr>
          <w:ilvl w:val="0"/>
          <w:numId w:val="40"/>
        </w:numPr>
        <w:ind w:left="360"/>
      </w:pPr>
      <w:r>
        <w:t xml:space="preserve">Đặc tả </w:t>
      </w:r>
      <w:r w:rsidRPr="00D0405B">
        <w:t xml:space="preserve">Usecase quản lý </w:t>
      </w:r>
      <w:r>
        <w:t>đơn hàng</w:t>
      </w:r>
    </w:p>
    <w:p w14:paraId="602A8E12" w14:textId="240B0F76" w:rsidR="008F5B29" w:rsidRDefault="008F5B29" w:rsidP="008F5B29">
      <w:r>
        <w:rPr>
          <w:bCs/>
        </w:rPr>
        <w:t>U</w:t>
      </w:r>
      <w:r w:rsidRPr="008F5B29">
        <w:t>secase cho phép tìm kiếm đơn hàng, xuất thông tin, xóa đơn hàng, cập nhật tình trạng đơn hàng, xem chi tiết đơn hàng, xóa sản phẩm của đơn hàng trong hệ thống.</w:t>
      </w:r>
    </w:p>
    <w:p w14:paraId="575CF5F0" w14:textId="77777777" w:rsidR="008F5B29" w:rsidRPr="008F5B29" w:rsidRDefault="008F5B29" w:rsidP="008F5B29"/>
    <w:p w14:paraId="14D90E70" w14:textId="25884E9D" w:rsidR="008F5B29" w:rsidRDefault="008F5B29" w:rsidP="008F5B29">
      <w:pPr>
        <w:pStyle w:val="Caption"/>
        <w:keepNext/>
      </w:pPr>
      <w:bookmarkStart w:id="110" w:name="_Toc69397567"/>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9</w:t>
      </w:r>
      <w:r w:rsidR="00011E65">
        <w:rPr>
          <w:noProof/>
        </w:rPr>
        <w:fldChar w:fldCharType="end"/>
      </w:r>
      <w:r>
        <w:t xml:space="preserve"> Đặc tả usecase quản lý đơn hàng</w:t>
      </w:r>
      <w:bookmarkEnd w:id="110"/>
    </w:p>
    <w:tbl>
      <w:tblPr>
        <w:tblStyle w:val="TableGrid"/>
        <w:tblW w:w="0" w:type="auto"/>
        <w:tblLook w:val="04A0" w:firstRow="1" w:lastRow="0" w:firstColumn="1" w:lastColumn="0" w:noHBand="0" w:noVBand="1"/>
      </w:tblPr>
      <w:tblGrid>
        <w:gridCol w:w="2013"/>
        <w:gridCol w:w="6765"/>
      </w:tblGrid>
      <w:tr w:rsidR="008F5B29" w14:paraId="7FECFE19"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5B992EAA" w14:textId="77777777" w:rsidR="008F5B29" w:rsidRDefault="008F5B29"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1EA01FB4" w14:textId="77777777" w:rsidR="008F5B29" w:rsidRDefault="008F5B29" w:rsidP="00A23C2E">
            <w:pPr>
              <w:ind w:firstLine="0"/>
              <w:jc w:val="center"/>
              <w:rPr>
                <w:b/>
              </w:rPr>
            </w:pPr>
            <w:r>
              <w:rPr>
                <w:b/>
              </w:rPr>
              <w:t>Ý nghĩa</w:t>
            </w:r>
          </w:p>
        </w:tc>
      </w:tr>
      <w:tr w:rsidR="008F5B29" w14:paraId="7FD0E175"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41DD10C0" w14:textId="77777777" w:rsidR="008F5B29" w:rsidRDefault="008F5B29"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58D85F67" w14:textId="41754E7E" w:rsidR="008F5B29" w:rsidRDefault="008F5B29" w:rsidP="00A23C2E">
            <w:pPr>
              <w:ind w:firstLine="0"/>
              <w:jc w:val="left"/>
            </w:pPr>
            <w:r w:rsidRPr="00D0405B">
              <w:t xml:space="preserve">Usecase quản lý </w:t>
            </w:r>
            <w:r>
              <w:t>đơn hàng</w:t>
            </w:r>
          </w:p>
        </w:tc>
      </w:tr>
      <w:tr w:rsidR="008F5B29" w14:paraId="0C9A5225"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0B664D0D" w14:textId="77777777" w:rsidR="008F5B29" w:rsidRDefault="008F5B29"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6EA6B5D3" w14:textId="61CB6BE4" w:rsidR="008F5B29" w:rsidRDefault="008F5B29" w:rsidP="00A23C2E">
            <w:pPr>
              <w:spacing w:before="0"/>
              <w:ind w:firstLine="0"/>
              <w:jc w:val="left"/>
            </w:pPr>
            <w:r>
              <w:t>U</w:t>
            </w:r>
            <w:r w:rsidRPr="008F5B29">
              <w:t>secase cho phép tìm kiếm đơn hàng, xuất thông tin, xóa đơn hàng, cập nhật tình trạng đơn hàng, xem chi tiết đơn hàng, xóa sản phẩm của đơn hàng trong hệ thống.</w:t>
            </w:r>
          </w:p>
        </w:tc>
      </w:tr>
      <w:tr w:rsidR="008F5B29" w14:paraId="1A07DDC6"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174E1DE6" w14:textId="77777777" w:rsidR="008F5B29" w:rsidRDefault="008F5B29" w:rsidP="00A23C2E">
            <w:pPr>
              <w:spacing w:before="0"/>
              <w:ind w:firstLine="0"/>
              <w:jc w:val="left"/>
            </w:pPr>
            <w:r>
              <w:lastRenderedPageBreak/>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2ADDCCD5" w14:textId="77777777" w:rsidR="008F5B29" w:rsidRDefault="008F5B29" w:rsidP="00A23C2E">
            <w:pPr>
              <w:spacing w:before="0"/>
              <w:ind w:firstLine="0"/>
              <w:jc w:val="left"/>
            </w:pPr>
            <w:r>
              <w:t>A</w:t>
            </w:r>
            <w:r w:rsidRPr="00587D02">
              <w:t>dmin đã đăng nhập vào hệ thống.</w:t>
            </w:r>
          </w:p>
        </w:tc>
      </w:tr>
      <w:tr w:rsidR="008F5B29" w14:paraId="29B9F85E"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3AD3B8F7" w14:textId="77777777" w:rsidR="008F5B29" w:rsidRDefault="008F5B29"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676BB2DF" w14:textId="77777777" w:rsidR="008F5B29" w:rsidRDefault="008F5B29" w:rsidP="00A23C2E">
            <w:pPr>
              <w:spacing w:before="0" w:beforeAutospacing="0" w:after="0" w:afterAutospacing="0"/>
              <w:ind w:firstLine="0"/>
              <w:jc w:val="left"/>
            </w:pPr>
            <w:r>
              <w:t xml:space="preserve">Phải nhập đúng định dạng các trường bắt buộc </w:t>
            </w:r>
          </w:p>
        </w:tc>
      </w:tr>
      <w:tr w:rsidR="008F5B29" w14:paraId="2F99CF28"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5E7A0271" w14:textId="77777777" w:rsidR="008F5B29" w:rsidRDefault="008F5B29"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437CBB71" w14:textId="77777777" w:rsidR="008F5B29" w:rsidRDefault="008F5B29" w:rsidP="008F5B29">
            <w:pPr>
              <w:ind w:firstLine="0"/>
            </w:pPr>
            <w:r>
              <w:t>Người sử dụng chọn kiểu tác động: tìm kiếm đơn hàng, xuất thông tin, xóa đơn hàng, cập nhật tình trạng đơn hàng, xem chi tiết đơn hàng, xóa sản phẩm của đơn hàng.</w:t>
            </w:r>
          </w:p>
          <w:p w14:paraId="232FC5E7" w14:textId="04F05A90" w:rsidR="008F5B29" w:rsidRDefault="008F5B29" w:rsidP="008F5B29">
            <w:pPr>
              <w:ind w:firstLine="0"/>
            </w:pPr>
            <w:r>
              <w:t>- Cập nhật tình trạng đơn hàng: hệ thống hiển thị danh sách đơn hàng, chọn đơn hàng cần cập nhật trạng thái, chọn trạng thái cho đơn hàng, thông tin được lưu vào danh sách đơn hàng.</w:t>
            </w:r>
          </w:p>
          <w:p w14:paraId="7AC7FF50" w14:textId="4EF85F82" w:rsidR="008F5B29" w:rsidRDefault="008F5B29" w:rsidP="008F5B29">
            <w:pPr>
              <w:ind w:firstLine="0"/>
            </w:pPr>
            <w:r>
              <w:t>- Tìm kiếm đơn hàng: nhập dữ liệu cần tìm kiếm vào các tiêu chí tìm kiếm, hệ thống hiển thị kết quả tìm được.</w:t>
            </w:r>
          </w:p>
          <w:p w14:paraId="659A9C71" w14:textId="78E4259B" w:rsidR="008F5B29" w:rsidRDefault="008F5B29" w:rsidP="008F5B29">
            <w:pPr>
              <w:ind w:firstLine="0"/>
            </w:pPr>
            <w:r>
              <w:t>- Xóa đơn hàng: hệ thống hiển thị danh sách đơn hàng, chọn đơn hàng cần xóa, nếu việc thay đổi thông tin thành công hệ thống sẽ đưa ra thông báo, nếu sai thì thực hiện luồng sự kiện phụ, lưu thông tin danh sách đơn hàng.</w:t>
            </w:r>
          </w:p>
          <w:p w14:paraId="777088F8" w14:textId="2EEE476B" w:rsidR="008F5B29" w:rsidRDefault="008F5B29" w:rsidP="008F5B29">
            <w:pPr>
              <w:ind w:firstLine="0"/>
            </w:pPr>
            <w:r>
              <w:t>- Xuất thông tin: người dùng kích chọn vào nút xuất thông tin, thông tin các đơn hàng sẽ được trích xuất.</w:t>
            </w:r>
          </w:p>
          <w:p w14:paraId="26CD5DF2" w14:textId="02875A24" w:rsidR="008F5B29" w:rsidRDefault="008F5B29" w:rsidP="008F5B29">
            <w:pPr>
              <w:ind w:firstLine="0"/>
            </w:pPr>
            <w:r>
              <w:t>- Xem thông tin đơn hàng: người dùng kích vào nút xem đơn hàng để xem chi tiết đơn hàng; nếu muốn xóa sản phẩm của đơn hàng, chọn sản phẩm cần xóa cần xóa, nếu việc thay đổi thông tin thành công hệ thống sẽ đưa ra thông báo, nếu sai thì thực hiện luồng sự kiện phụ, lưu thông tin danh sách đơn hàng.</w:t>
            </w:r>
          </w:p>
        </w:tc>
      </w:tr>
      <w:tr w:rsidR="008F5B29" w14:paraId="060C8649"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3AACEB87" w14:textId="77777777" w:rsidR="008F5B29" w:rsidRDefault="008F5B29" w:rsidP="00A23C2E">
            <w:pPr>
              <w:spacing w:before="0"/>
              <w:ind w:firstLine="0"/>
              <w:jc w:val="left"/>
            </w:pPr>
            <w:r>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16D46426" w14:textId="77777777" w:rsidR="008F5B29" w:rsidRDefault="008F5B29" w:rsidP="00A23C2E">
            <w:pPr>
              <w:ind w:firstLine="0"/>
            </w:pPr>
            <w:r>
              <w:t>H</w:t>
            </w:r>
            <w:r w:rsidRPr="00C42332">
              <w:t>ệ thống thông báo việc nhập dữ liệu không hợp lệ, nhập lại thông tin, quay lại bước 1 của dòng sự kiện chính</w:t>
            </w:r>
            <w:r>
              <w:t>…</w:t>
            </w:r>
          </w:p>
          <w:p w14:paraId="6D12D1EE" w14:textId="77777777" w:rsidR="008F5B29" w:rsidRDefault="008F5B29" w:rsidP="00A23C2E">
            <w:pPr>
              <w:keepNext/>
              <w:spacing w:before="0"/>
              <w:ind w:firstLine="0"/>
              <w:jc w:val="left"/>
            </w:pPr>
          </w:p>
        </w:tc>
      </w:tr>
    </w:tbl>
    <w:p w14:paraId="2AE42165" w14:textId="77777777" w:rsidR="008F5B29" w:rsidRPr="008F5B29" w:rsidRDefault="008F5B29" w:rsidP="008F5B29"/>
    <w:p w14:paraId="358338B9" w14:textId="6351CB74" w:rsidR="004A71A8" w:rsidRDefault="00557402" w:rsidP="004A71A8">
      <w:pPr>
        <w:pStyle w:val="Heading3"/>
      </w:pPr>
      <w:bookmarkStart w:id="111" w:name="_Toc69397316"/>
      <w:r>
        <w:lastRenderedPageBreak/>
        <w:t>Usecase</w:t>
      </w:r>
      <w:r w:rsidR="004A71A8">
        <w:t xml:space="preserve"> quản </w:t>
      </w:r>
      <w:r w:rsidR="004A71A8" w:rsidRPr="00A56B39">
        <w:t>lý</w:t>
      </w:r>
      <w:r w:rsidR="004A71A8">
        <w:t xml:space="preserve"> người dùng</w:t>
      </w:r>
      <w:bookmarkEnd w:id="111"/>
    </w:p>
    <w:p w14:paraId="0623E668" w14:textId="161F729A" w:rsidR="004A71A8" w:rsidRDefault="004A71A8" w:rsidP="004A71A8">
      <w:pPr>
        <w:pStyle w:val="Bullets1"/>
        <w:numPr>
          <w:ilvl w:val="0"/>
          <w:numId w:val="0"/>
        </w:numPr>
        <w:ind w:left="360"/>
        <w:jc w:val="center"/>
      </w:pPr>
      <w:r>
        <w:rPr>
          <w:noProof/>
          <w:lang w:eastAsia="ja-JP"/>
        </w:rPr>
        <w:drawing>
          <wp:inline distT="0" distB="0" distL="0" distR="0" wp14:anchorId="4F7C304C" wp14:editId="6A55AFD8">
            <wp:extent cx="4419600" cy="1066800"/>
            <wp:effectExtent l="0" t="0" r="0" b="0"/>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4"/>
                    <a:stretch>
                      <a:fillRect/>
                    </a:stretch>
                  </pic:blipFill>
                  <pic:spPr>
                    <a:xfrm>
                      <a:off x="0" y="0"/>
                      <a:ext cx="4419600" cy="1066800"/>
                    </a:xfrm>
                    <a:prstGeom prst="rect">
                      <a:avLst/>
                    </a:prstGeom>
                  </pic:spPr>
                </pic:pic>
              </a:graphicData>
            </a:graphic>
          </wp:inline>
        </w:drawing>
      </w:r>
    </w:p>
    <w:p w14:paraId="2A4AC50D" w14:textId="2D8EFF85" w:rsidR="004A71A8" w:rsidRDefault="004A71A8" w:rsidP="004A71A8">
      <w:pPr>
        <w:pStyle w:val="Caption"/>
      </w:pPr>
      <w:bookmarkStart w:id="112" w:name="_Toc78050967"/>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11</w:t>
      </w:r>
      <w:r w:rsidR="00011E65">
        <w:rPr>
          <w:noProof/>
        </w:rPr>
        <w:fldChar w:fldCharType="end"/>
      </w:r>
      <w:r>
        <w:t xml:space="preserve"> Biểu đồ </w:t>
      </w:r>
      <w:r w:rsidR="00557402">
        <w:t>Usecase</w:t>
      </w:r>
      <w:r>
        <w:t xml:space="preserve"> quản lý người </w:t>
      </w:r>
      <w:r w:rsidR="008F5B29">
        <w:t>dung</w:t>
      </w:r>
      <w:bookmarkEnd w:id="112"/>
    </w:p>
    <w:p w14:paraId="0DCAA1B6" w14:textId="26CA44A8" w:rsidR="008F5B29" w:rsidRDefault="008F5B29" w:rsidP="008F5B29">
      <w:pPr>
        <w:pStyle w:val="ListParagraph"/>
        <w:numPr>
          <w:ilvl w:val="0"/>
          <w:numId w:val="40"/>
        </w:numPr>
        <w:ind w:left="360"/>
      </w:pPr>
      <w:r>
        <w:t xml:space="preserve">Đặc tả </w:t>
      </w:r>
      <w:r w:rsidRPr="00D0405B">
        <w:t xml:space="preserve">Usecase quản lý </w:t>
      </w:r>
      <w:r>
        <w:t>người dùng</w:t>
      </w:r>
    </w:p>
    <w:p w14:paraId="31AA7A1E" w14:textId="1C94AE3F" w:rsidR="008F5B29" w:rsidRDefault="008F5B29" w:rsidP="008F5B29">
      <w:r>
        <w:rPr>
          <w:bCs/>
        </w:rPr>
        <w:t>U</w:t>
      </w:r>
      <w:r w:rsidRPr="008F5B29">
        <w:t>secase cho phép xóa người dùng trong hệ thống.</w:t>
      </w:r>
    </w:p>
    <w:p w14:paraId="741B90CF" w14:textId="77777777" w:rsidR="008F5B29" w:rsidRPr="008F5B29" w:rsidRDefault="008F5B29" w:rsidP="008F5B29"/>
    <w:p w14:paraId="608F5314" w14:textId="0EED6D79" w:rsidR="008F5B29" w:rsidRDefault="008F5B29" w:rsidP="008F5B29">
      <w:pPr>
        <w:pStyle w:val="Caption"/>
        <w:keepNext/>
      </w:pPr>
    </w:p>
    <w:p w14:paraId="3A18A097" w14:textId="128992D7" w:rsidR="008F5B29" w:rsidRDefault="008F5B29" w:rsidP="008F5B29">
      <w:pPr>
        <w:pStyle w:val="Caption"/>
        <w:keepNext/>
      </w:pPr>
      <w:bookmarkStart w:id="113" w:name="_Toc69397568"/>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10</w:t>
      </w:r>
      <w:r w:rsidR="00011E65">
        <w:rPr>
          <w:noProof/>
        </w:rPr>
        <w:fldChar w:fldCharType="end"/>
      </w:r>
      <w:r>
        <w:t xml:space="preserve"> Đặc tả usecase quản lý người dùng</w:t>
      </w:r>
      <w:bookmarkEnd w:id="113"/>
    </w:p>
    <w:tbl>
      <w:tblPr>
        <w:tblStyle w:val="TableGrid"/>
        <w:tblW w:w="0" w:type="auto"/>
        <w:tblLook w:val="04A0" w:firstRow="1" w:lastRow="0" w:firstColumn="1" w:lastColumn="0" w:noHBand="0" w:noVBand="1"/>
      </w:tblPr>
      <w:tblGrid>
        <w:gridCol w:w="2013"/>
        <w:gridCol w:w="6765"/>
      </w:tblGrid>
      <w:tr w:rsidR="008F5B29" w14:paraId="0559A87B"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75730619" w14:textId="77777777" w:rsidR="008F5B29" w:rsidRDefault="008F5B29"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58BDD322" w14:textId="77777777" w:rsidR="008F5B29" w:rsidRDefault="008F5B29" w:rsidP="00A23C2E">
            <w:pPr>
              <w:ind w:firstLine="0"/>
              <w:jc w:val="center"/>
              <w:rPr>
                <w:b/>
              </w:rPr>
            </w:pPr>
            <w:r>
              <w:rPr>
                <w:b/>
              </w:rPr>
              <w:t>Ý nghĩa</w:t>
            </w:r>
          </w:p>
        </w:tc>
      </w:tr>
      <w:tr w:rsidR="008F5B29" w14:paraId="20CE6AEC"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5BA12417" w14:textId="77777777" w:rsidR="008F5B29" w:rsidRDefault="008F5B29"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4FF2630B" w14:textId="77777777" w:rsidR="008F5B29" w:rsidRDefault="008F5B29" w:rsidP="00A23C2E">
            <w:pPr>
              <w:ind w:firstLine="0"/>
              <w:jc w:val="left"/>
            </w:pPr>
            <w:r w:rsidRPr="00D0405B">
              <w:t xml:space="preserve">Usecase quản lý </w:t>
            </w:r>
            <w:r>
              <w:t>đơn hàng</w:t>
            </w:r>
          </w:p>
        </w:tc>
      </w:tr>
      <w:tr w:rsidR="008F5B29" w14:paraId="3508ED8A"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29E8B5FA" w14:textId="77777777" w:rsidR="008F5B29" w:rsidRDefault="008F5B29"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5F9A1448" w14:textId="57533737" w:rsidR="008F5B29" w:rsidRDefault="008F5B29" w:rsidP="00A23C2E">
            <w:pPr>
              <w:spacing w:before="0"/>
              <w:ind w:firstLine="0"/>
              <w:jc w:val="left"/>
            </w:pPr>
            <w:r>
              <w:t>U</w:t>
            </w:r>
            <w:r w:rsidRPr="008F5B29">
              <w:t>secase cho phép xóa người dùng trong hệ thống.</w:t>
            </w:r>
          </w:p>
        </w:tc>
      </w:tr>
      <w:tr w:rsidR="008F5B29" w14:paraId="73D52A95"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328DA9BD" w14:textId="77777777" w:rsidR="008F5B29" w:rsidRDefault="008F5B29"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7FB592FF" w14:textId="77777777" w:rsidR="008F5B29" w:rsidRDefault="008F5B29" w:rsidP="00A23C2E">
            <w:pPr>
              <w:spacing w:before="0"/>
              <w:ind w:firstLine="0"/>
              <w:jc w:val="left"/>
            </w:pPr>
            <w:r>
              <w:t>A</w:t>
            </w:r>
            <w:r w:rsidRPr="00587D02">
              <w:t>dmin đã đăng nhập vào hệ thống.</w:t>
            </w:r>
          </w:p>
        </w:tc>
      </w:tr>
      <w:tr w:rsidR="008F5B29" w14:paraId="423B1F3B"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53CF9056" w14:textId="77777777" w:rsidR="008F5B29" w:rsidRDefault="008F5B29"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5CE116F8" w14:textId="77777777" w:rsidR="008F5B29" w:rsidRDefault="008F5B29" w:rsidP="00A23C2E">
            <w:pPr>
              <w:spacing w:before="0" w:beforeAutospacing="0" w:after="0" w:afterAutospacing="0"/>
              <w:ind w:firstLine="0"/>
              <w:jc w:val="left"/>
            </w:pPr>
            <w:r>
              <w:t xml:space="preserve">Phải nhập đúng định dạng các trường bắt buộc </w:t>
            </w:r>
          </w:p>
        </w:tc>
      </w:tr>
      <w:tr w:rsidR="008F5B29" w14:paraId="3863760E"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7129ECED" w14:textId="77777777" w:rsidR="008F5B29" w:rsidRDefault="008F5B29"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4826B8FF" w14:textId="77777777" w:rsidR="008F5B29" w:rsidRDefault="008F5B29" w:rsidP="008F5B29">
            <w:pPr>
              <w:ind w:firstLine="0"/>
            </w:pPr>
            <w:r>
              <w:t>Người sử dụng chọn kiểu tác động: xóa người dùng.</w:t>
            </w:r>
          </w:p>
          <w:p w14:paraId="651D8425" w14:textId="1409D6B2" w:rsidR="008F5B29" w:rsidRDefault="008F5B29" w:rsidP="008F5B29">
            <w:pPr>
              <w:ind w:firstLine="0"/>
            </w:pPr>
            <w:r>
              <w:t>-  Xóa người dùng: hệ thống hiển thị danh sách người dùng, chọn người dùng cần xóa, nếu việc thay đổi thông tin thành công hệ thống sẽ đưa ra thông báo, nếu sai thì thực hiện luồng sự kiện phụ, lưu thông tin danh sách người dùng.</w:t>
            </w:r>
          </w:p>
        </w:tc>
      </w:tr>
      <w:tr w:rsidR="008F5B29" w14:paraId="209F382D"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5AB4BF2A" w14:textId="77777777" w:rsidR="008F5B29" w:rsidRDefault="008F5B29" w:rsidP="00A23C2E">
            <w:pPr>
              <w:spacing w:before="0"/>
              <w:ind w:firstLine="0"/>
              <w:jc w:val="left"/>
            </w:pPr>
            <w:r>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6316A46B" w14:textId="61F2ED31" w:rsidR="008F5B29" w:rsidRDefault="008F5B29" w:rsidP="00A23C2E">
            <w:pPr>
              <w:ind w:firstLine="0"/>
            </w:pPr>
            <w:r>
              <w:t>H</w:t>
            </w:r>
            <w:r w:rsidRPr="00C42332">
              <w:t xml:space="preserve">ệ thống thông báo việc </w:t>
            </w:r>
            <w:r w:rsidR="00B52528">
              <w:t>xóa thất bại</w:t>
            </w:r>
            <w:r w:rsidRPr="00C42332">
              <w:t>, quay lại bước 1 của dòng sự kiện chính</w:t>
            </w:r>
            <w:r>
              <w:t>…</w:t>
            </w:r>
          </w:p>
          <w:p w14:paraId="76AE87DE" w14:textId="77777777" w:rsidR="008F5B29" w:rsidRDefault="008F5B29" w:rsidP="00A23C2E">
            <w:pPr>
              <w:keepNext/>
              <w:spacing w:before="0"/>
              <w:ind w:firstLine="0"/>
              <w:jc w:val="left"/>
            </w:pPr>
          </w:p>
        </w:tc>
      </w:tr>
    </w:tbl>
    <w:p w14:paraId="45AA9F73" w14:textId="77777777" w:rsidR="008F5B29" w:rsidRPr="008F5B29" w:rsidRDefault="008F5B29" w:rsidP="008F5B29">
      <w:pPr>
        <w:ind w:firstLine="0"/>
      </w:pPr>
    </w:p>
    <w:p w14:paraId="3F87CADD" w14:textId="669CFE0D" w:rsidR="004A71A8" w:rsidRDefault="00557402" w:rsidP="004A71A8">
      <w:pPr>
        <w:pStyle w:val="Heading3"/>
      </w:pPr>
      <w:bookmarkStart w:id="114" w:name="_Toc69397317"/>
      <w:r>
        <w:lastRenderedPageBreak/>
        <w:t>Usecase</w:t>
      </w:r>
      <w:r w:rsidR="004A71A8">
        <w:t xml:space="preserve"> quản </w:t>
      </w:r>
      <w:r w:rsidR="004A71A8" w:rsidRPr="00A56B39">
        <w:t>lý</w:t>
      </w:r>
      <w:r w:rsidR="004A71A8">
        <w:t xml:space="preserve"> đánh giá</w:t>
      </w:r>
      <w:bookmarkEnd w:id="114"/>
    </w:p>
    <w:p w14:paraId="577E61B1" w14:textId="2D7503BA" w:rsidR="004A71A8" w:rsidRDefault="004A71A8" w:rsidP="004A71A8">
      <w:pPr>
        <w:pStyle w:val="Bullets1"/>
        <w:numPr>
          <w:ilvl w:val="0"/>
          <w:numId w:val="0"/>
        </w:numPr>
        <w:ind w:left="360"/>
        <w:jc w:val="center"/>
      </w:pPr>
      <w:r>
        <w:rPr>
          <w:noProof/>
          <w:lang w:eastAsia="ja-JP"/>
        </w:rPr>
        <w:drawing>
          <wp:inline distT="0" distB="0" distL="0" distR="0" wp14:anchorId="7D1CCF48" wp14:editId="5548FFC1">
            <wp:extent cx="4248150" cy="952500"/>
            <wp:effectExtent l="0" t="0" r="0" b="0"/>
            <wp:docPr id="95" name="Picture 95"/>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45"/>
                    <a:stretch>
                      <a:fillRect/>
                    </a:stretch>
                  </pic:blipFill>
                  <pic:spPr>
                    <a:xfrm>
                      <a:off x="0" y="0"/>
                      <a:ext cx="4248150" cy="952500"/>
                    </a:xfrm>
                    <a:prstGeom prst="rect">
                      <a:avLst/>
                    </a:prstGeom>
                  </pic:spPr>
                </pic:pic>
              </a:graphicData>
            </a:graphic>
          </wp:inline>
        </w:drawing>
      </w:r>
    </w:p>
    <w:p w14:paraId="2676A23D" w14:textId="5641DF92" w:rsidR="004A71A8" w:rsidRDefault="004A71A8" w:rsidP="004A71A8">
      <w:pPr>
        <w:pStyle w:val="Caption"/>
      </w:pPr>
      <w:bookmarkStart w:id="115" w:name="_Toc78050968"/>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12</w:t>
      </w:r>
      <w:r w:rsidR="00011E65">
        <w:rPr>
          <w:noProof/>
        </w:rPr>
        <w:fldChar w:fldCharType="end"/>
      </w:r>
      <w:r>
        <w:t xml:space="preserve"> Biểu đồ </w:t>
      </w:r>
      <w:r w:rsidR="00557402">
        <w:t>Usecase</w:t>
      </w:r>
      <w:r>
        <w:t xml:space="preserve"> quản lý đánh giá</w:t>
      </w:r>
      <w:bookmarkEnd w:id="115"/>
    </w:p>
    <w:p w14:paraId="4283AEC9" w14:textId="0453998D" w:rsidR="008F5B29" w:rsidRDefault="008F5B29" w:rsidP="008F5B29">
      <w:pPr>
        <w:pStyle w:val="ListParagraph"/>
        <w:numPr>
          <w:ilvl w:val="0"/>
          <w:numId w:val="40"/>
        </w:numPr>
        <w:ind w:left="360"/>
      </w:pPr>
      <w:r>
        <w:t xml:space="preserve">Đặc tả </w:t>
      </w:r>
      <w:r w:rsidRPr="00D0405B">
        <w:t xml:space="preserve">Usecase quản lý </w:t>
      </w:r>
      <w:r>
        <w:t>đánh giá</w:t>
      </w:r>
    </w:p>
    <w:p w14:paraId="50D529FD" w14:textId="4B3AEA75" w:rsidR="008F5B29" w:rsidRDefault="008F5B29" w:rsidP="008F5B29">
      <w:r>
        <w:rPr>
          <w:bCs/>
        </w:rPr>
        <w:t>U</w:t>
      </w:r>
      <w:r w:rsidRPr="008F5B29">
        <w:t xml:space="preserve">secase cho phép xóa </w:t>
      </w:r>
      <w:r>
        <w:t xml:space="preserve">đánh giá </w:t>
      </w:r>
      <w:r w:rsidRPr="008F5B29">
        <w:t>trong hệ thống.</w:t>
      </w:r>
    </w:p>
    <w:p w14:paraId="1CB8A801" w14:textId="77777777" w:rsidR="008F5B29" w:rsidRPr="008F5B29" w:rsidRDefault="008F5B29" w:rsidP="008F5B29"/>
    <w:p w14:paraId="7311E0B6" w14:textId="77777777" w:rsidR="008F5B29" w:rsidRDefault="008F5B29" w:rsidP="008F5B29">
      <w:pPr>
        <w:pStyle w:val="Caption"/>
        <w:keepNext/>
      </w:pPr>
    </w:p>
    <w:p w14:paraId="0FE6A8B8" w14:textId="170D6B31" w:rsidR="008F5B29" w:rsidRDefault="008F5B29" w:rsidP="008F5B29">
      <w:pPr>
        <w:pStyle w:val="Caption"/>
        <w:keepNext/>
      </w:pPr>
    </w:p>
    <w:p w14:paraId="420554D5" w14:textId="5F0BD617" w:rsidR="008F5B29" w:rsidRDefault="008F5B29" w:rsidP="008F5B29">
      <w:pPr>
        <w:pStyle w:val="Caption"/>
        <w:keepNext/>
      </w:pPr>
      <w:bookmarkStart w:id="116" w:name="_Toc69397569"/>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11</w:t>
      </w:r>
      <w:r w:rsidR="00011E65">
        <w:rPr>
          <w:noProof/>
        </w:rPr>
        <w:fldChar w:fldCharType="end"/>
      </w:r>
      <w:r>
        <w:t xml:space="preserve"> Đặc tả usecase quản lý đánh giá</w:t>
      </w:r>
      <w:bookmarkEnd w:id="116"/>
    </w:p>
    <w:tbl>
      <w:tblPr>
        <w:tblStyle w:val="TableGrid"/>
        <w:tblW w:w="0" w:type="auto"/>
        <w:tblLook w:val="04A0" w:firstRow="1" w:lastRow="0" w:firstColumn="1" w:lastColumn="0" w:noHBand="0" w:noVBand="1"/>
      </w:tblPr>
      <w:tblGrid>
        <w:gridCol w:w="2013"/>
        <w:gridCol w:w="6765"/>
      </w:tblGrid>
      <w:tr w:rsidR="008F5B29" w14:paraId="1D04FB95"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1EE36566" w14:textId="77777777" w:rsidR="008F5B29" w:rsidRDefault="008F5B29"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14B5C9A2" w14:textId="77777777" w:rsidR="008F5B29" w:rsidRDefault="008F5B29" w:rsidP="00A23C2E">
            <w:pPr>
              <w:ind w:firstLine="0"/>
              <w:jc w:val="center"/>
              <w:rPr>
                <w:b/>
              </w:rPr>
            </w:pPr>
            <w:r>
              <w:rPr>
                <w:b/>
              </w:rPr>
              <w:t>Ý nghĩa</w:t>
            </w:r>
          </w:p>
        </w:tc>
      </w:tr>
      <w:tr w:rsidR="008F5B29" w14:paraId="0C142E1B"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633451A7" w14:textId="77777777" w:rsidR="008F5B29" w:rsidRDefault="008F5B29"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692D5B4B" w14:textId="1EFFAC9F" w:rsidR="008F5B29" w:rsidRDefault="008F5B29" w:rsidP="00A23C2E">
            <w:pPr>
              <w:ind w:firstLine="0"/>
              <w:jc w:val="left"/>
            </w:pPr>
            <w:r w:rsidRPr="00D0405B">
              <w:t xml:space="preserve">Usecase quản lý </w:t>
            </w:r>
            <w:r>
              <w:t>đánh giá</w:t>
            </w:r>
          </w:p>
        </w:tc>
      </w:tr>
      <w:tr w:rsidR="008F5B29" w14:paraId="1D5AAFBA"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7D397DD3" w14:textId="77777777" w:rsidR="008F5B29" w:rsidRDefault="008F5B29"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219CF473" w14:textId="3AF1BD2A" w:rsidR="008F5B29" w:rsidRDefault="008F5B29" w:rsidP="00A23C2E">
            <w:pPr>
              <w:spacing w:before="0"/>
              <w:ind w:firstLine="0"/>
              <w:jc w:val="left"/>
            </w:pPr>
            <w:r>
              <w:t>U</w:t>
            </w:r>
            <w:r w:rsidRPr="008F5B29">
              <w:t xml:space="preserve">secase cho phép xóa </w:t>
            </w:r>
            <w:r>
              <w:t xml:space="preserve">đánh giá </w:t>
            </w:r>
            <w:r w:rsidRPr="008F5B29">
              <w:t>trong hệ thống.</w:t>
            </w:r>
          </w:p>
        </w:tc>
      </w:tr>
      <w:tr w:rsidR="008F5B29" w14:paraId="7BD6F0EB"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3B144524" w14:textId="77777777" w:rsidR="008F5B29" w:rsidRDefault="008F5B29"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13AD565D" w14:textId="77777777" w:rsidR="008F5B29" w:rsidRDefault="008F5B29" w:rsidP="00A23C2E">
            <w:pPr>
              <w:spacing w:before="0"/>
              <w:ind w:firstLine="0"/>
              <w:jc w:val="left"/>
            </w:pPr>
            <w:r>
              <w:t>A</w:t>
            </w:r>
            <w:r w:rsidRPr="00587D02">
              <w:t>dmin đã đăng nhập vào hệ thống.</w:t>
            </w:r>
          </w:p>
        </w:tc>
      </w:tr>
      <w:tr w:rsidR="008F5B29" w14:paraId="20E5543C"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7FE55DFB" w14:textId="77777777" w:rsidR="008F5B29" w:rsidRDefault="008F5B29"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1D5354B5" w14:textId="77777777" w:rsidR="008F5B29" w:rsidRDefault="008F5B29" w:rsidP="00A23C2E">
            <w:pPr>
              <w:spacing w:before="0" w:beforeAutospacing="0" w:after="0" w:afterAutospacing="0"/>
              <w:ind w:firstLine="0"/>
              <w:jc w:val="left"/>
            </w:pPr>
            <w:r>
              <w:t xml:space="preserve">Phải nhập đúng định dạng các trường bắt buộc </w:t>
            </w:r>
          </w:p>
        </w:tc>
      </w:tr>
      <w:tr w:rsidR="008F5B29" w14:paraId="45679C1B"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18DD4948" w14:textId="77777777" w:rsidR="008F5B29" w:rsidRDefault="008F5B29"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7C510D91" w14:textId="51CF46F0" w:rsidR="008F5B29" w:rsidRDefault="008F5B29" w:rsidP="00A23C2E">
            <w:pPr>
              <w:ind w:firstLine="0"/>
            </w:pPr>
            <w:r>
              <w:t xml:space="preserve">Người sử dụng chọn kiểu tác động: xóa </w:t>
            </w:r>
            <w:r w:rsidR="00B52528">
              <w:t>đánh</w:t>
            </w:r>
            <w:r>
              <w:t xml:space="preserve"> </w:t>
            </w:r>
            <w:r w:rsidR="00B52528">
              <w:t>giá</w:t>
            </w:r>
            <w:r>
              <w:t>.</w:t>
            </w:r>
          </w:p>
          <w:p w14:paraId="4C827FA4" w14:textId="6FDF6807" w:rsidR="008F5B29" w:rsidRDefault="008F5B29" w:rsidP="00A23C2E">
            <w:pPr>
              <w:ind w:firstLine="0"/>
            </w:pPr>
            <w:r>
              <w:t xml:space="preserve">-  Xóa </w:t>
            </w:r>
            <w:r w:rsidR="00B52528">
              <w:t>đánh giá</w:t>
            </w:r>
            <w:r>
              <w:t xml:space="preserve">: hệ thống hiển thị danh sách </w:t>
            </w:r>
            <w:r w:rsidR="00B52528">
              <w:t>đánh giá</w:t>
            </w:r>
            <w:r>
              <w:t xml:space="preserve">, chọn </w:t>
            </w:r>
            <w:r w:rsidR="00B52528">
              <w:t xml:space="preserve">đánh giá </w:t>
            </w:r>
            <w:r>
              <w:t xml:space="preserve">cần xóa, nếu việc thay đổi thông tin thành công hệ thống sẽ đưa ra thông báo, nếu sai thì thực hiện luồng sự kiện phụ, lưu thông tin danh sách </w:t>
            </w:r>
            <w:r w:rsidR="00B52528">
              <w:t>đánh</w:t>
            </w:r>
            <w:r>
              <w:t xml:space="preserve"> </w:t>
            </w:r>
            <w:r w:rsidR="00B52528">
              <w:t>giá</w:t>
            </w:r>
            <w:r>
              <w:t>.</w:t>
            </w:r>
          </w:p>
        </w:tc>
      </w:tr>
      <w:tr w:rsidR="008F5B29" w14:paraId="49DF809E"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32DC965F" w14:textId="77777777" w:rsidR="008F5B29" w:rsidRDefault="008F5B29" w:rsidP="00A23C2E">
            <w:pPr>
              <w:spacing w:before="0"/>
              <w:ind w:firstLine="0"/>
              <w:jc w:val="left"/>
            </w:pPr>
            <w:r>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538176D4" w14:textId="5BDBD188" w:rsidR="008F5B29" w:rsidRDefault="008F5B29" w:rsidP="00A23C2E">
            <w:pPr>
              <w:ind w:firstLine="0"/>
            </w:pPr>
            <w:r>
              <w:t>H</w:t>
            </w:r>
            <w:r w:rsidRPr="00C42332">
              <w:t xml:space="preserve">ệ thống thông báo việc </w:t>
            </w:r>
            <w:r w:rsidR="00B52528">
              <w:t>xóa thất bại</w:t>
            </w:r>
            <w:r w:rsidRPr="00C42332">
              <w:t>, quay lại bước 1 của dòng sự kiện chính</w:t>
            </w:r>
            <w:r>
              <w:t>…</w:t>
            </w:r>
          </w:p>
          <w:p w14:paraId="28B88553" w14:textId="77777777" w:rsidR="008F5B29" w:rsidRDefault="008F5B29" w:rsidP="00A23C2E">
            <w:pPr>
              <w:keepNext/>
              <w:spacing w:before="0"/>
              <w:ind w:firstLine="0"/>
              <w:jc w:val="left"/>
            </w:pPr>
          </w:p>
        </w:tc>
      </w:tr>
    </w:tbl>
    <w:p w14:paraId="04761EAE" w14:textId="77777777" w:rsidR="008F5B29" w:rsidRPr="008F5B29" w:rsidRDefault="008F5B29" w:rsidP="00B52528">
      <w:pPr>
        <w:ind w:firstLine="0"/>
      </w:pPr>
    </w:p>
    <w:p w14:paraId="62A03AB2" w14:textId="50F03025" w:rsidR="004A71A8" w:rsidRDefault="00557402" w:rsidP="004A71A8">
      <w:pPr>
        <w:pStyle w:val="Heading3"/>
      </w:pPr>
      <w:bookmarkStart w:id="117" w:name="_Toc69397318"/>
      <w:r>
        <w:lastRenderedPageBreak/>
        <w:t>Usecase</w:t>
      </w:r>
      <w:r w:rsidR="004A71A8">
        <w:t xml:space="preserve"> quản </w:t>
      </w:r>
      <w:r w:rsidR="004A71A8" w:rsidRPr="00A56B39">
        <w:t>lý</w:t>
      </w:r>
      <w:r w:rsidR="004A71A8">
        <w:t xml:space="preserve"> liên hệ</w:t>
      </w:r>
      <w:bookmarkEnd w:id="117"/>
    </w:p>
    <w:p w14:paraId="37F89BF3" w14:textId="7655F789" w:rsidR="004A71A8" w:rsidRDefault="004A71A8" w:rsidP="004A71A8">
      <w:pPr>
        <w:pStyle w:val="Bullets1"/>
        <w:numPr>
          <w:ilvl w:val="0"/>
          <w:numId w:val="0"/>
        </w:numPr>
        <w:ind w:left="360"/>
        <w:jc w:val="center"/>
      </w:pPr>
      <w:r>
        <w:rPr>
          <w:noProof/>
          <w:lang w:eastAsia="ja-JP"/>
        </w:rPr>
        <w:drawing>
          <wp:inline distT="0" distB="0" distL="0" distR="0" wp14:anchorId="5B06412C" wp14:editId="19FF1F4F">
            <wp:extent cx="4143375" cy="676275"/>
            <wp:effectExtent l="0" t="0" r="9525" b="9525"/>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46"/>
                    <a:stretch>
                      <a:fillRect/>
                    </a:stretch>
                  </pic:blipFill>
                  <pic:spPr>
                    <a:xfrm>
                      <a:off x="0" y="0"/>
                      <a:ext cx="4143375" cy="676275"/>
                    </a:xfrm>
                    <a:prstGeom prst="rect">
                      <a:avLst/>
                    </a:prstGeom>
                  </pic:spPr>
                </pic:pic>
              </a:graphicData>
            </a:graphic>
          </wp:inline>
        </w:drawing>
      </w:r>
    </w:p>
    <w:p w14:paraId="57839896" w14:textId="0D0D299B" w:rsidR="004A71A8" w:rsidRDefault="004A71A8" w:rsidP="004A71A8">
      <w:pPr>
        <w:pStyle w:val="Caption"/>
      </w:pPr>
      <w:bookmarkStart w:id="118" w:name="_Toc78050969"/>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13</w:t>
      </w:r>
      <w:r w:rsidR="00011E65">
        <w:rPr>
          <w:noProof/>
        </w:rPr>
        <w:fldChar w:fldCharType="end"/>
      </w:r>
      <w:r>
        <w:t xml:space="preserve"> Biểu đồ </w:t>
      </w:r>
      <w:r w:rsidR="00557402">
        <w:t>Usecase</w:t>
      </w:r>
      <w:r>
        <w:t xml:space="preserve"> quản lý liên hệ</w:t>
      </w:r>
      <w:bookmarkEnd w:id="118"/>
    </w:p>
    <w:p w14:paraId="75180043" w14:textId="6EDD2677" w:rsidR="00B52528" w:rsidRDefault="00B52528" w:rsidP="00B52528">
      <w:pPr>
        <w:pStyle w:val="ListParagraph"/>
        <w:numPr>
          <w:ilvl w:val="0"/>
          <w:numId w:val="40"/>
        </w:numPr>
        <w:ind w:left="360"/>
      </w:pPr>
      <w:r>
        <w:t xml:space="preserve">Đặc tả </w:t>
      </w:r>
      <w:r w:rsidRPr="00D0405B">
        <w:t xml:space="preserve">Usecase quản lý </w:t>
      </w:r>
      <w:r>
        <w:t>liên hệ</w:t>
      </w:r>
    </w:p>
    <w:p w14:paraId="34CF0320" w14:textId="6D0CFFD7" w:rsidR="00B52528" w:rsidRDefault="00B52528" w:rsidP="00B52528">
      <w:r>
        <w:rPr>
          <w:bCs/>
        </w:rPr>
        <w:t>U</w:t>
      </w:r>
      <w:r w:rsidRPr="008F5B29">
        <w:t xml:space="preserve">secase cho phép xóa </w:t>
      </w:r>
      <w:r>
        <w:t xml:space="preserve">liên hệ </w:t>
      </w:r>
      <w:r w:rsidRPr="008F5B29">
        <w:t>trong hệ thống.</w:t>
      </w:r>
    </w:p>
    <w:p w14:paraId="04B7B4FA" w14:textId="77777777" w:rsidR="00B52528" w:rsidRPr="008F5B29" w:rsidRDefault="00B52528" w:rsidP="00B52528"/>
    <w:p w14:paraId="19468DA7" w14:textId="1E44C3A9" w:rsidR="00B52528" w:rsidRDefault="00B52528" w:rsidP="00B52528">
      <w:pPr>
        <w:pStyle w:val="Caption"/>
        <w:keepNext/>
        <w:ind w:left="0" w:firstLine="0"/>
        <w:jc w:val="both"/>
      </w:pPr>
    </w:p>
    <w:p w14:paraId="1F159EC9" w14:textId="4464F323" w:rsidR="00B52528" w:rsidRDefault="00B52528" w:rsidP="00B52528">
      <w:pPr>
        <w:pStyle w:val="Caption"/>
        <w:keepNext/>
      </w:pPr>
      <w:bookmarkStart w:id="119" w:name="_Toc69397570"/>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12</w:t>
      </w:r>
      <w:r w:rsidR="00011E65">
        <w:rPr>
          <w:noProof/>
        </w:rPr>
        <w:fldChar w:fldCharType="end"/>
      </w:r>
      <w:r>
        <w:t xml:space="preserve"> </w:t>
      </w:r>
      <w:r w:rsidRPr="00B52528">
        <w:t>Đặc tả usecase quản lý liên hệ</w:t>
      </w:r>
      <w:bookmarkEnd w:id="119"/>
    </w:p>
    <w:tbl>
      <w:tblPr>
        <w:tblStyle w:val="TableGrid"/>
        <w:tblW w:w="0" w:type="auto"/>
        <w:tblLook w:val="04A0" w:firstRow="1" w:lastRow="0" w:firstColumn="1" w:lastColumn="0" w:noHBand="0" w:noVBand="1"/>
      </w:tblPr>
      <w:tblGrid>
        <w:gridCol w:w="2013"/>
        <w:gridCol w:w="6765"/>
      </w:tblGrid>
      <w:tr w:rsidR="00B52528" w14:paraId="149D106D"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42B4EBF3" w14:textId="77777777" w:rsidR="00B52528" w:rsidRDefault="00B52528"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31CCB088" w14:textId="77777777" w:rsidR="00B52528" w:rsidRDefault="00B52528" w:rsidP="00A23C2E">
            <w:pPr>
              <w:ind w:firstLine="0"/>
              <w:jc w:val="center"/>
              <w:rPr>
                <w:b/>
              </w:rPr>
            </w:pPr>
            <w:r>
              <w:rPr>
                <w:b/>
              </w:rPr>
              <w:t>Ý nghĩa</w:t>
            </w:r>
          </w:p>
        </w:tc>
      </w:tr>
      <w:tr w:rsidR="00B52528" w14:paraId="033D233F"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688BCFDB" w14:textId="77777777" w:rsidR="00B52528" w:rsidRDefault="00B52528"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56B1EF7B" w14:textId="3309D864" w:rsidR="00B52528" w:rsidRDefault="00B52528" w:rsidP="00A23C2E">
            <w:pPr>
              <w:ind w:firstLine="0"/>
              <w:jc w:val="left"/>
            </w:pPr>
            <w:r w:rsidRPr="00D0405B">
              <w:t xml:space="preserve">Usecase quản lý </w:t>
            </w:r>
            <w:r>
              <w:t>liên hệ</w:t>
            </w:r>
          </w:p>
        </w:tc>
      </w:tr>
      <w:tr w:rsidR="00B52528" w14:paraId="6F05D11A"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5B7DC808" w14:textId="77777777" w:rsidR="00B52528" w:rsidRDefault="00B52528"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036FB1D4" w14:textId="076BC3A4" w:rsidR="00B52528" w:rsidRDefault="00B52528" w:rsidP="00A23C2E">
            <w:pPr>
              <w:spacing w:before="0"/>
              <w:ind w:firstLine="0"/>
              <w:jc w:val="left"/>
            </w:pPr>
            <w:r>
              <w:t>U</w:t>
            </w:r>
            <w:r w:rsidRPr="008F5B29">
              <w:t xml:space="preserve">secase cho phép xóa </w:t>
            </w:r>
            <w:r>
              <w:t xml:space="preserve">liên hệ </w:t>
            </w:r>
            <w:r w:rsidRPr="008F5B29">
              <w:t>trong hệ thống.</w:t>
            </w:r>
          </w:p>
        </w:tc>
      </w:tr>
      <w:tr w:rsidR="00B52528" w14:paraId="31A5F65D"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4D33D066" w14:textId="77777777" w:rsidR="00B52528" w:rsidRDefault="00B52528"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57CEBFEE" w14:textId="77777777" w:rsidR="00B52528" w:rsidRDefault="00B52528" w:rsidP="00A23C2E">
            <w:pPr>
              <w:spacing w:before="0"/>
              <w:ind w:firstLine="0"/>
              <w:jc w:val="left"/>
            </w:pPr>
            <w:r>
              <w:t>A</w:t>
            </w:r>
            <w:r w:rsidRPr="00587D02">
              <w:t>dmin đã đăng nhập vào hệ thống.</w:t>
            </w:r>
          </w:p>
        </w:tc>
      </w:tr>
      <w:tr w:rsidR="00B52528" w14:paraId="4280E0DC"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46E90CA6" w14:textId="77777777" w:rsidR="00B52528" w:rsidRDefault="00B52528"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7597255A" w14:textId="77777777" w:rsidR="00B52528" w:rsidRDefault="00B52528" w:rsidP="00A23C2E">
            <w:pPr>
              <w:spacing w:before="0" w:beforeAutospacing="0" w:after="0" w:afterAutospacing="0"/>
              <w:ind w:firstLine="0"/>
              <w:jc w:val="left"/>
            </w:pPr>
            <w:r>
              <w:t xml:space="preserve">Phải nhập đúng định dạng các trường bắt buộc </w:t>
            </w:r>
          </w:p>
        </w:tc>
      </w:tr>
      <w:tr w:rsidR="00B52528" w14:paraId="0D07FF79"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653F38CD" w14:textId="77777777" w:rsidR="00B52528" w:rsidRDefault="00B52528"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7B2EEC9C" w14:textId="77777777" w:rsidR="00B52528" w:rsidRDefault="00B52528" w:rsidP="00B52528">
            <w:pPr>
              <w:ind w:firstLine="0"/>
            </w:pPr>
            <w:r>
              <w:t>Người sử dụng chọn kiểu tác động: xóa liên hệ.</w:t>
            </w:r>
          </w:p>
          <w:p w14:paraId="698777B3" w14:textId="523827E3" w:rsidR="00B52528" w:rsidRDefault="00B52528" w:rsidP="00B52528">
            <w:pPr>
              <w:ind w:firstLine="0"/>
            </w:pPr>
            <w:r>
              <w:t>-</w:t>
            </w:r>
            <w:r>
              <w:tab/>
              <w:t>Xóa liên hệ: hệ thống hiển thị danh sách liên hệ, chọn liên hệ cần xóa, nếu việc thay đổi thông tin thành công hệ thống sẽ đưa ra thông báo, nếu sai thì thực hiện luồng sự kiện phụ, lưu thông tin danh sách liên hệ.</w:t>
            </w:r>
          </w:p>
        </w:tc>
      </w:tr>
      <w:tr w:rsidR="00B52528" w14:paraId="54BBEE3F"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06E07896" w14:textId="77777777" w:rsidR="00B52528" w:rsidRDefault="00B52528" w:rsidP="00A23C2E">
            <w:pPr>
              <w:spacing w:before="0"/>
              <w:ind w:firstLine="0"/>
              <w:jc w:val="left"/>
            </w:pPr>
            <w:r>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6C7ECBBC" w14:textId="77777777" w:rsidR="00B52528" w:rsidRDefault="00B52528" w:rsidP="00A23C2E">
            <w:pPr>
              <w:ind w:firstLine="0"/>
            </w:pPr>
            <w:r>
              <w:t>H</w:t>
            </w:r>
            <w:r w:rsidRPr="00C42332">
              <w:t xml:space="preserve">ệ thống thông báo việc </w:t>
            </w:r>
            <w:r>
              <w:t>xóa thất bại</w:t>
            </w:r>
            <w:r w:rsidRPr="00C42332">
              <w:t>, quay lại bước 1 của dòng sự kiện chính</w:t>
            </w:r>
            <w:r>
              <w:t>…</w:t>
            </w:r>
          </w:p>
          <w:p w14:paraId="575AE2CE" w14:textId="77777777" w:rsidR="00B52528" w:rsidRDefault="00B52528" w:rsidP="00A23C2E">
            <w:pPr>
              <w:keepNext/>
              <w:spacing w:before="0"/>
              <w:ind w:firstLine="0"/>
              <w:jc w:val="left"/>
            </w:pPr>
          </w:p>
        </w:tc>
      </w:tr>
    </w:tbl>
    <w:p w14:paraId="494848A7" w14:textId="77777777" w:rsidR="00B52528" w:rsidRPr="00B52528" w:rsidRDefault="00B52528" w:rsidP="00B52528"/>
    <w:p w14:paraId="31B5D184" w14:textId="2A66BB16" w:rsidR="004A71A8" w:rsidRDefault="00557402" w:rsidP="004A71A8">
      <w:pPr>
        <w:pStyle w:val="Heading3"/>
      </w:pPr>
      <w:bookmarkStart w:id="120" w:name="_Toc69397319"/>
      <w:r>
        <w:lastRenderedPageBreak/>
        <w:t>Usecase</w:t>
      </w:r>
      <w:r w:rsidR="004A71A8">
        <w:t xml:space="preserve"> quản </w:t>
      </w:r>
      <w:r w:rsidR="004A71A8" w:rsidRPr="00A56B39">
        <w:t>lý</w:t>
      </w:r>
      <w:r w:rsidR="004A71A8">
        <w:t xml:space="preserve"> slide</w:t>
      </w:r>
      <w:bookmarkEnd w:id="120"/>
    </w:p>
    <w:p w14:paraId="27337279" w14:textId="4437728F" w:rsidR="004A71A8" w:rsidRDefault="004A71A8" w:rsidP="004A71A8">
      <w:pPr>
        <w:pStyle w:val="Bullets1"/>
        <w:numPr>
          <w:ilvl w:val="0"/>
          <w:numId w:val="0"/>
        </w:numPr>
        <w:ind w:left="360"/>
        <w:jc w:val="center"/>
      </w:pPr>
      <w:r>
        <w:rPr>
          <w:noProof/>
          <w:lang w:eastAsia="ja-JP"/>
        </w:rPr>
        <w:drawing>
          <wp:inline distT="0" distB="0" distL="0" distR="0" wp14:anchorId="1E32C246" wp14:editId="1C53C79B">
            <wp:extent cx="4076700" cy="1181100"/>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47"/>
                    <a:stretch>
                      <a:fillRect/>
                    </a:stretch>
                  </pic:blipFill>
                  <pic:spPr>
                    <a:xfrm>
                      <a:off x="0" y="0"/>
                      <a:ext cx="4076700" cy="1181100"/>
                    </a:xfrm>
                    <a:prstGeom prst="rect">
                      <a:avLst/>
                    </a:prstGeom>
                  </pic:spPr>
                </pic:pic>
              </a:graphicData>
            </a:graphic>
          </wp:inline>
        </w:drawing>
      </w:r>
    </w:p>
    <w:p w14:paraId="7BBB444D" w14:textId="4A6D9164" w:rsidR="004A71A8" w:rsidRDefault="004A71A8" w:rsidP="004A71A8">
      <w:pPr>
        <w:pStyle w:val="Caption"/>
      </w:pPr>
      <w:bookmarkStart w:id="121" w:name="_Toc78050970"/>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14</w:t>
      </w:r>
      <w:r w:rsidR="00011E65">
        <w:rPr>
          <w:noProof/>
        </w:rPr>
        <w:fldChar w:fldCharType="end"/>
      </w:r>
      <w:r>
        <w:t xml:space="preserve"> Biểu đồ </w:t>
      </w:r>
      <w:r w:rsidR="00557402">
        <w:t>Usecase</w:t>
      </w:r>
      <w:r>
        <w:t xml:space="preserve"> quản lý slide</w:t>
      </w:r>
      <w:bookmarkEnd w:id="121"/>
    </w:p>
    <w:p w14:paraId="07E319F5" w14:textId="4288875E" w:rsidR="004060BE" w:rsidRDefault="004060BE" w:rsidP="004060BE">
      <w:pPr>
        <w:pStyle w:val="ListParagraph"/>
        <w:numPr>
          <w:ilvl w:val="0"/>
          <w:numId w:val="40"/>
        </w:numPr>
        <w:ind w:left="360"/>
      </w:pPr>
      <w:r>
        <w:t xml:space="preserve">Đặc tả </w:t>
      </w:r>
      <w:r w:rsidRPr="00D0405B">
        <w:t xml:space="preserve">Usecase quản lý </w:t>
      </w:r>
      <w:r w:rsidRPr="004060BE">
        <w:t>slide</w:t>
      </w:r>
    </w:p>
    <w:p w14:paraId="671250F7" w14:textId="42192A1C" w:rsidR="004060BE" w:rsidRDefault="004060BE" w:rsidP="00040510">
      <w:r>
        <w:rPr>
          <w:bCs/>
        </w:rPr>
        <w:t>U</w:t>
      </w:r>
      <w:r w:rsidRPr="008F5B29">
        <w:t xml:space="preserve">secase </w:t>
      </w:r>
      <w:r w:rsidRPr="004060BE">
        <w:t>cho phép thêm, sửa, xóa slide trong hệ thống.</w:t>
      </w:r>
    </w:p>
    <w:p w14:paraId="3E123FB4" w14:textId="098B8B2A" w:rsidR="00040510" w:rsidRDefault="00040510" w:rsidP="00040510">
      <w:pPr>
        <w:pStyle w:val="Caption"/>
        <w:keepNext/>
      </w:pPr>
      <w:bookmarkStart w:id="122" w:name="_Toc69397571"/>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13</w:t>
      </w:r>
      <w:r w:rsidR="00011E65">
        <w:rPr>
          <w:noProof/>
        </w:rPr>
        <w:fldChar w:fldCharType="end"/>
      </w:r>
      <w:r>
        <w:t xml:space="preserve"> </w:t>
      </w:r>
      <w:r w:rsidRPr="00B52528">
        <w:t xml:space="preserve">Đặc tả usecase quản lý </w:t>
      </w:r>
      <w:r>
        <w:t>slide</w:t>
      </w:r>
      <w:bookmarkEnd w:id="122"/>
    </w:p>
    <w:tbl>
      <w:tblPr>
        <w:tblStyle w:val="TableGrid"/>
        <w:tblW w:w="0" w:type="auto"/>
        <w:tblLook w:val="04A0" w:firstRow="1" w:lastRow="0" w:firstColumn="1" w:lastColumn="0" w:noHBand="0" w:noVBand="1"/>
      </w:tblPr>
      <w:tblGrid>
        <w:gridCol w:w="2013"/>
        <w:gridCol w:w="6765"/>
      </w:tblGrid>
      <w:tr w:rsidR="004060BE" w14:paraId="139AD2DB"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44B8F2D1" w14:textId="77777777" w:rsidR="004060BE" w:rsidRDefault="004060BE"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064802A9" w14:textId="77777777" w:rsidR="004060BE" w:rsidRDefault="004060BE" w:rsidP="00A23C2E">
            <w:pPr>
              <w:ind w:firstLine="0"/>
              <w:jc w:val="center"/>
              <w:rPr>
                <w:b/>
              </w:rPr>
            </w:pPr>
            <w:r>
              <w:rPr>
                <w:b/>
              </w:rPr>
              <w:t>Ý nghĩa</w:t>
            </w:r>
          </w:p>
        </w:tc>
      </w:tr>
      <w:tr w:rsidR="004060BE" w14:paraId="2239689F"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3597DDA5" w14:textId="77777777" w:rsidR="004060BE" w:rsidRDefault="004060BE"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1E1EE4BA" w14:textId="3553C79B" w:rsidR="004060BE" w:rsidRDefault="004060BE" w:rsidP="00A23C2E">
            <w:pPr>
              <w:ind w:firstLine="0"/>
              <w:jc w:val="left"/>
            </w:pPr>
            <w:r w:rsidRPr="00D0405B">
              <w:t xml:space="preserve">Usecase quản lý </w:t>
            </w:r>
            <w:r w:rsidR="00040510">
              <w:t>slide</w:t>
            </w:r>
          </w:p>
        </w:tc>
      </w:tr>
      <w:tr w:rsidR="004060BE" w14:paraId="1DF43318"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0F6F6652" w14:textId="77777777" w:rsidR="004060BE" w:rsidRDefault="004060BE"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3FB50100" w14:textId="08CB6353" w:rsidR="004060BE" w:rsidRDefault="004060BE" w:rsidP="00A23C2E">
            <w:pPr>
              <w:spacing w:before="0"/>
              <w:ind w:firstLine="0"/>
              <w:jc w:val="left"/>
            </w:pPr>
            <w:r>
              <w:t>U</w:t>
            </w:r>
            <w:r w:rsidRPr="008F5B29">
              <w:t xml:space="preserve">secase </w:t>
            </w:r>
            <w:r w:rsidR="00FB6413" w:rsidRPr="00FB6413">
              <w:t>cho phép thêm, sửa, xóa slide trong hệ thống.</w:t>
            </w:r>
          </w:p>
        </w:tc>
      </w:tr>
      <w:tr w:rsidR="004060BE" w14:paraId="59179BA9"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3C58EE3F" w14:textId="77777777" w:rsidR="004060BE" w:rsidRDefault="004060BE"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3AB8A826" w14:textId="77777777" w:rsidR="004060BE" w:rsidRDefault="004060BE" w:rsidP="00A23C2E">
            <w:pPr>
              <w:spacing w:before="0"/>
              <w:ind w:firstLine="0"/>
              <w:jc w:val="left"/>
            </w:pPr>
            <w:r>
              <w:t>A</w:t>
            </w:r>
            <w:r w:rsidRPr="00587D02">
              <w:t>dmin đã đăng nhập vào hệ thống.</w:t>
            </w:r>
          </w:p>
        </w:tc>
      </w:tr>
      <w:tr w:rsidR="004060BE" w14:paraId="4CE08B85"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79BB84C6" w14:textId="77777777" w:rsidR="004060BE" w:rsidRDefault="004060BE"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29E18CBA" w14:textId="77777777" w:rsidR="004060BE" w:rsidRDefault="004060BE" w:rsidP="00A23C2E">
            <w:pPr>
              <w:spacing w:before="0" w:beforeAutospacing="0" w:after="0" w:afterAutospacing="0"/>
              <w:ind w:firstLine="0"/>
              <w:jc w:val="left"/>
            </w:pPr>
            <w:r>
              <w:t xml:space="preserve">Phải nhập đúng định dạng các trường bắt buộc </w:t>
            </w:r>
          </w:p>
        </w:tc>
      </w:tr>
      <w:tr w:rsidR="004060BE" w14:paraId="0E7C7BB7"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5D553FE3" w14:textId="77777777" w:rsidR="004060BE" w:rsidRDefault="004060BE"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502C75A8" w14:textId="77777777" w:rsidR="00FB6413" w:rsidRDefault="00FB6413" w:rsidP="00FB6413">
            <w:pPr>
              <w:ind w:firstLine="0"/>
            </w:pPr>
            <w:r>
              <w:t>Người sử dụng chọn kiểu tác động: thêm, sửa, xóa slide.</w:t>
            </w:r>
          </w:p>
          <w:p w14:paraId="54AA9EA6" w14:textId="77777777" w:rsidR="00FB6413" w:rsidRDefault="00FB6413" w:rsidP="00FB6413">
            <w:pPr>
              <w:ind w:firstLine="0"/>
            </w:pPr>
            <w:r>
              <w:t>-</w:t>
            </w:r>
            <w:r>
              <w:tab/>
              <w:t>Thêm slide: chọn thêm slide, hệ thống hiển thị giao diện nhập thông tin slide, người sử dụng nhập thông tin slide, nếu thành công hệ thống đưa ra thông báo, nếu sai thực hiện luồng sự kiện phụ, lưu thông tin vào danh sách slide.</w:t>
            </w:r>
          </w:p>
          <w:p w14:paraId="3095205F" w14:textId="77777777" w:rsidR="00FB6413" w:rsidRDefault="00FB6413" w:rsidP="00FB6413">
            <w:pPr>
              <w:ind w:firstLine="0"/>
            </w:pPr>
            <w:r>
              <w:t>-</w:t>
            </w:r>
            <w:r>
              <w:tab/>
              <w:t>Sửa slide: hệ thống hiển thị danh sách slide, chọn slide cần sửa, nhập các thông tin cần thay đổi, nếu việc thay đổi thông tin thành công hệ thống sẽ đưa ra thông báo, nếu sai thì thực hiện luồng sự kiện phụ, lưu thông tin danh sách slide.</w:t>
            </w:r>
          </w:p>
          <w:p w14:paraId="297BD3E3" w14:textId="64079CB9" w:rsidR="004060BE" w:rsidRDefault="00FB6413" w:rsidP="00FB6413">
            <w:pPr>
              <w:ind w:firstLine="0"/>
            </w:pPr>
            <w:r>
              <w:t>-</w:t>
            </w:r>
            <w:r>
              <w:tab/>
              <w:t xml:space="preserve">Xóa slide: hệ thống hiển thị danh sách slide, chọn slide cần xóa, nếu việc thay đổi thông tin thành công hệ thống sẽ đưa ra thông </w:t>
            </w:r>
            <w:r>
              <w:lastRenderedPageBreak/>
              <w:t>báo, nếu sai thì thực hiện luồng sự kiện phụ, lưu thông tin danh sách slide.</w:t>
            </w:r>
          </w:p>
        </w:tc>
      </w:tr>
      <w:tr w:rsidR="004060BE" w14:paraId="5DF3D625"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58A2E38F" w14:textId="77777777" w:rsidR="004060BE" w:rsidRDefault="004060BE" w:rsidP="00A23C2E">
            <w:pPr>
              <w:spacing w:before="0"/>
              <w:ind w:firstLine="0"/>
              <w:jc w:val="left"/>
            </w:pPr>
            <w:r>
              <w:lastRenderedPageBreak/>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47E2AC2B" w14:textId="2FD369AC" w:rsidR="004060BE" w:rsidRDefault="00FB6413" w:rsidP="00A23C2E">
            <w:pPr>
              <w:keepNext/>
              <w:spacing w:before="0"/>
              <w:ind w:firstLine="0"/>
              <w:jc w:val="left"/>
            </w:pPr>
            <w:r>
              <w:t>H</w:t>
            </w:r>
            <w:r w:rsidRPr="00FB6413">
              <w:t>ệ thống thông báo việc nhập dữ liệu không hợp lệ, nhập lại thông tin, quay lại bước 1 của dòng sự kiện chính.</w:t>
            </w:r>
          </w:p>
        </w:tc>
      </w:tr>
    </w:tbl>
    <w:p w14:paraId="23DA4704" w14:textId="77777777" w:rsidR="004060BE" w:rsidRPr="004060BE" w:rsidRDefault="004060BE" w:rsidP="004060BE"/>
    <w:p w14:paraId="73034F39" w14:textId="2883D67A" w:rsidR="004A71A8" w:rsidRDefault="00557402" w:rsidP="004A71A8">
      <w:pPr>
        <w:pStyle w:val="Heading3"/>
      </w:pPr>
      <w:bookmarkStart w:id="123" w:name="_Toc69397320"/>
      <w:r>
        <w:t>Usecase</w:t>
      </w:r>
      <w:r w:rsidR="004A71A8">
        <w:t xml:space="preserve"> quản </w:t>
      </w:r>
      <w:r w:rsidR="004A71A8" w:rsidRPr="00A56B39">
        <w:t>lý</w:t>
      </w:r>
      <w:r w:rsidR="004A71A8">
        <w:t xml:space="preserve"> sự kiện</w:t>
      </w:r>
      <w:bookmarkEnd w:id="123"/>
    </w:p>
    <w:p w14:paraId="61033B36" w14:textId="00EB6AEF" w:rsidR="004A71A8" w:rsidRDefault="004A71A8" w:rsidP="004A71A8">
      <w:pPr>
        <w:pStyle w:val="Bullets1"/>
        <w:numPr>
          <w:ilvl w:val="0"/>
          <w:numId w:val="0"/>
        </w:numPr>
        <w:ind w:left="360"/>
        <w:jc w:val="center"/>
      </w:pPr>
      <w:r>
        <w:rPr>
          <w:noProof/>
          <w:lang w:eastAsia="ja-JP"/>
        </w:rPr>
        <w:drawing>
          <wp:inline distT="0" distB="0" distL="0" distR="0" wp14:anchorId="62720F4A" wp14:editId="4CC17A20">
            <wp:extent cx="4238625" cy="1314450"/>
            <wp:effectExtent l="0" t="0" r="9525" b="0"/>
            <wp:docPr id="104" name="Picture 104"/>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48"/>
                    <a:stretch>
                      <a:fillRect/>
                    </a:stretch>
                  </pic:blipFill>
                  <pic:spPr>
                    <a:xfrm>
                      <a:off x="0" y="0"/>
                      <a:ext cx="4238625" cy="1314450"/>
                    </a:xfrm>
                    <a:prstGeom prst="rect">
                      <a:avLst/>
                    </a:prstGeom>
                  </pic:spPr>
                </pic:pic>
              </a:graphicData>
            </a:graphic>
          </wp:inline>
        </w:drawing>
      </w:r>
    </w:p>
    <w:p w14:paraId="54036A0C" w14:textId="67C8560E" w:rsidR="004A71A8" w:rsidRDefault="004A71A8" w:rsidP="004A71A8">
      <w:pPr>
        <w:pStyle w:val="Caption"/>
      </w:pPr>
      <w:bookmarkStart w:id="124" w:name="_Toc78050971"/>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15</w:t>
      </w:r>
      <w:r w:rsidR="00011E65">
        <w:rPr>
          <w:noProof/>
        </w:rPr>
        <w:fldChar w:fldCharType="end"/>
      </w:r>
      <w:r>
        <w:t xml:space="preserve"> Biểu đồ </w:t>
      </w:r>
      <w:r w:rsidR="00557402">
        <w:t>Usecase</w:t>
      </w:r>
      <w:r>
        <w:t xml:space="preserve"> quản lý sự kiện</w:t>
      </w:r>
      <w:bookmarkEnd w:id="124"/>
    </w:p>
    <w:p w14:paraId="1F0CFFF9" w14:textId="2D36223F" w:rsidR="000A0065" w:rsidRDefault="000A0065" w:rsidP="000A0065">
      <w:pPr>
        <w:pStyle w:val="ListParagraph"/>
        <w:numPr>
          <w:ilvl w:val="0"/>
          <w:numId w:val="40"/>
        </w:numPr>
        <w:ind w:left="360"/>
      </w:pPr>
      <w:r>
        <w:t xml:space="preserve">Đặc tả </w:t>
      </w:r>
      <w:r w:rsidRPr="00D0405B">
        <w:t xml:space="preserve">Usecase quản lý </w:t>
      </w:r>
      <w:r w:rsidRPr="004060BE">
        <w:t>s</w:t>
      </w:r>
      <w:r>
        <w:t>ự kiện</w:t>
      </w:r>
    </w:p>
    <w:p w14:paraId="49590F2C" w14:textId="6C5601F6" w:rsidR="007B5933" w:rsidRDefault="000A0065" w:rsidP="000A0065">
      <w:r>
        <w:rPr>
          <w:bCs/>
        </w:rPr>
        <w:t>U</w:t>
      </w:r>
      <w:r w:rsidRPr="008F5B29">
        <w:t xml:space="preserve">secase </w:t>
      </w:r>
      <w:r w:rsidRPr="004060BE">
        <w:t xml:space="preserve">cho phép thêm, sửa, xóa </w:t>
      </w:r>
      <w:r>
        <w:t>sự kiện</w:t>
      </w:r>
      <w:r w:rsidRPr="004060BE">
        <w:t xml:space="preserve"> trong hệ thống.</w:t>
      </w:r>
    </w:p>
    <w:p w14:paraId="03846E55" w14:textId="3F5E0E5A" w:rsidR="000A0065" w:rsidRDefault="000A0065" w:rsidP="000A0065">
      <w:pPr>
        <w:pStyle w:val="Caption"/>
        <w:keepNext/>
      </w:pPr>
      <w:bookmarkStart w:id="125" w:name="_Toc69397572"/>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14</w:t>
      </w:r>
      <w:r w:rsidR="00011E65">
        <w:rPr>
          <w:noProof/>
        </w:rPr>
        <w:fldChar w:fldCharType="end"/>
      </w:r>
      <w:r>
        <w:t xml:space="preserve"> </w:t>
      </w:r>
      <w:r w:rsidRPr="00B52528">
        <w:t xml:space="preserve">Đặc tả usecase quản lý </w:t>
      </w:r>
      <w:r>
        <w:t>sự kiện</w:t>
      </w:r>
      <w:bookmarkEnd w:id="125"/>
    </w:p>
    <w:tbl>
      <w:tblPr>
        <w:tblStyle w:val="TableGrid"/>
        <w:tblW w:w="0" w:type="auto"/>
        <w:tblLook w:val="04A0" w:firstRow="1" w:lastRow="0" w:firstColumn="1" w:lastColumn="0" w:noHBand="0" w:noVBand="1"/>
      </w:tblPr>
      <w:tblGrid>
        <w:gridCol w:w="2013"/>
        <w:gridCol w:w="6765"/>
      </w:tblGrid>
      <w:tr w:rsidR="007B5933" w14:paraId="2879E3E5"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78A7F3A8" w14:textId="77777777" w:rsidR="007B5933" w:rsidRDefault="007B5933"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5E3B6AB7" w14:textId="77777777" w:rsidR="007B5933" w:rsidRDefault="007B5933" w:rsidP="00A23C2E">
            <w:pPr>
              <w:ind w:firstLine="0"/>
              <w:jc w:val="center"/>
              <w:rPr>
                <w:b/>
              </w:rPr>
            </w:pPr>
            <w:r>
              <w:rPr>
                <w:b/>
              </w:rPr>
              <w:t>Ý nghĩa</w:t>
            </w:r>
          </w:p>
        </w:tc>
      </w:tr>
      <w:tr w:rsidR="007B5933" w14:paraId="76577FD1"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672893DE" w14:textId="77777777" w:rsidR="007B5933" w:rsidRDefault="007B5933"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1ABD9706" w14:textId="2E3D7785" w:rsidR="007B5933" w:rsidRDefault="007B5933" w:rsidP="00A23C2E">
            <w:pPr>
              <w:ind w:firstLine="0"/>
              <w:jc w:val="left"/>
            </w:pPr>
            <w:r w:rsidRPr="00D0405B">
              <w:t xml:space="preserve">Usecase quản lý </w:t>
            </w:r>
            <w:r w:rsidR="000A0065">
              <w:t>sự kiện</w:t>
            </w:r>
          </w:p>
        </w:tc>
      </w:tr>
      <w:tr w:rsidR="007B5933" w14:paraId="6AEB50F6"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15CF6F70" w14:textId="77777777" w:rsidR="007B5933" w:rsidRDefault="007B5933"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51F2CE90" w14:textId="0D1881FA" w:rsidR="007B5933" w:rsidRDefault="007B5933" w:rsidP="00A23C2E">
            <w:pPr>
              <w:spacing w:before="0"/>
              <w:ind w:firstLine="0"/>
              <w:jc w:val="left"/>
            </w:pPr>
            <w:r>
              <w:t>U</w:t>
            </w:r>
            <w:r w:rsidRPr="008F5B29">
              <w:t xml:space="preserve">secase </w:t>
            </w:r>
            <w:r w:rsidR="000A0065" w:rsidRPr="000A0065">
              <w:t>cho phép thêm, sửa, xóa sự kiện trong hệ thống.</w:t>
            </w:r>
          </w:p>
        </w:tc>
      </w:tr>
      <w:tr w:rsidR="007B5933" w14:paraId="6E257AE7"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608DE7B9" w14:textId="77777777" w:rsidR="007B5933" w:rsidRDefault="007B5933"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3EFF95E0" w14:textId="77777777" w:rsidR="007B5933" w:rsidRDefault="007B5933" w:rsidP="00A23C2E">
            <w:pPr>
              <w:spacing w:before="0"/>
              <w:ind w:firstLine="0"/>
              <w:jc w:val="left"/>
            </w:pPr>
            <w:r>
              <w:t>A</w:t>
            </w:r>
            <w:r w:rsidRPr="00587D02">
              <w:t>dmin đã đăng nhập vào hệ thống.</w:t>
            </w:r>
          </w:p>
        </w:tc>
      </w:tr>
      <w:tr w:rsidR="007B5933" w14:paraId="7DEF71B4"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2EE8E987" w14:textId="77777777" w:rsidR="007B5933" w:rsidRDefault="007B5933"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3853B264" w14:textId="77777777" w:rsidR="007B5933" w:rsidRDefault="007B5933" w:rsidP="00A23C2E">
            <w:pPr>
              <w:spacing w:before="0" w:beforeAutospacing="0" w:after="0" w:afterAutospacing="0"/>
              <w:ind w:firstLine="0"/>
              <w:jc w:val="left"/>
            </w:pPr>
            <w:r>
              <w:t xml:space="preserve">Phải nhập đúng định dạng các trường bắt buộc </w:t>
            </w:r>
          </w:p>
        </w:tc>
      </w:tr>
      <w:tr w:rsidR="007B5933" w14:paraId="26AC7601"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65E9FC40" w14:textId="77777777" w:rsidR="007B5933" w:rsidRDefault="007B5933"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7DF5753A" w14:textId="77777777" w:rsidR="000A0065" w:rsidRDefault="000A0065" w:rsidP="000A0065">
            <w:pPr>
              <w:ind w:firstLine="0"/>
            </w:pPr>
            <w:r>
              <w:t>Người sử dụng chọn kiểu tác động: thêm, sửa, xóa sự kiện.</w:t>
            </w:r>
          </w:p>
          <w:p w14:paraId="4C9F3AD0" w14:textId="77777777" w:rsidR="000A0065" w:rsidRDefault="000A0065" w:rsidP="000A0065">
            <w:pPr>
              <w:ind w:firstLine="0"/>
            </w:pPr>
            <w:r>
              <w:t>-</w:t>
            </w:r>
            <w:r>
              <w:tab/>
              <w:t xml:space="preserve">Thêm sự kiện: chọn thêm sự kiện, hệ thống hiển thị giao diện nhập thông tin sự kiện, người sử dụng nhập thông tin sự kiện, nếu </w:t>
            </w:r>
            <w:r>
              <w:lastRenderedPageBreak/>
              <w:t>thành công hệ thống đưa ra thông báo, nếu sai thực hiện luồng sự kiện phụ, lưu thông tin vào danh sách sự kiện.</w:t>
            </w:r>
          </w:p>
          <w:p w14:paraId="13A02A70" w14:textId="77777777" w:rsidR="000A0065" w:rsidRDefault="000A0065" w:rsidP="000A0065">
            <w:pPr>
              <w:ind w:firstLine="0"/>
            </w:pPr>
            <w:r>
              <w:t>-</w:t>
            </w:r>
            <w:r>
              <w:tab/>
              <w:t>Sửa sự kiện: hệ thống hiển thị danh sách sự kiện, chọn sự kiện cần sửa, nhập các thông tin cần thay đổi, nếu việc thay đổi thông tin thành công hệ thống sẽ đưa ra thông báo, nếu sai thì thực hiện luồng sự kiện phụ, lưu thông tin danh sách sự kiện.</w:t>
            </w:r>
          </w:p>
          <w:p w14:paraId="4CA31013" w14:textId="0288BB3F" w:rsidR="007B5933" w:rsidRDefault="000A0065" w:rsidP="000A0065">
            <w:pPr>
              <w:ind w:firstLine="0"/>
            </w:pPr>
            <w:r>
              <w:t>-</w:t>
            </w:r>
            <w:r>
              <w:tab/>
              <w:t>Xóa sự kiện: hệ thống hiển thị danh sách sự kiện, chọn sự kiện cần xóa, nếu việc thay đổi thông tin thành công hệ thống sẽ đưa ra thông báo, nếu sai thì thực hiện luồng sự kiện phụ, lưu thông tin danh sách sự kiện.</w:t>
            </w:r>
          </w:p>
        </w:tc>
      </w:tr>
      <w:tr w:rsidR="007B5933" w14:paraId="579CF6D7"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4137DAAE" w14:textId="77777777" w:rsidR="007B5933" w:rsidRDefault="007B5933" w:rsidP="00A23C2E">
            <w:pPr>
              <w:spacing w:before="0"/>
              <w:ind w:firstLine="0"/>
              <w:jc w:val="left"/>
            </w:pPr>
            <w:r>
              <w:lastRenderedPageBreak/>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16CD28A5" w14:textId="77777777" w:rsidR="007B5933" w:rsidRDefault="007B5933" w:rsidP="00A23C2E">
            <w:pPr>
              <w:keepNext/>
              <w:spacing w:before="0"/>
              <w:ind w:firstLine="0"/>
              <w:jc w:val="left"/>
            </w:pPr>
            <w:r>
              <w:t>H</w:t>
            </w:r>
            <w:r w:rsidRPr="00FB6413">
              <w:t>ệ thống thông báo việc nhập dữ liệu không hợp lệ, nhập lại thông tin, quay lại bước 1 của dòng sự kiện chính.</w:t>
            </w:r>
          </w:p>
        </w:tc>
      </w:tr>
    </w:tbl>
    <w:p w14:paraId="32FA59F0" w14:textId="77777777" w:rsidR="007B5933" w:rsidRPr="007B5933" w:rsidRDefault="007B5933" w:rsidP="007B5933"/>
    <w:p w14:paraId="2A0ECCF6" w14:textId="3E1B8877" w:rsidR="004A71A8" w:rsidRDefault="00557402" w:rsidP="004A71A8">
      <w:pPr>
        <w:pStyle w:val="Heading3"/>
      </w:pPr>
      <w:bookmarkStart w:id="126" w:name="_Toc69397321"/>
      <w:r>
        <w:t>Usecase</w:t>
      </w:r>
      <w:r w:rsidR="004A71A8">
        <w:t xml:space="preserve"> quản </w:t>
      </w:r>
      <w:r w:rsidR="004A71A8" w:rsidRPr="00A56B39">
        <w:t>lý</w:t>
      </w:r>
      <w:r w:rsidR="004A71A8">
        <w:t xml:space="preserve"> trang tĩnh</w:t>
      </w:r>
      <w:bookmarkEnd w:id="126"/>
    </w:p>
    <w:p w14:paraId="14D9C559" w14:textId="5FF6AB44" w:rsidR="004A71A8" w:rsidRDefault="004A71A8" w:rsidP="004A71A8">
      <w:pPr>
        <w:pStyle w:val="Bullets1"/>
        <w:numPr>
          <w:ilvl w:val="0"/>
          <w:numId w:val="0"/>
        </w:numPr>
        <w:ind w:left="360"/>
        <w:jc w:val="center"/>
      </w:pPr>
      <w:r>
        <w:rPr>
          <w:noProof/>
          <w:lang w:eastAsia="ja-JP"/>
        </w:rPr>
        <w:drawing>
          <wp:inline distT="0" distB="0" distL="0" distR="0" wp14:anchorId="151546D8" wp14:editId="6C4B7899">
            <wp:extent cx="4238625" cy="1314450"/>
            <wp:effectExtent l="0" t="0" r="9525" b="0"/>
            <wp:docPr id="105" name="Picture 105"/>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48"/>
                    <a:stretch>
                      <a:fillRect/>
                    </a:stretch>
                  </pic:blipFill>
                  <pic:spPr>
                    <a:xfrm>
                      <a:off x="0" y="0"/>
                      <a:ext cx="4238625" cy="1314450"/>
                    </a:xfrm>
                    <a:prstGeom prst="rect">
                      <a:avLst/>
                    </a:prstGeom>
                  </pic:spPr>
                </pic:pic>
              </a:graphicData>
            </a:graphic>
          </wp:inline>
        </w:drawing>
      </w:r>
    </w:p>
    <w:p w14:paraId="0174A1DB" w14:textId="7D9C2407" w:rsidR="004A71A8" w:rsidRDefault="004A71A8" w:rsidP="004A71A8">
      <w:pPr>
        <w:pStyle w:val="Caption"/>
      </w:pPr>
      <w:bookmarkStart w:id="127" w:name="_Toc78050972"/>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16</w:t>
      </w:r>
      <w:r w:rsidR="00011E65">
        <w:rPr>
          <w:noProof/>
        </w:rPr>
        <w:fldChar w:fldCharType="end"/>
      </w:r>
      <w:r>
        <w:t xml:space="preserve"> Biểu đồ </w:t>
      </w:r>
      <w:r w:rsidR="00557402">
        <w:t>Usecase</w:t>
      </w:r>
      <w:r>
        <w:t xml:space="preserve"> quản lý trang tĩnh</w:t>
      </w:r>
      <w:bookmarkEnd w:id="127"/>
    </w:p>
    <w:p w14:paraId="04F5F574" w14:textId="44C1D7DF" w:rsidR="000A0065" w:rsidRDefault="000A0065" w:rsidP="000A0065">
      <w:pPr>
        <w:pStyle w:val="ListParagraph"/>
        <w:numPr>
          <w:ilvl w:val="0"/>
          <w:numId w:val="40"/>
        </w:numPr>
        <w:ind w:left="360"/>
      </w:pPr>
      <w:r>
        <w:t xml:space="preserve">Đặc tả </w:t>
      </w:r>
      <w:r w:rsidRPr="00D0405B">
        <w:t xml:space="preserve">Usecase quản lý </w:t>
      </w:r>
      <w:r>
        <w:t>trang tĩnh</w:t>
      </w:r>
    </w:p>
    <w:p w14:paraId="325C7B01" w14:textId="4636D546" w:rsidR="000A0065" w:rsidRDefault="000A0065" w:rsidP="000A0065">
      <w:r>
        <w:rPr>
          <w:bCs/>
        </w:rPr>
        <w:t>U</w:t>
      </w:r>
      <w:r w:rsidRPr="008F5B29">
        <w:t xml:space="preserve">secase </w:t>
      </w:r>
      <w:r w:rsidRPr="004060BE">
        <w:t xml:space="preserve">cho phép thêm, sửa, xóa </w:t>
      </w:r>
      <w:r>
        <w:t xml:space="preserve">trang tĩnh </w:t>
      </w:r>
      <w:r w:rsidRPr="004060BE">
        <w:t>trong hệ thống.</w:t>
      </w:r>
    </w:p>
    <w:p w14:paraId="02B8B320" w14:textId="5BE33A79" w:rsidR="000A0065" w:rsidRDefault="000A0065" w:rsidP="000A0065">
      <w:pPr>
        <w:pStyle w:val="Caption"/>
        <w:keepNext/>
      </w:pPr>
      <w:bookmarkStart w:id="128" w:name="_Toc69397573"/>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15</w:t>
      </w:r>
      <w:r w:rsidR="00011E65">
        <w:rPr>
          <w:noProof/>
        </w:rPr>
        <w:fldChar w:fldCharType="end"/>
      </w:r>
      <w:r>
        <w:t xml:space="preserve"> </w:t>
      </w:r>
      <w:r w:rsidRPr="000A0065">
        <w:t xml:space="preserve">Đặc tả usecase quản lý </w:t>
      </w:r>
      <w:r>
        <w:t>trang tĩnh</w:t>
      </w:r>
      <w:bookmarkEnd w:id="128"/>
    </w:p>
    <w:tbl>
      <w:tblPr>
        <w:tblStyle w:val="TableGrid"/>
        <w:tblW w:w="0" w:type="auto"/>
        <w:tblLook w:val="04A0" w:firstRow="1" w:lastRow="0" w:firstColumn="1" w:lastColumn="0" w:noHBand="0" w:noVBand="1"/>
      </w:tblPr>
      <w:tblGrid>
        <w:gridCol w:w="2013"/>
        <w:gridCol w:w="6765"/>
      </w:tblGrid>
      <w:tr w:rsidR="000A0065" w14:paraId="3590A160"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20E79355" w14:textId="77777777" w:rsidR="000A0065" w:rsidRDefault="000A0065"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6F0BDFAB" w14:textId="77777777" w:rsidR="000A0065" w:rsidRDefault="000A0065" w:rsidP="00A23C2E">
            <w:pPr>
              <w:ind w:firstLine="0"/>
              <w:jc w:val="center"/>
              <w:rPr>
                <w:b/>
              </w:rPr>
            </w:pPr>
            <w:r>
              <w:rPr>
                <w:b/>
              </w:rPr>
              <w:t>Ý nghĩa</w:t>
            </w:r>
          </w:p>
        </w:tc>
      </w:tr>
      <w:tr w:rsidR="000A0065" w14:paraId="7B8888D6"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088BBC44" w14:textId="77777777" w:rsidR="000A0065" w:rsidRDefault="000A0065"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73C22EC1" w14:textId="085F0083" w:rsidR="000A0065" w:rsidRDefault="000A0065" w:rsidP="00A23C2E">
            <w:pPr>
              <w:ind w:firstLine="0"/>
              <w:jc w:val="left"/>
            </w:pPr>
            <w:r w:rsidRPr="00D0405B">
              <w:t xml:space="preserve">Usecase quản lý </w:t>
            </w:r>
            <w:r>
              <w:t>trang tĩnh</w:t>
            </w:r>
          </w:p>
        </w:tc>
      </w:tr>
      <w:tr w:rsidR="000A0065" w14:paraId="20597401"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3FF67B25" w14:textId="77777777" w:rsidR="000A0065" w:rsidRDefault="000A0065" w:rsidP="00A23C2E">
            <w:pPr>
              <w:spacing w:before="0"/>
              <w:ind w:firstLine="0"/>
              <w:jc w:val="left"/>
            </w:pPr>
            <w:r>
              <w:lastRenderedPageBreak/>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6DDF0897" w14:textId="1686B3CD" w:rsidR="000A0065" w:rsidRDefault="000A0065" w:rsidP="00A23C2E">
            <w:pPr>
              <w:spacing w:before="0"/>
              <w:ind w:firstLine="0"/>
              <w:jc w:val="left"/>
            </w:pPr>
            <w:r>
              <w:t>U</w:t>
            </w:r>
            <w:r w:rsidRPr="008F5B29">
              <w:t xml:space="preserve">secase </w:t>
            </w:r>
            <w:r w:rsidRPr="000A0065">
              <w:t xml:space="preserve">cho phép thêm, sửa, xóa </w:t>
            </w:r>
            <w:r>
              <w:t xml:space="preserve">trang tĩnh </w:t>
            </w:r>
            <w:r w:rsidRPr="000A0065">
              <w:t>trong hệ thống.</w:t>
            </w:r>
          </w:p>
        </w:tc>
      </w:tr>
      <w:tr w:rsidR="000A0065" w14:paraId="54266BB2"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22C41A9D" w14:textId="77777777" w:rsidR="000A0065" w:rsidRDefault="000A0065"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583DC11D" w14:textId="77777777" w:rsidR="000A0065" w:rsidRDefault="000A0065" w:rsidP="00A23C2E">
            <w:pPr>
              <w:spacing w:before="0"/>
              <w:ind w:firstLine="0"/>
              <w:jc w:val="left"/>
            </w:pPr>
            <w:r>
              <w:t>A</w:t>
            </w:r>
            <w:r w:rsidRPr="00587D02">
              <w:t>dmin đã đăng nhập vào hệ thống.</w:t>
            </w:r>
          </w:p>
        </w:tc>
      </w:tr>
      <w:tr w:rsidR="000A0065" w14:paraId="33BE351F"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60FE76A9" w14:textId="77777777" w:rsidR="000A0065" w:rsidRDefault="000A0065"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1D1B19EC" w14:textId="77777777" w:rsidR="000A0065" w:rsidRDefault="000A0065" w:rsidP="00A23C2E">
            <w:pPr>
              <w:spacing w:before="0" w:beforeAutospacing="0" w:after="0" w:afterAutospacing="0"/>
              <w:ind w:firstLine="0"/>
              <w:jc w:val="left"/>
            </w:pPr>
            <w:r>
              <w:t xml:space="preserve">Phải nhập đúng định dạng các trường bắt buộc </w:t>
            </w:r>
          </w:p>
        </w:tc>
      </w:tr>
      <w:tr w:rsidR="000A0065" w14:paraId="47A5C212"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2308BD8E" w14:textId="77777777" w:rsidR="000A0065" w:rsidRDefault="000A0065"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19F9A4B6" w14:textId="77777777" w:rsidR="000A0065" w:rsidRDefault="000A0065" w:rsidP="000A0065">
            <w:pPr>
              <w:ind w:firstLine="0"/>
            </w:pPr>
            <w:r>
              <w:t>Người sử dụng chọn kiểu tác động: thêm, sửa, xóa trang tĩnh.</w:t>
            </w:r>
          </w:p>
          <w:p w14:paraId="1930A02E" w14:textId="77777777" w:rsidR="000A0065" w:rsidRDefault="000A0065" w:rsidP="000A0065">
            <w:pPr>
              <w:ind w:firstLine="0"/>
            </w:pPr>
            <w:r>
              <w:t>-</w:t>
            </w:r>
            <w:r>
              <w:tab/>
              <w:t>Thêm trang tĩnh: chọn thêm trang tĩnh, hệ thống hiển thị giao diện nhập thông tin trang tĩnh, người sử dụng nhập thông tin trang tĩnh, nếu thành công hệ thống đưa ra thông báo, nếu sai thực hiện luồng sự kiện phụ, lưu thông tin vào danh sách trang tĩnh.</w:t>
            </w:r>
          </w:p>
          <w:p w14:paraId="797DB1D1" w14:textId="77777777" w:rsidR="000A0065" w:rsidRDefault="000A0065" w:rsidP="000A0065">
            <w:pPr>
              <w:ind w:firstLine="0"/>
            </w:pPr>
            <w:r>
              <w:t>-</w:t>
            </w:r>
            <w:r>
              <w:tab/>
              <w:t>Sửa trang tĩnh: hệ thống hiển thị danh sách trang tĩnh, chọn trang tĩnh cần sửa, nhập các thông tin cần thay đổi, nếu việc thay đổi thông tin thành công hệ thống sẽ đưa ra thông báo, nếu sai thì thực hiện luồng sự kiện phụ, lưu thông tin danh sách trang tĩnh.</w:t>
            </w:r>
          </w:p>
          <w:p w14:paraId="5EA6FF87" w14:textId="661B861A" w:rsidR="000A0065" w:rsidRDefault="000A0065" w:rsidP="000A0065">
            <w:pPr>
              <w:ind w:firstLine="0"/>
            </w:pPr>
            <w:r>
              <w:t>-</w:t>
            </w:r>
            <w:r>
              <w:tab/>
              <w:t>Xóa trang tĩnh: hệ thống hiển thị danh sách trang tĩnh, chọn trang tĩnh cần xóa, nếu việc thay đổi thông tin thành công hệ thống sẽ đưa ra thông báo, nếu sai thì thực hiện luồng sự kiện phụ, lưu thông tin danh sách trang tĩnh.</w:t>
            </w:r>
          </w:p>
        </w:tc>
      </w:tr>
      <w:tr w:rsidR="000A0065" w14:paraId="1BE2FE98"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3D131930" w14:textId="77777777" w:rsidR="000A0065" w:rsidRDefault="000A0065" w:rsidP="00A23C2E">
            <w:pPr>
              <w:spacing w:before="0"/>
              <w:ind w:firstLine="0"/>
              <w:jc w:val="left"/>
            </w:pPr>
            <w:r>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20BA0874" w14:textId="77777777" w:rsidR="000A0065" w:rsidRDefault="000A0065" w:rsidP="00A23C2E">
            <w:pPr>
              <w:keepNext/>
              <w:spacing w:before="0"/>
              <w:ind w:firstLine="0"/>
              <w:jc w:val="left"/>
            </w:pPr>
            <w:r>
              <w:t>H</w:t>
            </w:r>
            <w:r w:rsidRPr="00FB6413">
              <w:t>ệ thống thông báo việc nhập dữ liệu không hợp lệ, nhập lại thông tin, quay lại bước 1 của dòng sự kiện chính.</w:t>
            </w:r>
          </w:p>
        </w:tc>
      </w:tr>
    </w:tbl>
    <w:p w14:paraId="7959CC0D" w14:textId="77777777" w:rsidR="000A0065" w:rsidRPr="000A0065" w:rsidRDefault="000A0065" w:rsidP="000A0065">
      <w:pPr>
        <w:ind w:firstLine="0"/>
      </w:pPr>
    </w:p>
    <w:p w14:paraId="7BCBEDA0" w14:textId="38AB456D" w:rsidR="004A71A8" w:rsidRDefault="00557402" w:rsidP="004A71A8">
      <w:pPr>
        <w:pStyle w:val="Heading3"/>
      </w:pPr>
      <w:bookmarkStart w:id="129" w:name="_Toc69397322"/>
      <w:r>
        <w:t>Usecase</w:t>
      </w:r>
      <w:r w:rsidR="004A71A8">
        <w:t xml:space="preserve"> quản </w:t>
      </w:r>
      <w:r w:rsidR="004A71A8" w:rsidRPr="00A56B39">
        <w:t>lý</w:t>
      </w:r>
      <w:r w:rsidR="004A71A8">
        <w:t xml:space="preserve"> thống kê</w:t>
      </w:r>
      <w:bookmarkEnd w:id="129"/>
    </w:p>
    <w:p w14:paraId="5968016B" w14:textId="7C3507BA" w:rsidR="004A71A8" w:rsidRDefault="004A71A8" w:rsidP="004A71A8">
      <w:pPr>
        <w:pStyle w:val="Bullets1"/>
        <w:numPr>
          <w:ilvl w:val="0"/>
          <w:numId w:val="0"/>
        </w:numPr>
        <w:ind w:left="360"/>
        <w:jc w:val="center"/>
      </w:pPr>
      <w:r>
        <w:rPr>
          <w:noProof/>
          <w:lang w:eastAsia="ja-JP"/>
        </w:rPr>
        <w:drawing>
          <wp:inline distT="0" distB="0" distL="0" distR="0" wp14:anchorId="19766648" wp14:editId="6E3E876F">
            <wp:extent cx="4133850" cy="847725"/>
            <wp:effectExtent l="0" t="0" r="0" b="9525"/>
            <wp:docPr id="107" name="Picture 107"/>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49"/>
                    <a:stretch>
                      <a:fillRect/>
                    </a:stretch>
                  </pic:blipFill>
                  <pic:spPr>
                    <a:xfrm>
                      <a:off x="0" y="0"/>
                      <a:ext cx="4133850" cy="847725"/>
                    </a:xfrm>
                    <a:prstGeom prst="rect">
                      <a:avLst/>
                    </a:prstGeom>
                  </pic:spPr>
                </pic:pic>
              </a:graphicData>
            </a:graphic>
          </wp:inline>
        </w:drawing>
      </w:r>
    </w:p>
    <w:p w14:paraId="060B4E1A" w14:textId="464323A9" w:rsidR="004A71A8" w:rsidRDefault="004A71A8" w:rsidP="004A71A8">
      <w:pPr>
        <w:pStyle w:val="Caption"/>
      </w:pPr>
      <w:bookmarkStart w:id="130" w:name="_Toc78050973"/>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17</w:t>
      </w:r>
      <w:r w:rsidR="00011E65">
        <w:rPr>
          <w:noProof/>
        </w:rPr>
        <w:fldChar w:fldCharType="end"/>
      </w:r>
      <w:r>
        <w:t xml:space="preserve"> Biểu đồ </w:t>
      </w:r>
      <w:r w:rsidR="00557402">
        <w:t>Usecase</w:t>
      </w:r>
      <w:r>
        <w:t xml:space="preserve"> quản lý trang tĩnh</w:t>
      </w:r>
      <w:bookmarkEnd w:id="130"/>
    </w:p>
    <w:p w14:paraId="000986B9" w14:textId="0A5AC848" w:rsidR="00954096" w:rsidRDefault="00954096" w:rsidP="00954096">
      <w:pPr>
        <w:pStyle w:val="ListParagraph"/>
        <w:numPr>
          <w:ilvl w:val="0"/>
          <w:numId w:val="40"/>
        </w:numPr>
        <w:ind w:left="360"/>
      </w:pPr>
      <w:r>
        <w:t xml:space="preserve">Đặc tả </w:t>
      </w:r>
      <w:r w:rsidRPr="00D0405B">
        <w:t xml:space="preserve">Usecase quản lý </w:t>
      </w:r>
      <w:r>
        <w:t>thống kê</w:t>
      </w:r>
    </w:p>
    <w:p w14:paraId="03744FAC" w14:textId="48A0C542" w:rsidR="00954096" w:rsidRDefault="00954096" w:rsidP="00BF0F68">
      <w:r>
        <w:rPr>
          <w:bCs/>
        </w:rPr>
        <w:t>U</w:t>
      </w:r>
      <w:r w:rsidRPr="008F5B29">
        <w:t xml:space="preserve">secase </w:t>
      </w:r>
      <w:r w:rsidRPr="004060BE">
        <w:t xml:space="preserve">cho phép </w:t>
      </w:r>
      <w:r>
        <w:t>xem thống kê</w:t>
      </w:r>
    </w:p>
    <w:p w14:paraId="1DFE0D0B" w14:textId="14B6C391" w:rsidR="00BF0F68" w:rsidRDefault="00BF0F68" w:rsidP="00BF0F68">
      <w:pPr>
        <w:pStyle w:val="Caption"/>
        <w:keepNext/>
      </w:pPr>
      <w:bookmarkStart w:id="131" w:name="_Toc69397574"/>
      <w:r>
        <w:lastRenderedPageBreak/>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16</w:t>
      </w:r>
      <w:r w:rsidR="00011E65">
        <w:rPr>
          <w:noProof/>
        </w:rPr>
        <w:fldChar w:fldCharType="end"/>
      </w:r>
      <w:r>
        <w:t xml:space="preserve"> </w:t>
      </w:r>
      <w:r w:rsidRPr="00BF0F68">
        <w:t>Đặc tả usecase quản lý trang tĩnh</w:t>
      </w:r>
      <w:bookmarkEnd w:id="131"/>
    </w:p>
    <w:tbl>
      <w:tblPr>
        <w:tblStyle w:val="TableGrid"/>
        <w:tblW w:w="0" w:type="auto"/>
        <w:tblLook w:val="04A0" w:firstRow="1" w:lastRow="0" w:firstColumn="1" w:lastColumn="0" w:noHBand="0" w:noVBand="1"/>
      </w:tblPr>
      <w:tblGrid>
        <w:gridCol w:w="2013"/>
        <w:gridCol w:w="6765"/>
      </w:tblGrid>
      <w:tr w:rsidR="00954096" w14:paraId="3A41B8DE" w14:textId="77777777" w:rsidTr="00A23C2E">
        <w:trPr>
          <w:trHeight w:val="940"/>
          <w:tblHeader/>
        </w:trPr>
        <w:tc>
          <w:tcPr>
            <w:tcW w:w="2013" w:type="dxa"/>
            <w:tcBorders>
              <w:top w:val="single" w:sz="4" w:space="0" w:color="auto"/>
              <w:left w:val="single" w:sz="4" w:space="0" w:color="auto"/>
              <w:bottom w:val="single" w:sz="4" w:space="0" w:color="auto"/>
              <w:right w:val="single" w:sz="4" w:space="0" w:color="auto"/>
            </w:tcBorders>
            <w:hideMark/>
          </w:tcPr>
          <w:p w14:paraId="20212F74" w14:textId="77777777" w:rsidR="00954096" w:rsidRDefault="00954096" w:rsidP="00A23C2E">
            <w:pPr>
              <w:ind w:firstLine="0"/>
              <w:jc w:val="center"/>
              <w:rPr>
                <w:b/>
              </w:rPr>
            </w:pPr>
            <w:r>
              <w:rPr>
                <w:b/>
              </w:rPr>
              <w:t>Danh mục</w:t>
            </w:r>
          </w:p>
        </w:tc>
        <w:tc>
          <w:tcPr>
            <w:tcW w:w="6765" w:type="dxa"/>
            <w:tcBorders>
              <w:top w:val="single" w:sz="4" w:space="0" w:color="auto"/>
              <w:left w:val="single" w:sz="4" w:space="0" w:color="auto"/>
              <w:bottom w:val="single" w:sz="4" w:space="0" w:color="auto"/>
              <w:right w:val="single" w:sz="4" w:space="0" w:color="auto"/>
            </w:tcBorders>
            <w:hideMark/>
          </w:tcPr>
          <w:p w14:paraId="34263EBD" w14:textId="77777777" w:rsidR="00954096" w:rsidRDefault="00954096" w:rsidP="00A23C2E">
            <w:pPr>
              <w:ind w:firstLine="0"/>
              <w:jc w:val="center"/>
              <w:rPr>
                <w:b/>
              </w:rPr>
            </w:pPr>
            <w:r>
              <w:rPr>
                <w:b/>
              </w:rPr>
              <w:t>Ý nghĩa</w:t>
            </w:r>
          </w:p>
        </w:tc>
      </w:tr>
      <w:tr w:rsidR="00954096" w14:paraId="04C05957"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065DFF2F" w14:textId="77777777" w:rsidR="00954096" w:rsidRDefault="00954096" w:rsidP="00A23C2E">
            <w:pPr>
              <w:spacing w:beforeAutospacing="0" w:after="0" w:afterAutospacing="0"/>
              <w:ind w:firstLine="0"/>
              <w:jc w:val="left"/>
            </w:pPr>
            <w:r>
              <w:t>Tên usecase</w:t>
            </w:r>
          </w:p>
        </w:tc>
        <w:tc>
          <w:tcPr>
            <w:tcW w:w="6765" w:type="dxa"/>
            <w:tcBorders>
              <w:top w:val="single" w:sz="4" w:space="0" w:color="auto"/>
              <w:left w:val="single" w:sz="4" w:space="0" w:color="auto"/>
              <w:bottom w:val="single" w:sz="4" w:space="0" w:color="auto"/>
              <w:right w:val="single" w:sz="4" w:space="0" w:color="auto"/>
            </w:tcBorders>
            <w:vAlign w:val="top"/>
            <w:hideMark/>
          </w:tcPr>
          <w:p w14:paraId="5F135C14" w14:textId="1F8FE100" w:rsidR="00954096" w:rsidRDefault="00954096" w:rsidP="00A23C2E">
            <w:pPr>
              <w:ind w:firstLine="0"/>
              <w:jc w:val="left"/>
            </w:pPr>
            <w:r w:rsidRPr="00D0405B">
              <w:t xml:space="preserve">Usecase quản lý </w:t>
            </w:r>
            <w:r>
              <w:t>thống kê</w:t>
            </w:r>
          </w:p>
        </w:tc>
      </w:tr>
      <w:tr w:rsidR="00954096" w14:paraId="57A943E0"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62300B90" w14:textId="77777777" w:rsidR="00954096" w:rsidRDefault="00954096" w:rsidP="00A23C2E">
            <w:pPr>
              <w:spacing w:before="0"/>
              <w:ind w:firstLine="0"/>
              <w:jc w:val="left"/>
            </w:pPr>
            <w:r>
              <w:t>Mô tả tóm tắt</w:t>
            </w:r>
          </w:p>
        </w:tc>
        <w:tc>
          <w:tcPr>
            <w:tcW w:w="6765" w:type="dxa"/>
            <w:tcBorders>
              <w:top w:val="single" w:sz="4" w:space="0" w:color="auto"/>
              <w:left w:val="single" w:sz="4" w:space="0" w:color="auto"/>
              <w:bottom w:val="single" w:sz="4" w:space="0" w:color="auto"/>
              <w:right w:val="single" w:sz="4" w:space="0" w:color="auto"/>
            </w:tcBorders>
            <w:vAlign w:val="top"/>
            <w:hideMark/>
          </w:tcPr>
          <w:p w14:paraId="68386C8D" w14:textId="5CA9FD91" w:rsidR="00954096" w:rsidRDefault="00954096" w:rsidP="00A23C2E">
            <w:pPr>
              <w:spacing w:before="0"/>
              <w:ind w:firstLine="0"/>
              <w:jc w:val="left"/>
            </w:pPr>
            <w:r>
              <w:t>U</w:t>
            </w:r>
            <w:r w:rsidRPr="008F5B29">
              <w:t xml:space="preserve">secase </w:t>
            </w:r>
            <w:r w:rsidRPr="000A0065">
              <w:t xml:space="preserve">cho phép </w:t>
            </w:r>
            <w:r>
              <w:t>xem thống kê.</w:t>
            </w:r>
          </w:p>
        </w:tc>
      </w:tr>
      <w:tr w:rsidR="00954096" w14:paraId="15A96197" w14:textId="77777777" w:rsidTr="00A23C2E">
        <w:trPr>
          <w:trHeight w:val="557"/>
        </w:trPr>
        <w:tc>
          <w:tcPr>
            <w:tcW w:w="2013" w:type="dxa"/>
            <w:tcBorders>
              <w:top w:val="single" w:sz="4" w:space="0" w:color="auto"/>
              <w:left w:val="single" w:sz="4" w:space="0" w:color="auto"/>
              <w:bottom w:val="single" w:sz="4" w:space="0" w:color="auto"/>
              <w:right w:val="single" w:sz="4" w:space="0" w:color="auto"/>
            </w:tcBorders>
            <w:vAlign w:val="top"/>
            <w:hideMark/>
          </w:tcPr>
          <w:p w14:paraId="139DBC5F" w14:textId="77777777" w:rsidR="00954096" w:rsidRDefault="00954096" w:rsidP="00A23C2E">
            <w:pPr>
              <w:spacing w:before="0"/>
              <w:ind w:firstLine="0"/>
              <w:jc w:val="left"/>
            </w:pPr>
            <w:r>
              <w:t>Điều kiện trước</w:t>
            </w:r>
          </w:p>
        </w:tc>
        <w:tc>
          <w:tcPr>
            <w:tcW w:w="6765" w:type="dxa"/>
            <w:tcBorders>
              <w:top w:val="single" w:sz="4" w:space="0" w:color="auto"/>
              <w:left w:val="single" w:sz="4" w:space="0" w:color="auto"/>
              <w:bottom w:val="single" w:sz="4" w:space="0" w:color="auto"/>
              <w:right w:val="single" w:sz="4" w:space="0" w:color="auto"/>
            </w:tcBorders>
            <w:vAlign w:val="top"/>
            <w:hideMark/>
          </w:tcPr>
          <w:p w14:paraId="255053BE" w14:textId="77777777" w:rsidR="00954096" w:rsidRDefault="00954096" w:rsidP="00A23C2E">
            <w:pPr>
              <w:spacing w:before="0"/>
              <w:ind w:firstLine="0"/>
              <w:jc w:val="left"/>
            </w:pPr>
            <w:r>
              <w:t>A</w:t>
            </w:r>
            <w:r w:rsidRPr="00587D02">
              <w:t>dmin đã đăng nhập vào hệ thống.</w:t>
            </w:r>
          </w:p>
        </w:tc>
      </w:tr>
      <w:tr w:rsidR="00954096" w14:paraId="4A42C338" w14:textId="77777777" w:rsidTr="00A23C2E">
        <w:trPr>
          <w:trHeight w:val="485"/>
        </w:trPr>
        <w:tc>
          <w:tcPr>
            <w:tcW w:w="2013" w:type="dxa"/>
            <w:tcBorders>
              <w:top w:val="single" w:sz="4" w:space="0" w:color="auto"/>
              <w:left w:val="single" w:sz="4" w:space="0" w:color="auto"/>
              <w:bottom w:val="single" w:sz="4" w:space="0" w:color="auto"/>
              <w:right w:val="single" w:sz="4" w:space="0" w:color="auto"/>
            </w:tcBorders>
            <w:vAlign w:val="top"/>
            <w:hideMark/>
          </w:tcPr>
          <w:p w14:paraId="1E118EDC" w14:textId="77777777" w:rsidR="00954096" w:rsidRDefault="00954096" w:rsidP="00A23C2E">
            <w:pPr>
              <w:spacing w:before="0" w:beforeAutospacing="0" w:after="0" w:afterAutospacing="0"/>
              <w:ind w:firstLine="0"/>
              <w:jc w:val="left"/>
            </w:pPr>
            <w:r>
              <w:t xml:space="preserve">Điều kiện sau </w:t>
            </w:r>
          </w:p>
        </w:tc>
        <w:tc>
          <w:tcPr>
            <w:tcW w:w="6765" w:type="dxa"/>
            <w:tcBorders>
              <w:top w:val="single" w:sz="4" w:space="0" w:color="auto"/>
              <w:left w:val="single" w:sz="4" w:space="0" w:color="auto"/>
              <w:bottom w:val="single" w:sz="4" w:space="0" w:color="auto"/>
              <w:right w:val="single" w:sz="4" w:space="0" w:color="auto"/>
            </w:tcBorders>
            <w:vAlign w:val="top"/>
            <w:hideMark/>
          </w:tcPr>
          <w:p w14:paraId="22A25FD2" w14:textId="77777777" w:rsidR="00954096" w:rsidRDefault="00954096" w:rsidP="00A23C2E">
            <w:pPr>
              <w:spacing w:before="0" w:beforeAutospacing="0" w:after="0" w:afterAutospacing="0"/>
              <w:ind w:firstLine="0"/>
              <w:jc w:val="left"/>
            </w:pPr>
            <w:r>
              <w:t xml:space="preserve">Phải nhập đúng định dạng các trường bắt buộc </w:t>
            </w:r>
          </w:p>
        </w:tc>
      </w:tr>
      <w:tr w:rsidR="00954096" w14:paraId="5DE2E3F5" w14:textId="77777777" w:rsidTr="00A23C2E">
        <w:trPr>
          <w:trHeight w:val="845"/>
        </w:trPr>
        <w:tc>
          <w:tcPr>
            <w:tcW w:w="2013" w:type="dxa"/>
            <w:tcBorders>
              <w:top w:val="single" w:sz="4" w:space="0" w:color="auto"/>
              <w:left w:val="single" w:sz="4" w:space="0" w:color="auto"/>
              <w:bottom w:val="single" w:sz="4" w:space="0" w:color="auto"/>
              <w:right w:val="single" w:sz="4" w:space="0" w:color="auto"/>
            </w:tcBorders>
            <w:vAlign w:val="top"/>
            <w:hideMark/>
          </w:tcPr>
          <w:p w14:paraId="7E482391" w14:textId="77777777" w:rsidR="00954096" w:rsidRDefault="00954096" w:rsidP="00A23C2E">
            <w:pPr>
              <w:spacing w:before="0"/>
              <w:ind w:firstLine="0"/>
              <w:jc w:val="left"/>
            </w:pPr>
            <w:r>
              <w:t>Luồng sự kiện chính</w:t>
            </w:r>
          </w:p>
        </w:tc>
        <w:tc>
          <w:tcPr>
            <w:tcW w:w="6765" w:type="dxa"/>
            <w:tcBorders>
              <w:top w:val="single" w:sz="4" w:space="0" w:color="auto"/>
              <w:left w:val="single" w:sz="4" w:space="0" w:color="auto"/>
              <w:bottom w:val="single" w:sz="4" w:space="0" w:color="auto"/>
              <w:right w:val="single" w:sz="4" w:space="0" w:color="auto"/>
            </w:tcBorders>
            <w:vAlign w:val="top"/>
            <w:hideMark/>
          </w:tcPr>
          <w:p w14:paraId="79DADCE4" w14:textId="77777777" w:rsidR="00AE5489" w:rsidRDefault="00AE5489" w:rsidP="00AE5489">
            <w:pPr>
              <w:ind w:firstLine="0"/>
            </w:pPr>
            <w:r>
              <w:t>Người sử dụng chọn kiểu tác động: xem thống kê.</w:t>
            </w:r>
          </w:p>
          <w:p w14:paraId="3441DDB3" w14:textId="5C5909D7" w:rsidR="00954096" w:rsidRDefault="00AE5489" w:rsidP="00AE5489">
            <w:pPr>
              <w:ind w:firstLine="0"/>
            </w:pPr>
            <w:r>
              <w:t>-</w:t>
            </w:r>
            <w:r>
              <w:tab/>
              <w:t>Cho phép xem thống kê: tổng số đơn hàng, thành viên, sản phẩm, đánh giá, biểu đồ doanh thu các ngày trong tháng, danh sách đơn hàng mới, top sản phẩm bán chạy, top sản phẩm xem nhiều.</w:t>
            </w:r>
          </w:p>
        </w:tc>
      </w:tr>
      <w:tr w:rsidR="00954096" w14:paraId="756C9879" w14:textId="77777777" w:rsidTr="00A23C2E">
        <w:trPr>
          <w:trHeight w:val="940"/>
        </w:trPr>
        <w:tc>
          <w:tcPr>
            <w:tcW w:w="2013" w:type="dxa"/>
            <w:tcBorders>
              <w:top w:val="single" w:sz="4" w:space="0" w:color="auto"/>
              <w:left w:val="single" w:sz="4" w:space="0" w:color="auto"/>
              <w:bottom w:val="single" w:sz="4" w:space="0" w:color="auto"/>
              <w:right w:val="single" w:sz="4" w:space="0" w:color="auto"/>
            </w:tcBorders>
            <w:vAlign w:val="top"/>
            <w:hideMark/>
          </w:tcPr>
          <w:p w14:paraId="6450163A" w14:textId="77777777" w:rsidR="00954096" w:rsidRDefault="00954096" w:rsidP="00A23C2E">
            <w:pPr>
              <w:spacing w:before="0"/>
              <w:ind w:firstLine="0"/>
              <w:jc w:val="left"/>
            </w:pPr>
            <w:r>
              <w:t>Luồng sự kiện phụ</w:t>
            </w:r>
          </w:p>
        </w:tc>
        <w:tc>
          <w:tcPr>
            <w:tcW w:w="6765" w:type="dxa"/>
            <w:tcBorders>
              <w:top w:val="single" w:sz="4" w:space="0" w:color="auto"/>
              <w:left w:val="single" w:sz="4" w:space="0" w:color="auto"/>
              <w:bottom w:val="single" w:sz="4" w:space="0" w:color="auto"/>
              <w:right w:val="single" w:sz="4" w:space="0" w:color="auto"/>
            </w:tcBorders>
            <w:vAlign w:val="top"/>
            <w:hideMark/>
          </w:tcPr>
          <w:p w14:paraId="6F71A24F" w14:textId="28941224" w:rsidR="00954096" w:rsidRDefault="00954096" w:rsidP="00A23C2E">
            <w:pPr>
              <w:keepNext/>
              <w:spacing w:before="0"/>
              <w:ind w:firstLine="0"/>
              <w:jc w:val="left"/>
            </w:pPr>
            <w:r>
              <w:t>H</w:t>
            </w:r>
            <w:r w:rsidRPr="00FB6413">
              <w:t xml:space="preserve">ệ thống thông báo </w:t>
            </w:r>
            <w:r w:rsidR="00B80696">
              <w:t>không có quyền</w:t>
            </w:r>
          </w:p>
        </w:tc>
      </w:tr>
    </w:tbl>
    <w:p w14:paraId="5EF727A5" w14:textId="068DC52C" w:rsidR="004A71A8" w:rsidRDefault="004A71A8" w:rsidP="004A71A8"/>
    <w:p w14:paraId="6E51460F" w14:textId="37B27C39" w:rsidR="00A558E8" w:rsidRDefault="00557402" w:rsidP="00A558E8">
      <w:pPr>
        <w:pStyle w:val="Heading3"/>
      </w:pPr>
      <w:bookmarkStart w:id="132" w:name="_Toc69397323"/>
      <w:r>
        <w:lastRenderedPageBreak/>
        <w:t>Usecase</w:t>
      </w:r>
      <w:r w:rsidR="00A558E8">
        <w:t xml:space="preserve"> chức năng của khách hàng</w:t>
      </w:r>
      <w:bookmarkEnd w:id="132"/>
    </w:p>
    <w:p w14:paraId="3EF9A6AF" w14:textId="253C4D29" w:rsidR="00A558E8" w:rsidRDefault="004B5045" w:rsidP="00A558E8">
      <w:pPr>
        <w:pStyle w:val="Bullets1"/>
        <w:numPr>
          <w:ilvl w:val="0"/>
          <w:numId w:val="0"/>
        </w:numPr>
        <w:ind w:left="360"/>
        <w:jc w:val="center"/>
      </w:pPr>
      <w:r>
        <w:rPr>
          <w:noProof/>
          <w:lang w:eastAsia="ja-JP"/>
        </w:rPr>
        <w:drawing>
          <wp:inline distT="0" distB="0" distL="0" distR="0" wp14:anchorId="2526AFDC" wp14:editId="2A8157BE">
            <wp:extent cx="4357221" cy="3764280"/>
            <wp:effectExtent l="0" t="0" r="5715" b="7620"/>
            <wp:docPr id="1018133836" name="Hình ảnh 101813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66779" cy="3772537"/>
                    </a:xfrm>
                    <a:prstGeom prst="rect">
                      <a:avLst/>
                    </a:prstGeom>
                    <a:noFill/>
                    <a:ln>
                      <a:noFill/>
                    </a:ln>
                  </pic:spPr>
                </pic:pic>
              </a:graphicData>
            </a:graphic>
          </wp:inline>
        </w:drawing>
      </w:r>
    </w:p>
    <w:p w14:paraId="0A7C5D85" w14:textId="4669F13B" w:rsidR="00A558E8" w:rsidRDefault="00A558E8" w:rsidP="00A558E8">
      <w:pPr>
        <w:pStyle w:val="Caption"/>
      </w:pPr>
      <w:bookmarkStart w:id="133" w:name="_Toc78050974"/>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18</w:t>
      </w:r>
      <w:r w:rsidR="00011E65">
        <w:rPr>
          <w:noProof/>
        </w:rPr>
        <w:fldChar w:fldCharType="end"/>
      </w:r>
      <w:r>
        <w:t xml:space="preserve"> Biểu đồ </w:t>
      </w:r>
      <w:r w:rsidR="00557402">
        <w:t>Usecase</w:t>
      </w:r>
      <w:r>
        <w:t xml:space="preserve"> chức năng của khách hàng</w:t>
      </w:r>
      <w:bookmarkEnd w:id="133"/>
    </w:p>
    <w:p w14:paraId="0E763C06" w14:textId="77777777" w:rsidR="00A558E8" w:rsidRDefault="00A558E8" w:rsidP="00A558E8">
      <w:r>
        <w:t xml:space="preserve">Tác nhân: khách hàng </w:t>
      </w:r>
    </w:p>
    <w:p w14:paraId="68E9692D" w14:textId="5995D111" w:rsidR="00A558E8" w:rsidRDefault="00A558E8" w:rsidP="00A558E8">
      <w:r>
        <w:t xml:space="preserve">Mô tả </w:t>
      </w:r>
      <w:r w:rsidR="00557402">
        <w:t>usecase</w:t>
      </w:r>
      <w:r>
        <w:t xml:space="preserve"> cho phép khách hàng thực hiện được các chức năng trên hệ thống.</w:t>
      </w:r>
    </w:p>
    <w:p w14:paraId="5D74C9A0" w14:textId="77777777" w:rsidR="00A558E8" w:rsidRDefault="00A558E8" w:rsidP="00A558E8">
      <w:r>
        <w:t>Điều kiện trước: khách đã truy cập vào hệ thống.</w:t>
      </w:r>
    </w:p>
    <w:p w14:paraId="6467D6A4" w14:textId="77777777" w:rsidR="00A558E8" w:rsidRDefault="00A558E8" w:rsidP="00A558E8">
      <w:r>
        <w:t xml:space="preserve">Dòng sự kiện chính: </w:t>
      </w:r>
    </w:p>
    <w:p w14:paraId="7EA23168" w14:textId="77777777" w:rsidR="00A558E8" w:rsidRDefault="00A558E8" w:rsidP="00A558E8">
      <w:r>
        <w:t>Người dùng có thể thực hiện các chức năng sau trên website:</w:t>
      </w:r>
    </w:p>
    <w:p w14:paraId="2F4E6F33" w14:textId="77777777" w:rsidR="00A558E8" w:rsidRDefault="00A558E8" w:rsidP="00A558E8">
      <w:r>
        <w:t>-</w:t>
      </w:r>
      <w:r>
        <w:tab/>
        <w:t>Tìm kiếm sản phẩm, bài viết được đăng trên website.</w:t>
      </w:r>
    </w:p>
    <w:p w14:paraId="6F0CBA49" w14:textId="77777777" w:rsidR="00A558E8" w:rsidRDefault="00A558E8" w:rsidP="00A558E8">
      <w:r>
        <w:t>-</w:t>
      </w:r>
      <w:r>
        <w:tab/>
        <w:t>Xem bài viết, sản phẩm: chọn tin tức đọc, chọn sản phẩm để xem thông tin chi tiết.</w:t>
      </w:r>
    </w:p>
    <w:p w14:paraId="56537CA7" w14:textId="77777777" w:rsidR="00A558E8" w:rsidRDefault="00A558E8" w:rsidP="00A558E8">
      <w:r>
        <w:t>-</w:t>
      </w:r>
      <w:r>
        <w:tab/>
        <w:t>Bình luận sản phẩm: vào mục xem chi tiết sản phẩm, để lại bình luận nếu muốn.</w:t>
      </w:r>
    </w:p>
    <w:p w14:paraId="5BE1EF81" w14:textId="77777777" w:rsidR="00A558E8" w:rsidRDefault="00A558E8" w:rsidP="00A558E8">
      <w:r>
        <w:t>-</w:t>
      </w:r>
      <w:r>
        <w:tab/>
        <w:t>Đánh giá: vào mục xem chi tiết sản phẩm để đánh giá sản phẩm</w:t>
      </w:r>
    </w:p>
    <w:p w14:paraId="05AE03BB" w14:textId="77777777" w:rsidR="00A558E8" w:rsidRDefault="00A558E8" w:rsidP="00A558E8">
      <w:r>
        <w:t>-</w:t>
      </w:r>
      <w:r>
        <w:tab/>
        <w:t>Đặt hàng: chọn sản phẩm cần mua, thay đổi thông tin mua hàng trong giỏ hàng.</w:t>
      </w:r>
    </w:p>
    <w:p w14:paraId="7FD1C491" w14:textId="77777777" w:rsidR="00A558E8" w:rsidRDefault="00A558E8" w:rsidP="00A558E8">
      <w:r>
        <w:t>-</w:t>
      </w:r>
      <w:r>
        <w:tab/>
        <w:t>Đăng ký: đăng ký tài khoản trên hệ thống.</w:t>
      </w:r>
    </w:p>
    <w:p w14:paraId="2D6EF240" w14:textId="77777777" w:rsidR="00A558E8" w:rsidRDefault="00A558E8" w:rsidP="00A558E8">
      <w:r>
        <w:t>-</w:t>
      </w:r>
      <w:r>
        <w:tab/>
        <w:t>Đăng nhập: đăng nhập tài khoản đã đăng ký trên hệ thống.</w:t>
      </w:r>
    </w:p>
    <w:p w14:paraId="14505998" w14:textId="77777777" w:rsidR="00A558E8" w:rsidRDefault="00A558E8" w:rsidP="00A558E8">
      <w:r>
        <w:t>-</w:t>
      </w:r>
      <w:r>
        <w:tab/>
        <w:t>Liên hệ: gửi thông tin liên hệ</w:t>
      </w:r>
    </w:p>
    <w:p w14:paraId="6989D59D" w14:textId="77777777" w:rsidR="00A558E8" w:rsidRDefault="00A558E8" w:rsidP="00A558E8">
      <w:r>
        <w:lastRenderedPageBreak/>
        <w:t>-</w:t>
      </w:r>
      <w:r>
        <w:tab/>
        <w:t>Quản lý tài khoản: xem tổng quan trang cá nhâ, cập nhật thông tin tài khoản, quản lý đơn hàng, xem sản phẩm yêu thích, sản phẩm đã xem, xem lịch sử login.</w:t>
      </w:r>
    </w:p>
    <w:p w14:paraId="67D4C71E" w14:textId="1E355E66" w:rsidR="00A558E8" w:rsidRDefault="00557402" w:rsidP="00A558E8">
      <w:r>
        <w:t>Usecase</w:t>
      </w:r>
      <w:r w:rsidR="00A558E8">
        <w:t xml:space="preserve"> kết thúc</w:t>
      </w:r>
    </w:p>
    <w:p w14:paraId="58CE4930" w14:textId="18C1996B" w:rsidR="00502E61" w:rsidRDefault="00A558E8" w:rsidP="00502E61">
      <w:r>
        <w:t>Hậu điều kiện: các thông tin về chức năng khách hàng được cập nhật trong cơ sở dữ liệu.</w:t>
      </w:r>
    </w:p>
    <w:p w14:paraId="56274AFA" w14:textId="4B727342" w:rsidR="005F695F" w:rsidRDefault="005F695F" w:rsidP="005F695F">
      <w:pPr>
        <w:pStyle w:val="Heading2"/>
        <w:numPr>
          <w:ilvl w:val="1"/>
          <w:numId w:val="12"/>
        </w:numPr>
      </w:pPr>
      <w:bookmarkStart w:id="134" w:name="_Toc69397324"/>
      <w:r>
        <w:lastRenderedPageBreak/>
        <w:t>Biểu đồ lớp</w:t>
      </w:r>
      <w:bookmarkEnd w:id="134"/>
    </w:p>
    <w:p w14:paraId="2BF02BFA" w14:textId="77777777" w:rsidR="005F695F" w:rsidRDefault="005F695F" w:rsidP="005F695F">
      <w:pPr>
        <w:keepNext/>
      </w:pPr>
      <w:r>
        <w:rPr>
          <w:noProof/>
          <w:lang w:eastAsia="ja-JP"/>
        </w:rPr>
        <w:drawing>
          <wp:inline distT="0" distB="0" distL="0" distR="0" wp14:anchorId="6122710D" wp14:editId="34C66E23">
            <wp:extent cx="5580380" cy="7602855"/>
            <wp:effectExtent l="0" t="0" r="1270" b="0"/>
            <wp:docPr id="1018133846" name="Picture 12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1">
                      <a:extLst>
                        <a:ext uri="{28A0092B-C50C-407E-A947-70E740481C1C}">
                          <a14:useLocalDpi xmlns:a14="http://schemas.microsoft.com/office/drawing/2010/main" val="0"/>
                        </a:ext>
                      </a:extLst>
                    </a:blip>
                    <a:stretch>
                      <a:fillRect/>
                    </a:stretch>
                  </pic:blipFill>
                  <pic:spPr>
                    <a:xfrm>
                      <a:off x="0" y="0"/>
                      <a:ext cx="5580380" cy="7602855"/>
                    </a:xfrm>
                    <a:prstGeom prst="rect">
                      <a:avLst/>
                    </a:prstGeom>
                  </pic:spPr>
                </pic:pic>
              </a:graphicData>
            </a:graphic>
          </wp:inline>
        </w:drawing>
      </w:r>
    </w:p>
    <w:p w14:paraId="6CD14249" w14:textId="5813C7CD" w:rsidR="005F695F" w:rsidRDefault="005F695F" w:rsidP="005F695F">
      <w:pPr>
        <w:pStyle w:val="Caption"/>
      </w:pPr>
      <w:bookmarkStart w:id="135" w:name="_Toc78050975"/>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19</w:t>
      </w:r>
      <w:r w:rsidR="00011E65">
        <w:rPr>
          <w:noProof/>
        </w:rPr>
        <w:fldChar w:fldCharType="end"/>
      </w:r>
      <w:r>
        <w:t xml:space="preserve"> Biểu đồ lớp</w:t>
      </w:r>
      <w:bookmarkEnd w:id="135"/>
    </w:p>
    <w:p w14:paraId="32C82F89" w14:textId="6EEC27B7" w:rsidR="00282C11" w:rsidRDefault="00282C11" w:rsidP="00282C11">
      <w:pPr>
        <w:pStyle w:val="Heading2"/>
        <w:numPr>
          <w:ilvl w:val="1"/>
          <w:numId w:val="12"/>
        </w:numPr>
      </w:pPr>
      <w:bookmarkStart w:id="136" w:name="_Toc14042329"/>
      <w:bookmarkStart w:id="137" w:name="_Toc69397325"/>
      <w:bookmarkEnd w:id="81"/>
      <w:r>
        <w:lastRenderedPageBreak/>
        <w:t>Biểu đồ tuần tự</w:t>
      </w:r>
      <w:bookmarkEnd w:id="136"/>
      <w:bookmarkEnd w:id="137"/>
    </w:p>
    <w:p w14:paraId="44D45B5C" w14:textId="39C52BC8" w:rsidR="00282C11" w:rsidRDefault="00282C11" w:rsidP="00282C11">
      <w:pPr>
        <w:pStyle w:val="Heading3"/>
        <w:numPr>
          <w:ilvl w:val="2"/>
          <w:numId w:val="12"/>
        </w:numPr>
      </w:pPr>
      <w:bookmarkStart w:id="138" w:name="_Toc14042330"/>
      <w:bookmarkStart w:id="139" w:name="_Toc69397326"/>
      <w:r>
        <w:t xml:space="preserve">Biểu đồ tuần tự đăng </w:t>
      </w:r>
      <w:bookmarkEnd w:id="138"/>
      <w:r w:rsidR="00A558E8">
        <w:t>nhập</w:t>
      </w:r>
      <w:bookmarkEnd w:id="139"/>
    </w:p>
    <w:p w14:paraId="21C1A1EE" w14:textId="57535CAC" w:rsidR="00282C11" w:rsidRDefault="00A558E8" w:rsidP="00282C11">
      <w:pPr>
        <w:keepNext/>
        <w:ind w:firstLine="0"/>
        <w:jc w:val="center"/>
      </w:pPr>
      <w:r>
        <w:rPr>
          <w:noProof/>
          <w:lang w:eastAsia="ja-JP"/>
        </w:rPr>
        <w:drawing>
          <wp:inline distT="0" distB="0" distL="0" distR="0" wp14:anchorId="34170A00" wp14:editId="264B1EF9">
            <wp:extent cx="5580380" cy="2749550"/>
            <wp:effectExtent l="0" t="0" r="1270" b="0"/>
            <wp:docPr id="112" name="Picture 112"/>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2"/>
                    <a:stretch>
                      <a:fillRect/>
                    </a:stretch>
                  </pic:blipFill>
                  <pic:spPr>
                    <a:xfrm>
                      <a:off x="0" y="0"/>
                      <a:ext cx="5580380" cy="2749550"/>
                    </a:xfrm>
                    <a:prstGeom prst="rect">
                      <a:avLst/>
                    </a:prstGeom>
                  </pic:spPr>
                </pic:pic>
              </a:graphicData>
            </a:graphic>
          </wp:inline>
        </w:drawing>
      </w:r>
    </w:p>
    <w:p w14:paraId="1C6DE235" w14:textId="07DB9DF9" w:rsidR="00282C11" w:rsidRDefault="00282C11" w:rsidP="00282C11">
      <w:pPr>
        <w:pStyle w:val="Caption"/>
      </w:pPr>
      <w:bookmarkStart w:id="140" w:name="_Toc14042395"/>
      <w:bookmarkStart w:id="141" w:name="_Toc78050976"/>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20</w:t>
      </w:r>
      <w:r w:rsidR="00011E65">
        <w:rPr>
          <w:noProof/>
        </w:rPr>
        <w:fldChar w:fldCharType="end"/>
      </w:r>
      <w:r>
        <w:t xml:space="preserve"> Biểu đồ tuần tự</w:t>
      </w:r>
      <w:r w:rsidR="00A558E8">
        <w:t xml:space="preserve"> chức năng</w:t>
      </w:r>
      <w:r>
        <w:t xml:space="preserve"> đăng </w:t>
      </w:r>
      <w:bookmarkEnd w:id="140"/>
      <w:r w:rsidR="00A558E8">
        <w:t>nhập</w:t>
      </w:r>
      <w:bookmarkEnd w:id="141"/>
    </w:p>
    <w:p w14:paraId="3E8BCE51" w14:textId="0287046F" w:rsidR="00282C11" w:rsidRDefault="00282C11" w:rsidP="00282C11">
      <w:pPr>
        <w:pStyle w:val="Heading3"/>
        <w:numPr>
          <w:ilvl w:val="2"/>
          <w:numId w:val="12"/>
        </w:numPr>
      </w:pPr>
      <w:bookmarkStart w:id="142" w:name="_Toc14042331"/>
      <w:bookmarkStart w:id="143" w:name="_Toc69397327"/>
      <w:r>
        <w:t xml:space="preserve">Biểu đồ tuần tự </w:t>
      </w:r>
      <w:bookmarkEnd w:id="142"/>
      <w:r w:rsidR="00A558E8">
        <w:t>quản lý danh mục sản phẩm</w:t>
      </w:r>
      <w:bookmarkEnd w:id="143"/>
    </w:p>
    <w:p w14:paraId="1476C2B5" w14:textId="11D1A31D" w:rsidR="00282C11" w:rsidRDefault="00A558E8" w:rsidP="00282C11">
      <w:pPr>
        <w:keepNext/>
        <w:ind w:firstLine="0"/>
      </w:pPr>
      <w:r>
        <w:rPr>
          <w:noProof/>
          <w:lang w:eastAsia="ja-JP"/>
        </w:rPr>
        <w:drawing>
          <wp:inline distT="0" distB="0" distL="0" distR="0" wp14:anchorId="326B55D2" wp14:editId="07535108">
            <wp:extent cx="5580380" cy="3625850"/>
            <wp:effectExtent l="0" t="0" r="1270" b="0"/>
            <wp:docPr id="111" name="Picture 11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3"/>
                    <a:stretch>
                      <a:fillRect/>
                    </a:stretch>
                  </pic:blipFill>
                  <pic:spPr>
                    <a:xfrm>
                      <a:off x="0" y="0"/>
                      <a:ext cx="5580380" cy="3625850"/>
                    </a:xfrm>
                    <a:prstGeom prst="rect">
                      <a:avLst/>
                    </a:prstGeom>
                  </pic:spPr>
                </pic:pic>
              </a:graphicData>
            </a:graphic>
          </wp:inline>
        </w:drawing>
      </w:r>
    </w:p>
    <w:p w14:paraId="2B1865F5" w14:textId="2F0D549E" w:rsidR="00282C11" w:rsidRDefault="00282C11" w:rsidP="00282C11">
      <w:pPr>
        <w:pStyle w:val="Caption"/>
      </w:pPr>
      <w:bookmarkStart w:id="144" w:name="_Toc14042396"/>
      <w:bookmarkStart w:id="145" w:name="_Toc78050977"/>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21</w:t>
      </w:r>
      <w:r w:rsidR="00011E65">
        <w:rPr>
          <w:noProof/>
        </w:rPr>
        <w:fldChar w:fldCharType="end"/>
      </w:r>
      <w:r>
        <w:t xml:space="preserve"> Biểu đồ tuần tự</w:t>
      </w:r>
      <w:bookmarkEnd w:id="144"/>
      <w:r w:rsidR="00A558E8">
        <w:t xml:space="preserve"> quản lý danh mục sản phẩm</w:t>
      </w:r>
      <w:bookmarkEnd w:id="145"/>
    </w:p>
    <w:p w14:paraId="620C376D" w14:textId="77777777" w:rsidR="00282C11" w:rsidRDefault="00282C11" w:rsidP="00282C11"/>
    <w:p w14:paraId="09B73F1F" w14:textId="0693FDD2" w:rsidR="00282C11" w:rsidRDefault="00282C11" w:rsidP="00282C11">
      <w:pPr>
        <w:pStyle w:val="Heading3"/>
        <w:numPr>
          <w:ilvl w:val="2"/>
          <w:numId w:val="12"/>
        </w:numPr>
      </w:pPr>
      <w:bookmarkStart w:id="146" w:name="_Toc14042332"/>
      <w:bookmarkStart w:id="147" w:name="_Toc69397328"/>
      <w:r>
        <w:lastRenderedPageBreak/>
        <w:t xml:space="preserve">Biểu đồ tuần tự quản lý </w:t>
      </w:r>
      <w:bookmarkEnd w:id="146"/>
      <w:r w:rsidR="00A558E8">
        <w:t>sản phẩm</w:t>
      </w:r>
      <w:bookmarkEnd w:id="147"/>
    </w:p>
    <w:p w14:paraId="55FD38AA" w14:textId="666E19E9" w:rsidR="00282C11" w:rsidRDefault="00A558E8" w:rsidP="00282C11">
      <w:pPr>
        <w:keepNext/>
        <w:jc w:val="center"/>
      </w:pPr>
      <w:r>
        <w:rPr>
          <w:noProof/>
          <w:lang w:eastAsia="ja-JP"/>
        </w:rPr>
        <w:drawing>
          <wp:inline distT="0" distB="0" distL="0" distR="0" wp14:anchorId="28E4F4FC" wp14:editId="5B0C7E0A">
            <wp:extent cx="5580380" cy="3902710"/>
            <wp:effectExtent l="0" t="0" r="1270" b="2540"/>
            <wp:docPr id="120" name="Picture 120"/>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4"/>
                    <a:stretch>
                      <a:fillRect/>
                    </a:stretch>
                  </pic:blipFill>
                  <pic:spPr>
                    <a:xfrm>
                      <a:off x="0" y="0"/>
                      <a:ext cx="5580380" cy="3902710"/>
                    </a:xfrm>
                    <a:prstGeom prst="rect">
                      <a:avLst/>
                    </a:prstGeom>
                  </pic:spPr>
                </pic:pic>
              </a:graphicData>
            </a:graphic>
          </wp:inline>
        </w:drawing>
      </w:r>
    </w:p>
    <w:p w14:paraId="6E73B8A2" w14:textId="39570351" w:rsidR="00282C11" w:rsidRDefault="00282C11" w:rsidP="00282C11">
      <w:pPr>
        <w:pStyle w:val="Caption"/>
      </w:pPr>
      <w:bookmarkStart w:id="148" w:name="_Toc78050978"/>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22</w:t>
      </w:r>
      <w:r w:rsidR="00011E65">
        <w:rPr>
          <w:noProof/>
        </w:rPr>
        <w:fldChar w:fldCharType="end"/>
      </w:r>
      <w:r>
        <w:t xml:space="preserve"> Biểu đồ tuần tự quản lý </w:t>
      </w:r>
      <w:r w:rsidR="00A558E8">
        <w:t>sản phẩm</w:t>
      </w:r>
      <w:bookmarkEnd w:id="148"/>
    </w:p>
    <w:p w14:paraId="687F07C0" w14:textId="77777777" w:rsidR="00282C11" w:rsidRDefault="00282C11" w:rsidP="00282C11">
      <w:pPr>
        <w:keepNext/>
        <w:jc w:val="center"/>
      </w:pPr>
    </w:p>
    <w:p w14:paraId="6C5935FA" w14:textId="4DE4D903" w:rsidR="00282C11" w:rsidRDefault="00282C11" w:rsidP="00282C11">
      <w:pPr>
        <w:pStyle w:val="Heading3"/>
        <w:numPr>
          <w:ilvl w:val="2"/>
          <w:numId w:val="12"/>
        </w:numPr>
      </w:pPr>
      <w:bookmarkStart w:id="149" w:name="_Toc69397329"/>
      <w:r>
        <w:t xml:space="preserve">Biểu đồ tuần tự </w:t>
      </w:r>
      <w:r w:rsidR="00A558E8">
        <w:t>quản lý bài viết</w:t>
      </w:r>
      <w:bookmarkEnd w:id="149"/>
    </w:p>
    <w:p w14:paraId="3578A0DF" w14:textId="5D3679DF" w:rsidR="00282C11" w:rsidRPr="00C007AC" w:rsidRDefault="00A558E8" w:rsidP="00282C11">
      <w:pPr>
        <w:jc w:val="center"/>
      </w:pPr>
      <w:r>
        <w:rPr>
          <w:noProof/>
          <w:lang w:eastAsia="ja-JP"/>
        </w:rPr>
        <w:drawing>
          <wp:inline distT="0" distB="0" distL="0" distR="0" wp14:anchorId="0DEE3968" wp14:editId="576A2163">
            <wp:extent cx="5580380" cy="3329305"/>
            <wp:effectExtent l="0" t="0" r="1270" b="4445"/>
            <wp:docPr id="114" name="Picture 114"/>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55"/>
                    <a:stretch>
                      <a:fillRect/>
                    </a:stretch>
                  </pic:blipFill>
                  <pic:spPr>
                    <a:xfrm>
                      <a:off x="0" y="0"/>
                      <a:ext cx="5580380" cy="3329305"/>
                    </a:xfrm>
                    <a:prstGeom prst="rect">
                      <a:avLst/>
                    </a:prstGeom>
                  </pic:spPr>
                </pic:pic>
              </a:graphicData>
            </a:graphic>
          </wp:inline>
        </w:drawing>
      </w:r>
    </w:p>
    <w:p w14:paraId="6FC057F6" w14:textId="77777777" w:rsidR="00282C11" w:rsidRDefault="00282C11" w:rsidP="00282C11">
      <w:pPr>
        <w:keepNext/>
        <w:jc w:val="center"/>
      </w:pPr>
    </w:p>
    <w:p w14:paraId="40FB671D" w14:textId="48F9F4A2" w:rsidR="00282C11" w:rsidRDefault="00282C11" w:rsidP="00282C11">
      <w:pPr>
        <w:pStyle w:val="Caption"/>
      </w:pPr>
      <w:bookmarkStart w:id="150" w:name="_Toc14042397"/>
      <w:bookmarkStart w:id="151" w:name="_Toc78050979"/>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23</w:t>
      </w:r>
      <w:r w:rsidR="00011E65">
        <w:rPr>
          <w:noProof/>
        </w:rPr>
        <w:fldChar w:fldCharType="end"/>
      </w:r>
      <w:r>
        <w:t xml:space="preserve"> Biểu đồ tuần tự </w:t>
      </w:r>
      <w:bookmarkEnd w:id="150"/>
      <w:r w:rsidR="00A558E8">
        <w:t>quản lý bài viết</w:t>
      </w:r>
      <w:bookmarkEnd w:id="151"/>
    </w:p>
    <w:p w14:paraId="07AF88FF" w14:textId="6246165C" w:rsidR="00282C11" w:rsidRPr="00BF28A6" w:rsidRDefault="00282C11" w:rsidP="00282C11">
      <w:pPr>
        <w:pStyle w:val="Heading3"/>
        <w:numPr>
          <w:ilvl w:val="2"/>
          <w:numId w:val="12"/>
        </w:numPr>
      </w:pPr>
      <w:bookmarkStart w:id="152" w:name="_Toc69397330"/>
      <w:r>
        <w:t>Biểu đồ tuần tự</w:t>
      </w:r>
      <w:r w:rsidR="00A558E8">
        <w:t xml:space="preserve"> quản lý danh mục bài viết</w:t>
      </w:r>
      <w:bookmarkEnd w:id="152"/>
    </w:p>
    <w:p w14:paraId="742760B8" w14:textId="35D4B45E" w:rsidR="00282C11" w:rsidRDefault="00A558E8" w:rsidP="00282C11">
      <w:pPr>
        <w:keepNext/>
        <w:jc w:val="center"/>
      </w:pPr>
      <w:r>
        <w:rPr>
          <w:noProof/>
          <w:lang w:eastAsia="ja-JP"/>
        </w:rPr>
        <w:drawing>
          <wp:inline distT="0" distB="0" distL="0" distR="0" wp14:anchorId="1939A559" wp14:editId="5CF4C74D">
            <wp:extent cx="5580380" cy="3354070"/>
            <wp:effectExtent l="0" t="0" r="1270" b="0"/>
            <wp:docPr id="115" name="Picture 115"/>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6"/>
                    <a:stretch>
                      <a:fillRect/>
                    </a:stretch>
                  </pic:blipFill>
                  <pic:spPr>
                    <a:xfrm>
                      <a:off x="0" y="0"/>
                      <a:ext cx="5580380" cy="3354070"/>
                    </a:xfrm>
                    <a:prstGeom prst="rect">
                      <a:avLst/>
                    </a:prstGeom>
                  </pic:spPr>
                </pic:pic>
              </a:graphicData>
            </a:graphic>
          </wp:inline>
        </w:drawing>
      </w:r>
    </w:p>
    <w:p w14:paraId="25B67AFE" w14:textId="216CECEC" w:rsidR="00282C11" w:rsidRDefault="00282C11" w:rsidP="00282C11">
      <w:pPr>
        <w:pStyle w:val="Caption"/>
      </w:pPr>
      <w:bookmarkStart w:id="153" w:name="_Toc78050980"/>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24</w:t>
      </w:r>
      <w:r w:rsidR="00011E65">
        <w:rPr>
          <w:noProof/>
        </w:rPr>
        <w:fldChar w:fldCharType="end"/>
      </w:r>
      <w:r>
        <w:t xml:space="preserve"> Biểu đồ tuần tự </w:t>
      </w:r>
      <w:r w:rsidR="00A558E8">
        <w:t>quản lý danh mục bài viết</w:t>
      </w:r>
      <w:bookmarkEnd w:id="153"/>
    </w:p>
    <w:p w14:paraId="3F4191EA" w14:textId="3C1E05EC" w:rsidR="00C40D1D" w:rsidRPr="00BF28A6" w:rsidRDefault="00C40D1D" w:rsidP="00C40D1D">
      <w:pPr>
        <w:pStyle w:val="Heading3"/>
        <w:numPr>
          <w:ilvl w:val="2"/>
          <w:numId w:val="12"/>
        </w:numPr>
      </w:pPr>
      <w:bookmarkStart w:id="154" w:name="_Toc69397331"/>
      <w:r>
        <w:lastRenderedPageBreak/>
        <w:t>Biểu đồ tuần tự quản lý slide</w:t>
      </w:r>
      <w:bookmarkEnd w:id="154"/>
    </w:p>
    <w:p w14:paraId="51879E5D" w14:textId="36B6C083" w:rsidR="00C40D1D" w:rsidRDefault="00C40D1D" w:rsidP="00C40D1D">
      <w:pPr>
        <w:keepNext/>
        <w:jc w:val="center"/>
      </w:pPr>
      <w:r>
        <w:rPr>
          <w:noProof/>
          <w:lang w:eastAsia="ja-JP"/>
        </w:rPr>
        <w:drawing>
          <wp:inline distT="0" distB="0" distL="0" distR="0" wp14:anchorId="1C042002" wp14:editId="69017D74">
            <wp:extent cx="5580380" cy="3745865"/>
            <wp:effectExtent l="0" t="0" r="1270" b="6985"/>
            <wp:docPr id="116" name="Picture 116"/>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57"/>
                    <a:stretch>
                      <a:fillRect/>
                    </a:stretch>
                  </pic:blipFill>
                  <pic:spPr>
                    <a:xfrm>
                      <a:off x="0" y="0"/>
                      <a:ext cx="5580380" cy="3745865"/>
                    </a:xfrm>
                    <a:prstGeom prst="rect">
                      <a:avLst/>
                    </a:prstGeom>
                  </pic:spPr>
                </pic:pic>
              </a:graphicData>
            </a:graphic>
          </wp:inline>
        </w:drawing>
      </w:r>
    </w:p>
    <w:p w14:paraId="5AD34640" w14:textId="58BDA828" w:rsidR="00C40D1D" w:rsidRDefault="00C40D1D" w:rsidP="00C40D1D">
      <w:pPr>
        <w:pStyle w:val="Caption"/>
      </w:pPr>
      <w:bookmarkStart w:id="155" w:name="_Toc78050981"/>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25</w:t>
      </w:r>
      <w:r w:rsidR="00011E65">
        <w:rPr>
          <w:noProof/>
        </w:rPr>
        <w:fldChar w:fldCharType="end"/>
      </w:r>
      <w:r>
        <w:t xml:space="preserve"> Biểu đồ tuần tự quản lý slide</w:t>
      </w:r>
      <w:bookmarkEnd w:id="155"/>
    </w:p>
    <w:p w14:paraId="3E5E413D" w14:textId="1D752F2C" w:rsidR="00840034" w:rsidRPr="00840034" w:rsidRDefault="00840034" w:rsidP="00840034">
      <w:pPr>
        <w:pStyle w:val="Heading3"/>
        <w:numPr>
          <w:ilvl w:val="2"/>
          <w:numId w:val="12"/>
        </w:numPr>
      </w:pPr>
      <w:bookmarkStart w:id="156" w:name="_Toc69397332"/>
      <w:r>
        <w:t>Biểu đồ tuần tự quản lý người dùng</w:t>
      </w:r>
      <w:bookmarkEnd w:id="156"/>
    </w:p>
    <w:p w14:paraId="58048C1B" w14:textId="77777777" w:rsidR="00840034" w:rsidRDefault="00840034" w:rsidP="00E96A8E">
      <w:pPr>
        <w:keepNext/>
        <w:jc w:val="center"/>
      </w:pPr>
      <w:r w:rsidRPr="00840034">
        <w:rPr>
          <w:noProof/>
          <w:lang w:eastAsia="ja-JP"/>
        </w:rPr>
        <w:drawing>
          <wp:inline distT="0" distB="0" distL="0" distR="0" wp14:anchorId="0EBF10BF" wp14:editId="167C2E6E">
            <wp:extent cx="5580380" cy="3467735"/>
            <wp:effectExtent l="0" t="0" r="127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0380" cy="3467735"/>
                    </a:xfrm>
                    <a:prstGeom prst="rect">
                      <a:avLst/>
                    </a:prstGeom>
                  </pic:spPr>
                </pic:pic>
              </a:graphicData>
            </a:graphic>
          </wp:inline>
        </w:drawing>
      </w:r>
    </w:p>
    <w:p w14:paraId="79917092" w14:textId="32D0F640" w:rsidR="00840034" w:rsidRDefault="00840034" w:rsidP="00840034">
      <w:pPr>
        <w:pStyle w:val="Caption"/>
      </w:pPr>
      <w:bookmarkStart w:id="157" w:name="_Toc78050982"/>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26</w:t>
      </w:r>
      <w:r w:rsidR="00011E65">
        <w:rPr>
          <w:noProof/>
        </w:rPr>
        <w:fldChar w:fldCharType="end"/>
      </w:r>
      <w:r>
        <w:t xml:space="preserve"> Biểu đồ tuần tự quản lý người </w:t>
      </w:r>
      <w:r w:rsidR="00B04FE6">
        <w:t>dung</w:t>
      </w:r>
      <w:bookmarkEnd w:id="157"/>
    </w:p>
    <w:p w14:paraId="44E57BE7" w14:textId="671F95E9" w:rsidR="00B04FE6" w:rsidRPr="00B04FE6" w:rsidRDefault="00B04FE6" w:rsidP="00B04FE6">
      <w:pPr>
        <w:pStyle w:val="Heading3"/>
        <w:numPr>
          <w:ilvl w:val="2"/>
          <w:numId w:val="12"/>
        </w:numPr>
      </w:pPr>
      <w:bookmarkStart w:id="158" w:name="_Toc69397333"/>
      <w:r>
        <w:lastRenderedPageBreak/>
        <w:t>Biểu đồ tuần tự quản lý đánh giá</w:t>
      </w:r>
      <w:bookmarkEnd w:id="158"/>
    </w:p>
    <w:p w14:paraId="510E0BBE" w14:textId="77777777" w:rsidR="00B04FE6" w:rsidRDefault="00B04FE6" w:rsidP="00E96A8E">
      <w:pPr>
        <w:keepNext/>
        <w:jc w:val="center"/>
      </w:pPr>
      <w:r w:rsidRPr="00B04FE6">
        <w:rPr>
          <w:noProof/>
          <w:lang w:eastAsia="ja-JP"/>
        </w:rPr>
        <w:drawing>
          <wp:inline distT="0" distB="0" distL="0" distR="0" wp14:anchorId="718A0754" wp14:editId="78247A95">
            <wp:extent cx="5580380" cy="3364230"/>
            <wp:effectExtent l="0" t="0" r="1270" b="762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0380" cy="3364230"/>
                    </a:xfrm>
                    <a:prstGeom prst="rect">
                      <a:avLst/>
                    </a:prstGeom>
                  </pic:spPr>
                </pic:pic>
              </a:graphicData>
            </a:graphic>
          </wp:inline>
        </w:drawing>
      </w:r>
    </w:p>
    <w:p w14:paraId="048FBFAF" w14:textId="66FE8538" w:rsidR="00B04FE6" w:rsidRDefault="00B04FE6" w:rsidP="00B04FE6">
      <w:pPr>
        <w:pStyle w:val="Caption"/>
      </w:pPr>
      <w:bookmarkStart w:id="159" w:name="_Toc78050983"/>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27</w:t>
      </w:r>
      <w:r w:rsidR="00011E65">
        <w:rPr>
          <w:noProof/>
        </w:rPr>
        <w:fldChar w:fldCharType="end"/>
      </w:r>
      <w:r>
        <w:t xml:space="preserve"> Biểu đồ tuần tự quản lý đánh giá</w:t>
      </w:r>
      <w:bookmarkEnd w:id="159"/>
    </w:p>
    <w:p w14:paraId="54CB6B45" w14:textId="36ADE7A1" w:rsidR="00E96A8E" w:rsidRPr="00E96A8E" w:rsidRDefault="00E96A8E" w:rsidP="00E96A8E">
      <w:pPr>
        <w:pStyle w:val="Heading3"/>
        <w:numPr>
          <w:ilvl w:val="2"/>
          <w:numId w:val="12"/>
        </w:numPr>
      </w:pPr>
      <w:bookmarkStart w:id="160" w:name="_Toc69397334"/>
      <w:r>
        <w:t>Biểu đồ tuần tự quản lý liên hệ</w:t>
      </w:r>
      <w:bookmarkEnd w:id="160"/>
    </w:p>
    <w:p w14:paraId="1A8BD89F" w14:textId="77777777" w:rsidR="00E96A8E" w:rsidRDefault="00E96A8E" w:rsidP="00E96A8E">
      <w:pPr>
        <w:keepNext/>
        <w:jc w:val="center"/>
      </w:pPr>
      <w:r w:rsidRPr="00E96A8E">
        <w:rPr>
          <w:noProof/>
          <w:lang w:eastAsia="ja-JP"/>
        </w:rPr>
        <w:drawing>
          <wp:inline distT="0" distB="0" distL="0" distR="0" wp14:anchorId="1AF9618C" wp14:editId="370F797A">
            <wp:extent cx="5580380" cy="2702560"/>
            <wp:effectExtent l="0" t="0" r="1270" b="254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0380" cy="2702560"/>
                    </a:xfrm>
                    <a:prstGeom prst="rect">
                      <a:avLst/>
                    </a:prstGeom>
                  </pic:spPr>
                </pic:pic>
              </a:graphicData>
            </a:graphic>
          </wp:inline>
        </w:drawing>
      </w:r>
    </w:p>
    <w:p w14:paraId="214A716F" w14:textId="1649E1C6" w:rsidR="00E96A8E" w:rsidRPr="00E96A8E" w:rsidRDefault="00E96A8E" w:rsidP="00E96A8E">
      <w:pPr>
        <w:pStyle w:val="Caption"/>
      </w:pPr>
      <w:bookmarkStart w:id="161" w:name="_Toc78050984"/>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28</w:t>
      </w:r>
      <w:r w:rsidR="00011E65">
        <w:rPr>
          <w:noProof/>
        </w:rPr>
        <w:fldChar w:fldCharType="end"/>
      </w:r>
      <w:r>
        <w:t xml:space="preserve"> </w:t>
      </w:r>
      <w:r w:rsidR="00F41A8E">
        <w:t>Biểu đồ tuần tự quản lý liên hệ</w:t>
      </w:r>
      <w:bookmarkEnd w:id="161"/>
    </w:p>
    <w:p w14:paraId="5997EF6A" w14:textId="6170615D" w:rsidR="00572505" w:rsidRPr="00572505" w:rsidRDefault="00572505" w:rsidP="00572505">
      <w:pPr>
        <w:pStyle w:val="Heading3"/>
        <w:numPr>
          <w:ilvl w:val="2"/>
          <w:numId w:val="12"/>
        </w:numPr>
      </w:pPr>
      <w:bookmarkStart w:id="162" w:name="_Toc69397335"/>
      <w:r>
        <w:lastRenderedPageBreak/>
        <w:t>Biểu đồ tuần tự quản lý bình luận</w:t>
      </w:r>
      <w:bookmarkEnd w:id="162"/>
    </w:p>
    <w:p w14:paraId="2C0F385C" w14:textId="77777777" w:rsidR="00572505" w:rsidRDefault="00572505" w:rsidP="00572505">
      <w:pPr>
        <w:keepNext/>
      </w:pPr>
      <w:r w:rsidRPr="00572505">
        <w:rPr>
          <w:noProof/>
          <w:lang w:eastAsia="ja-JP"/>
        </w:rPr>
        <w:drawing>
          <wp:inline distT="0" distB="0" distL="0" distR="0" wp14:anchorId="3E73D3DC" wp14:editId="0BB46D46">
            <wp:extent cx="5580380" cy="2748915"/>
            <wp:effectExtent l="0" t="0" r="127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0380" cy="2748915"/>
                    </a:xfrm>
                    <a:prstGeom prst="rect">
                      <a:avLst/>
                    </a:prstGeom>
                  </pic:spPr>
                </pic:pic>
              </a:graphicData>
            </a:graphic>
          </wp:inline>
        </w:drawing>
      </w:r>
    </w:p>
    <w:p w14:paraId="230E863B" w14:textId="410DF13F" w:rsidR="00572505" w:rsidRPr="00572505" w:rsidRDefault="00572505" w:rsidP="00572505">
      <w:pPr>
        <w:pStyle w:val="Caption"/>
      </w:pPr>
      <w:bookmarkStart w:id="163" w:name="_Toc78050985"/>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29</w:t>
      </w:r>
      <w:r w:rsidR="00011E65">
        <w:rPr>
          <w:noProof/>
        </w:rPr>
        <w:fldChar w:fldCharType="end"/>
      </w:r>
      <w:r>
        <w:t xml:space="preserve"> Biểu đồ tuần tự quản lý bình luận</w:t>
      </w:r>
      <w:bookmarkEnd w:id="163"/>
    </w:p>
    <w:p w14:paraId="017276A8" w14:textId="3CCEE925" w:rsidR="006809F2" w:rsidRPr="00BF28A6" w:rsidRDefault="006809F2" w:rsidP="006809F2">
      <w:pPr>
        <w:pStyle w:val="Heading3"/>
        <w:numPr>
          <w:ilvl w:val="2"/>
          <w:numId w:val="12"/>
        </w:numPr>
      </w:pPr>
      <w:bookmarkStart w:id="164" w:name="_Toc69397336"/>
      <w:r>
        <w:t>Biểu đồ tuần tự quản lý thuộc tính sản phẩm</w:t>
      </w:r>
      <w:bookmarkEnd w:id="164"/>
    </w:p>
    <w:p w14:paraId="78364D25" w14:textId="77777777" w:rsidR="008A7E6A" w:rsidRDefault="008A7E6A" w:rsidP="008A7E6A">
      <w:pPr>
        <w:keepNext/>
        <w:jc w:val="center"/>
      </w:pPr>
      <w:r w:rsidRPr="006809F2">
        <w:rPr>
          <w:noProof/>
          <w:lang w:eastAsia="ja-JP"/>
        </w:rPr>
        <w:drawing>
          <wp:inline distT="0" distB="0" distL="0" distR="0" wp14:anchorId="2B1210EA" wp14:editId="6F82CB0F">
            <wp:extent cx="5783005" cy="3352800"/>
            <wp:effectExtent l="0" t="0" r="8255"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0966" cy="3369011"/>
                    </a:xfrm>
                    <a:prstGeom prst="rect">
                      <a:avLst/>
                    </a:prstGeom>
                  </pic:spPr>
                </pic:pic>
              </a:graphicData>
            </a:graphic>
          </wp:inline>
        </w:drawing>
      </w:r>
    </w:p>
    <w:p w14:paraId="1F3EC015" w14:textId="47A102C5" w:rsidR="006809F2" w:rsidRDefault="008A7E6A" w:rsidP="008A7E6A">
      <w:pPr>
        <w:pStyle w:val="Caption"/>
      </w:pPr>
      <w:bookmarkStart w:id="165" w:name="_Toc78050986"/>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30</w:t>
      </w:r>
      <w:r w:rsidR="00011E65">
        <w:rPr>
          <w:noProof/>
        </w:rPr>
        <w:fldChar w:fldCharType="end"/>
      </w:r>
      <w:r>
        <w:t xml:space="preserve"> Biểu đồ tuần tự q</w:t>
      </w:r>
      <w:r w:rsidR="00F41A8E">
        <w:t>u</w:t>
      </w:r>
      <w:r>
        <w:t>ản lý thuôc tính sản phẩm</w:t>
      </w:r>
      <w:bookmarkEnd w:id="165"/>
    </w:p>
    <w:p w14:paraId="55BAFC6B" w14:textId="77777777" w:rsidR="006809F2" w:rsidRPr="006809F2" w:rsidRDefault="006809F2" w:rsidP="006809F2"/>
    <w:p w14:paraId="3870233A" w14:textId="0780FC52" w:rsidR="00C40D1D" w:rsidRPr="00BF28A6" w:rsidRDefault="00C40D1D" w:rsidP="00C40D1D">
      <w:pPr>
        <w:pStyle w:val="Heading3"/>
        <w:numPr>
          <w:ilvl w:val="2"/>
          <w:numId w:val="12"/>
        </w:numPr>
      </w:pPr>
      <w:bookmarkStart w:id="166" w:name="_Toc69397337"/>
      <w:r>
        <w:lastRenderedPageBreak/>
        <w:t>Biểu đồ tuần tự quản lý sự kiện</w:t>
      </w:r>
      <w:bookmarkEnd w:id="166"/>
    </w:p>
    <w:p w14:paraId="41043E17" w14:textId="2B73E755" w:rsidR="00C40D1D" w:rsidRDefault="00C40D1D" w:rsidP="00C40D1D">
      <w:pPr>
        <w:keepNext/>
        <w:jc w:val="center"/>
      </w:pPr>
      <w:r>
        <w:rPr>
          <w:noProof/>
          <w:lang w:eastAsia="ja-JP"/>
        </w:rPr>
        <w:drawing>
          <wp:inline distT="0" distB="0" distL="0" distR="0" wp14:anchorId="187E725C" wp14:editId="4E8D538D">
            <wp:extent cx="5580380" cy="3672205"/>
            <wp:effectExtent l="0" t="0" r="1270" b="4445"/>
            <wp:docPr id="117" name="Picture 117"/>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63"/>
                    <a:stretch>
                      <a:fillRect/>
                    </a:stretch>
                  </pic:blipFill>
                  <pic:spPr>
                    <a:xfrm>
                      <a:off x="0" y="0"/>
                      <a:ext cx="5580380" cy="3672205"/>
                    </a:xfrm>
                    <a:prstGeom prst="rect">
                      <a:avLst/>
                    </a:prstGeom>
                  </pic:spPr>
                </pic:pic>
              </a:graphicData>
            </a:graphic>
          </wp:inline>
        </w:drawing>
      </w:r>
    </w:p>
    <w:p w14:paraId="5ACEBFE9" w14:textId="72F2FB5E" w:rsidR="00C40D1D" w:rsidRDefault="00C40D1D" w:rsidP="00C40D1D">
      <w:pPr>
        <w:pStyle w:val="Caption"/>
      </w:pPr>
      <w:bookmarkStart w:id="167" w:name="_Toc78050987"/>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31</w:t>
      </w:r>
      <w:r w:rsidR="00011E65">
        <w:rPr>
          <w:noProof/>
        </w:rPr>
        <w:fldChar w:fldCharType="end"/>
      </w:r>
      <w:r>
        <w:t xml:space="preserve"> Biểu đồ tuần tự quản lý sự kiện</w:t>
      </w:r>
      <w:bookmarkEnd w:id="167"/>
    </w:p>
    <w:p w14:paraId="372F8088" w14:textId="235466E8" w:rsidR="006809F2" w:rsidRPr="006809F2" w:rsidRDefault="006809F2" w:rsidP="006809F2"/>
    <w:p w14:paraId="212EBD1C" w14:textId="5666A30C" w:rsidR="000855A5" w:rsidRPr="00BF28A6" w:rsidRDefault="000855A5" w:rsidP="000855A5">
      <w:pPr>
        <w:pStyle w:val="Heading3"/>
        <w:numPr>
          <w:ilvl w:val="2"/>
          <w:numId w:val="12"/>
        </w:numPr>
      </w:pPr>
      <w:bookmarkStart w:id="168" w:name="_Toc69397338"/>
      <w:r>
        <w:t xml:space="preserve">Biểu đồ tuần tự quản lý </w:t>
      </w:r>
      <w:r w:rsidR="00B339AA">
        <w:t>trang tĩnh</w:t>
      </w:r>
      <w:bookmarkEnd w:id="168"/>
    </w:p>
    <w:p w14:paraId="0886A91F" w14:textId="77777777" w:rsidR="00B339AA" w:rsidRDefault="00B339AA" w:rsidP="00B339AA">
      <w:pPr>
        <w:keepNext/>
        <w:jc w:val="center"/>
      </w:pPr>
      <w:r w:rsidRPr="00B339AA">
        <w:rPr>
          <w:noProof/>
          <w:lang w:eastAsia="ja-JP"/>
        </w:rPr>
        <w:drawing>
          <wp:inline distT="0" distB="0" distL="0" distR="0" wp14:anchorId="506DFA7F" wp14:editId="0A8BA216">
            <wp:extent cx="5580380" cy="3272155"/>
            <wp:effectExtent l="0" t="0" r="1270" b="444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3272155"/>
                    </a:xfrm>
                    <a:prstGeom prst="rect">
                      <a:avLst/>
                    </a:prstGeom>
                  </pic:spPr>
                </pic:pic>
              </a:graphicData>
            </a:graphic>
          </wp:inline>
        </w:drawing>
      </w:r>
    </w:p>
    <w:p w14:paraId="5965605D" w14:textId="79ACB048" w:rsidR="000855A5" w:rsidRPr="000855A5" w:rsidRDefault="00B339AA" w:rsidP="00B339AA">
      <w:pPr>
        <w:pStyle w:val="Caption"/>
      </w:pPr>
      <w:bookmarkStart w:id="169" w:name="_Toc78050988"/>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32</w:t>
      </w:r>
      <w:r w:rsidR="00011E65">
        <w:rPr>
          <w:noProof/>
        </w:rPr>
        <w:fldChar w:fldCharType="end"/>
      </w:r>
      <w:r>
        <w:t xml:space="preserve"> Biểu đồ tuần tự quản lý trang tĩnh</w:t>
      </w:r>
      <w:bookmarkEnd w:id="169"/>
    </w:p>
    <w:p w14:paraId="44259DDA" w14:textId="79D3C6F9" w:rsidR="00C40D1D" w:rsidRPr="00BF28A6" w:rsidRDefault="00C40D1D" w:rsidP="00C40D1D">
      <w:pPr>
        <w:pStyle w:val="Heading3"/>
        <w:numPr>
          <w:ilvl w:val="2"/>
          <w:numId w:val="12"/>
        </w:numPr>
      </w:pPr>
      <w:bookmarkStart w:id="170" w:name="_Toc69397339"/>
      <w:r>
        <w:lastRenderedPageBreak/>
        <w:t>Biểu đồ tuần tự quản lý đơn hàng</w:t>
      </w:r>
      <w:bookmarkEnd w:id="170"/>
    </w:p>
    <w:p w14:paraId="722597EC" w14:textId="5553D5DF" w:rsidR="00C40D1D" w:rsidRDefault="00C40D1D" w:rsidP="00C40D1D">
      <w:pPr>
        <w:keepNext/>
        <w:jc w:val="center"/>
      </w:pPr>
      <w:r>
        <w:rPr>
          <w:noProof/>
          <w:lang w:eastAsia="ja-JP"/>
        </w:rPr>
        <w:drawing>
          <wp:inline distT="0" distB="0" distL="0" distR="0" wp14:anchorId="0C40AFE5" wp14:editId="3402EF3C">
            <wp:extent cx="5580380" cy="3609975"/>
            <wp:effectExtent l="0" t="0" r="1270" b="9525"/>
            <wp:docPr id="23" name="Picture 23"/>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5"/>
                    <a:stretch>
                      <a:fillRect/>
                    </a:stretch>
                  </pic:blipFill>
                  <pic:spPr>
                    <a:xfrm>
                      <a:off x="0" y="0"/>
                      <a:ext cx="5580380" cy="3609975"/>
                    </a:xfrm>
                    <a:prstGeom prst="rect">
                      <a:avLst/>
                    </a:prstGeom>
                  </pic:spPr>
                </pic:pic>
              </a:graphicData>
            </a:graphic>
          </wp:inline>
        </w:drawing>
      </w:r>
    </w:p>
    <w:p w14:paraId="27422FDF" w14:textId="78F79FF2" w:rsidR="00C40D1D" w:rsidRDefault="00C40D1D" w:rsidP="00C40D1D">
      <w:pPr>
        <w:pStyle w:val="Caption"/>
      </w:pPr>
      <w:bookmarkStart w:id="171" w:name="_Toc78050989"/>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33</w:t>
      </w:r>
      <w:r w:rsidR="00011E65">
        <w:rPr>
          <w:noProof/>
        </w:rPr>
        <w:fldChar w:fldCharType="end"/>
      </w:r>
      <w:r>
        <w:t xml:space="preserve"> Biểu đồ tuần tự quản lý đơn hang</w:t>
      </w:r>
      <w:bookmarkEnd w:id="171"/>
    </w:p>
    <w:p w14:paraId="514EB8EA" w14:textId="2A1875DB" w:rsidR="00C40D1D" w:rsidRPr="00BF28A6" w:rsidRDefault="00C40D1D" w:rsidP="00C40D1D">
      <w:pPr>
        <w:pStyle w:val="Heading3"/>
        <w:numPr>
          <w:ilvl w:val="2"/>
          <w:numId w:val="12"/>
        </w:numPr>
      </w:pPr>
      <w:bookmarkStart w:id="172" w:name="_Toc69397340"/>
      <w:r>
        <w:t>Biểu đồ tuần tự quản lý nhà sản xuất</w:t>
      </w:r>
      <w:bookmarkEnd w:id="172"/>
    </w:p>
    <w:p w14:paraId="5418C757" w14:textId="7AE0EC61" w:rsidR="00C40D1D" w:rsidRDefault="00C40D1D" w:rsidP="00C40D1D">
      <w:pPr>
        <w:keepNext/>
        <w:jc w:val="center"/>
      </w:pPr>
      <w:r>
        <w:rPr>
          <w:noProof/>
          <w:lang w:eastAsia="ja-JP"/>
        </w:rPr>
        <w:drawing>
          <wp:inline distT="0" distB="0" distL="0" distR="0" wp14:anchorId="21D92CA4" wp14:editId="7E574428">
            <wp:extent cx="5580380" cy="3271520"/>
            <wp:effectExtent l="0" t="0" r="1270" b="5080"/>
            <wp:docPr id="119" name="Picture 119"/>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66"/>
                    <a:stretch>
                      <a:fillRect/>
                    </a:stretch>
                  </pic:blipFill>
                  <pic:spPr>
                    <a:xfrm>
                      <a:off x="0" y="0"/>
                      <a:ext cx="5580380" cy="3271520"/>
                    </a:xfrm>
                    <a:prstGeom prst="rect">
                      <a:avLst/>
                    </a:prstGeom>
                  </pic:spPr>
                </pic:pic>
              </a:graphicData>
            </a:graphic>
          </wp:inline>
        </w:drawing>
      </w:r>
    </w:p>
    <w:p w14:paraId="55A448BE" w14:textId="4B8B1E20" w:rsidR="00C40D1D" w:rsidRDefault="00C40D1D" w:rsidP="00C40D1D">
      <w:pPr>
        <w:pStyle w:val="Caption"/>
      </w:pPr>
      <w:bookmarkStart w:id="173" w:name="_Toc78050990"/>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34</w:t>
      </w:r>
      <w:r w:rsidR="00011E65">
        <w:rPr>
          <w:noProof/>
        </w:rPr>
        <w:fldChar w:fldCharType="end"/>
      </w:r>
      <w:r>
        <w:t xml:space="preserve"> Biểu đồ tuần tự quản lý nhà sản xuất</w:t>
      </w:r>
      <w:bookmarkEnd w:id="173"/>
    </w:p>
    <w:p w14:paraId="5716575F" w14:textId="060E5369" w:rsidR="00C40D1D" w:rsidRDefault="00C40D1D" w:rsidP="00C40D1D">
      <w:pPr>
        <w:pStyle w:val="Heading2"/>
      </w:pPr>
      <w:bookmarkStart w:id="174" w:name="_Toc69397341"/>
      <w:r>
        <w:lastRenderedPageBreak/>
        <w:t>Biểu đồ hoạt động</w:t>
      </w:r>
      <w:bookmarkEnd w:id="174"/>
    </w:p>
    <w:p w14:paraId="6C5F9B9D" w14:textId="55A6162B" w:rsidR="00C40D1D" w:rsidRPr="00843791" w:rsidRDefault="00C40D1D" w:rsidP="00C40D1D">
      <w:pPr>
        <w:pStyle w:val="Heading3"/>
      </w:pPr>
      <w:bookmarkStart w:id="175" w:name="_Toc69397342"/>
      <w:r>
        <w:t>Biểu đồ hoạt động chức năng đăng nhập</w:t>
      </w:r>
      <w:bookmarkEnd w:id="175"/>
    </w:p>
    <w:p w14:paraId="43735C04" w14:textId="3A3364D2" w:rsidR="00C40D1D" w:rsidRDefault="00C40D1D" w:rsidP="00C40D1D">
      <w:pPr>
        <w:keepNext/>
        <w:jc w:val="center"/>
      </w:pPr>
      <w:r>
        <w:rPr>
          <w:noProof/>
          <w:lang w:eastAsia="ja-JP"/>
        </w:rPr>
        <w:drawing>
          <wp:inline distT="0" distB="0" distL="0" distR="0" wp14:anchorId="60AFAD9F" wp14:editId="033520EB">
            <wp:extent cx="5580380" cy="3321685"/>
            <wp:effectExtent l="0" t="0" r="1270" b="0"/>
            <wp:docPr id="45" name="Picture 45"/>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7"/>
                    <a:stretch>
                      <a:fillRect/>
                    </a:stretch>
                  </pic:blipFill>
                  <pic:spPr>
                    <a:xfrm>
                      <a:off x="0" y="0"/>
                      <a:ext cx="5580380" cy="3321685"/>
                    </a:xfrm>
                    <a:prstGeom prst="rect">
                      <a:avLst/>
                    </a:prstGeom>
                  </pic:spPr>
                </pic:pic>
              </a:graphicData>
            </a:graphic>
          </wp:inline>
        </w:drawing>
      </w:r>
    </w:p>
    <w:p w14:paraId="3B9DE6C9" w14:textId="203097EE" w:rsidR="00C40D1D" w:rsidRDefault="00C40D1D" w:rsidP="00C40D1D">
      <w:pPr>
        <w:pStyle w:val="Caption"/>
      </w:pPr>
      <w:bookmarkStart w:id="176" w:name="_Toc78050991"/>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35</w:t>
      </w:r>
      <w:r w:rsidR="00011E65">
        <w:rPr>
          <w:noProof/>
        </w:rPr>
        <w:fldChar w:fldCharType="end"/>
      </w:r>
      <w:r>
        <w:t xml:space="preserve"> Biểu đồ hoạt động chức năng đăng nhập</w:t>
      </w:r>
      <w:bookmarkEnd w:id="176"/>
    </w:p>
    <w:p w14:paraId="7FBF6DF3" w14:textId="521C1F9E" w:rsidR="00C40D1D" w:rsidRPr="00843791" w:rsidRDefault="00C40D1D" w:rsidP="00C40D1D">
      <w:pPr>
        <w:pStyle w:val="Heading3"/>
      </w:pPr>
      <w:bookmarkStart w:id="177" w:name="_Toc69397343"/>
      <w:r>
        <w:t>Biểu đồ hoạt động chức năng đăng ký</w:t>
      </w:r>
      <w:bookmarkEnd w:id="177"/>
    </w:p>
    <w:p w14:paraId="6DEA0D71" w14:textId="0679C9FE" w:rsidR="00C40D1D" w:rsidRDefault="00C40D1D" w:rsidP="00C40D1D">
      <w:pPr>
        <w:keepNext/>
        <w:jc w:val="center"/>
      </w:pPr>
      <w:r>
        <w:rPr>
          <w:noProof/>
          <w:lang w:eastAsia="ja-JP"/>
        </w:rPr>
        <w:drawing>
          <wp:inline distT="0" distB="0" distL="0" distR="0" wp14:anchorId="0946D2F1" wp14:editId="37317219">
            <wp:extent cx="5580380" cy="3561715"/>
            <wp:effectExtent l="0" t="0" r="1270" b="635"/>
            <wp:docPr id="56"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8"/>
                    <a:stretch>
                      <a:fillRect/>
                    </a:stretch>
                  </pic:blipFill>
                  <pic:spPr>
                    <a:xfrm>
                      <a:off x="0" y="0"/>
                      <a:ext cx="5580380" cy="3561715"/>
                    </a:xfrm>
                    <a:prstGeom prst="rect">
                      <a:avLst/>
                    </a:prstGeom>
                  </pic:spPr>
                </pic:pic>
              </a:graphicData>
            </a:graphic>
          </wp:inline>
        </w:drawing>
      </w:r>
    </w:p>
    <w:p w14:paraId="4712A628" w14:textId="1A92A783" w:rsidR="00C40D1D" w:rsidRDefault="00C40D1D" w:rsidP="00C40D1D">
      <w:pPr>
        <w:pStyle w:val="Caption"/>
      </w:pPr>
      <w:bookmarkStart w:id="178" w:name="_Toc78050992"/>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36</w:t>
      </w:r>
      <w:r w:rsidR="00011E65">
        <w:rPr>
          <w:noProof/>
        </w:rPr>
        <w:fldChar w:fldCharType="end"/>
      </w:r>
      <w:r>
        <w:t xml:space="preserve"> Biểu đồ hoạt động chức năng đăng ký</w:t>
      </w:r>
      <w:bookmarkEnd w:id="178"/>
    </w:p>
    <w:p w14:paraId="4BD71BD4" w14:textId="57B96356" w:rsidR="00504AC1" w:rsidRPr="00843791" w:rsidRDefault="00504AC1" w:rsidP="00504AC1">
      <w:pPr>
        <w:pStyle w:val="Heading3"/>
      </w:pPr>
      <w:bookmarkStart w:id="179" w:name="_Toc69397344"/>
      <w:r>
        <w:lastRenderedPageBreak/>
        <w:t xml:space="preserve">Biểu đồ hoạt động chức năng thêm mới </w:t>
      </w:r>
      <w:r w:rsidR="008C6CF9">
        <w:t>danh mục sản phẩm</w:t>
      </w:r>
      <w:bookmarkEnd w:id="179"/>
    </w:p>
    <w:p w14:paraId="6E867875" w14:textId="00C2F5C3" w:rsidR="0081206A" w:rsidRDefault="00B7042F" w:rsidP="00B7042F">
      <w:pPr>
        <w:keepNext/>
        <w:ind w:firstLine="0"/>
        <w:jc w:val="center"/>
      </w:pPr>
      <w:r w:rsidRPr="00B7042F">
        <w:rPr>
          <w:noProof/>
          <w:lang w:eastAsia="ja-JP"/>
        </w:rPr>
        <w:drawing>
          <wp:inline distT="0" distB="0" distL="0" distR="0" wp14:anchorId="525AFC4D" wp14:editId="2BCE3E1F">
            <wp:extent cx="4501860" cy="3369734"/>
            <wp:effectExtent l="0" t="0" r="0" b="2540"/>
            <wp:docPr id="1018133843" name="Hình ảnh 101813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4190" cy="3386448"/>
                    </a:xfrm>
                    <a:prstGeom prst="rect">
                      <a:avLst/>
                    </a:prstGeom>
                  </pic:spPr>
                </pic:pic>
              </a:graphicData>
            </a:graphic>
          </wp:inline>
        </w:drawing>
      </w:r>
    </w:p>
    <w:p w14:paraId="16537D5E" w14:textId="097D6283" w:rsidR="00504AC1" w:rsidRDefault="0081206A" w:rsidP="0081206A">
      <w:pPr>
        <w:pStyle w:val="Caption"/>
      </w:pPr>
      <w:bookmarkStart w:id="180" w:name="_Toc78050993"/>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37</w:t>
      </w:r>
      <w:r w:rsidR="00011E65">
        <w:rPr>
          <w:noProof/>
        </w:rPr>
        <w:fldChar w:fldCharType="end"/>
      </w:r>
      <w:r>
        <w:t xml:space="preserve"> Biểu đồ hoạt động chức năng thêm mới danh mục sản phẩm</w:t>
      </w:r>
      <w:bookmarkEnd w:id="180"/>
    </w:p>
    <w:p w14:paraId="1E736931" w14:textId="77777777" w:rsidR="00B7042F" w:rsidRPr="00B7042F" w:rsidRDefault="00B7042F" w:rsidP="00B7042F"/>
    <w:p w14:paraId="403DED19" w14:textId="3756E259" w:rsidR="00FC4156" w:rsidRPr="00843791" w:rsidRDefault="00FC4156" w:rsidP="00FC4156">
      <w:pPr>
        <w:pStyle w:val="Heading3"/>
      </w:pPr>
      <w:bookmarkStart w:id="181" w:name="_Toc69397345"/>
      <w:r>
        <w:t>Biểu đồ hoạt động chức năng sửa danh mục sản phẩm</w:t>
      </w:r>
      <w:bookmarkEnd w:id="181"/>
    </w:p>
    <w:p w14:paraId="7E261379" w14:textId="2F5C1377" w:rsidR="001413AE" w:rsidRDefault="007C0A28" w:rsidP="001413AE">
      <w:pPr>
        <w:keepNext/>
        <w:jc w:val="center"/>
      </w:pPr>
      <w:r w:rsidRPr="007C0A28">
        <w:rPr>
          <w:noProof/>
          <w:lang w:eastAsia="ja-JP"/>
        </w:rPr>
        <w:drawing>
          <wp:inline distT="0" distB="0" distL="0" distR="0" wp14:anchorId="7A6382CF" wp14:editId="68034C6E">
            <wp:extent cx="4216926" cy="3166533"/>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28315" cy="3175085"/>
                    </a:xfrm>
                    <a:prstGeom prst="rect">
                      <a:avLst/>
                    </a:prstGeom>
                  </pic:spPr>
                </pic:pic>
              </a:graphicData>
            </a:graphic>
          </wp:inline>
        </w:drawing>
      </w:r>
    </w:p>
    <w:p w14:paraId="22BD9F6A" w14:textId="65CBB68C" w:rsidR="00FC4156" w:rsidRDefault="001413AE" w:rsidP="001413AE">
      <w:pPr>
        <w:pStyle w:val="Caption"/>
      </w:pPr>
      <w:bookmarkStart w:id="182" w:name="_Toc78050994"/>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38</w:t>
      </w:r>
      <w:r w:rsidR="00011E65">
        <w:rPr>
          <w:noProof/>
        </w:rPr>
        <w:fldChar w:fldCharType="end"/>
      </w:r>
      <w:r>
        <w:t xml:space="preserve"> Biểu đồ hoạt động sửa danh mục sản phẩm</w:t>
      </w:r>
      <w:bookmarkEnd w:id="182"/>
    </w:p>
    <w:p w14:paraId="50CC163F" w14:textId="5D5240E4" w:rsidR="00C664C1" w:rsidRPr="00843791" w:rsidRDefault="00C664C1" w:rsidP="00C664C1">
      <w:pPr>
        <w:pStyle w:val="Heading3"/>
      </w:pPr>
      <w:bookmarkStart w:id="183" w:name="_Toc69397346"/>
      <w:r>
        <w:lastRenderedPageBreak/>
        <w:t xml:space="preserve">Biểu đồ hoạt động chức năng xóa </w:t>
      </w:r>
      <w:r w:rsidR="004306F0">
        <w:t>danh mục sản phẩm</w:t>
      </w:r>
      <w:bookmarkEnd w:id="183"/>
    </w:p>
    <w:p w14:paraId="17AE3084" w14:textId="77777777" w:rsidR="00196AA7" w:rsidRDefault="00196AA7" w:rsidP="00196AA7">
      <w:pPr>
        <w:keepNext/>
        <w:jc w:val="center"/>
      </w:pPr>
      <w:r w:rsidRPr="00196AA7">
        <w:rPr>
          <w:noProof/>
          <w:lang w:eastAsia="ja-JP"/>
        </w:rPr>
        <w:drawing>
          <wp:inline distT="0" distB="0" distL="0" distR="0" wp14:anchorId="7BB04A62" wp14:editId="4BD66BF7">
            <wp:extent cx="4690534" cy="3489612"/>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6524" cy="3494068"/>
                    </a:xfrm>
                    <a:prstGeom prst="rect">
                      <a:avLst/>
                    </a:prstGeom>
                  </pic:spPr>
                </pic:pic>
              </a:graphicData>
            </a:graphic>
          </wp:inline>
        </w:drawing>
      </w:r>
    </w:p>
    <w:p w14:paraId="407E43A2" w14:textId="703F75BF" w:rsidR="00C664C1" w:rsidRDefault="00196AA7" w:rsidP="00196AA7">
      <w:pPr>
        <w:pStyle w:val="Caption"/>
      </w:pPr>
      <w:bookmarkStart w:id="184" w:name="_Toc78050995"/>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39</w:t>
      </w:r>
      <w:r w:rsidR="00011E65">
        <w:rPr>
          <w:noProof/>
        </w:rPr>
        <w:fldChar w:fldCharType="end"/>
      </w:r>
      <w:r>
        <w:t xml:space="preserve"> Biểu đồ hoạt động chức năng </w:t>
      </w:r>
      <w:r w:rsidR="000C4198">
        <w:t>xóa danh mục sản phẩm</w:t>
      </w:r>
      <w:bookmarkEnd w:id="184"/>
    </w:p>
    <w:p w14:paraId="4633AC83" w14:textId="3E14DF86" w:rsidR="00C77F2B" w:rsidRPr="00843791" w:rsidRDefault="00C77F2B" w:rsidP="00C77F2B">
      <w:pPr>
        <w:pStyle w:val="Heading3"/>
      </w:pPr>
      <w:bookmarkStart w:id="185" w:name="_Toc69397347"/>
      <w:r>
        <w:t>Biểu đồ hoạt động chức năng thêm mới bình luận</w:t>
      </w:r>
      <w:bookmarkEnd w:id="185"/>
    </w:p>
    <w:p w14:paraId="30A0D734" w14:textId="77777777" w:rsidR="00FD7B50" w:rsidRDefault="00FD7B50" w:rsidP="00FD7B50">
      <w:pPr>
        <w:keepNext/>
        <w:jc w:val="center"/>
      </w:pPr>
      <w:r w:rsidRPr="00FD7B50">
        <w:rPr>
          <w:noProof/>
          <w:lang w:eastAsia="ja-JP"/>
        </w:rPr>
        <w:drawing>
          <wp:inline distT="0" distB="0" distL="0" distR="0" wp14:anchorId="688C6065" wp14:editId="7214448B">
            <wp:extent cx="4434840" cy="3343288"/>
            <wp:effectExtent l="0" t="0" r="3810" b="9525"/>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39124" cy="3346517"/>
                    </a:xfrm>
                    <a:prstGeom prst="rect">
                      <a:avLst/>
                    </a:prstGeom>
                  </pic:spPr>
                </pic:pic>
              </a:graphicData>
            </a:graphic>
          </wp:inline>
        </w:drawing>
      </w:r>
    </w:p>
    <w:p w14:paraId="476DE931" w14:textId="7A396422" w:rsidR="00C77F2B" w:rsidRDefault="00FD7B50" w:rsidP="00FD7B50">
      <w:pPr>
        <w:pStyle w:val="Caption"/>
      </w:pPr>
      <w:bookmarkStart w:id="186" w:name="_Toc78050996"/>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40</w:t>
      </w:r>
      <w:r w:rsidR="00011E65">
        <w:rPr>
          <w:noProof/>
        </w:rPr>
        <w:fldChar w:fldCharType="end"/>
      </w:r>
      <w:r>
        <w:t xml:space="preserve"> Biểu đồ hoạt động chức năng thêm mới bình luận</w:t>
      </w:r>
      <w:bookmarkEnd w:id="186"/>
    </w:p>
    <w:p w14:paraId="79C2EE0F" w14:textId="77777777" w:rsidR="00C77F2B" w:rsidRPr="00C77F2B" w:rsidRDefault="00C77F2B" w:rsidP="00C77F2B"/>
    <w:p w14:paraId="484DBC3D" w14:textId="5DA2934C" w:rsidR="00467A2B" w:rsidRPr="00843791" w:rsidRDefault="00467A2B" w:rsidP="00467A2B">
      <w:pPr>
        <w:pStyle w:val="Heading3"/>
      </w:pPr>
      <w:bookmarkStart w:id="187" w:name="_Toc69397348"/>
      <w:r>
        <w:lastRenderedPageBreak/>
        <w:t>Biểu đồ hoạt động chức năng xóa bình luận</w:t>
      </w:r>
      <w:bookmarkEnd w:id="187"/>
    </w:p>
    <w:p w14:paraId="72BAAEF8" w14:textId="4B31BD3D" w:rsidR="00467A2B" w:rsidRDefault="00A00FFB" w:rsidP="00B7042F">
      <w:pPr>
        <w:keepNext/>
        <w:ind w:firstLine="0"/>
        <w:jc w:val="center"/>
      </w:pPr>
      <w:r w:rsidRPr="00A00FFB">
        <w:rPr>
          <w:noProof/>
          <w:lang w:eastAsia="ja-JP"/>
        </w:rPr>
        <w:drawing>
          <wp:inline distT="0" distB="0" distL="0" distR="0" wp14:anchorId="4E35B490" wp14:editId="4C15E3D0">
            <wp:extent cx="4632960" cy="3420419"/>
            <wp:effectExtent l="0" t="0" r="0" b="889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37624" cy="3423862"/>
                    </a:xfrm>
                    <a:prstGeom prst="rect">
                      <a:avLst/>
                    </a:prstGeom>
                  </pic:spPr>
                </pic:pic>
              </a:graphicData>
            </a:graphic>
          </wp:inline>
        </w:drawing>
      </w:r>
    </w:p>
    <w:p w14:paraId="693B4FD7" w14:textId="02BF0990" w:rsidR="00467A2B" w:rsidRDefault="00467A2B" w:rsidP="00467A2B">
      <w:pPr>
        <w:pStyle w:val="Caption"/>
      </w:pPr>
      <w:bookmarkStart w:id="188" w:name="_Toc78050997"/>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41</w:t>
      </w:r>
      <w:r w:rsidR="00011E65">
        <w:rPr>
          <w:noProof/>
        </w:rPr>
        <w:fldChar w:fldCharType="end"/>
      </w:r>
      <w:r>
        <w:t xml:space="preserve"> Biểu đồ hoạt động chức năng xóa bình luận</w:t>
      </w:r>
      <w:bookmarkEnd w:id="188"/>
    </w:p>
    <w:p w14:paraId="6E312403" w14:textId="3CF00FC4" w:rsidR="00FD7B50" w:rsidRPr="00843791" w:rsidRDefault="00FD7B50" w:rsidP="00FD7B50">
      <w:pPr>
        <w:pStyle w:val="Heading3"/>
      </w:pPr>
      <w:bookmarkStart w:id="189" w:name="_Toc69397349"/>
      <w:r>
        <w:t>Biểu đồ hoạt động chức năng thêm mới đánh giá</w:t>
      </w:r>
      <w:bookmarkEnd w:id="189"/>
    </w:p>
    <w:p w14:paraId="5B7E81E9" w14:textId="77777777" w:rsidR="00C85E38" w:rsidRDefault="005C6BA8" w:rsidP="00B7042F">
      <w:pPr>
        <w:keepNext/>
        <w:ind w:firstLine="0"/>
        <w:jc w:val="center"/>
      </w:pPr>
      <w:r w:rsidRPr="005C6BA8">
        <w:rPr>
          <w:noProof/>
          <w:lang w:eastAsia="ja-JP"/>
        </w:rPr>
        <w:drawing>
          <wp:inline distT="0" distB="0" distL="0" distR="0" wp14:anchorId="5A7B714B" wp14:editId="458D0FB9">
            <wp:extent cx="4404360" cy="3475174"/>
            <wp:effectExtent l="0" t="0" r="0" b="0"/>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13275" cy="3482208"/>
                    </a:xfrm>
                    <a:prstGeom prst="rect">
                      <a:avLst/>
                    </a:prstGeom>
                  </pic:spPr>
                </pic:pic>
              </a:graphicData>
            </a:graphic>
          </wp:inline>
        </w:drawing>
      </w:r>
    </w:p>
    <w:p w14:paraId="6E3F724F" w14:textId="45F3EDF3" w:rsidR="00FD7B50" w:rsidRDefault="00C85E38" w:rsidP="00C85E38">
      <w:pPr>
        <w:pStyle w:val="Caption"/>
      </w:pPr>
      <w:bookmarkStart w:id="190" w:name="_Toc78050998"/>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42</w:t>
      </w:r>
      <w:r w:rsidR="00011E65">
        <w:rPr>
          <w:noProof/>
        </w:rPr>
        <w:fldChar w:fldCharType="end"/>
      </w:r>
      <w:r>
        <w:t xml:space="preserve"> </w:t>
      </w:r>
      <w:r w:rsidRPr="00C85E38">
        <w:t>Biểu đồ hoạt động chức năng thêm mới đánh giá</w:t>
      </w:r>
      <w:bookmarkEnd w:id="190"/>
    </w:p>
    <w:p w14:paraId="060430B5" w14:textId="4B0CC39F" w:rsidR="00C85E38" w:rsidRPr="00843791" w:rsidRDefault="00C85E38" w:rsidP="00C85E38">
      <w:pPr>
        <w:pStyle w:val="Heading3"/>
      </w:pPr>
      <w:bookmarkStart w:id="191" w:name="_Toc69397350"/>
      <w:r>
        <w:lastRenderedPageBreak/>
        <w:t>Biểu đồ hoạt động chức năng xóa đánh giá</w:t>
      </w:r>
      <w:bookmarkEnd w:id="191"/>
    </w:p>
    <w:p w14:paraId="0C4747D8" w14:textId="77777777" w:rsidR="00F869A3" w:rsidRDefault="00F869A3" w:rsidP="00B7042F">
      <w:pPr>
        <w:keepNext/>
        <w:ind w:firstLine="0"/>
        <w:jc w:val="center"/>
      </w:pPr>
      <w:r w:rsidRPr="00F869A3">
        <w:rPr>
          <w:noProof/>
          <w:lang w:eastAsia="ja-JP"/>
        </w:rPr>
        <w:drawing>
          <wp:inline distT="0" distB="0" distL="0" distR="0" wp14:anchorId="5FF2EC2D" wp14:editId="090B5A61">
            <wp:extent cx="4434840" cy="3327644"/>
            <wp:effectExtent l="0" t="0" r="3810" b="6350"/>
            <wp:docPr id="1018133826" name="Hình ảnh 101813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46405" cy="3336322"/>
                    </a:xfrm>
                    <a:prstGeom prst="rect">
                      <a:avLst/>
                    </a:prstGeom>
                  </pic:spPr>
                </pic:pic>
              </a:graphicData>
            </a:graphic>
          </wp:inline>
        </w:drawing>
      </w:r>
    </w:p>
    <w:p w14:paraId="69CD3BBC" w14:textId="5DBAA5CE" w:rsidR="00C85E38" w:rsidRDefault="00F869A3" w:rsidP="00F869A3">
      <w:pPr>
        <w:pStyle w:val="Caption"/>
      </w:pPr>
      <w:bookmarkStart w:id="192" w:name="_Toc78050999"/>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43</w:t>
      </w:r>
      <w:r w:rsidR="00011E65">
        <w:rPr>
          <w:noProof/>
        </w:rPr>
        <w:fldChar w:fldCharType="end"/>
      </w:r>
      <w:r>
        <w:t xml:space="preserve"> </w:t>
      </w:r>
      <w:r w:rsidRPr="00F869A3">
        <w:t xml:space="preserve">Biểu đồ hoạt động chức năng </w:t>
      </w:r>
      <w:r>
        <w:t>xóa đánh giá</w:t>
      </w:r>
      <w:bookmarkEnd w:id="192"/>
    </w:p>
    <w:p w14:paraId="784A2DCD" w14:textId="77777777" w:rsidR="00C664C1" w:rsidRPr="00C664C1" w:rsidRDefault="00C664C1" w:rsidP="00C664C1"/>
    <w:p w14:paraId="28B198C1" w14:textId="77777777" w:rsidR="00FC4156" w:rsidRPr="00FC4156" w:rsidRDefault="00FC4156" w:rsidP="00FC4156"/>
    <w:p w14:paraId="3AAAF71E" w14:textId="77777777" w:rsidR="00504AC1" w:rsidRPr="00504AC1" w:rsidRDefault="00504AC1" w:rsidP="00504AC1"/>
    <w:p w14:paraId="717FF5D8" w14:textId="55321647" w:rsidR="00C40D1D" w:rsidRPr="00843791" w:rsidRDefault="00C40D1D" w:rsidP="00C40D1D">
      <w:pPr>
        <w:pStyle w:val="Heading3"/>
      </w:pPr>
      <w:bookmarkStart w:id="193" w:name="_Toc69397351"/>
      <w:r>
        <w:t>Biểu đồ hoạt động chức năng thêm mới bài viết</w:t>
      </w:r>
      <w:bookmarkEnd w:id="193"/>
    </w:p>
    <w:p w14:paraId="550745F8" w14:textId="4B3C3387" w:rsidR="00C40D1D" w:rsidRDefault="00C40D1D" w:rsidP="00B7042F">
      <w:pPr>
        <w:keepNext/>
        <w:ind w:firstLine="0"/>
        <w:jc w:val="center"/>
      </w:pPr>
      <w:r>
        <w:rPr>
          <w:noProof/>
          <w:lang w:eastAsia="ja-JP"/>
        </w:rPr>
        <w:drawing>
          <wp:inline distT="0" distB="0" distL="0" distR="0" wp14:anchorId="5F91AB3E" wp14:editId="0E44CB11">
            <wp:extent cx="4555067" cy="3014134"/>
            <wp:effectExtent l="0" t="0" r="0" b="0"/>
            <wp:docPr id="49" name="Picture 49"/>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76"/>
                    <a:stretch>
                      <a:fillRect/>
                    </a:stretch>
                  </pic:blipFill>
                  <pic:spPr>
                    <a:xfrm>
                      <a:off x="0" y="0"/>
                      <a:ext cx="4568158" cy="3022796"/>
                    </a:xfrm>
                    <a:prstGeom prst="rect">
                      <a:avLst/>
                    </a:prstGeom>
                  </pic:spPr>
                </pic:pic>
              </a:graphicData>
            </a:graphic>
          </wp:inline>
        </w:drawing>
      </w:r>
    </w:p>
    <w:p w14:paraId="13142785" w14:textId="544839D5" w:rsidR="00C40D1D" w:rsidRDefault="00C40D1D" w:rsidP="00C40D1D">
      <w:pPr>
        <w:pStyle w:val="Caption"/>
      </w:pPr>
      <w:bookmarkStart w:id="194" w:name="_Toc78051000"/>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44</w:t>
      </w:r>
      <w:r w:rsidR="00011E65">
        <w:rPr>
          <w:noProof/>
        </w:rPr>
        <w:fldChar w:fldCharType="end"/>
      </w:r>
      <w:r>
        <w:t xml:space="preserve"> Biểu đồ hoạt động chức năng thêm mới bài viết</w:t>
      </w:r>
      <w:bookmarkEnd w:id="194"/>
    </w:p>
    <w:p w14:paraId="56DC2A52" w14:textId="5974AF95" w:rsidR="006A60FA" w:rsidRPr="00843791" w:rsidRDefault="006A60FA" w:rsidP="006A60FA">
      <w:pPr>
        <w:pStyle w:val="Heading3"/>
      </w:pPr>
      <w:bookmarkStart w:id="195" w:name="_Toc69397352"/>
      <w:r>
        <w:lastRenderedPageBreak/>
        <w:t>Biểu đồ hoạt động chức năng thêm mới slide</w:t>
      </w:r>
      <w:bookmarkEnd w:id="195"/>
    </w:p>
    <w:p w14:paraId="03B885F1" w14:textId="1782F87E" w:rsidR="00597EBA" w:rsidRDefault="00B7042F" w:rsidP="00B7042F">
      <w:pPr>
        <w:keepNext/>
        <w:ind w:firstLine="0"/>
        <w:jc w:val="center"/>
      </w:pPr>
      <w:r w:rsidRPr="00B7042F">
        <w:rPr>
          <w:noProof/>
          <w:lang w:eastAsia="ja-JP"/>
        </w:rPr>
        <w:drawing>
          <wp:inline distT="0" distB="0" distL="0" distR="0" wp14:anchorId="1683A562" wp14:editId="11AED75D">
            <wp:extent cx="4593466" cy="3420533"/>
            <wp:effectExtent l="0" t="0" r="0" b="8890"/>
            <wp:docPr id="1018133844" name="Hình ảnh 1018133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11268" cy="3433790"/>
                    </a:xfrm>
                    <a:prstGeom prst="rect">
                      <a:avLst/>
                    </a:prstGeom>
                  </pic:spPr>
                </pic:pic>
              </a:graphicData>
            </a:graphic>
          </wp:inline>
        </w:drawing>
      </w:r>
    </w:p>
    <w:p w14:paraId="5750694C" w14:textId="68964806" w:rsidR="006A60FA" w:rsidRDefault="00597EBA" w:rsidP="00597EBA">
      <w:pPr>
        <w:pStyle w:val="Caption"/>
      </w:pPr>
      <w:bookmarkStart w:id="196" w:name="_Toc78051001"/>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45</w:t>
      </w:r>
      <w:r w:rsidR="00011E65">
        <w:rPr>
          <w:noProof/>
        </w:rPr>
        <w:fldChar w:fldCharType="end"/>
      </w:r>
      <w:r>
        <w:t xml:space="preserve"> Biểu đồ hoạt động thêm mới slide</w:t>
      </w:r>
      <w:bookmarkEnd w:id="196"/>
    </w:p>
    <w:p w14:paraId="136A2DC2" w14:textId="48C36A6F" w:rsidR="00597EBA" w:rsidRPr="00843791" w:rsidRDefault="00597EBA" w:rsidP="00597EBA">
      <w:pPr>
        <w:pStyle w:val="Heading3"/>
      </w:pPr>
      <w:bookmarkStart w:id="197" w:name="_Toc69397353"/>
      <w:r>
        <w:t>Biểu đồ hoạt động chức năng sửa slide</w:t>
      </w:r>
      <w:bookmarkEnd w:id="197"/>
    </w:p>
    <w:p w14:paraId="1CE9EC8B" w14:textId="4FABFAE6" w:rsidR="00597EBA" w:rsidRDefault="00B7042F" w:rsidP="00B7042F">
      <w:pPr>
        <w:keepNext/>
        <w:ind w:firstLine="0"/>
        <w:jc w:val="center"/>
      </w:pPr>
      <w:r w:rsidRPr="00B7042F">
        <w:rPr>
          <w:noProof/>
          <w:lang w:eastAsia="ja-JP"/>
        </w:rPr>
        <w:drawing>
          <wp:inline distT="0" distB="0" distL="0" distR="0" wp14:anchorId="13C52B90" wp14:editId="236F5A5C">
            <wp:extent cx="4335377" cy="3234267"/>
            <wp:effectExtent l="0" t="0" r="8255" b="4445"/>
            <wp:docPr id="1018133845" name="Hình ảnh 1018133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5962" cy="3242164"/>
                    </a:xfrm>
                    <a:prstGeom prst="rect">
                      <a:avLst/>
                    </a:prstGeom>
                  </pic:spPr>
                </pic:pic>
              </a:graphicData>
            </a:graphic>
          </wp:inline>
        </w:drawing>
      </w:r>
    </w:p>
    <w:p w14:paraId="4D716CDD" w14:textId="6E012ADF" w:rsidR="00597EBA" w:rsidRDefault="00597EBA" w:rsidP="00597EBA">
      <w:pPr>
        <w:pStyle w:val="Caption"/>
      </w:pPr>
      <w:bookmarkStart w:id="198" w:name="_Toc78051002"/>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46</w:t>
      </w:r>
      <w:r w:rsidR="00011E65">
        <w:rPr>
          <w:noProof/>
        </w:rPr>
        <w:fldChar w:fldCharType="end"/>
      </w:r>
      <w:r>
        <w:t xml:space="preserve"> Biểu đồ hoạt động sửa slide</w:t>
      </w:r>
      <w:bookmarkEnd w:id="198"/>
    </w:p>
    <w:p w14:paraId="49AC0CD5" w14:textId="43059F9F" w:rsidR="009338CF" w:rsidRPr="00843791" w:rsidRDefault="009338CF" w:rsidP="009338CF">
      <w:pPr>
        <w:pStyle w:val="Heading3"/>
      </w:pPr>
      <w:bookmarkStart w:id="199" w:name="_Toc69397354"/>
      <w:r>
        <w:lastRenderedPageBreak/>
        <w:t>Biểu đồ hoạt động chức năng xóa slide</w:t>
      </w:r>
      <w:bookmarkEnd w:id="199"/>
    </w:p>
    <w:p w14:paraId="22219CAF" w14:textId="77777777" w:rsidR="003356E5" w:rsidRDefault="00775BF7" w:rsidP="00B7042F">
      <w:pPr>
        <w:keepNext/>
        <w:ind w:firstLine="540"/>
      </w:pPr>
      <w:r w:rsidRPr="00775BF7">
        <w:rPr>
          <w:noProof/>
          <w:lang w:eastAsia="ja-JP"/>
        </w:rPr>
        <w:drawing>
          <wp:inline distT="0" distB="0" distL="0" distR="0" wp14:anchorId="60A76BB9" wp14:editId="27358A25">
            <wp:extent cx="4892824" cy="3640667"/>
            <wp:effectExtent l="0" t="0" r="3175" b="0"/>
            <wp:docPr id="1018133835" name="Hình ảnh 101813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25033" cy="3664633"/>
                    </a:xfrm>
                    <a:prstGeom prst="rect">
                      <a:avLst/>
                    </a:prstGeom>
                  </pic:spPr>
                </pic:pic>
              </a:graphicData>
            </a:graphic>
          </wp:inline>
        </w:drawing>
      </w:r>
    </w:p>
    <w:p w14:paraId="68752BA1" w14:textId="7F17D5E4" w:rsidR="009338CF" w:rsidRDefault="003356E5" w:rsidP="003356E5">
      <w:pPr>
        <w:pStyle w:val="Caption"/>
      </w:pPr>
      <w:bookmarkStart w:id="200" w:name="_Toc78051003"/>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47</w:t>
      </w:r>
      <w:r w:rsidR="00011E65">
        <w:rPr>
          <w:noProof/>
        </w:rPr>
        <w:fldChar w:fldCharType="end"/>
      </w:r>
      <w:r>
        <w:t xml:space="preserve"> Biểu đồ hoạt động xóa slide</w:t>
      </w:r>
      <w:bookmarkEnd w:id="200"/>
    </w:p>
    <w:p w14:paraId="49407A99" w14:textId="77777777" w:rsidR="009338CF" w:rsidRPr="009338CF" w:rsidRDefault="009338CF" w:rsidP="009338CF"/>
    <w:p w14:paraId="06DFE837" w14:textId="58C17F95" w:rsidR="006A60FA" w:rsidRDefault="006A60FA" w:rsidP="006A60FA"/>
    <w:p w14:paraId="7739E70B" w14:textId="77777777" w:rsidR="00597EBA" w:rsidRPr="006A60FA" w:rsidRDefault="00597EBA" w:rsidP="006A60FA"/>
    <w:p w14:paraId="762C03BD" w14:textId="0EF74F66" w:rsidR="00C40D1D" w:rsidRPr="00843791" w:rsidRDefault="00C40D1D" w:rsidP="00C40D1D">
      <w:pPr>
        <w:pStyle w:val="Heading3"/>
      </w:pPr>
      <w:bookmarkStart w:id="201" w:name="_Toc69397355"/>
      <w:r>
        <w:t>Biểu đồ hoạt động chức năng sửa bài viết</w:t>
      </w:r>
      <w:bookmarkEnd w:id="201"/>
    </w:p>
    <w:p w14:paraId="119868AB" w14:textId="16DD0AF3" w:rsidR="00C40D1D" w:rsidRDefault="00C40D1D" w:rsidP="00B7042F">
      <w:pPr>
        <w:keepNext/>
        <w:ind w:firstLine="0"/>
        <w:jc w:val="center"/>
      </w:pPr>
      <w:r>
        <w:rPr>
          <w:noProof/>
          <w:lang w:eastAsia="ja-JP"/>
        </w:rPr>
        <w:drawing>
          <wp:inline distT="0" distB="0" distL="0" distR="0" wp14:anchorId="38F9D57C" wp14:editId="22FA1DA3">
            <wp:extent cx="4580466" cy="2717800"/>
            <wp:effectExtent l="0" t="0" r="0" b="6350"/>
            <wp:docPr id="74" name="Picture 74"/>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80"/>
                    <a:stretch>
                      <a:fillRect/>
                    </a:stretch>
                  </pic:blipFill>
                  <pic:spPr>
                    <a:xfrm>
                      <a:off x="0" y="0"/>
                      <a:ext cx="4594863" cy="2726342"/>
                    </a:xfrm>
                    <a:prstGeom prst="rect">
                      <a:avLst/>
                    </a:prstGeom>
                  </pic:spPr>
                </pic:pic>
              </a:graphicData>
            </a:graphic>
          </wp:inline>
        </w:drawing>
      </w:r>
    </w:p>
    <w:p w14:paraId="1EF4171A" w14:textId="23207E10" w:rsidR="00C40D1D" w:rsidRDefault="00C40D1D" w:rsidP="00C40D1D">
      <w:pPr>
        <w:pStyle w:val="Caption"/>
      </w:pPr>
      <w:bookmarkStart w:id="202" w:name="_Toc78051004"/>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48</w:t>
      </w:r>
      <w:r w:rsidR="00011E65">
        <w:rPr>
          <w:noProof/>
        </w:rPr>
        <w:fldChar w:fldCharType="end"/>
      </w:r>
      <w:r>
        <w:t xml:space="preserve"> Biểu đồ hoạt động chức năng sửa bài viết</w:t>
      </w:r>
      <w:bookmarkEnd w:id="202"/>
    </w:p>
    <w:p w14:paraId="1B105A64" w14:textId="3EE49494" w:rsidR="00C40D1D" w:rsidRPr="00843791" w:rsidRDefault="00C40D1D" w:rsidP="00C40D1D">
      <w:pPr>
        <w:pStyle w:val="Heading3"/>
      </w:pPr>
      <w:bookmarkStart w:id="203" w:name="_Toc69397356"/>
      <w:r>
        <w:lastRenderedPageBreak/>
        <w:t>Biểu đồ hoạt động chức năng xóa bài viết</w:t>
      </w:r>
      <w:bookmarkEnd w:id="203"/>
    </w:p>
    <w:p w14:paraId="5D687F79" w14:textId="430FE0BA" w:rsidR="00C40D1D" w:rsidRDefault="00C40D1D" w:rsidP="00B7042F">
      <w:pPr>
        <w:keepNext/>
        <w:ind w:firstLine="0"/>
        <w:jc w:val="center"/>
      </w:pPr>
      <w:r>
        <w:rPr>
          <w:noProof/>
          <w:lang w:eastAsia="ja-JP"/>
        </w:rPr>
        <w:drawing>
          <wp:inline distT="0" distB="0" distL="0" distR="0" wp14:anchorId="532D26F8" wp14:editId="377373BB">
            <wp:extent cx="4673600" cy="2980267"/>
            <wp:effectExtent l="0" t="0" r="0" b="0"/>
            <wp:docPr id="76" name="Picture 76"/>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1"/>
                    <a:stretch>
                      <a:fillRect/>
                    </a:stretch>
                  </pic:blipFill>
                  <pic:spPr>
                    <a:xfrm>
                      <a:off x="0" y="0"/>
                      <a:ext cx="4677447" cy="2982720"/>
                    </a:xfrm>
                    <a:prstGeom prst="rect">
                      <a:avLst/>
                    </a:prstGeom>
                  </pic:spPr>
                </pic:pic>
              </a:graphicData>
            </a:graphic>
          </wp:inline>
        </w:drawing>
      </w:r>
    </w:p>
    <w:p w14:paraId="18963FB2" w14:textId="7D6849CE" w:rsidR="00C40D1D" w:rsidRDefault="00C40D1D" w:rsidP="00C40D1D">
      <w:pPr>
        <w:pStyle w:val="Caption"/>
      </w:pPr>
      <w:bookmarkStart w:id="204" w:name="_Toc78051005"/>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49</w:t>
      </w:r>
      <w:r w:rsidR="00011E65">
        <w:rPr>
          <w:noProof/>
        </w:rPr>
        <w:fldChar w:fldCharType="end"/>
      </w:r>
      <w:r>
        <w:t xml:space="preserve"> Biểu đồ hoạt động chức năng xóa bài viết</w:t>
      </w:r>
      <w:bookmarkEnd w:id="204"/>
    </w:p>
    <w:p w14:paraId="6FB80A29" w14:textId="309A475F" w:rsidR="00C40D1D" w:rsidRPr="00843791" w:rsidRDefault="00C40D1D" w:rsidP="00C40D1D">
      <w:pPr>
        <w:pStyle w:val="Heading3"/>
      </w:pPr>
      <w:bookmarkStart w:id="205" w:name="_Toc69397357"/>
      <w:r>
        <w:t>Biểu đồ hoạt động chức năng thêm mới sản phẩm</w:t>
      </w:r>
      <w:bookmarkEnd w:id="205"/>
    </w:p>
    <w:p w14:paraId="026AB591" w14:textId="1C7E082E" w:rsidR="00C40D1D" w:rsidRDefault="00C40D1D" w:rsidP="00B7042F">
      <w:pPr>
        <w:keepNext/>
        <w:ind w:firstLine="0"/>
        <w:jc w:val="center"/>
      </w:pPr>
      <w:r>
        <w:rPr>
          <w:noProof/>
          <w:lang w:eastAsia="ja-JP"/>
        </w:rPr>
        <w:drawing>
          <wp:inline distT="0" distB="0" distL="0" distR="0" wp14:anchorId="2A0CA01C" wp14:editId="26C8BB7A">
            <wp:extent cx="4690533" cy="3293534"/>
            <wp:effectExtent l="0" t="0" r="0" b="2540"/>
            <wp:docPr id="70" name="Picture 70"/>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2"/>
                    <a:stretch>
                      <a:fillRect/>
                    </a:stretch>
                  </pic:blipFill>
                  <pic:spPr>
                    <a:xfrm>
                      <a:off x="0" y="0"/>
                      <a:ext cx="4695729" cy="3297182"/>
                    </a:xfrm>
                    <a:prstGeom prst="rect">
                      <a:avLst/>
                    </a:prstGeom>
                  </pic:spPr>
                </pic:pic>
              </a:graphicData>
            </a:graphic>
          </wp:inline>
        </w:drawing>
      </w:r>
    </w:p>
    <w:p w14:paraId="52C43A17" w14:textId="485C71BA" w:rsidR="00C40D1D" w:rsidRDefault="00C40D1D" w:rsidP="00C40D1D">
      <w:pPr>
        <w:pStyle w:val="Caption"/>
      </w:pPr>
      <w:bookmarkStart w:id="206" w:name="_Toc78051006"/>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50</w:t>
      </w:r>
      <w:r w:rsidR="00011E65">
        <w:rPr>
          <w:noProof/>
        </w:rPr>
        <w:fldChar w:fldCharType="end"/>
      </w:r>
      <w:r>
        <w:t xml:space="preserve"> Biểu đồ hoạt động chức năng thêm mới sản phẩm</w:t>
      </w:r>
      <w:bookmarkEnd w:id="206"/>
    </w:p>
    <w:p w14:paraId="3F7419AF" w14:textId="799AB512" w:rsidR="00B74D14" w:rsidRPr="00843791" w:rsidRDefault="00B74D14" w:rsidP="00B74D14">
      <w:pPr>
        <w:pStyle w:val="Heading3"/>
      </w:pPr>
      <w:bookmarkStart w:id="207" w:name="_Toc69397358"/>
      <w:r>
        <w:lastRenderedPageBreak/>
        <w:t>Biểu đồ hoạt động chức năng sửa sản phẩm</w:t>
      </w:r>
      <w:bookmarkEnd w:id="207"/>
    </w:p>
    <w:p w14:paraId="640A268A" w14:textId="1F1A1509" w:rsidR="00B74D14" w:rsidRDefault="00B74D14" w:rsidP="00B7042F">
      <w:pPr>
        <w:keepNext/>
        <w:ind w:firstLine="0"/>
        <w:jc w:val="center"/>
      </w:pPr>
      <w:r>
        <w:rPr>
          <w:noProof/>
          <w:lang w:eastAsia="ja-JP"/>
        </w:rPr>
        <w:drawing>
          <wp:inline distT="0" distB="0" distL="0" distR="0" wp14:anchorId="46A5AFC5" wp14:editId="73D8DE88">
            <wp:extent cx="4885266" cy="3158066"/>
            <wp:effectExtent l="0" t="0" r="0" b="4445"/>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3"/>
                    <a:stretch>
                      <a:fillRect/>
                    </a:stretch>
                  </pic:blipFill>
                  <pic:spPr>
                    <a:xfrm>
                      <a:off x="0" y="0"/>
                      <a:ext cx="4888478" cy="3160142"/>
                    </a:xfrm>
                    <a:prstGeom prst="rect">
                      <a:avLst/>
                    </a:prstGeom>
                  </pic:spPr>
                </pic:pic>
              </a:graphicData>
            </a:graphic>
          </wp:inline>
        </w:drawing>
      </w:r>
    </w:p>
    <w:p w14:paraId="74755F69" w14:textId="3C329904" w:rsidR="00B74D14" w:rsidRDefault="00B74D14" w:rsidP="00B74D14">
      <w:pPr>
        <w:pStyle w:val="Caption"/>
      </w:pPr>
      <w:bookmarkStart w:id="208" w:name="_Toc78051007"/>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51</w:t>
      </w:r>
      <w:r w:rsidR="00011E65">
        <w:rPr>
          <w:noProof/>
        </w:rPr>
        <w:fldChar w:fldCharType="end"/>
      </w:r>
      <w:r>
        <w:t xml:space="preserve"> Biểu đồ hoạt động chức năng sửa sản phẩm</w:t>
      </w:r>
      <w:bookmarkEnd w:id="208"/>
    </w:p>
    <w:p w14:paraId="6330AD89" w14:textId="4CFF69D0" w:rsidR="00B74D14" w:rsidRPr="00843791" w:rsidRDefault="00B74D14" w:rsidP="00B74D14">
      <w:pPr>
        <w:pStyle w:val="Heading3"/>
      </w:pPr>
      <w:bookmarkStart w:id="209" w:name="_Toc69397359"/>
      <w:r>
        <w:t>Biểu đồ hoạt động chức năng xóa sản phẩm</w:t>
      </w:r>
      <w:bookmarkEnd w:id="209"/>
    </w:p>
    <w:p w14:paraId="5D7E4685" w14:textId="418121E9" w:rsidR="00B74D14" w:rsidRDefault="00B74D14" w:rsidP="00B7042F">
      <w:pPr>
        <w:keepNext/>
        <w:ind w:firstLine="0"/>
        <w:jc w:val="center"/>
      </w:pPr>
      <w:r>
        <w:rPr>
          <w:noProof/>
          <w:lang w:eastAsia="ja-JP"/>
        </w:rPr>
        <w:drawing>
          <wp:inline distT="0" distB="0" distL="0" distR="0" wp14:anchorId="11FED245" wp14:editId="6EB43817">
            <wp:extent cx="4064000" cy="3361267"/>
            <wp:effectExtent l="0" t="0" r="0" b="0"/>
            <wp:docPr id="109" name="Picture 109"/>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4">
                      <a:extLst>
                        <a:ext uri="{28A0092B-C50C-407E-A947-70E740481C1C}">
                          <a14:useLocalDpi xmlns:a14="http://schemas.microsoft.com/office/drawing/2010/main" val="0"/>
                        </a:ext>
                      </a:extLst>
                    </a:blip>
                    <a:stretch>
                      <a:fillRect/>
                    </a:stretch>
                  </pic:blipFill>
                  <pic:spPr>
                    <a:xfrm>
                      <a:off x="0" y="0"/>
                      <a:ext cx="4074041" cy="3369572"/>
                    </a:xfrm>
                    <a:prstGeom prst="rect">
                      <a:avLst/>
                    </a:prstGeom>
                  </pic:spPr>
                </pic:pic>
              </a:graphicData>
            </a:graphic>
          </wp:inline>
        </w:drawing>
      </w:r>
    </w:p>
    <w:p w14:paraId="50644FC8" w14:textId="73E040F1" w:rsidR="00B74D14" w:rsidRDefault="00B74D14" w:rsidP="00B74D14">
      <w:pPr>
        <w:pStyle w:val="Caption"/>
      </w:pPr>
      <w:bookmarkStart w:id="210" w:name="_Toc78051008"/>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52</w:t>
      </w:r>
      <w:r w:rsidR="00011E65">
        <w:rPr>
          <w:noProof/>
        </w:rPr>
        <w:fldChar w:fldCharType="end"/>
      </w:r>
      <w:r>
        <w:t xml:space="preserve"> Biểu đồ hoạt động chức năng xóa sản phẩm</w:t>
      </w:r>
      <w:bookmarkEnd w:id="210"/>
    </w:p>
    <w:p w14:paraId="533E08D7" w14:textId="34D91103" w:rsidR="00B74D14" w:rsidRPr="00843791" w:rsidRDefault="00B74D14" w:rsidP="00B74D14">
      <w:pPr>
        <w:pStyle w:val="Heading3"/>
      </w:pPr>
      <w:bookmarkStart w:id="211" w:name="_Toc69397360"/>
      <w:r>
        <w:lastRenderedPageBreak/>
        <w:t>Biểu đồ hoạt động chức năng xóa người dùng</w:t>
      </w:r>
      <w:bookmarkEnd w:id="211"/>
    </w:p>
    <w:p w14:paraId="0DE5F334" w14:textId="1ED98C38" w:rsidR="00B74D14" w:rsidRDefault="00B74D14" w:rsidP="00B7042F">
      <w:pPr>
        <w:keepNext/>
        <w:ind w:firstLine="0"/>
        <w:jc w:val="center"/>
      </w:pPr>
      <w:r>
        <w:rPr>
          <w:noProof/>
          <w:lang w:eastAsia="ja-JP"/>
        </w:rPr>
        <w:drawing>
          <wp:inline distT="0" distB="0" distL="0" distR="0" wp14:anchorId="1AE5129E" wp14:editId="3A43E893">
            <wp:extent cx="5317067" cy="3386667"/>
            <wp:effectExtent l="0" t="0" r="0" b="4445"/>
            <wp:docPr id="110" name="Picture 110"/>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85">
                      <a:extLst>
                        <a:ext uri="{28A0092B-C50C-407E-A947-70E740481C1C}">
                          <a14:useLocalDpi xmlns:a14="http://schemas.microsoft.com/office/drawing/2010/main" val="0"/>
                        </a:ext>
                      </a:extLst>
                    </a:blip>
                    <a:stretch>
                      <a:fillRect/>
                    </a:stretch>
                  </pic:blipFill>
                  <pic:spPr>
                    <a:xfrm>
                      <a:off x="0" y="0"/>
                      <a:ext cx="5321091" cy="3389230"/>
                    </a:xfrm>
                    <a:prstGeom prst="rect">
                      <a:avLst/>
                    </a:prstGeom>
                  </pic:spPr>
                </pic:pic>
              </a:graphicData>
            </a:graphic>
          </wp:inline>
        </w:drawing>
      </w:r>
    </w:p>
    <w:p w14:paraId="49AFD63A" w14:textId="2E2E75F1" w:rsidR="00B74D14" w:rsidRDefault="00B74D14" w:rsidP="00B74D14">
      <w:pPr>
        <w:pStyle w:val="Caption"/>
      </w:pPr>
      <w:bookmarkStart w:id="212" w:name="_Toc78051009"/>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53</w:t>
      </w:r>
      <w:r w:rsidR="00011E65">
        <w:rPr>
          <w:noProof/>
        </w:rPr>
        <w:fldChar w:fldCharType="end"/>
      </w:r>
      <w:r>
        <w:t xml:space="preserve"> Biểu đồ hoạt động chức năng xóa người dùng</w:t>
      </w:r>
      <w:bookmarkEnd w:id="212"/>
    </w:p>
    <w:p w14:paraId="2E61893E" w14:textId="2D93F26C" w:rsidR="00B74D14" w:rsidRPr="00843791" w:rsidRDefault="00B74D14" w:rsidP="00B74D14">
      <w:pPr>
        <w:pStyle w:val="Heading3"/>
      </w:pPr>
      <w:bookmarkStart w:id="213" w:name="_Toc69397361"/>
      <w:r>
        <w:t>Biểu đồ hoạt động chức năng xử lý đơn hàng</w:t>
      </w:r>
      <w:bookmarkEnd w:id="213"/>
    </w:p>
    <w:p w14:paraId="6EDAD79A" w14:textId="7166456A" w:rsidR="00B74D14" w:rsidRDefault="00B74D14" w:rsidP="00523D8E">
      <w:pPr>
        <w:keepNext/>
        <w:jc w:val="center"/>
      </w:pPr>
      <w:r>
        <w:rPr>
          <w:noProof/>
          <w:lang w:eastAsia="ja-JP"/>
        </w:rPr>
        <w:drawing>
          <wp:inline distT="0" distB="0" distL="0" distR="0" wp14:anchorId="7B81DECD" wp14:editId="36A5F514">
            <wp:extent cx="5580380" cy="2672080"/>
            <wp:effectExtent l="0" t="0" r="1270" b="0"/>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86"/>
                    <a:stretch>
                      <a:fillRect/>
                    </a:stretch>
                  </pic:blipFill>
                  <pic:spPr>
                    <a:xfrm>
                      <a:off x="0" y="0"/>
                      <a:ext cx="5580380" cy="2672080"/>
                    </a:xfrm>
                    <a:prstGeom prst="rect">
                      <a:avLst/>
                    </a:prstGeom>
                  </pic:spPr>
                </pic:pic>
              </a:graphicData>
            </a:graphic>
          </wp:inline>
        </w:drawing>
      </w:r>
    </w:p>
    <w:p w14:paraId="5C8E251B" w14:textId="5A7F2157" w:rsidR="00B74D14" w:rsidRDefault="00B74D14" w:rsidP="00B74D14">
      <w:pPr>
        <w:pStyle w:val="Caption"/>
      </w:pPr>
      <w:bookmarkStart w:id="214" w:name="_Toc78051010"/>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54</w:t>
      </w:r>
      <w:r w:rsidR="00011E65">
        <w:rPr>
          <w:noProof/>
        </w:rPr>
        <w:fldChar w:fldCharType="end"/>
      </w:r>
      <w:r>
        <w:t xml:space="preserve"> Biểu đồ hoạt động chức năng xử lý đơn hàng</w:t>
      </w:r>
      <w:bookmarkEnd w:id="214"/>
    </w:p>
    <w:p w14:paraId="0D647D89" w14:textId="77777777" w:rsidR="00B74D14" w:rsidRPr="00B74D14" w:rsidRDefault="00B74D14" w:rsidP="00B74D14"/>
    <w:p w14:paraId="2788A023" w14:textId="77777777" w:rsidR="00B74D14" w:rsidRPr="00B74D14" w:rsidRDefault="00B74D14" w:rsidP="00B74D14"/>
    <w:p w14:paraId="7F7CDA65" w14:textId="6956855F" w:rsidR="00975A15" w:rsidRDefault="00975A15" w:rsidP="00975A15">
      <w:pPr>
        <w:pStyle w:val="Heading2"/>
      </w:pPr>
      <w:bookmarkStart w:id="215" w:name="_Toc69397362"/>
      <w:r>
        <w:lastRenderedPageBreak/>
        <w:t>Mô hình thực thể liên kết</w:t>
      </w:r>
      <w:bookmarkEnd w:id="215"/>
    </w:p>
    <w:p w14:paraId="119A86DB" w14:textId="78462907" w:rsidR="001E1043" w:rsidRPr="005F695F" w:rsidRDefault="005F695F" w:rsidP="005F695F">
      <w:pPr>
        <w:ind w:firstLine="0"/>
        <w:rPr>
          <w:b/>
          <w:bCs/>
        </w:rPr>
      </w:pPr>
      <w:r>
        <w:rPr>
          <w:noProof/>
          <w:lang w:eastAsia="ja-JP"/>
        </w:rPr>
        <w:drawing>
          <wp:inline distT="0" distB="0" distL="0" distR="0" wp14:anchorId="1D746F3D" wp14:editId="4A996E73">
            <wp:extent cx="5580380" cy="7620000"/>
            <wp:effectExtent l="0" t="0" r="1270" b="0"/>
            <wp:docPr id="1018133847" name="Hình ảnh 1018133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93080" cy="7637342"/>
                    </a:xfrm>
                    <a:prstGeom prst="rect">
                      <a:avLst/>
                    </a:prstGeom>
                    <a:noFill/>
                    <a:ln>
                      <a:noFill/>
                    </a:ln>
                  </pic:spPr>
                </pic:pic>
              </a:graphicData>
            </a:graphic>
          </wp:inline>
        </w:drawing>
      </w:r>
    </w:p>
    <w:p w14:paraId="070541C0" w14:textId="1F866F76" w:rsidR="00C40D1D" w:rsidRPr="00C40D1D" w:rsidRDefault="001E1043" w:rsidP="001E1043">
      <w:pPr>
        <w:pStyle w:val="Caption"/>
      </w:pPr>
      <w:bookmarkStart w:id="216" w:name="_Toc78051011"/>
      <w:r>
        <w:t xml:space="preserve">Hình </w:t>
      </w:r>
      <w:r w:rsidR="00011E65">
        <w:rPr>
          <w:noProof/>
        </w:rPr>
        <w:fldChar w:fldCharType="begin"/>
      </w:r>
      <w:r w:rsidR="00011E65">
        <w:rPr>
          <w:noProof/>
        </w:rPr>
        <w:instrText xml:space="preserve"> STYLEREF 1 \s </w:instrText>
      </w:r>
      <w:r w:rsidR="00011E65">
        <w:rPr>
          <w:noProof/>
        </w:rPr>
        <w:fldChar w:fldCharType="separate"/>
      </w:r>
      <w:r w:rsidR="003623C8">
        <w:rPr>
          <w:noProof/>
        </w:rPr>
        <w:t>3</w:t>
      </w:r>
      <w:r w:rsidR="00011E65">
        <w:rPr>
          <w:noProof/>
        </w:rPr>
        <w:fldChar w:fldCharType="end"/>
      </w:r>
      <w:r w:rsidR="003623C8">
        <w:noBreakHyphen/>
      </w:r>
      <w:r w:rsidR="00011E65">
        <w:rPr>
          <w:noProof/>
        </w:rPr>
        <w:fldChar w:fldCharType="begin"/>
      </w:r>
      <w:r w:rsidR="00011E65">
        <w:rPr>
          <w:noProof/>
        </w:rPr>
        <w:instrText xml:space="preserve"> SEQ Hình \* ARABIC \s 1 </w:instrText>
      </w:r>
      <w:r w:rsidR="00011E65">
        <w:rPr>
          <w:noProof/>
        </w:rPr>
        <w:fldChar w:fldCharType="separate"/>
      </w:r>
      <w:r w:rsidR="003623C8">
        <w:rPr>
          <w:noProof/>
        </w:rPr>
        <w:t>55</w:t>
      </w:r>
      <w:r w:rsidR="00011E65">
        <w:rPr>
          <w:noProof/>
        </w:rPr>
        <w:fldChar w:fldCharType="end"/>
      </w:r>
      <w:r>
        <w:t xml:space="preserve"> Mô hình thực thể liên kết</w:t>
      </w:r>
      <w:bookmarkEnd w:id="216"/>
    </w:p>
    <w:p w14:paraId="45466088" w14:textId="2C51097B" w:rsidR="00282C11" w:rsidRDefault="005B19AD" w:rsidP="00282C11">
      <w:pPr>
        <w:pStyle w:val="Heading2"/>
      </w:pPr>
      <w:bookmarkStart w:id="217" w:name="_Toc69397363"/>
      <w:r>
        <w:lastRenderedPageBreak/>
        <w:t>Cơ sở dữ liệu</w:t>
      </w:r>
      <w:bookmarkEnd w:id="217"/>
    </w:p>
    <w:p w14:paraId="18A9DC39" w14:textId="47BE3128" w:rsidR="00B74D14" w:rsidRDefault="00B74D14" w:rsidP="00E34E62">
      <w:pPr>
        <w:pStyle w:val="Heading3"/>
      </w:pPr>
      <w:bookmarkStart w:id="218" w:name="_Toc69397364"/>
      <w:r>
        <w:t>Danh sách các đối tượng</w:t>
      </w:r>
      <w:bookmarkEnd w:id="218"/>
    </w:p>
    <w:p w14:paraId="36660B6C" w14:textId="6620B06D" w:rsidR="00C01D5F" w:rsidRDefault="00C01D5F" w:rsidP="00C01D5F">
      <w:pPr>
        <w:pStyle w:val="Caption"/>
        <w:keepNext/>
      </w:pPr>
      <w:bookmarkStart w:id="219" w:name="_Toc69397575"/>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17</w:t>
      </w:r>
      <w:r w:rsidR="00011E65">
        <w:rPr>
          <w:noProof/>
        </w:rPr>
        <w:fldChar w:fldCharType="end"/>
      </w:r>
      <w:r w:rsidR="00E34E62">
        <w:t xml:space="preserve"> </w:t>
      </w:r>
      <w:r w:rsidR="00E34E62" w:rsidRPr="00E34E62">
        <w:t>Lớp thực thể user</w:t>
      </w:r>
      <w:bookmarkEnd w:id="21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6"/>
        <w:gridCol w:w="2247"/>
        <w:gridCol w:w="5717"/>
      </w:tblGrid>
      <w:tr w:rsidR="00B74D14" w:rsidRPr="00975A15" w14:paraId="7B80364B" w14:textId="77777777" w:rsidTr="00B74D14">
        <w:trPr>
          <w:tblHeader/>
        </w:trPr>
        <w:tc>
          <w:tcPr>
            <w:tcW w:w="706"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5B6CE4CE" w14:textId="77777777" w:rsidR="00B74D14" w:rsidRPr="00975A15" w:rsidRDefault="00B74D14">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247"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7B928AF3" w14:textId="77777777" w:rsidR="00B74D14" w:rsidRPr="00975A15" w:rsidRDefault="00B74D14">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5717" w:type="dxa"/>
            <w:tcBorders>
              <w:top w:val="single" w:sz="4" w:space="0" w:color="auto"/>
              <w:left w:val="single" w:sz="4" w:space="0" w:color="auto"/>
              <w:bottom w:val="single" w:sz="4" w:space="0" w:color="auto"/>
              <w:right w:val="single" w:sz="4" w:space="0" w:color="auto"/>
            </w:tcBorders>
            <w:shd w:val="clear" w:color="auto" w:fill="D5DCE4"/>
            <w:vAlign w:val="center"/>
            <w:hideMark/>
          </w:tcPr>
          <w:p w14:paraId="3FE97D7F" w14:textId="77777777" w:rsidR="00B74D14" w:rsidRPr="00975A15" w:rsidRDefault="00B74D14">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B74D14" w:rsidRPr="00975A15" w14:paraId="15A0C848"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00AFCE31"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w:t>
            </w:r>
          </w:p>
        </w:tc>
        <w:tc>
          <w:tcPr>
            <w:tcW w:w="2247" w:type="dxa"/>
            <w:tcBorders>
              <w:top w:val="single" w:sz="4" w:space="0" w:color="auto"/>
              <w:left w:val="single" w:sz="4" w:space="0" w:color="auto"/>
              <w:bottom w:val="single" w:sz="4" w:space="0" w:color="auto"/>
              <w:right w:val="single" w:sz="4" w:space="0" w:color="auto"/>
            </w:tcBorders>
            <w:vAlign w:val="center"/>
            <w:hideMark/>
          </w:tcPr>
          <w:p w14:paraId="7385D37D"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Admins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700F4A42"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tài khoản admin</w:t>
            </w:r>
          </w:p>
        </w:tc>
      </w:tr>
      <w:tr w:rsidR="00B74D14" w:rsidRPr="00975A15" w14:paraId="61F67AC9"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543020D6"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2</w:t>
            </w:r>
          </w:p>
        </w:tc>
        <w:tc>
          <w:tcPr>
            <w:tcW w:w="2247" w:type="dxa"/>
            <w:tcBorders>
              <w:top w:val="single" w:sz="4" w:space="0" w:color="auto"/>
              <w:left w:val="single" w:sz="4" w:space="0" w:color="auto"/>
              <w:bottom w:val="single" w:sz="4" w:space="0" w:color="auto"/>
              <w:right w:val="single" w:sz="4" w:space="0" w:color="auto"/>
            </w:tcBorders>
            <w:vAlign w:val="center"/>
            <w:hideMark/>
          </w:tcPr>
          <w:p w14:paraId="556891CD"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Articles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27AE3A12"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bài viết</w:t>
            </w:r>
          </w:p>
        </w:tc>
      </w:tr>
      <w:tr w:rsidR="00B74D14" w:rsidRPr="00975A15" w14:paraId="1C95069E"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47D15E57"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3</w:t>
            </w:r>
          </w:p>
        </w:tc>
        <w:tc>
          <w:tcPr>
            <w:tcW w:w="2247" w:type="dxa"/>
            <w:tcBorders>
              <w:top w:val="single" w:sz="4" w:space="0" w:color="auto"/>
              <w:left w:val="single" w:sz="4" w:space="0" w:color="auto"/>
              <w:bottom w:val="single" w:sz="4" w:space="0" w:color="auto"/>
              <w:right w:val="single" w:sz="4" w:space="0" w:color="auto"/>
            </w:tcBorders>
            <w:vAlign w:val="center"/>
            <w:hideMark/>
          </w:tcPr>
          <w:p w14:paraId="461D09F8"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Attributes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63144B2E"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thuộc tính</w:t>
            </w:r>
          </w:p>
        </w:tc>
      </w:tr>
      <w:tr w:rsidR="00B74D14" w:rsidRPr="00975A15" w14:paraId="520FA8A8"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10112F45"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4</w:t>
            </w:r>
          </w:p>
        </w:tc>
        <w:tc>
          <w:tcPr>
            <w:tcW w:w="2247" w:type="dxa"/>
            <w:tcBorders>
              <w:top w:val="single" w:sz="4" w:space="0" w:color="auto"/>
              <w:left w:val="single" w:sz="4" w:space="0" w:color="auto"/>
              <w:bottom w:val="single" w:sz="4" w:space="0" w:color="auto"/>
              <w:right w:val="single" w:sz="4" w:space="0" w:color="auto"/>
            </w:tcBorders>
            <w:vAlign w:val="center"/>
            <w:hideMark/>
          </w:tcPr>
          <w:p w14:paraId="7E4F1658"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Categories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3B193B95"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danh mục sản phẩm</w:t>
            </w:r>
          </w:p>
        </w:tc>
      </w:tr>
      <w:tr w:rsidR="00B74D14" w:rsidRPr="00975A15" w14:paraId="4C3E7ABB"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3DC61397"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5</w:t>
            </w:r>
          </w:p>
        </w:tc>
        <w:tc>
          <w:tcPr>
            <w:tcW w:w="2247" w:type="dxa"/>
            <w:tcBorders>
              <w:top w:val="single" w:sz="4" w:space="0" w:color="auto"/>
              <w:left w:val="single" w:sz="4" w:space="0" w:color="auto"/>
              <w:bottom w:val="single" w:sz="4" w:space="0" w:color="auto"/>
              <w:right w:val="single" w:sz="4" w:space="0" w:color="auto"/>
            </w:tcBorders>
            <w:vAlign w:val="center"/>
            <w:hideMark/>
          </w:tcPr>
          <w:p w14:paraId="72EA6A89"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Comments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2605EC14"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bình luận</w:t>
            </w:r>
          </w:p>
        </w:tc>
      </w:tr>
      <w:tr w:rsidR="00B74D14" w:rsidRPr="00975A15" w14:paraId="2921C4DB"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13F72C02"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6</w:t>
            </w:r>
          </w:p>
        </w:tc>
        <w:tc>
          <w:tcPr>
            <w:tcW w:w="2247" w:type="dxa"/>
            <w:tcBorders>
              <w:top w:val="single" w:sz="4" w:space="0" w:color="auto"/>
              <w:left w:val="single" w:sz="4" w:space="0" w:color="auto"/>
              <w:bottom w:val="single" w:sz="4" w:space="0" w:color="auto"/>
              <w:right w:val="single" w:sz="4" w:space="0" w:color="auto"/>
            </w:tcBorders>
            <w:vAlign w:val="center"/>
            <w:hideMark/>
          </w:tcPr>
          <w:p w14:paraId="0C5FF490"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Contacts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5835F5C1"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liên hệ</w:t>
            </w:r>
          </w:p>
        </w:tc>
      </w:tr>
      <w:tr w:rsidR="00B74D14" w:rsidRPr="00975A15" w14:paraId="4ADC5992"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0F89D3F0"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7</w:t>
            </w:r>
          </w:p>
        </w:tc>
        <w:tc>
          <w:tcPr>
            <w:tcW w:w="2247" w:type="dxa"/>
            <w:tcBorders>
              <w:top w:val="single" w:sz="4" w:space="0" w:color="auto"/>
              <w:left w:val="single" w:sz="4" w:space="0" w:color="auto"/>
              <w:bottom w:val="single" w:sz="4" w:space="0" w:color="auto"/>
              <w:right w:val="single" w:sz="4" w:space="0" w:color="auto"/>
            </w:tcBorders>
            <w:vAlign w:val="center"/>
            <w:hideMark/>
          </w:tcPr>
          <w:p w14:paraId="35945184"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Events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1607F8B1"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sự kiện</w:t>
            </w:r>
          </w:p>
        </w:tc>
      </w:tr>
      <w:tr w:rsidR="00B74D14" w:rsidRPr="00975A15" w14:paraId="58D1B89D"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02650385"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8</w:t>
            </w:r>
          </w:p>
        </w:tc>
        <w:tc>
          <w:tcPr>
            <w:tcW w:w="2247" w:type="dxa"/>
            <w:tcBorders>
              <w:top w:val="single" w:sz="4" w:space="0" w:color="auto"/>
              <w:left w:val="single" w:sz="4" w:space="0" w:color="auto"/>
              <w:bottom w:val="single" w:sz="4" w:space="0" w:color="auto"/>
              <w:right w:val="single" w:sz="4" w:space="0" w:color="auto"/>
            </w:tcBorders>
            <w:vAlign w:val="center"/>
            <w:hideMark/>
          </w:tcPr>
          <w:p w14:paraId="7844B1BF"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Keywords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7E63E193"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từ khóa</w:t>
            </w:r>
          </w:p>
        </w:tc>
      </w:tr>
      <w:tr w:rsidR="00B74D14" w:rsidRPr="00975A15" w14:paraId="5155EEDE"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00A454C0"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9</w:t>
            </w:r>
          </w:p>
        </w:tc>
        <w:tc>
          <w:tcPr>
            <w:tcW w:w="2247" w:type="dxa"/>
            <w:tcBorders>
              <w:top w:val="single" w:sz="4" w:space="0" w:color="auto"/>
              <w:left w:val="single" w:sz="4" w:space="0" w:color="auto"/>
              <w:bottom w:val="single" w:sz="4" w:space="0" w:color="auto"/>
              <w:right w:val="single" w:sz="4" w:space="0" w:color="auto"/>
            </w:tcBorders>
            <w:vAlign w:val="center"/>
            <w:hideMark/>
          </w:tcPr>
          <w:p w14:paraId="3B540AF0"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Menus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22347414"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danh mục bài viết</w:t>
            </w:r>
          </w:p>
        </w:tc>
      </w:tr>
      <w:tr w:rsidR="00B74D14" w:rsidRPr="00975A15" w14:paraId="6DDDF6A1"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68B99F0D"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10</w:t>
            </w:r>
          </w:p>
        </w:tc>
        <w:tc>
          <w:tcPr>
            <w:tcW w:w="2247" w:type="dxa"/>
            <w:tcBorders>
              <w:top w:val="single" w:sz="4" w:space="0" w:color="auto"/>
              <w:left w:val="single" w:sz="4" w:space="0" w:color="auto"/>
              <w:bottom w:val="single" w:sz="4" w:space="0" w:color="auto"/>
              <w:right w:val="single" w:sz="4" w:space="0" w:color="auto"/>
            </w:tcBorders>
            <w:vAlign w:val="center"/>
            <w:hideMark/>
          </w:tcPr>
          <w:p w14:paraId="34179ED9"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Orders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0935BE9B"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đơn hàng</w:t>
            </w:r>
          </w:p>
        </w:tc>
      </w:tr>
      <w:tr w:rsidR="00B74D14" w:rsidRPr="00975A15" w14:paraId="51210CB0"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774B72C6"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11</w:t>
            </w:r>
          </w:p>
        </w:tc>
        <w:tc>
          <w:tcPr>
            <w:tcW w:w="2247" w:type="dxa"/>
            <w:tcBorders>
              <w:top w:val="single" w:sz="4" w:space="0" w:color="auto"/>
              <w:left w:val="single" w:sz="4" w:space="0" w:color="auto"/>
              <w:bottom w:val="single" w:sz="4" w:space="0" w:color="auto"/>
              <w:right w:val="single" w:sz="4" w:space="0" w:color="auto"/>
            </w:tcBorders>
            <w:vAlign w:val="center"/>
            <w:hideMark/>
          </w:tcPr>
          <w:p w14:paraId="247F128A"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Producer</w:t>
            </w:r>
          </w:p>
        </w:tc>
        <w:tc>
          <w:tcPr>
            <w:tcW w:w="5717" w:type="dxa"/>
            <w:tcBorders>
              <w:top w:val="single" w:sz="4" w:space="0" w:color="auto"/>
              <w:left w:val="single" w:sz="4" w:space="0" w:color="auto"/>
              <w:bottom w:val="single" w:sz="4" w:space="0" w:color="auto"/>
              <w:right w:val="single" w:sz="4" w:space="0" w:color="auto"/>
            </w:tcBorders>
            <w:vAlign w:val="center"/>
            <w:hideMark/>
          </w:tcPr>
          <w:p w14:paraId="39F6EE4F"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nhà sản xuất</w:t>
            </w:r>
          </w:p>
        </w:tc>
      </w:tr>
      <w:tr w:rsidR="00B74D14" w:rsidRPr="00975A15" w14:paraId="4A640D0F"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7BF09A6B"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12</w:t>
            </w:r>
          </w:p>
        </w:tc>
        <w:tc>
          <w:tcPr>
            <w:tcW w:w="2247" w:type="dxa"/>
            <w:tcBorders>
              <w:top w:val="single" w:sz="4" w:space="0" w:color="auto"/>
              <w:left w:val="single" w:sz="4" w:space="0" w:color="auto"/>
              <w:bottom w:val="single" w:sz="4" w:space="0" w:color="auto"/>
              <w:right w:val="single" w:sz="4" w:space="0" w:color="auto"/>
            </w:tcBorders>
            <w:vAlign w:val="center"/>
            <w:hideMark/>
          </w:tcPr>
          <w:p w14:paraId="5860FCF2"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Products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1BD4B658"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sản phẩm</w:t>
            </w:r>
          </w:p>
        </w:tc>
      </w:tr>
      <w:tr w:rsidR="00B74D14" w:rsidRPr="00975A15" w14:paraId="3330C0F7"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7B55D009"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13</w:t>
            </w:r>
          </w:p>
        </w:tc>
        <w:tc>
          <w:tcPr>
            <w:tcW w:w="2247" w:type="dxa"/>
            <w:tcBorders>
              <w:top w:val="single" w:sz="4" w:space="0" w:color="auto"/>
              <w:left w:val="single" w:sz="4" w:space="0" w:color="auto"/>
              <w:bottom w:val="single" w:sz="4" w:space="0" w:color="auto"/>
              <w:right w:val="single" w:sz="4" w:space="0" w:color="auto"/>
            </w:tcBorders>
            <w:vAlign w:val="center"/>
            <w:hideMark/>
          </w:tcPr>
          <w:p w14:paraId="261AF670"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Products_attributes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736CE241"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thuộc tính của sản phẩm</w:t>
            </w:r>
          </w:p>
        </w:tc>
      </w:tr>
      <w:tr w:rsidR="00B74D14" w:rsidRPr="00975A15" w14:paraId="2DA75FEE"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70678630"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14</w:t>
            </w:r>
          </w:p>
        </w:tc>
        <w:tc>
          <w:tcPr>
            <w:tcW w:w="2247" w:type="dxa"/>
            <w:tcBorders>
              <w:top w:val="single" w:sz="4" w:space="0" w:color="auto"/>
              <w:left w:val="single" w:sz="4" w:space="0" w:color="auto"/>
              <w:bottom w:val="single" w:sz="4" w:space="0" w:color="auto"/>
              <w:right w:val="single" w:sz="4" w:space="0" w:color="auto"/>
            </w:tcBorders>
            <w:vAlign w:val="center"/>
            <w:hideMark/>
          </w:tcPr>
          <w:p w14:paraId="4E93E40F"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Product_images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1AA100C6"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ảnh của sản phẩm</w:t>
            </w:r>
          </w:p>
        </w:tc>
      </w:tr>
      <w:tr w:rsidR="00B74D14" w:rsidRPr="00975A15" w14:paraId="4CC1EE43"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0918098D"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15</w:t>
            </w:r>
          </w:p>
        </w:tc>
        <w:tc>
          <w:tcPr>
            <w:tcW w:w="2247" w:type="dxa"/>
            <w:tcBorders>
              <w:top w:val="single" w:sz="4" w:space="0" w:color="auto"/>
              <w:left w:val="single" w:sz="4" w:space="0" w:color="auto"/>
              <w:bottom w:val="single" w:sz="4" w:space="0" w:color="auto"/>
              <w:right w:val="single" w:sz="4" w:space="0" w:color="auto"/>
            </w:tcBorders>
            <w:vAlign w:val="center"/>
            <w:hideMark/>
          </w:tcPr>
          <w:p w14:paraId="7A3322C3"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Ratings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16C98A0E"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đánh giá</w:t>
            </w:r>
          </w:p>
        </w:tc>
      </w:tr>
      <w:tr w:rsidR="00B74D14" w:rsidRPr="00975A15" w14:paraId="5120A4C9"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46DE5C80"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16</w:t>
            </w:r>
          </w:p>
        </w:tc>
        <w:tc>
          <w:tcPr>
            <w:tcW w:w="2247" w:type="dxa"/>
            <w:tcBorders>
              <w:top w:val="single" w:sz="4" w:space="0" w:color="auto"/>
              <w:left w:val="single" w:sz="4" w:space="0" w:color="auto"/>
              <w:bottom w:val="single" w:sz="4" w:space="0" w:color="auto"/>
              <w:right w:val="single" w:sz="4" w:space="0" w:color="auto"/>
            </w:tcBorders>
            <w:vAlign w:val="center"/>
            <w:hideMark/>
          </w:tcPr>
          <w:p w14:paraId="5B8F845F"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Slides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2BD6239A"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slide</w:t>
            </w:r>
          </w:p>
        </w:tc>
      </w:tr>
      <w:tr w:rsidR="00B74D14" w:rsidRPr="00975A15" w14:paraId="53EA95AB"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6C5E84B0"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17</w:t>
            </w:r>
          </w:p>
        </w:tc>
        <w:tc>
          <w:tcPr>
            <w:tcW w:w="2247" w:type="dxa"/>
            <w:tcBorders>
              <w:top w:val="single" w:sz="4" w:space="0" w:color="auto"/>
              <w:left w:val="single" w:sz="4" w:space="0" w:color="auto"/>
              <w:bottom w:val="single" w:sz="4" w:space="0" w:color="auto"/>
              <w:right w:val="single" w:sz="4" w:space="0" w:color="auto"/>
            </w:tcBorders>
            <w:vAlign w:val="center"/>
            <w:hideMark/>
          </w:tcPr>
          <w:p w14:paraId="011553B2"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Statics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2A387B9A"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trang tĩnh</w:t>
            </w:r>
          </w:p>
        </w:tc>
      </w:tr>
      <w:tr w:rsidR="00B74D14" w:rsidRPr="00975A15" w14:paraId="59488DE2"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697C947A"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18</w:t>
            </w:r>
          </w:p>
        </w:tc>
        <w:tc>
          <w:tcPr>
            <w:tcW w:w="2247" w:type="dxa"/>
            <w:tcBorders>
              <w:top w:val="single" w:sz="4" w:space="0" w:color="auto"/>
              <w:left w:val="single" w:sz="4" w:space="0" w:color="auto"/>
              <w:bottom w:val="single" w:sz="4" w:space="0" w:color="auto"/>
              <w:right w:val="single" w:sz="4" w:space="0" w:color="auto"/>
            </w:tcBorders>
            <w:vAlign w:val="center"/>
            <w:hideMark/>
          </w:tcPr>
          <w:p w14:paraId="6B58FC43"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Transactions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4FD27E6A"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giao dịch</w:t>
            </w:r>
          </w:p>
        </w:tc>
      </w:tr>
      <w:tr w:rsidR="00B74D14" w:rsidRPr="00975A15" w14:paraId="7D5A172E"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4F780E16"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19</w:t>
            </w:r>
          </w:p>
        </w:tc>
        <w:tc>
          <w:tcPr>
            <w:tcW w:w="2247" w:type="dxa"/>
            <w:tcBorders>
              <w:top w:val="single" w:sz="4" w:space="0" w:color="auto"/>
              <w:left w:val="single" w:sz="4" w:space="0" w:color="auto"/>
              <w:bottom w:val="single" w:sz="4" w:space="0" w:color="auto"/>
              <w:right w:val="single" w:sz="4" w:space="0" w:color="auto"/>
            </w:tcBorders>
            <w:vAlign w:val="center"/>
            <w:hideMark/>
          </w:tcPr>
          <w:p w14:paraId="4BC14CEA"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Types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51B08E90"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kiểu</w:t>
            </w:r>
          </w:p>
        </w:tc>
      </w:tr>
      <w:tr w:rsidR="00B74D14" w:rsidRPr="00975A15" w14:paraId="0273136B"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04383CFF"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20</w:t>
            </w:r>
          </w:p>
        </w:tc>
        <w:tc>
          <w:tcPr>
            <w:tcW w:w="2247" w:type="dxa"/>
            <w:tcBorders>
              <w:top w:val="single" w:sz="4" w:space="0" w:color="auto"/>
              <w:left w:val="single" w:sz="4" w:space="0" w:color="auto"/>
              <w:bottom w:val="single" w:sz="4" w:space="0" w:color="auto"/>
              <w:right w:val="single" w:sz="4" w:space="0" w:color="auto"/>
            </w:tcBorders>
            <w:vAlign w:val="center"/>
            <w:hideMark/>
          </w:tcPr>
          <w:p w14:paraId="7C88AAB8"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Users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220A5BDE"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người dùng</w:t>
            </w:r>
          </w:p>
        </w:tc>
      </w:tr>
      <w:tr w:rsidR="00B74D14" w:rsidRPr="00975A15" w14:paraId="1E9770A3"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13BC9317"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21</w:t>
            </w:r>
          </w:p>
        </w:tc>
        <w:tc>
          <w:tcPr>
            <w:tcW w:w="2247" w:type="dxa"/>
            <w:tcBorders>
              <w:top w:val="single" w:sz="4" w:space="0" w:color="auto"/>
              <w:left w:val="single" w:sz="4" w:space="0" w:color="auto"/>
              <w:bottom w:val="single" w:sz="4" w:space="0" w:color="auto"/>
              <w:right w:val="single" w:sz="4" w:space="0" w:color="auto"/>
            </w:tcBorders>
            <w:vAlign w:val="center"/>
            <w:hideMark/>
          </w:tcPr>
          <w:p w14:paraId="44639B12"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User_favourite</w:t>
            </w:r>
          </w:p>
        </w:tc>
        <w:tc>
          <w:tcPr>
            <w:tcW w:w="5717" w:type="dxa"/>
            <w:tcBorders>
              <w:top w:val="single" w:sz="4" w:space="0" w:color="auto"/>
              <w:left w:val="single" w:sz="4" w:space="0" w:color="auto"/>
              <w:bottom w:val="single" w:sz="4" w:space="0" w:color="auto"/>
              <w:right w:val="single" w:sz="4" w:space="0" w:color="auto"/>
            </w:tcBorders>
            <w:vAlign w:val="center"/>
            <w:hideMark/>
          </w:tcPr>
          <w:p w14:paraId="3C40D77B"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sản phẩm yêu thích</w:t>
            </w:r>
          </w:p>
        </w:tc>
      </w:tr>
      <w:tr w:rsidR="00B74D14" w:rsidRPr="00975A15" w14:paraId="4EAAB2AC" w14:textId="77777777" w:rsidTr="00B74D14">
        <w:tc>
          <w:tcPr>
            <w:tcW w:w="706" w:type="dxa"/>
            <w:tcBorders>
              <w:top w:val="single" w:sz="4" w:space="0" w:color="auto"/>
              <w:left w:val="single" w:sz="4" w:space="0" w:color="auto"/>
              <w:bottom w:val="single" w:sz="4" w:space="0" w:color="auto"/>
              <w:right w:val="single" w:sz="4" w:space="0" w:color="auto"/>
            </w:tcBorders>
            <w:vAlign w:val="center"/>
            <w:hideMark/>
          </w:tcPr>
          <w:p w14:paraId="32C8E6B8"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lastRenderedPageBreak/>
              <w:t>22</w:t>
            </w:r>
          </w:p>
        </w:tc>
        <w:tc>
          <w:tcPr>
            <w:tcW w:w="2247" w:type="dxa"/>
            <w:tcBorders>
              <w:top w:val="single" w:sz="4" w:space="0" w:color="auto"/>
              <w:left w:val="single" w:sz="4" w:space="0" w:color="auto"/>
              <w:bottom w:val="single" w:sz="4" w:space="0" w:color="auto"/>
              <w:right w:val="single" w:sz="4" w:space="0" w:color="auto"/>
            </w:tcBorders>
            <w:vAlign w:val="center"/>
            <w:hideMark/>
          </w:tcPr>
          <w:p w14:paraId="604801F3"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Product_keywords</w:t>
            </w:r>
          </w:p>
        </w:tc>
        <w:tc>
          <w:tcPr>
            <w:tcW w:w="5717" w:type="dxa"/>
            <w:tcBorders>
              <w:top w:val="single" w:sz="4" w:space="0" w:color="auto"/>
              <w:left w:val="single" w:sz="4" w:space="0" w:color="auto"/>
              <w:bottom w:val="single" w:sz="4" w:space="0" w:color="auto"/>
              <w:right w:val="single" w:sz="4" w:space="0" w:color="auto"/>
            </w:tcBorders>
            <w:vAlign w:val="center"/>
            <w:hideMark/>
          </w:tcPr>
          <w:p w14:paraId="457FB0B4" w14:textId="77777777" w:rsidR="00B74D14" w:rsidRPr="00975A15" w:rsidRDefault="00B74D14">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nghiệp vụ quản lý từ khóa của sản phẩm</w:t>
            </w:r>
          </w:p>
        </w:tc>
      </w:tr>
      <w:tr w:rsidR="00A708A3" w:rsidRPr="00975A15" w14:paraId="1FB37A44" w14:textId="77777777" w:rsidTr="00B74D14">
        <w:tc>
          <w:tcPr>
            <w:tcW w:w="706" w:type="dxa"/>
            <w:tcBorders>
              <w:top w:val="single" w:sz="4" w:space="0" w:color="auto"/>
              <w:left w:val="single" w:sz="4" w:space="0" w:color="auto"/>
              <w:bottom w:val="single" w:sz="4" w:space="0" w:color="auto"/>
              <w:right w:val="single" w:sz="4" w:space="0" w:color="auto"/>
            </w:tcBorders>
            <w:vAlign w:val="center"/>
          </w:tcPr>
          <w:p w14:paraId="448CAAA3" w14:textId="46BA2C08" w:rsidR="00A708A3" w:rsidRPr="00975A15" w:rsidRDefault="00A708A3">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23</w:t>
            </w:r>
          </w:p>
        </w:tc>
        <w:tc>
          <w:tcPr>
            <w:tcW w:w="2247" w:type="dxa"/>
            <w:tcBorders>
              <w:top w:val="single" w:sz="4" w:space="0" w:color="auto"/>
              <w:left w:val="single" w:sz="4" w:space="0" w:color="auto"/>
              <w:bottom w:val="single" w:sz="4" w:space="0" w:color="auto"/>
              <w:right w:val="single" w:sz="4" w:space="0" w:color="auto"/>
            </w:tcBorders>
            <w:vAlign w:val="center"/>
          </w:tcPr>
          <w:p w14:paraId="637AF904" w14:textId="651CF44E" w:rsidR="00A708A3" w:rsidRPr="00975A15" w:rsidRDefault="003E3E0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Discount_code</w:t>
            </w:r>
          </w:p>
        </w:tc>
        <w:tc>
          <w:tcPr>
            <w:tcW w:w="5717" w:type="dxa"/>
            <w:tcBorders>
              <w:top w:val="single" w:sz="4" w:space="0" w:color="auto"/>
              <w:left w:val="single" w:sz="4" w:space="0" w:color="auto"/>
              <w:bottom w:val="single" w:sz="4" w:space="0" w:color="auto"/>
              <w:right w:val="single" w:sz="4" w:space="0" w:color="auto"/>
            </w:tcBorders>
            <w:vAlign w:val="center"/>
          </w:tcPr>
          <w:p w14:paraId="7FB00B6E" w14:textId="03B67F34" w:rsidR="00A708A3" w:rsidRPr="00975A15" w:rsidRDefault="003E3E0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Mô tả các thuộc tính và các phương thức liên quan tới nghi</w:t>
            </w:r>
            <w:r w:rsidR="00BD0B92" w:rsidRPr="00975A15">
              <w:rPr>
                <w:rFonts w:ascii="Times New Roman" w:hAnsi="Times New Roman"/>
                <w:sz w:val="24"/>
                <w:szCs w:val="24"/>
              </w:rPr>
              <w:t>ệp vụ quản lý mã giảm giá</w:t>
            </w:r>
          </w:p>
        </w:tc>
      </w:tr>
    </w:tbl>
    <w:p w14:paraId="20AF0F68" w14:textId="77777777" w:rsidR="00B74D14" w:rsidRPr="00B74D14" w:rsidRDefault="00B74D14" w:rsidP="00E34E62">
      <w:pPr>
        <w:ind w:firstLine="0"/>
      </w:pPr>
    </w:p>
    <w:p w14:paraId="16430DEA" w14:textId="255BF0F2" w:rsidR="000739FF" w:rsidRDefault="00EE5BCF" w:rsidP="000739FF">
      <w:pPr>
        <w:pStyle w:val="Heading2"/>
      </w:pPr>
      <w:bookmarkStart w:id="220" w:name="_Toc69397365"/>
      <w:r>
        <w:t>Thiết kế cơ sở dữ liệu</w:t>
      </w:r>
      <w:bookmarkEnd w:id="220"/>
    </w:p>
    <w:p w14:paraId="1DAA83EB" w14:textId="43D96C2E" w:rsidR="00EE5BCF" w:rsidRDefault="00EE5BCF" w:rsidP="00E34E62">
      <w:pPr>
        <w:pStyle w:val="Heading3"/>
      </w:pPr>
      <w:bookmarkStart w:id="221" w:name="_Toc69397366"/>
      <w:r>
        <w:t>Bảng Admins</w:t>
      </w:r>
      <w:bookmarkEnd w:id="221"/>
    </w:p>
    <w:p w14:paraId="6355CCBD" w14:textId="6D9C50E4" w:rsidR="00E34E62" w:rsidRPr="00E34E62" w:rsidRDefault="00E34E62" w:rsidP="00E34E62">
      <w:r>
        <w:t>Mô tả các thuộc tính và các phương thức liên quan tới nghiệp vụ quản lý tài khoản admin</w:t>
      </w:r>
    </w:p>
    <w:p w14:paraId="30C20E42" w14:textId="4F19E8BE" w:rsidR="00E34E62" w:rsidRDefault="00E34E62" w:rsidP="00E34E62">
      <w:pPr>
        <w:pStyle w:val="Caption"/>
        <w:keepNext/>
      </w:pPr>
      <w:bookmarkStart w:id="222" w:name="_Toc69397576"/>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18</w:t>
      </w:r>
      <w:r w:rsidR="00011E65">
        <w:rPr>
          <w:noProof/>
        </w:rPr>
        <w:fldChar w:fldCharType="end"/>
      </w:r>
      <w:r>
        <w:t xml:space="preserve"> </w:t>
      </w:r>
      <w:r w:rsidRPr="00E34E62">
        <w:t>Bảng Admins</w:t>
      </w:r>
      <w:bookmarkEnd w:id="222"/>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164570" w:rsidRPr="00975A15" w14:paraId="1EB4AF37" w14:textId="77777777" w:rsidTr="003C46CD">
        <w:trPr>
          <w:tblHeader/>
        </w:trPr>
        <w:tc>
          <w:tcPr>
            <w:tcW w:w="708" w:type="dxa"/>
            <w:shd w:val="clear" w:color="auto" w:fill="D5DCE4"/>
            <w:vAlign w:val="center"/>
          </w:tcPr>
          <w:p w14:paraId="31938BF7" w14:textId="77777777" w:rsidR="00EE5BCF" w:rsidRPr="00975A15" w:rsidRDefault="00EE5BCF"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046D420D" w14:textId="77777777" w:rsidR="00EE5BCF" w:rsidRPr="00975A15" w:rsidRDefault="00EE5BCF"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6E8B8C7D" w14:textId="77777777" w:rsidR="00EE5BCF" w:rsidRPr="00975A15" w:rsidRDefault="00EE5BCF"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7A999835" w14:textId="77777777" w:rsidR="00EE5BCF" w:rsidRPr="00975A15" w:rsidRDefault="00EE5BCF"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717132BF" w14:textId="77777777" w:rsidR="00EE5BCF" w:rsidRPr="00975A15" w:rsidRDefault="00EE5BCF"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5BCF" w:rsidRPr="00975A15" w14:paraId="2A96749B" w14:textId="77777777" w:rsidTr="003C46CD">
        <w:tc>
          <w:tcPr>
            <w:tcW w:w="708" w:type="dxa"/>
            <w:shd w:val="clear" w:color="auto" w:fill="auto"/>
            <w:vAlign w:val="center"/>
          </w:tcPr>
          <w:p w14:paraId="14B2A521"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w:t>
            </w:r>
          </w:p>
        </w:tc>
        <w:tc>
          <w:tcPr>
            <w:tcW w:w="2065" w:type="dxa"/>
            <w:shd w:val="clear" w:color="auto" w:fill="auto"/>
            <w:vAlign w:val="center"/>
          </w:tcPr>
          <w:p w14:paraId="247595CB" w14:textId="77777777" w:rsidR="00EE5BCF" w:rsidRPr="00975A15" w:rsidRDefault="00EE5BCF" w:rsidP="00164570">
            <w:pPr>
              <w:ind w:firstLine="0"/>
              <w:contextualSpacing/>
            </w:pPr>
            <w:r w:rsidRPr="00975A15">
              <w:t>Id</w:t>
            </w:r>
          </w:p>
        </w:tc>
        <w:tc>
          <w:tcPr>
            <w:tcW w:w="1827" w:type="dxa"/>
            <w:shd w:val="clear" w:color="auto" w:fill="auto"/>
            <w:vAlign w:val="center"/>
          </w:tcPr>
          <w:p w14:paraId="4E004611" w14:textId="77777777" w:rsidR="00EE5BCF" w:rsidRPr="00975A15" w:rsidRDefault="00EE5BCF" w:rsidP="00164570">
            <w:pPr>
              <w:ind w:firstLine="0"/>
              <w:contextualSpacing/>
            </w:pPr>
            <w:r w:rsidRPr="00975A15">
              <w:t>bigint (20)</w:t>
            </w:r>
          </w:p>
        </w:tc>
        <w:tc>
          <w:tcPr>
            <w:tcW w:w="1618" w:type="dxa"/>
            <w:shd w:val="clear" w:color="auto" w:fill="auto"/>
            <w:vAlign w:val="center"/>
          </w:tcPr>
          <w:p w14:paraId="7B8CD24A" w14:textId="77777777" w:rsidR="00EE5BCF" w:rsidRPr="00975A15" w:rsidRDefault="00EE5BCF" w:rsidP="00164570">
            <w:pPr>
              <w:ind w:firstLine="0"/>
              <w:contextualSpacing/>
            </w:pPr>
            <w:r w:rsidRPr="00975A15">
              <w:t>Khóa chính</w:t>
            </w:r>
          </w:p>
        </w:tc>
        <w:tc>
          <w:tcPr>
            <w:tcW w:w="2571" w:type="dxa"/>
            <w:shd w:val="clear" w:color="auto" w:fill="auto"/>
            <w:vAlign w:val="center"/>
          </w:tcPr>
          <w:p w14:paraId="646C5219" w14:textId="77777777" w:rsidR="00EE5BCF" w:rsidRPr="00975A15" w:rsidRDefault="00EE5BCF" w:rsidP="00164570">
            <w:pPr>
              <w:ind w:firstLine="0"/>
              <w:contextualSpacing/>
            </w:pPr>
            <w:r w:rsidRPr="00975A15">
              <w:t>Khóa chính của bảng</w:t>
            </w:r>
          </w:p>
        </w:tc>
      </w:tr>
      <w:tr w:rsidR="00EE5BCF" w:rsidRPr="00975A15" w14:paraId="709F95E4" w14:textId="77777777" w:rsidTr="003C46CD">
        <w:tc>
          <w:tcPr>
            <w:tcW w:w="708" w:type="dxa"/>
            <w:shd w:val="clear" w:color="auto" w:fill="auto"/>
            <w:vAlign w:val="center"/>
          </w:tcPr>
          <w:p w14:paraId="69042AE2"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2</w:t>
            </w:r>
          </w:p>
        </w:tc>
        <w:tc>
          <w:tcPr>
            <w:tcW w:w="2065" w:type="dxa"/>
            <w:shd w:val="clear" w:color="auto" w:fill="auto"/>
            <w:vAlign w:val="center"/>
          </w:tcPr>
          <w:p w14:paraId="5FEE125E" w14:textId="77777777" w:rsidR="00EE5BCF" w:rsidRPr="00975A15" w:rsidRDefault="00EE5BCF" w:rsidP="00164570">
            <w:pPr>
              <w:ind w:firstLine="0"/>
              <w:contextualSpacing/>
            </w:pPr>
            <w:r w:rsidRPr="00975A15">
              <w:t>Name</w:t>
            </w:r>
          </w:p>
        </w:tc>
        <w:tc>
          <w:tcPr>
            <w:tcW w:w="1827" w:type="dxa"/>
            <w:shd w:val="clear" w:color="auto" w:fill="auto"/>
            <w:vAlign w:val="center"/>
          </w:tcPr>
          <w:p w14:paraId="4B437A10" w14:textId="0E208B99" w:rsidR="00EE5BCF" w:rsidRPr="00975A15" w:rsidRDefault="00EE5BCF" w:rsidP="00164570">
            <w:pPr>
              <w:ind w:firstLine="0"/>
              <w:contextualSpacing/>
            </w:pPr>
            <w:r w:rsidRPr="00975A15">
              <w:t>Varchar</w:t>
            </w:r>
            <w:r w:rsidR="00164570" w:rsidRPr="00975A15">
              <w:t xml:space="preserve"> </w:t>
            </w:r>
            <w:r w:rsidRPr="00975A15">
              <w:t>(255)</w:t>
            </w:r>
          </w:p>
        </w:tc>
        <w:tc>
          <w:tcPr>
            <w:tcW w:w="1618" w:type="dxa"/>
            <w:shd w:val="clear" w:color="auto" w:fill="auto"/>
            <w:vAlign w:val="center"/>
          </w:tcPr>
          <w:p w14:paraId="76AE9073" w14:textId="77777777" w:rsidR="00EE5BCF" w:rsidRPr="00975A15" w:rsidRDefault="00EE5BCF" w:rsidP="00164570">
            <w:pPr>
              <w:ind w:firstLine="0"/>
              <w:contextualSpacing/>
            </w:pPr>
            <w:r w:rsidRPr="00975A15">
              <w:t>Not null</w:t>
            </w:r>
          </w:p>
        </w:tc>
        <w:tc>
          <w:tcPr>
            <w:tcW w:w="2571" w:type="dxa"/>
            <w:shd w:val="clear" w:color="auto" w:fill="auto"/>
            <w:vAlign w:val="center"/>
          </w:tcPr>
          <w:p w14:paraId="21E88769" w14:textId="77777777" w:rsidR="00EE5BCF" w:rsidRPr="00975A15" w:rsidRDefault="00EE5BCF" w:rsidP="00164570">
            <w:pPr>
              <w:ind w:firstLine="0"/>
              <w:contextualSpacing/>
            </w:pPr>
            <w:r w:rsidRPr="00975A15">
              <w:t>Tên</w:t>
            </w:r>
          </w:p>
        </w:tc>
      </w:tr>
      <w:tr w:rsidR="00EE5BCF" w:rsidRPr="00975A15" w14:paraId="366518BC" w14:textId="77777777" w:rsidTr="003C46CD">
        <w:tc>
          <w:tcPr>
            <w:tcW w:w="708" w:type="dxa"/>
            <w:shd w:val="clear" w:color="auto" w:fill="auto"/>
            <w:vAlign w:val="center"/>
          </w:tcPr>
          <w:p w14:paraId="3546485C"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3</w:t>
            </w:r>
          </w:p>
        </w:tc>
        <w:tc>
          <w:tcPr>
            <w:tcW w:w="2065" w:type="dxa"/>
            <w:shd w:val="clear" w:color="auto" w:fill="auto"/>
            <w:vAlign w:val="center"/>
          </w:tcPr>
          <w:p w14:paraId="6452C710" w14:textId="77777777" w:rsidR="00EE5BCF" w:rsidRPr="00975A15" w:rsidRDefault="00EE5BCF" w:rsidP="00164570">
            <w:pPr>
              <w:ind w:firstLine="0"/>
              <w:contextualSpacing/>
            </w:pPr>
            <w:r w:rsidRPr="00975A15">
              <w:rPr>
                <w:bCs/>
                <w:shd w:val="clear" w:color="auto" w:fill="FFFFFF"/>
              </w:rPr>
              <w:t>Email</w:t>
            </w:r>
          </w:p>
        </w:tc>
        <w:tc>
          <w:tcPr>
            <w:tcW w:w="1827" w:type="dxa"/>
            <w:shd w:val="clear" w:color="auto" w:fill="auto"/>
            <w:vAlign w:val="center"/>
          </w:tcPr>
          <w:p w14:paraId="56ABA241" w14:textId="11982D9F" w:rsidR="00EE5BCF" w:rsidRPr="00975A15" w:rsidRDefault="00EE5BCF" w:rsidP="00164570">
            <w:pPr>
              <w:ind w:firstLine="0"/>
              <w:contextualSpacing/>
            </w:pPr>
            <w:r w:rsidRPr="00975A15">
              <w:t>Varchar</w:t>
            </w:r>
            <w:r w:rsidR="00164570" w:rsidRPr="00975A15">
              <w:t xml:space="preserve"> </w:t>
            </w:r>
            <w:r w:rsidRPr="00975A15">
              <w:t>(255)</w:t>
            </w:r>
          </w:p>
        </w:tc>
        <w:tc>
          <w:tcPr>
            <w:tcW w:w="1618" w:type="dxa"/>
            <w:shd w:val="clear" w:color="auto" w:fill="auto"/>
            <w:vAlign w:val="center"/>
          </w:tcPr>
          <w:p w14:paraId="117C719B" w14:textId="77777777" w:rsidR="00EE5BCF" w:rsidRPr="00975A15" w:rsidRDefault="00EE5BCF" w:rsidP="00164570">
            <w:pPr>
              <w:ind w:firstLine="0"/>
              <w:contextualSpacing/>
            </w:pPr>
            <w:r w:rsidRPr="00975A15">
              <w:t>Not null</w:t>
            </w:r>
          </w:p>
        </w:tc>
        <w:tc>
          <w:tcPr>
            <w:tcW w:w="2571" w:type="dxa"/>
            <w:shd w:val="clear" w:color="auto" w:fill="auto"/>
            <w:vAlign w:val="center"/>
          </w:tcPr>
          <w:p w14:paraId="6E1F008D" w14:textId="77777777" w:rsidR="00EE5BCF" w:rsidRPr="00975A15" w:rsidRDefault="00EE5BCF" w:rsidP="00164570">
            <w:pPr>
              <w:ind w:firstLine="0"/>
              <w:contextualSpacing/>
            </w:pPr>
            <w:r w:rsidRPr="00975A15">
              <w:t>Email</w:t>
            </w:r>
          </w:p>
        </w:tc>
      </w:tr>
      <w:tr w:rsidR="00EE5BCF" w:rsidRPr="00975A15" w14:paraId="637C1857" w14:textId="77777777" w:rsidTr="003C46CD">
        <w:tc>
          <w:tcPr>
            <w:tcW w:w="708" w:type="dxa"/>
            <w:shd w:val="clear" w:color="auto" w:fill="auto"/>
            <w:vAlign w:val="center"/>
          </w:tcPr>
          <w:p w14:paraId="5F72B358"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4</w:t>
            </w:r>
          </w:p>
        </w:tc>
        <w:tc>
          <w:tcPr>
            <w:tcW w:w="2065" w:type="dxa"/>
            <w:shd w:val="clear" w:color="auto" w:fill="auto"/>
            <w:vAlign w:val="center"/>
          </w:tcPr>
          <w:p w14:paraId="4E572902" w14:textId="77777777" w:rsidR="00EE5BCF" w:rsidRPr="00975A15" w:rsidRDefault="00EE5BCF" w:rsidP="00164570">
            <w:pPr>
              <w:ind w:firstLine="0"/>
              <w:contextualSpacing/>
            </w:pPr>
            <w:r w:rsidRPr="00975A15">
              <w:t>Phone</w:t>
            </w:r>
          </w:p>
        </w:tc>
        <w:tc>
          <w:tcPr>
            <w:tcW w:w="1827" w:type="dxa"/>
            <w:shd w:val="clear" w:color="auto" w:fill="auto"/>
            <w:vAlign w:val="center"/>
          </w:tcPr>
          <w:p w14:paraId="00CD1D1A" w14:textId="161AF9B7" w:rsidR="00EE5BCF" w:rsidRPr="00975A15" w:rsidRDefault="00EE5BCF" w:rsidP="00164570">
            <w:pPr>
              <w:ind w:firstLine="0"/>
              <w:contextualSpacing/>
            </w:pPr>
            <w:r w:rsidRPr="00975A15">
              <w:t>Varchar</w:t>
            </w:r>
            <w:r w:rsidR="00164570" w:rsidRPr="00975A15">
              <w:t xml:space="preserve"> </w:t>
            </w:r>
            <w:r w:rsidRPr="00975A15">
              <w:t>(255)</w:t>
            </w:r>
          </w:p>
        </w:tc>
        <w:tc>
          <w:tcPr>
            <w:tcW w:w="1618" w:type="dxa"/>
            <w:shd w:val="clear" w:color="auto" w:fill="auto"/>
            <w:vAlign w:val="center"/>
          </w:tcPr>
          <w:p w14:paraId="57E22D16" w14:textId="77777777" w:rsidR="00EE5BCF" w:rsidRPr="00975A15" w:rsidRDefault="00EE5BCF" w:rsidP="00164570">
            <w:pPr>
              <w:ind w:firstLine="0"/>
              <w:contextualSpacing/>
            </w:pPr>
            <w:r w:rsidRPr="00975A15">
              <w:t>Not null</w:t>
            </w:r>
          </w:p>
        </w:tc>
        <w:tc>
          <w:tcPr>
            <w:tcW w:w="2571" w:type="dxa"/>
            <w:shd w:val="clear" w:color="auto" w:fill="auto"/>
            <w:vAlign w:val="center"/>
          </w:tcPr>
          <w:p w14:paraId="1AE87924" w14:textId="77777777" w:rsidR="00EE5BCF" w:rsidRPr="00975A15" w:rsidRDefault="00EE5BCF" w:rsidP="00164570">
            <w:pPr>
              <w:ind w:firstLine="0"/>
              <w:contextualSpacing/>
            </w:pPr>
            <w:r w:rsidRPr="00975A15">
              <w:t>Số điện thoại</w:t>
            </w:r>
          </w:p>
        </w:tc>
      </w:tr>
      <w:tr w:rsidR="00EE5BCF" w:rsidRPr="00975A15" w14:paraId="1C65D15B" w14:textId="77777777" w:rsidTr="003C46CD">
        <w:tc>
          <w:tcPr>
            <w:tcW w:w="708" w:type="dxa"/>
            <w:shd w:val="clear" w:color="auto" w:fill="auto"/>
            <w:vAlign w:val="center"/>
          </w:tcPr>
          <w:p w14:paraId="2ABEBFA3"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5</w:t>
            </w:r>
          </w:p>
        </w:tc>
        <w:tc>
          <w:tcPr>
            <w:tcW w:w="2065" w:type="dxa"/>
            <w:shd w:val="clear" w:color="auto" w:fill="auto"/>
            <w:vAlign w:val="center"/>
          </w:tcPr>
          <w:p w14:paraId="72CA979E" w14:textId="77777777" w:rsidR="00EE5BCF" w:rsidRPr="00975A15" w:rsidRDefault="00EE5BCF" w:rsidP="00164570">
            <w:pPr>
              <w:ind w:firstLine="0"/>
              <w:contextualSpacing/>
            </w:pPr>
            <w:r w:rsidRPr="00975A15">
              <w:t>Password</w:t>
            </w:r>
          </w:p>
        </w:tc>
        <w:tc>
          <w:tcPr>
            <w:tcW w:w="1827" w:type="dxa"/>
            <w:shd w:val="clear" w:color="auto" w:fill="auto"/>
            <w:vAlign w:val="center"/>
          </w:tcPr>
          <w:p w14:paraId="61278C92" w14:textId="23EAA9DD" w:rsidR="00EE5BCF" w:rsidRPr="00975A15" w:rsidRDefault="00EE5BCF" w:rsidP="00164570">
            <w:pPr>
              <w:ind w:right="24" w:firstLine="0"/>
            </w:pPr>
            <w:r w:rsidRPr="00975A15">
              <w:t>Varchar</w:t>
            </w:r>
            <w:r w:rsidR="00164570" w:rsidRPr="00975A15">
              <w:t xml:space="preserve"> </w:t>
            </w:r>
            <w:r w:rsidRPr="00975A15">
              <w:t>(255)</w:t>
            </w:r>
          </w:p>
        </w:tc>
        <w:tc>
          <w:tcPr>
            <w:tcW w:w="1618" w:type="dxa"/>
            <w:shd w:val="clear" w:color="auto" w:fill="auto"/>
            <w:vAlign w:val="center"/>
          </w:tcPr>
          <w:p w14:paraId="4548A6C3" w14:textId="77777777" w:rsidR="00EE5BCF" w:rsidRPr="00975A15" w:rsidRDefault="00EE5BCF" w:rsidP="00164570">
            <w:pPr>
              <w:ind w:firstLine="0"/>
              <w:contextualSpacing/>
            </w:pPr>
            <w:r w:rsidRPr="00975A15">
              <w:t>Not null</w:t>
            </w:r>
          </w:p>
        </w:tc>
        <w:tc>
          <w:tcPr>
            <w:tcW w:w="2571" w:type="dxa"/>
            <w:shd w:val="clear" w:color="auto" w:fill="auto"/>
            <w:vAlign w:val="center"/>
          </w:tcPr>
          <w:p w14:paraId="0F326BFF" w14:textId="77777777" w:rsidR="00EE5BCF" w:rsidRPr="00975A15" w:rsidRDefault="00EE5BCF" w:rsidP="00164570">
            <w:pPr>
              <w:ind w:firstLine="0"/>
              <w:contextualSpacing/>
            </w:pPr>
            <w:r w:rsidRPr="00975A15">
              <w:t>Mật khẩu</w:t>
            </w:r>
          </w:p>
        </w:tc>
      </w:tr>
      <w:tr w:rsidR="00EE5BCF" w:rsidRPr="00975A15" w14:paraId="2029ACF1" w14:textId="77777777" w:rsidTr="003C46CD">
        <w:tc>
          <w:tcPr>
            <w:tcW w:w="708" w:type="dxa"/>
            <w:shd w:val="clear" w:color="auto" w:fill="auto"/>
            <w:vAlign w:val="center"/>
          </w:tcPr>
          <w:p w14:paraId="091D60FC"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6</w:t>
            </w:r>
          </w:p>
        </w:tc>
        <w:tc>
          <w:tcPr>
            <w:tcW w:w="2065" w:type="dxa"/>
            <w:shd w:val="clear" w:color="auto" w:fill="auto"/>
            <w:vAlign w:val="center"/>
          </w:tcPr>
          <w:p w14:paraId="471E5D9E" w14:textId="77777777" w:rsidR="00EE5BCF" w:rsidRPr="00975A15" w:rsidRDefault="00EE5BCF" w:rsidP="00164570">
            <w:pPr>
              <w:ind w:firstLine="0"/>
              <w:contextualSpacing/>
            </w:pPr>
            <w:r w:rsidRPr="00975A15">
              <w:t>Log_login</w:t>
            </w:r>
          </w:p>
        </w:tc>
        <w:tc>
          <w:tcPr>
            <w:tcW w:w="1827" w:type="dxa"/>
            <w:shd w:val="clear" w:color="auto" w:fill="auto"/>
            <w:vAlign w:val="center"/>
          </w:tcPr>
          <w:p w14:paraId="72FA4778" w14:textId="77777777" w:rsidR="00EE5BCF" w:rsidRPr="00975A15" w:rsidRDefault="00EE5BCF" w:rsidP="00164570">
            <w:pPr>
              <w:ind w:right="24" w:firstLine="0"/>
            </w:pPr>
            <w:r w:rsidRPr="00975A15">
              <w:t>Text</w:t>
            </w:r>
          </w:p>
        </w:tc>
        <w:tc>
          <w:tcPr>
            <w:tcW w:w="1618" w:type="dxa"/>
            <w:shd w:val="clear" w:color="auto" w:fill="auto"/>
            <w:vAlign w:val="center"/>
          </w:tcPr>
          <w:p w14:paraId="0694B4F8" w14:textId="77777777" w:rsidR="00EE5BCF" w:rsidRPr="00975A15" w:rsidRDefault="00EE5BCF" w:rsidP="00164570">
            <w:pPr>
              <w:ind w:firstLine="0"/>
              <w:contextualSpacing/>
            </w:pPr>
            <w:r w:rsidRPr="00975A15">
              <w:t>Null</w:t>
            </w:r>
          </w:p>
        </w:tc>
        <w:tc>
          <w:tcPr>
            <w:tcW w:w="2571" w:type="dxa"/>
            <w:shd w:val="clear" w:color="auto" w:fill="auto"/>
            <w:vAlign w:val="center"/>
          </w:tcPr>
          <w:p w14:paraId="11EF30A4" w14:textId="77777777" w:rsidR="00EE5BCF" w:rsidRPr="00975A15" w:rsidRDefault="00EE5BCF" w:rsidP="00164570">
            <w:pPr>
              <w:ind w:firstLine="0"/>
              <w:contextualSpacing/>
            </w:pPr>
            <w:r w:rsidRPr="00975A15">
              <w:t>Lịch sử đăng nhập</w:t>
            </w:r>
          </w:p>
        </w:tc>
      </w:tr>
      <w:tr w:rsidR="00EE5BCF" w:rsidRPr="00975A15" w14:paraId="158E942B" w14:textId="77777777" w:rsidTr="003C46CD">
        <w:tc>
          <w:tcPr>
            <w:tcW w:w="708" w:type="dxa"/>
            <w:shd w:val="clear" w:color="auto" w:fill="auto"/>
            <w:vAlign w:val="center"/>
          </w:tcPr>
          <w:p w14:paraId="79DC5737"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7</w:t>
            </w:r>
          </w:p>
        </w:tc>
        <w:tc>
          <w:tcPr>
            <w:tcW w:w="2065" w:type="dxa"/>
            <w:shd w:val="clear" w:color="auto" w:fill="auto"/>
            <w:vAlign w:val="center"/>
          </w:tcPr>
          <w:p w14:paraId="150AC5A1" w14:textId="77777777" w:rsidR="00EE5BCF" w:rsidRPr="00975A15" w:rsidRDefault="00EE5BCF" w:rsidP="00164570">
            <w:pPr>
              <w:ind w:firstLine="0"/>
              <w:contextualSpacing/>
            </w:pPr>
            <w:r w:rsidRPr="00975A15">
              <w:t>Created_at</w:t>
            </w:r>
          </w:p>
        </w:tc>
        <w:tc>
          <w:tcPr>
            <w:tcW w:w="1827" w:type="dxa"/>
            <w:shd w:val="clear" w:color="auto" w:fill="auto"/>
            <w:vAlign w:val="center"/>
          </w:tcPr>
          <w:p w14:paraId="594C73A6" w14:textId="77777777" w:rsidR="00EE5BCF" w:rsidRPr="00975A15" w:rsidRDefault="00EE5BCF" w:rsidP="00164570">
            <w:pPr>
              <w:ind w:right="24" w:firstLine="0"/>
            </w:pPr>
            <w:r w:rsidRPr="00975A15">
              <w:t>Timestamp</w:t>
            </w:r>
          </w:p>
        </w:tc>
        <w:tc>
          <w:tcPr>
            <w:tcW w:w="1618" w:type="dxa"/>
            <w:shd w:val="clear" w:color="auto" w:fill="auto"/>
            <w:vAlign w:val="center"/>
          </w:tcPr>
          <w:p w14:paraId="64FD900D" w14:textId="77777777" w:rsidR="00EE5BCF" w:rsidRPr="00975A15" w:rsidRDefault="00EE5BCF" w:rsidP="00164570">
            <w:pPr>
              <w:ind w:firstLine="0"/>
              <w:contextualSpacing/>
            </w:pPr>
            <w:r w:rsidRPr="00975A15">
              <w:t>Null</w:t>
            </w:r>
          </w:p>
        </w:tc>
        <w:tc>
          <w:tcPr>
            <w:tcW w:w="2571" w:type="dxa"/>
            <w:shd w:val="clear" w:color="auto" w:fill="auto"/>
            <w:vAlign w:val="center"/>
          </w:tcPr>
          <w:p w14:paraId="6E8C4060" w14:textId="77777777" w:rsidR="00EE5BCF" w:rsidRPr="00975A15" w:rsidRDefault="00EE5BCF" w:rsidP="00164570">
            <w:pPr>
              <w:ind w:firstLine="0"/>
              <w:contextualSpacing/>
            </w:pPr>
            <w:r w:rsidRPr="00975A15">
              <w:t>Ngày tạo</w:t>
            </w:r>
          </w:p>
        </w:tc>
      </w:tr>
      <w:tr w:rsidR="00EE5BCF" w:rsidRPr="00975A15" w14:paraId="2783D677" w14:textId="77777777" w:rsidTr="003C46CD">
        <w:trPr>
          <w:trHeight w:val="190"/>
        </w:trPr>
        <w:tc>
          <w:tcPr>
            <w:tcW w:w="708" w:type="dxa"/>
            <w:shd w:val="clear" w:color="auto" w:fill="auto"/>
            <w:vAlign w:val="center"/>
          </w:tcPr>
          <w:p w14:paraId="19D701AD"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8</w:t>
            </w:r>
          </w:p>
        </w:tc>
        <w:tc>
          <w:tcPr>
            <w:tcW w:w="2065" w:type="dxa"/>
            <w:shd w:val="clear" w:color="auto" w:fill="auto"/>
            <w:vAlign w:val="center"/>
          </w:tcPr>
          <w:p w14:paraId="68680B55" w14:textId="77777777" w:rsidR="00EE5BCF" w:rsidRPr="00975A15" w:rsidRDefault="00EE5BCF" w:rsidP="00164570">
            <w:pPr>
              <w:ind w:firstLine="0"/>
              <w:contextualSpacing/>
            </w:pPr>
            <w:r w:rsidRPr="00975A15">
              <w:t>Updated_at</w:t>
            </w:r>
          </w:p>
        </w:tc>
        <w:tc>
          <w:tcPr>
            <w:tcW w:w="1827" w:type="dxa"/>
            <w:shd w:val="clear" w:color="auto" w:fill="auto"/>
            <w:vAlign w:val="center"/>
          </w:tcPr>
          <w:p w14:paraId="7A87B2A3" w14:textId="77777777" w:rsidR="00EE5BCF" w:rsidRPr="00975A15" w:rsidRDefault="00EE5BCF" w:rsidP="00164570">
            <w:pPr>
              <w:ind w:right="24" w:firstLine="0"/>
            </w:pPr>
            <w:r w:rsidRPr="00975A15">
              <w:t>Timestamp</w:t>
            </w:r>
          </w:p>
        </w:tc>
        <w:tc>
          <w:tcPr>
            <w:tcW w:w="1618" w:type="dxa"/>
            <w:shd w:val="clear" w:color="auto" w:fill="auto"/>
            <w:vAlign w:val="center"/>
          </w:tcPr>
          <w:p w14:paraId="42DD1399" w14:textId="77777777" w:rsidR="00EE5BCF" w:rsidRPr="00975A15" w:rsidRDefault="00EE5BCF" w:rsidP="00164570">
            <w:pPr>
              <w:ind w:firstLine="0"/>
              <w:contextualSpacing/>
            </w:pPr>
            <w:r w:rsidRPr="00975A15">
              <w:t>Null</w:t>
            </w:r>
          </w:p>
        </w:tc>
        <w:tc>
          <w:tcPr>
            <w:tcW w:w="2571" w:type="dxa"/>
            <w:shd w:val="clear" w:color="auto" w:fill="auto"/>
            <w:vAlign w:val="center"/>
          </w:tcPr>
          <w:p w14:paraId="36459C24" w14:textId="77777777" w:rsidR="00EE5BCF" w:rsidRPr="00975A15" w:rsidRDefault="00EE5BCF" w:rsidP="00164570">
            <w:pPr>
              <w:ind w:firstLine="0"/>
              <w:contextualSpacing/>
            </w:pPr>
            <w:r w:rsidRPr="00975A15">
              <w:t>Ngày cập nhật</w:t>
            </w:r>
          </w:p>
        </w:tc>
      </w:tr>
      <w:tr w:rsidR="00EE5BCF" w:rsidRPr="00975A15" w14:paraId="4589FF07" w14:textId="77777777" w:rsidTr="003C46CD">
        <w:trPr>
          <w:trHeight w:val="190"/>
        </w:trPr>
        <w:tc>
          <w:tcPr>
            <w:tcW w:w="708" w:type="dxa"/>
            <w:shd w:val="clear" w:color="auto" w:fill="auto"/>
            <w:vAlign w:val="center"/>
          </w:tcPr>
          <w:p w14:paraId="07C74E5A"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9</w:t>
            </w:r>
          </w:p>
        </w:tc>
        <w:tc>
          <w:tcPr>
            <w:tcW w:w="2065" w:type="dxa"/>
            <w:shd w:val="clear" w:color="auto" w:fill="auto"/>
            <w:vAlign w:val="center"/>
          </w:tcPr>
          <w:p w14:paraId="0415923D" w14:textId="77777777" w:rsidR="00EE5BCF" w:rsidRPr="00975A15" w:rsidRDefault="00EE5BCF" w:rsidP="00164570">
            <w:pPr>
              <w:ind w:firstLine="0"/>
              <w:contextualSpacing/>
            </w:pPr>
            <w:r w:rsidRPr="00975A15">
              <w:t>Class</w:t>
            </w:r>
          </w:p>
        </w:tc>
        <w:tc>
          <w:tcPr>
            <w:tcW w:w="1827" w:type="dxa"/>
            <w:shd w:val="clear" w:color="auto" w:fill="auto"/>
            <w:vAlign w:val="center"/>
          </w:tcPr>
          <w:p w14:paraId="4A97E2D6" w14:textId="7C834897" w:rsidR="00EE5BCF" w:rsidRPr="00975A15" w:rsidRDefault="00EE5BCF" w:rsidP="00164570">
            <w:pPr>
              <w:ind w:right="24" w:firstLine="0"/>
            </w:pPr>
            <w:r w:rsidRPr="00975A15">
              <w:t>Varchar</w:t>
            </w:r>
            <w:r w:rsidR="00164570" w:rsidRPr="00975A15">
              <w:t xml:space="preserve"> </w:t>
            </w:r>
            <w:r w:rsidRPr="00975A15">
              <w:t>(255)</w:t>
            </w:r>
          </w:p>
        </w:tc>
        <w:tc>
          <w:tcPr>
            <w:tcW w:w="1618" w:type="dxa"/>
            <w:shd w:val="clear" w:color="auto" w:fill="auto"/>
            <w:vAlign w:val="center"/>
          </w:tcPr>
          <w:p w14:paraId="3FE5F9D1" w14:textId="77777777" w:rsidR="00EE5BCF" w:rsidRPr="00975A15" w:rsidRDefault="00EE5BCF" w:rsidP="00164570">
            <w:pPr>
              <w:ind w:firstLine="0"/>
              <w:contextualSpacing/>
            </w:pPr>
            <w:r w:rsidRPr="00975A15">
              <w:t>Null</w:t>
            </w:r>
          </w:p>
        </w:tc>
        <w:tc>
          <w:tcPr>
            <w:tcW w:w="2571" w:type="dxa"/>
            <w:shd w:val="clear" w:color="auto" w:fill="auto"/>
            <w:vAlign w:val="center"/>
          </w:tcPr>
          <w:p w14:paraId="74ADAB1A" w14:textId="77777777" w:rsidR="00EE5BCF" w:rsidRPr="00975A15" w:rsidRDefault="00EE5BCF" w:rsidP="00164570">
            <w:pPr>
              <w:ind w:firstLine="0"/>
              <w:contextualSpacing/>
            </w:pPr>
            <w:r w:rsidRPr="00975A15">
              <w:t>Lớp người dùng</w:t>
            </w:r>
          </w:p>
        </w:tc>
      </w:tr>
      <w:tr w:rsidR="00EE5BCF" w:rsidRPr="00975A15" w14:paraId="3D3E10F3" w14:textId="77777777" w:rsidTr="003C46CD">
        <w:trPr>
          <w:trHeight w:val="190"/>
        </w:trPr>
        <w:tc>
          <w:tcPr>
            <w:tcW w:w="708" w:type="dxa"/>
            <w:shd w:val="clear" w:color="auto" w:fill="auto"/>
            <w:vAlign w:val="center"/>
          </w:tcPr>
          <w:p w14:paraId="5A098FAD"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10</w:t>
            </w:r>
          </w:p>
        </w:tc>
        <w:tc>
          <w:tcPr>
            <w:tcW w:w="2065" w:type="dxa"/>
            <w:shd w:val="clear" w:color="auto" w:fill="auto"/>
            <w:vAlign w:val="center"/>
          </w:tcPr>
          <w:p w14:paraId="3BD9BB69" w14:textId="77777777" w:rsidR="00EE5BCF" w:rsidRPr="00975A15" w:rsidRDefault="00EE5BCF" w:rsidP="00164570">
            <w:pPr>
              <w:ind w:firstLine="0"/>
              <w:contextualSpacing/>
            </w:pPr>
            <w:r w:rsidRPr="00975A15">
              <w:t>Address</w:t>
            </w:r>
          </w:p>
        </w:tc>
        <w:tc>
          <w:tcPr>
            <w:tcW w:w="1827" w:type="dxa"/>
            <w:shd w:val="clear" w:color="auto" w:fill="auto"/>
            <w:vAlign w:val="center"/>
          </w:tcPr>
          <w:p w14:paraId="2AF783A3" w14:textId="5384C9BB" w:rsidR="00EE5BCF" w:rsidRPr="00975A15" w:rsidRDefault="00EE5BCF" w:rsidP="00164570">
            <w:pPr>
              <w:ind w:right="24" w:firstLine="0"/>
            </w:pPr>
            <w:r w:rsidRPr="00975A15">
              <w:t>Varchar</w:t>
            </w:r>
            <w:r w:rsidR="00164570" w:rsidRPr="00975A15">
              <w:t xml:space="preserve"> </w:t>
            </w:r>
            <w:r w:rsidRPr="00975A15">
              <w:t>(255)</w:t>
            </w:r>
          </w:p>
        </w:tc>
        <w:tc>
          <w:tcPr>
            <w:tcW w:w="1618" w:type="dxa"/>
            <w:shd w:val="clear" w:color="auto" w:fill="auto"/>
            <w:vAlign w:val="center"/>
          </w:tcPr>
          <w:p w14:paraId="7481CB8B" w14:textId="77777777" w:rsidR="00EE5BCF" w:rsidRPr="00975A15" w:rsidRDefault="00EE5BCF" w:rsidP="00164570">
            <w:pPr>
              <w:ind w:firstLine="0"/>
              <w:contextualSpacing/>
            </w:pPr>
            <w:r w:rsidRPr="00975A15">
              <w:t>Null</w:t>
            </w:r>
          </w:p>
        </w:tc>
        <w:tc>
          <w:tcPr>
            <w:tcW w:w="2571" w:type="dxa"/>
            <w:shd w:val="clear" w:color="auto" w:fill="auto"/>
            <w:vAlign w:val="center"/>
          </w:tcPr>
          <w:p w14:paraId="326A90B4" w14:textId="77777777" w:rsidR="00EE5BCF" w:rsidRPr="00975A15" w:rsidRDefault="00EE5BCF" w:rsidP="00164570">
            <w:pPr>
              <w:ind w:firstLine="0"/>
              <w:contextualSpacing/>
            </w:pPr>
            <w:r w:rsidRPr="00975A15">
              <w:t>Địa chỉ</w:t>
            </w:r>
          </w:p>
        </w:tc>
      </w:tr>
      <w:tr w:rsidR="00EE5BCF" w:rsidRPr="00975A15" w14:paraId="25644352" w14:textId="77777777" w:rsidTr="003C46CD">
        <w:trPr>
          <w:trHeight w:val="190"/>
        </w:trPr>
        <w:tc>
          <w:tcPr>
            <w:tcW w:w="708" w:type="dxa"/>
            <w:shd w:val="clear" w:color="auto" w:fill="auto"/>
            <w:vAlign w:val="center"/>
          </w:tcPr>
          <w:p w14:paraId="111CFFAA" w14:textId="77777777" w:rsidR="00EE5BCF" w:rsidRPr="00975A15" w:rsidRDefault="00EE5BCF" w:rsidP="003C46CD">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11</w:t>
            </w:r>
          </w:p>
        </w:tc>
        <w:tc>
          <w:tcPr>
            <w:tcW w:w="2065" w:type="dxa"/>
            <w:shd w:val="clear" w:color="auto" w:fill="auto"/>
            <w:vAlign w:val="center"/>
          </w:tcPr>
          <w:p w14:paraId="2088D7E1" w14:textId="77777777" w:rsidR="00EE5BCF" w:rsidRPr="00975A15" w:rsidRDefault="00EE5BCF" w:rsidP="00164570">
            <w:pPr>
              <w:ind w:firstLine="0"/>
              <w:contextualSpacing/>
            </w:pPr>
            <w:r w:rsidRPr="00975A15">
              <w:t>Avatar</w:t>
            </w:r>
          </w:p>
        </w:tc>
        <w:tc>
          <w:tcPr>
            <w:tcW w:w="1827" w:type="dxa"/>
            <w:shd w:val="clear" w:color="auto" w:fill="auto"/>
            <w:vAlign w:val="center"/>
          </w:tcPr>
          <w:p w14:paraId="3CCE9247" w14:textId="283BF4F5" w:rsidR="00EE5BCF" w:rsidRPr="00975A15" w:rsidRDefault="00EE5BCF" w:rsidP="00164570">
            <w:pPr>
              <w:ind w:right="24" w:firstLine="0"/>
            </w:pPr>
            <w:r w:rsidRPr="00975A15">
              <w:t>Varchar</w:t>
            </w:r>
            <w:r w:rsidR="00164570" w:rsidRPr="00975A15">
              <w:t xml:space="preserve"> </w:t>
            </w:r>
            <w:r w:rsidRPr="00975A15">
              <w:t>(255)</w:t>
            </w:r>
          </w:p>
        </w:tc>
        <w:tc>
          <w:tcPr>
            <w:tcW w:w="1618" w:type="dxa"/>
            <w:shd w:val="clear" w:color="auto" w:fill="auto"/>
            <w:vAlign w:val="center"/>
          </w:tcPr>
          <w:p w14:paraId="5BCE88D4" w14:textId="77777777" w:rsidR="00EE5BCF" w:rsidRPr="00975A15" w:rsidRDefault="00EE5BCF" w:rsidP="00164570">
            <w:pPr>
              <w:ind w:firstLine="0"/>
              <w:contextualSpacing/>
            </w:pPr>
            <w:r w:rsidRPr="00975A15">
              <w:t>Null</w:t>
            </w:r>
          </w:p>
        </w:tc>
        <w:tc>
          <w:tcPr>
            <w:tcW w:w="2571" w:type="dxa"/>
            <w:shd w:val="clear" w:color="auto" w:fill="auto"/>
            <w:vAlign w:val="center"/>
          </w:tcPr>
          <w:p w14:paraId="1D642175" w14:textId="77777777" w:rsidR="00EE5BCF" w:rsidRPr="00975A15" w:rsidRDefault="00EE5BCF" w:rsidP="00164570">
            <w:pPr>
              <w:ind w:firstLine="0"/>
              <w:contextualSpacing/>
            </w:pPr>
            <w:r w:rsidRPr="00975A15">
              <w:t>Ảnh đại diện</w:t>
            </w:r>
          </w:p>
        </w:tc>
      </w:tr>
    </w:tbl>
    <w:p w14:paraId="761E97AD" w14:textId="3554F903" w:rsidR="00164570" w:rsidRDefault="00164570" w:rsidP="00E34E62">
      <w:pPr>
        <w:pStyle w:val="Heading3"/>
      </w:pPr>
      <w:bookmarkStart w:id="223" w:name="_Toc69397367"/>
      <w:r>
        <w:t xml:space="preserve">Bảng </w:t>
      </w:r>
      <w:r w:rsidRPr="00164570">
        <w:t>Articles</w:t>
      </w:r>
      <w:bookmarkEnd w:id="223"/>
    </w:p>
    <w:p w14:paraId="17E1C694" w14:textId="163082C6" w:rsidR="00523D8E" w:rsidRPr="00523D8E" w:rsidRDefault="00523D8E" w:rsidP="00523D8E">
      <w:r w:rsidRPr="00523D8E">
        <w:t>Mô tả các thuộc tính và các phương thức liên quan tới nghiệp vụ quản lý bài viết</w:t>
      </w:r>
    </w:p>
    <w:p w14:paraId="3EB5DE76" w14:textId="440CE4CB" w:rsidR="00E34E62" w:rsidRDefault="00E34E62" w:rsidP="00E34E62">
      <w:pPr>
        <w:pStyle w:val="Caption"/>
        <w:keepNext/>
      </w:pPr>
      <w:bookmarkStart w:id="224" w:name="_Toc69397577"/>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rsidR="009E5154">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19</w:t>
      </w:r>
      <w:r w:rsidR="00011E65">
        <w:rPr>
          <w:noProof/>
        </w:rPr>
        <w:fldChar w:fldCharType="end"/>
      </w:r>
      <w:r>
        <w:t xml:space="preserve"> Bảng </w:t>
      </w:r>
      <w:r w:rsidRPr="00164570">
        <w:t>Articles</w:t>
      </w:r>
      <w:bookmarkEnd w:id="224"/>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164570" w:rsidRPr="00975A15" w14:paraId="694B0121" w14:textId="77777777" w:rsidTr="003C46CD">
        <w:trPr>
          <w:tblHeader/>
        </w:trPr>
        <w:tc>
          <w:tcPr>
            <w:tcW w:w="708" w:type="dxa"/>
            <w:shd w:val="clear" w:color="auto" w:fill="D5DCE4"/>
            <w:vAlign w:val="center"/>
          </w:tcPr>
          <w:p w14:paraId="0EADBDDD"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3A597E0F"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1645D6D3"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104F1A2C"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45ABC255"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164570" w:rsidRPr="00975A15" w14:paraId="43C55A4A" w14:textId="77777777" w:rsidTr="003C46CD">
        <w:tc>
          <w:tcPr>
            <w:tcW w:w="708" w:type="dxa"/>
            <w:shd w:val="clear" w:color="auto" w:fill="auto"/>
            <w:vAlign w:val="center"/>
          </w:tcPr>
          <w:p w14:paraId="7D774F69" w14:textId="612E0558"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w:t>
            </w:r>
          </w:p>
        </w:tc>
        <w:tc>
          <w:tcPr>
            <w:tcW w:w="2065" w:type="dxa"/>
            <w:shd w:val="clear" w:color="auto" w:fill="auto"/>
          </w:tcPr>
          <w:p w14:paraId="652E7C15" w14:textId="569E3CC5" w:rsidR="00164570" w:rsidRPr="00975A15" w:rsidRDefault="00164570" w:rsidP="00164570">
            <w:pPr>
              <w:ind w:firstLine="0"/>
              <w:contextualSpacing/>
            </w:pPr>
            <w:r w:rsidRPr="00975A15">
              <w:rPr>
                <w:bCs/>
              </w:rPr>
              <w:t>Id</w:t>
            </w:r>
          </w:p>
        </w:tc>
        <w:tc>
          <w:tcPr>
            <w:tcW w:w="1827" w:type="dxa"/>
            <w:shd w:val="clear" w:color="auto" w:fill="auto"/>
          </w:tcPr>
          <w:p w14:paraId="435B2518" w14:textId="5E320EC9" w:rsidR="00164570" w:rsidRPr="00975A15" w:rsidRDefault="00164570" w:rsidP="00164570">
            <w:pPr>
              <w:ind w:firstLine="0"/>
              <w:contextualSpacing/>
            </w:pPr>
            <w:r w:rsidRPr="00975A15">
              <w:t>Bigint(20)</w:t>
            </w:r>
          </w:p>
        </w:tc>
        <w:tc>
          <w:tcPr>
            <w:tcW w:w="1618" w:type="dxa"/>
            <w:shd w:val="clear" w:color="auto" w:fill="auto"/>
          </w:tcPr>
          <w:p w14:paraId="1AAAE00A" w14:textId="3822A9BD" w:rsidR="00164570" w:rsidRPr="00975A15" w:rsidRDefault="00164570" w:rsidP="00164570">
            <w:pPr>
              <w:ind w:firstLine="0"/>
              <w:contextualSpacing/>
            </w:pPr>
            <w:r w:rsidRPr="00975A15">
              <w:t>Khóa chính</w:t>
            </w:r>
          </w:p>
        </w:tc>
        <w:tc>
          <w:tcPr>
            <w:tcW w:w="2571" w:type="dxa"/>
            <w:shd w:val="clear" w:color="auto" w:fill="auto"/>
          </w:tcPr>
          <w:p w14:paraId="28619CB3" w14:textId="55A4582A" w:rsidR="00164570" w:rsidRPr="00975A15" w:rsidRDefault="00164570" w:rsidP="00164570">
            <w:pPr>
              <w:ind w:firstLine="0"/>
              <w:contextualSpacing/>
            </w:pPr>
            <w:r w:rsidRPr="00975A15">
              <w:t>Khóa chính của bảng</w:t>
            </w:r>
          </w:p>
        </w:tc>
      </w:tr>
      <w:tr w:rsidR="00164570" w:rsidRPr="00975A15" w14:paraId="582D58DC" w14:textId="77777777" w:rsidTr="003C46CD">
        <w:tc>
          <w:tcPr>
            <w:tcW w:w="708" w:type="dxa"/>
            <w:shd w:val="clear" w:color="auto" w:fill="auto"/>
            <w:vAlign w:val="center"/>
          </w:tcPr>
          <w:p w14:paraId="0525ABDE" w14:textId="043371DE"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2</w:t>
            </w:r>
          </w:p>
        </w:tc>
        <w:tc>
          <w:tcPr>
            <w:tcW w:w="2065" w:type="dxa"/>
            <w:shd w:val="clear" w:color="auto" w:fill="auto"/>
          </w:tcPr>
          <w:p w14:paraId="113F151B" w14:textId="65E67175" w:rsidR="00164570" w:rsidRPr="00975A15" w:rsidRDefault="00164570" w:rsidP="00164570">
            <w:pPr>
              <w:ind w:firstLine="0"/>
              <w:contextualSpacing/>
            </w:pPr>
            <w:r w:rsidRPr="00975A15">
              <w:t>A_Name</w:t>
            </w:r>
          </w:p>
        </w:tc>
        <w:tc>
          <w:tcPr>
            <w:tcW w:w="1827" w:type="dxa"/>
            <w:shd w:val="clear" w:color="auto" w:fill="auto"/>
          </w:tcPr>
          <w:p w14:paraId="3C195BCA" w14:textId="6A3C3271" w:rsidR="00164570" w:rsidRPr="00975A15" w:rsidRDefault="00164570" w:rsidP="00164570">
            <w:pPr>
              <w:ind w:firstLine="0"/>
              <w:contextualSpacing/>
            </w:pPr>
            <w:r w:rsidRPr="00975A15">
              <w:t>Varchar(255)</w:t>
            </w:r>
          </w:p>
        </w:tc>
        <w:tc>
          <w:tcPr>
            <w:tcW w:w="1618" w:type="dxa"/>
            <w:shd w:val="clear" w:color="auto" w:fill="auto"/>
          </w:tcPr>
          <w:p w14:paraId="33E329F4" w14:textId="09CC7BC5" w:rsidR="00164570" w:rsidRPr="00975A15" w:rsidRDefault="00164570" w:rsidP="00164570">
            <w:pPr>
              <w:ind w:firstLine="0"/>
              <w:contextualSpacing/>
            </w:pPr>
            <w:r w:rsidRPr="00975A15">
              <w:t>Not null</w:t>
            </w:r>
          </w:p>
        </w:tc>
        <w:tc>
          <w:tcPr>
            <w:tcW w:w="2571" w:type="dxa"/>
            <w:shd w:val="clear" w:color="auto" w:fill="auto"/>
          </w:tcPr>
          <w:p w14:paraId="2CCD39C0" w14:textId="2BA11AE2" w:rsidR="00164570" w:rsidRPr="00975A15" w:rsidRDefault="00164570" w:rsidP="00164570">
            <w:pPr>
              <w:ind w:firstLine="0"/>
              <w:contextualSpacing/>
            </w:pPr>
            <w:r w:rsidRPr="00975A15">
              <w:t>Tên</w:t>
            </w:r>
          </w:p>
        </w:tc>
      </w:tr>
      <w:tr w:rsidR="00164570" w:rsidRPr="00975A15" w14:paraId="4B0CCF42" w14:textId="77777777" w:rsidTr="003C46CD">
        <w:tc>
          <w:tcPr>
            <w:tcW w:w="708" w:type="dxa"/>
            <w:shd w:val="clear" w:color="auto" w:fill="auto"/>
            <w:vAlign w:val="center"/>
          </w:tcPr>
          <w:p w14:paraId="5EB6CF27" w14:textId="0216F352"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3</w:t>
            </w:r>
          </w:p>
        </w:tc>
        <w:tc>
          <w:tcPr>
            <w:tcW w:w="2065" w:type="dxa"/>
            <w:shd w:val="clear" w:color="auto" w:fill="auto"/>
            <w:vAlign w:val="center"/>
          </w:tcPr>
          <w:p w14:paraId="26360634" w14:textId="0C8086BB" w:rsidR="00164570" w:rsidRPr="00975A15" w:rsidRDefault="00164570" w:rsidP="00164570">
            <w:pPr>
              <w:ind w:firstLine="0"/>
              <w:contextualSpacing/>
            </w:pPr>
            <w:r w:rsidRPr="00975A15">
              <w:t>A_Slug</w:t>
            </w:r>
          </w:p>
        </w:tc>
        <w:tc>
          <w:tcPr>
            <w:tcW w:w="1827" w:type="dxa"/>
            <w:shd w:val="clear" w:color="auto" w:fill="auto"/>
            <w:vAlign w:val="center"/>
          </w:tcPr>
          <w:p w14:paraId="0198B61C" w14:textId="359911C3" w:rsidR="00164570" w:rsidRPr="00975A15" w:rsidRDefault="00164570" w:rsidP="00164570">
            <w:pPr>
              <w:ind w:firstLine="0"/>
              <w:contextualSpacing/>
            </w:pPr>
            <w:r w:rsidRPr="00975A15">
              <w:t>Varchar(255)</w:t>
            </w:r>
          </w:p>
        </w:tc>
        <w:tc>
          <w:tcPr>
            <w:tcW w:w="1618" w:type="dxa"/>
            <w:shd w:val="clear" w:color="auto" w:fill="auto"/>
            <w:vAlign w:val="center"/>
          </w:tcPr>
          <w:p w14:paraId="5A8F1302" w14:textId="7B3BE5E2" w:rsidR="00164570" w:rsidRPr="00975A15" w:rsidRDefault="00164570" w:rsidP="00164570">
            <w:pPr>
              <w:ind w:firstLine="0"/>
              <w:contextualSpacing/>
            </w:pPr>
            <w:r w:rsidRPr="00975A15">
              <w:t>Not null</w:t>
            </w:r>
          </w:p>
        </w:tc>
        <w:tc>
          <w:tcPr>
            <w:tcW w:w="2571" w:type="dxa"/>
            <w:shd w:val="clear" w:color="auto" w:fill="auto"/>
            <w:vAlign w:val="center"/>
          </w:tcPr>
          <w:p w14:paraId="3DD90E77" w14:textId="7A29712C" w:rsidR="00164570" w:rsidRPr="00975A15" w:rsidRDefault="009E5154" w:rsidP="00164570">
            <w:pPr>
              <w:ind w:firstLine="0"/>
              <w:contextualSpacing/>
            </w:pPr>
            <w:r w:rsidRPr="00975A15">
              <w:t>Đường dẫn</w:t>
            </w:r>
          </w:p>
        </w:tc>
      </w:tr>
      <w:tr w:rsidR="00164570" w:rsidRPr="00975A15" w14:paraId="7D90FC02" w14:textId="77777777" w:rsidTr="003C46CD">
        <w:tc>
          <w:tcPr>
            <w:tcW w:w="708" w:type="dxa"/>
            <w:shd w:val="clear" w:color="auto" w:fill="auto"/>
            <w:vAlign w:val="center"/>
          </w:tcPr>
          <w:p w14:paraId="4578039F" w14:textId="44A6BB08"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4</w:t>
            </w:r>
          </w:p>
        </w:tc>
        <w:tc>
          <w:tcPr>
            <w:tcW w:w="2065" w:type="dxa"/>
            <w:shd w:val="clear" w:color="auto" w:fill="auto"/>
            <w:vAlign w:val="center"/>
          </w:tcPr>
          <w:p w14:paraId="282FD323" w14:textId="09A778B1" w:rsidR="00164570" w:rsidRPr="00975A15" w:rsidRDefault="00164570" w:rsidP="00164570">
            <w:pPr>
              <w:ind w:firstLine="0"/>
              <w:contextualSpacing/>
            </w:pPr>
            <w:r w:rsidRPr="00975A15">
              <w:t>A_Hot</w:t>
            </w:r>
          </w:p>
        </w:tc>
        <w:tc>
          <w:tcPr>
            <w:tcW w:w="1827" w:type="dxa"/>
            <w:shd w:val="clear" w:color="auto" w:fill="auto"/>
            <w:vAlign w:val="center"/>
          </w:tcPr>
          <w:p w14:paraId="4DC3C087" w14:textId="0A2F39E4" w:rsidR="00164570" w:rsidRPr="00975A15" w:rsidRDefault="00164570" w:rsidP="00164570">
            <w:pPr>
              <w:ind w:firstLine="0"/>
              <w:contextualSpacing/>
            </w:pPr>
            <w:r w:rsidRPr="00975A15">
              <w:t>Tinyint(4)</w:t>
            </w:r>
          </w:p>
        </w:tc>
        <w:tc>
          <w:tcPr>
            <w:tcW w:w="1618" w:type="dxa"/>
            <w:shd w:val="clear" w:color="auto" w:fill="auto"/>
            <w:vAlign w:val="center"/>
          </w:tcPr>
          <w:p w14:paraId="69BDDA93" w14:textId="558C0E5E" w:rsidR="00164570" w:rsidRPr="00975A15" w:rsidRDefault="00164570" w:rsidP="00164570">
            <w:pPr>
              <w:ind w:firstLine="0"/>
              <w:contextualSpacing/>
            </w:pPr>
            <w:r w:rsidRPr="00975A15">
              <w:t>Not null</w:t>
            </w:r>
          </w:p>
        </w:tc>
        <w:tc>
          <w:tcPr>
            <w:tcW w:w="2571" w:type="dxa"/>
            <w:shd w:val="clear" w:color="auto" w:fill="auto"/>
            <w:vAlign w:val="center"/>
          </w:tcPr>
          <w:p w14:paraId="337729F2" w14:textId="75F395E4" w:rsidR="00164570" w:rsidRPr="00975A15" w:rsidRDefault="00164570" w:rsidP="00164570">
            <w:pPr>
              <w:ind w:firstLine="0"/>
              <w:contextualSpacing/>
            </w:pPr>
            <w:r w:rsidRPr="00975A15">
              <w:t>Hot</w:t>
            </w:r>
          </w:p>
        </w:tc>
      </w:tr>
      <w:tr w:rsidR="00164570" w:rsidRPr="00975A15" w14:paraId="36328F31" w14:textId="77777777" w:rsidTr="003C46CD">
        <w:tc>
          <w:tcPr>
            <w:tcW w:w="708" w:type="dxa"/>
            <w:shd w:val="clear" w:color="auto" w:fill="auto"/>
            <w:vAlign w:val="center"/>
          </w:tcPr>
          <w:p w14:paraId="3E20C36D" w14:textId="164132C3"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5</w:t>
            </w:r>
          </w:p>
        </w:tc>
        <w:tc>
          <w:tcPr>
            <w:tcW w:w="2065" w:type="dxa"/>
            <w:shd w:val="clear" w:color="auto" w:fill="auto"/>
            <w:vAlign w:val="center"/>
          </w:tcPr>
          <w:p w14:paraId="09F5F941" w14:textId="1CA98543" w:rsidR="00164570" w:rsidRPr="00975A15" w:rsidRDefault="00164570" w:rsidP="00164570">
            <w:pPr>
              <w:ind w:firstLine="0"/>
              <w:contextualSpacing/>
            </w:pPr>
            <w:r w:rsidRPr="00975A15">
              <w:t>A_Active</w:t>
            </w:r>
          </w:p>
        </w:tc>
        <w:tc>
          <w:tcPr>
            <w:tcW w:w="1827" w:type="dxa"/>
            <w:shd w:val="clear" w:color="auto" w:fill="auto"/>
            <w:vAlign w:val="center"/>
          </w:tcPr>
          <w:p w14:paraId="3C67DF1F" w14:textId="389E78E1" w:rsidR="00164570" w:rsidRPr="00975A15" w:rsidRDefault="00164570" w:rsidP="00164570">
            <w:pPr>
              <w:ind w:right="24" w:firstLine="0"/>
            </w:pPr>
            <w:r w:rsidRPr="00975A15">
              <w:t>Tinyint(4)</w:t>
            </w:r>
          </w:p>
        </w:tc>
        <w:tc>
          <w:tcPr>
            <w:tcW w:w="1618" w:type="dxa"/>
            <w:shd w:val="clear" w:color="auto" w:fill="auto"/>
            <w:vAlign w:val="center"/>
          </w:tcPr>
          <w:p w14:paraId="77E77E0D" w14:textId="5E8110FB" w:rsidR="00164570" w:rsidRPr="00975A15" w:rsidRDefault="00164570" w:rsidP="00164570">
            <w:pPr>
              <w:ind w:firstLine="0"/>
              <w:contextualSpacing/>
            </w:pPr>
            <w:r w:rsidRPr="00975A15">
              <w:t>Not null</w:t>
            </w:r>
          </w:p>
        </w:tc>
        <w:tc>
          <w:tcPr>
            <w:tcW w:w="2571" w:type="dxa"/>
            <w:shd w:val="clear" w:color="auto" w:fill="auto"/>
            <w:vAlign w:val="center"/>
          </w:tcPr>
          <w:p w14:paraId="06DBB81B" w14:textId="688B47D2" w:rsidR="00164570" w:rsidRPr="00975A15" w:rsidRDefault="00164570" w:rsidP="00164570">
            <w:pPr>
              <w:ind w:firstLine="0"/>
              <w:contextualSpacing/>
            </w:pPr>
            <w:r w:rsidRPr="00975A15">
              <w:t>Hoạt động</w:t>
            </w:r>
          </w:p>
        </w:tc>
      </w:tr>
      <w:tr w:rsidR="00164570" w:rsidRPr="00975A15" w14:paraId="69DB0DB1" w14:textId="77777777" w:rsidTr="003C46CD">
        <w:tc>
          <w:tcPr>
            <w:tcW w:w="708" w:type="dxa"/>
            <w:shd w:val="clear" w:color="auto" w:fill="auto"/>
            <w:vAlign w:val="center"/>
          </w:tcPr>
          <w:p w14:paraId="4CAC2B28" w14:textId="7333C918"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lastRenderedPageBreak/>
              <w:t>6</w:t>
            </w:r>
          </w:p>
        </w:tc>
        <w:tc>
          <w:tcPr>
            <w:tcW w:w="2065" w:type="dxa"/>
            <w:shd w:val="clear" w:color="auto" w:fill="auto"/>
            <w:vAlign w:val="center"/>
          </w:tcPr>
          <w:p w14:paraId="04008E01" w14:textId="09A7BD02" w:rsidR="00164570" w:rsidRPr="00975A15" w:rsidRDefault="00164570" w:rsidP="00164570">
            <w:pPr>
              <w:ind w:firstLine="0"/>
              <w:contextualSpacing/>
            </w:pPr>
            <w:r w:rsidRPr="00975A15">
              <w:t>A_Menu_id</w:t>
            </w:r>
          </w:p>
        </w:tc>
        <w:tc>
          <w:tcPr>
            <w:tcW w:w="1827" w:type="dxa"/>
            <w:shd w:val="clear" w:color="auto" w:fill="auto"/>
            <w:vAlign w:val="center"/>
          </w:tcPr>
          <w:p w14:paraId="24546221" w14:textId="4D4607D3" w:rsidR="00164570" w:rsidRPr="00975A15" w:rsidRDefault="00164570" w:rsidP="00164570">
            <w:pPr>
              <w:ind w:right="24" w:firstLine="0"/>
            </w:pPr>
            <w:r w:rsidRPr="00975A15">
              <w:t>Int(11)</w:t>
            </w:r>
          </w:p>
        </w:tc>
        <w:tc>
          <w:tcPr>
            <w:tcW w:w="1618" w:type="dxa"/>
            <w:shd w:val="clear" w:color="auto" w:fill="auto"/>
            <w:vAlign w:val="center"/>
          </w:tcPr>
          <w:p w14:paraId="54455471" w14:textId="2FC198F8" w:rsidR="00164570" w:rsidRPr="00975A15" w:rsidRDefault="00164570" w:rsidP="00164570">
            <w:pPr>
              <w:ind w:firstLine="0"/>
              <w:contextualSpacing/>
            </w:pPr>
            <w:r w:rsidRPr="00975A15">
              <w:t>Khóa ngoại</w:t>
            </w:r>
          </w:p>
        </w:tc>
        <w:tc>
          <w:tcPr>
            <w:tcW w:w="2571" w:type="dxa"/>
            <w:shd w:val="clear" w:color="auto" w:fill="auto"/>
            <w:vAlign w:val="center"/>
          </w:tcPr>
          <w:p w14:paraId="02C565B2" w14:textId="3DC3C8F6" w:rsidR="00164570" w:rsidRPr="00975A15" w:rsidRDefault="00164570" w:rsidP="00164570">
            <w:pPr>
              <w:ind w:firstLine="0"/>
              <w:contextualSpacing/>
            </w:pPr>
            <w:r w:rsidRPr="00975A15">
              <w:t>ID danh mục bài viết</w:t>
            </w:r>
          </w:p>
        </w:tc>
      </w:tr>
      <w:tr w:rsidR="00164570" w:rsidRPr="00975A15" w14:paraId="6D00B3EF" w14:textId="77777777" w:rsidTr="003C46CD">
        <w:tc>
          <w:tcPr>
            <w:tcW w:w="708" w:type="dxa"/>
            <w:shd w:val="clear" w:color="auto" w:fill="auto"/>
            <w:vAlign w:val="center"/>
          </w:tcPr>
          <w:p w14:paraId="13A929B4" w14:textId="1E18CCA7"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7</w:t>
            </w:r>
          </w:p>
        </w:tc>
        <w:tc>
          <w:tcPr>
            <w:tcW w:w="2065" w:type="dxa"/>
            <w:shd w:val="clear" w:color="auto" w:fill="auto"/>
            <w:vAlign w:val="center"/>
          </w:tcPr>
          <w:p w14:paraId="5BB1A62C" w14:textId="38C43518" w:rsidR="00164570" w:rsidRPr="00975A15" w:rsidRDefault="00164570" w:rsidP="00164570">
            <w:pPr>
              <w:ind w:firstLine="0"/>
              <w:contextualSpacing/>
            </w:pPr>
            <w:r w:rsidRPr="00975A15">
              <w:t>A_View</w:t>
            </w:r>
          </w:p>
        </w:tc>
        <w:tc>
          <w:tcPr>
            <w:tcW w:w="1827" w:type="dxa"/>
            <w:shd w:val="clear" w:color="auto" w:fill="auto"/>
            <w:vAlign w:val="center"/>
          </w:tcPr>
          <w:p w14:paraId="4940C046" w14:textId="55CC6DEF" w:rsidR="00164570" w:rsidRPr="00975A15" w:rsidRDefault="00164570" w:rsidP="00164570">
            <w:pPr>
              <w:ind w:right="24" w:firstLine="0"/>
            </w:pPr>
            <w:r w:rsidRPr="00975A15">
              <w:t>Int(11)</w:t>
            </w:r>
          </w:p>
        </w:tc>
        <w:tc>
          <w:tcPr>
            <w:tcW w:w="1618" w:type="dxa"/>
            <w:shd w:val="clear" w:color="auto" w:fill="auto"/>
            <w:vAlign w:val="center"/>
          </w:tcPr>
          <w:p w14:paraId="541D128C" w14:textId="55BF37C0" w:rsidR="00164570" w:rsidRPr="00975A15" w:rsidRDefault="00164570" w:rsidP="00164570">
            <w:pPr>
              <w:ind w:firstLine="0"/>
              <w:contextualSpacing/>
            </w:pPr>
            <w:r w:rsidRPr="00975A15">
              <w:t>Not null</w:t>
            </w:r>
          </w:p>
        </w:tc>
        <w:tc>
          <w:tcPr>
            <w:tcW w:w="2571" w:type="dxa"/>
            <w:shd w:val="clear" w:color="auto" w:fill="auto"/>
            <w:vAlign w:val="center"/>
          </w:tcPr>
          <w:p w14:paraId="7A5D6BE2" w14:textId="31B2C0D6" w:rsidR="00164570" w:rsidRPr="00975A15" w:rsidRDefault="00164570" w:rsidP="00164570">
            <w:pPr>
              <w:ind w:firstLine="0"/>
              <w:contextualSpacing/>
            </w:pPr>
            <w:r w:rsidRPr="00975A15">
              <w:t>Xem bài viết</w:t>
            </w:r>
          </w:p>
        </w:tc>
      </w:tr>
      <w:tr w:rsidR="00164570" w:rsidRPr="00975A15" w14:paraId="6A894E9B" w14:textId="77777777" w:rsidTr="003C46CD">
        <w:trPr>
          <w:trHeight w:val="190"/>
        </w:trPr>
        <w:tc>
          <w:tcPr>
            <w:tcW w:w="708" w:type="dxa"/>
            <w:shd w:val="clear" w:color="auto" w:fill="auto"/>
            <w:vAlign w:val="center"/>
          </w:tcPr>
          <w:p w14:paraId="4F03DB53" w14:textId="5EA3B083"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8</w:t>
            </w:r>
          </w:p>
        </w:tc>
        <w:tc>
          <w:tcPr>
            <w:tcW w:w="2065" w:type="dxa"/>
            <w:shd w:val="clear" w:color="auto" w:fill="auto"/>
            <w:vAlign w:val="center"/>
          </w:tcPr>
          <w:p w14:paraId="6201D099" w14:textId="415618FA" w:rsidR="00164570" w:rsidRPr="00975A15" w:rsidRDefault="00164570" w:rsidP="00164570">
            <w:pPr>
              <w:ind w:firstLine="0"/>
              <w:contextualSpacing/>
            </w:pPr>
            <w:r w:rsidRPr="00975A15">
              <w:t>A_Description</w:t>
            </w:r>
          </w:p>
        </w:tc>
        <w:tc>
          <w:tcPr>
            <w:tcW w:w="1827" w:type="dxa"/>
            <w:shd w:val="clear" w:color="auto" w:fill="auto"/>
            <w:vAlign w:val="center"/>
          </w:tcPr>
          <w:p w14:paraId="7AAC686D" w14:textId="36A9E392" w:rsidR="00164570" w:rsidRPr="00975A15" w:rsidRDefault="00164570" w:rsidP="00164570">
            <w:pPr>
              <w:ind w:right="24" w:firstLine="0"/>
            </w:pPr>
            <w:r w:rsidRPr="00975A15">
              <w:t>Mediumtext</w:t>
            </w:r>
          </w:p>
        </w:tc>
        <w:tc>
          <w:tcPr>
            <w:tcW w:w="1618" w:type="dxa"/>
            <w:shd w:val="clear" w:color="auto" w:fill="auto"/>
            <w:vAlign w:val="center"/>
          </w:tcPr>
          <w:p w14:paraId="432F1E8D" w14:textId="518AEB9E" w:rsidR="00164570" w:rsidRPr="00975A15" w:rsidRDefault="00164570" w:rsidP="00164570">
            <w:pPr>
              <w:ind w:firstLine="0"/>
              <w:contextualSpacing/>
            </w:pPr>
            <w:r w:rsidRPr="00975A15">
              <w:t>Null</w:t>
            </w:r>
          </w:p>
        </w:tc>
        <w:tc>
          <w:tcPr>
            <w:tcW w:w="2571" w:type="dxa"/>
            <w:shd w:val="clear" w:color="auto" w:fill="auto"/>
            <w:vAlign w:val="center"/>
          </w:tcPr>
          <w:p w14:paraId="01B3D1EE" w14:textId="51719BBE" w:rsidR="00164570" w:rsidRPr="00975A15" w:rsidRDefault="00164570" w:rsidP="00164570">
            <w:pPr>
              <w:ind w:firstLine="0"/>
              <w:contextualSpacing/>
            </w:pPr>
            <w:r w:rsidRPr="00975A15">
              <w:t>Mô tả</w:t>
            </w:r>
          </w:p>
        </w:tc>
      </w:tr>
      <w:tr w:rsidR="00164570" w:rsidRPr="00975A15" w14:paraId="50A96788" w14:textId="77777777" w:rsidTr="003C46CD">
        <w:trPr>
          <w:trHeight w:val="190"/>
        </w:trPr>
        <w:tc>
          <w:tcPr>
            <w:tcW w:w="708" w:type="dxa"/>
            <w:shd w:val="clear" w:color="auto" w:fill="auto"/>
            <w:vAlign w:val="center"/>
          </w:tcPr>
          <w:p w14:paraId="30998487" w14:textId="103281A7"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9</w:t>
            </w:r>
          </w:p>
        </w:tc>
        <w:tc>
          <w:tcPr>
            <w:tcW w:w="2065" w:type="dxa"/>
            <w:shd w:val="clear" w:color="auto" w:fill="auto"/>
            <w:vAlign w:val="center"/>
          </w:tcPr>
          <w:p w14:paraId="0C7DEEF6" w14:textId="5249EC79" w:rsidR="00164570" w:rsidRPr="00975A15" w:rsidRDefault="00164570" w:rsidP="00164570">
            <w:pPr>
              <w:ind w:firstLine="0"/>
              <w:contextualSpacing/>
            </w:pPr>
            <w:r w:rsidRPr="00975A15">
              <w:t>A_Avartar</w:t>
            </w:r>
          </w:p>
        </w:tc>
        <w:tc>
          <w:tcPr>
            <w:tcW w:w="1827" w:type="dxa"/>
            <w:shd w:val="clear" w:color="auto" w:fill="auto"/>
            <w:vAlign w:val="center"/>
          </w:tcPr>
          <w:p w14:paraId="56450485" w14:textId="53CC4992" w:rsidR="00164570" w:rsidRPr="00975A15" w:rsidRDefault="00164570" w:rsidP="00164570">
            <w:pPr>
              <w:ind w:right="24" w:firstLine="0"/>
            </w:pPr>
            <w:r w:rsidRPr="00975A15">
              <w:t>Varchar(255)</w:t>
            </w:r>
          </w:p>
        </w:tc>
        <w:tc>
          <w:tcPr>
            <w:tcW w:w="1618" w:type="dxa"/>
            <w:shd w:val="clear" w:color="auto" w:fill="auto"/>
            <w:vAlign w:val="center"/>
          </w:tcPr>
          <w:p w14:paraId="30CB4227" w14:textId="34DA5395" w:rsidR="00164570" w:rsidRPr="00975A15" w:rsidRDefault="00164570" w:rsidP="00164570">
            <w:pPr>
              <w:ind w:firstLine="0"/>
              <w:contextualSpacing/>
            </w:pPr>
            <w:r w:rsidRPr="00975A15">
              <w:t>Null</w:t>
            </w:r>
          </w:p>
        </w:tc>
        <w:tc>
          <w:tcPr>
            <w:tcW w:w="2571" w:type="dxa"/>
            <w:shd w:val="clear" w:color="auto" w:fill="auto"/>
            <w:vAlign w:val="center"/>
          </w:tcPr>
          <w:p w14:paraId="00B591DC" w14:textId="47B069ED" w:rsidR="00164570" w:rsidRPr="00975A15" w:rsidRDefault="00164570" w:rsidP="00164570">
            <w:pPr>
              <w:ind w:firstLine="0"/>
              <w:contextualSpacing/>
            </w:pPr>
            <w:r w:rsidRPr="00975A15">
              <w:t xml:space="preserve">Ảnh </w:t>
            </w:r>
          </w:p>
        </w:tc>
      </w:tr>
      <w:tr w:rsidR="00164570" w:rsidRPr="00975A15" w14:paraId="6DB3A09A" w14:textId="77777777" w:rsidTr="003C46CD">
        <w:trPr>
          <w:trHeight w:val="190"/>
        </w:trPr>
        <w:tc>
          <w:tcPr>
            <w:tcW w:w="708" w:type="dxa"/>
            <w:shd w:val="clear" w:color="auto" w:fill="auto"/>
            <w:vAlign w:val="center"/>
          </w:tcPr>
          <w:p w14:paraId="0DF5B89B" w14:textId="07A38259"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10</w:t>
            </w:r>
          </w:p>
        </w:tc>
        <w:tc>
          <w:tcPr>
            <w:tcW w:w="2065" w:type="dxa"/>
            <w:shd w:val="clear" w:color="auto" w:fill="auto"/>
            <w:vAlign w:val="center"/>
          </w:tcPr>
          <w:p w14:paraId="26B7DC57" w14:textId="02C88B1A" w:rsidR="00164570" w:rsidRPr="00975A15" w:rsidRDefault="00164570" w:rsidP="00164570">
            <w:pPr>
              <w:ind w:firstLine="0"/>
              <w:contextualSpacing/>
            </w:pPr>
            <w:r w:rsidRPr="00975A15">
              <w:t>A_Content</w:t>
            </w:r>
          </w:p>
        </w:tc>
        <w:tc>
          <w:tcPr>
            <w:tcW w:w="1827" w:type="dxa"/>
            <w:shd w:val="clear" w:color="auto" w:fill="auto"/>
            <w:vAlign w:val="center"/>
          </w:tcPr>
          <w:p w14:paraId="768CBAC3" w14:textId="5B6278D2" w:rsidR="00164570" w:rsidRPr="00975A15" w:rsidRDefault="00164570" w:rsidP="00164570">
            <w:pPr>
              <w:ind w:right="24" w:firstLine="0"/>
            </w:pPr>
            <w:r w:rsidRPr="00975A15">
              <w:t>Text</w:t>
            </w:r>
          </w:p>
        </w:tc>
        <w:tc>
          <w:tcPr>
            <w:tcW w:w="1618" w:type="dxa"/>
            <w:shd w:val="clear" w:color="auto" w:fill="auto"/>
            <w:vAlign w:val="center"/>
          </w:tcPr>
          <w:p w14:paraId="0FE5BDC8" w14:textId="09202716" w:rsidR="00164570" w:rsidRPr="00975A15" w:rsidRDefault="00164570" w:rsidP="00164570">
            <w:pPr>
              <w:ind w:firstLine="0"/>
              <w:contextualSpacing/>
            </w:pPr>
            <w:r w:rsidRPr="00975A15">
              <w:t>Null</w:t>
            </w:r>
          </w:p>
        </w:tc>
        <w:tc>
          <w:tcPr>
            <w:tcW w:w="2571" w:type="dxa"/>
            <w:shd w:val="clear" w:color="auto" w:fill="auto"/>
            <w:vAlign w:val="center"/>
          </w:tcPr>
          <w:p w14:paraId="7BAE6DB5" w14:textId="50CF03E2" w:rsidR="00164570" w:rsidRPr="00975A15" w:rsidRDefault="00164570" w:rsidP="00164570">
            <w:pPr>
              <w:ind w:firstLine="0"/>
              <w:contextualSpacing/>
            </w:pPr>
            <w:r w:rsidRPr="00975A15">
              <w:t>Nội dung</w:t>
            </w:r>
          </w:p>
        </w:tc>
      </w:tr>
      <w:tr w:rsidR="00164570" w:rsidRPr="00975A15" w14:paraId="6E9546CE" w14:textId="77777777" w:rsidTr="003C46CD">
        <w:trPr>
          <w:trHeight w:val="190"/>
        </w:trPr>
        <w:tc>
          <w:tcPr>
            <w:tcW w:w="708" w:type="dxa"/>
            <w:shd w:val="clear" w:color="auto" w:fill="auto"/>
            <w:vAlign w:val="center"/>
          </w:tcPr>
          <w:p w14:paraId="1F252ADC" w14:textId="722761C9"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 xml:space="preserve">11 </w:t>
            </w:r>
          </w:p>
        </w:tc>
        <w:tc>
          <w:tcPr>
            <w:tcW w:w="2065" w:type="dxa"/>
            <w:shd w:val="clear" w:color="auto" w:fill="auto"/>
            <w:vAlign w:val="center"/>
          </w:tcPr>
          <w:p w14:paraId="6FE9F796" w14:textId="705265F0" w:rsidR="00164570" w:rsidRPr="00975A15" w:rsidRDefault="00164570" w:rsidP="00164570">
            <w:pPr>
              <w:ind w:firstLine="0"/>
              <w:contextualSpacing/>
            </w:pPr>
            <w:r w:rsidRPr="00975A15">
              <w:t>Created_at</w:t>
            </w:r>
          </w:p>
        </w:tc>
        <w:tc>
          <w:tcPr>
            <w:tcW w:w="1827" w:type="dxa"/>
            <w:shd w:val="clear" w:color="auto" w:fill="auto"/>
            <w:vAlign w:val="center"/>
          </w:tcPr>
          <w:p w14:paraId="7DCC2223" w14:textId="1EE36C52" w:rsidR="00164570" w:rsidRPr="00975A15" w:rsidRDefault="00164570" w:rsidP="00164570">
            <w:pPr>
              <w:ind w:right="24" w:firstLine="0"/>
            </w:pPr>
            <w:r w:rsidRPr="00975A15">
              <w:t>Timestamp</w:t>
            </w:r>
          </w:p>
        </w:tc>
        <w:tc>
          <w:tcPr>
            <w:tcW w:w="1618" w:type="dxa"/>
            <w:shd w:val="clear" w:color="auto" w:fill="auto"/>
            <w:vAlign w:val="center"/>
          </w:tcPr>
          <w:p w14:paraId="1B46813E" w14:textId="67BC2C91" w:rsidR="00164570" w:rsidRPr="00975A15" w:rsidRDefault="00164570" w:rsidP="00164570">
            <w:pPr>
              <w:ind w:firstLine="0"/>
              <w:contextualSpacing/>
            </w:pPr>
            <w:r w:rsidRPr="00975A15">
              <w:t>Null</w:t>
            </w:r>
          </w:p>
        </w:tc>
        <w:tc>
          <w:tcPr>
            <w:tcW w:w="2571" w:type="dxa"/>
            <w:shd w:val="clear" w:color="auto" w:fill="auto"/>
            <w:vAlign w:val="center"/>
          </w:tcPr>
          <w:p w14:paraId="7AD8E9FB" w14:textId="173168C3" w:rsidR="00164570" w:rsidRPr="00975A15" w:rsidRDefault="00164570" w:rsidP="00164570">
            <w:pPr>
              <w:ind w:firstLine="0"/>
              <w:contextualSpacing/>
            </w:pPr>
            <w:r w:rsidRPr="00975A15">
              <w:t>Ngày tạo</w:t>
            </w:r>
          </w:p>
        </w:tc>
      </w:tr>
      <w:tr w:rsidR="00164570" w:rsidRPr="00975A15" w14:paraId="4D287D6C" w14:textId="77777777" w:rsidTr="003C46CD">
        <w:trPr>
          <w:trHeight w:val="190"/>
        </w:trPr>
        <w:tc>
          <w:tcPr>
            <w:tcW w:w="708" w:type="dxa"/>
            <w:shd w:val="clear" w:color="auto" w:fill="auto"/>
            <w:vAlign w:val="center"/>
          </w:tcPr>
          <w:p w14:paraId="70031A90" w14:textId="5EEFCEFA"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12</w:t>
            </w:r>
          </w:p>
        </w:tc>
        <w:tc>
          <w:tcPr>
            <w:tcW w:w="2065" w:type="dxa"/>
            <w:shd w:val="clear" w:color="auto" w:fill="auto"/>
            <w:vAlign w:val="center"/>
          </w:tcPr>
          <w:p w14:paraId="421EF189" w14:textId="30E42F5A" w:rsidR="00164570" w:rsidRPr="00975A15" w:rsidRDefault="00164570" w:rsidP="00164570">
            <w:pPr>
              <w:ind w:firstLine="0"/>
              <w:contextualSpacing/>
            </w:pPr>
            <w:r w:rsidRPr="00975A15">
              <w:t>A_Prosition_2</w:t>
            </w:r>
          </w:p>
        </w:tc>
        <w:tc>
          <w:tcPr>
            <w:tcW w:w="1827" w:type="dxa"/>
            <w:shd w:val="clear" w:color="auto" w:fill="auto"/>
            <w:vAlign w:val="center"/>
          </w:tcPr>
          <w:p w14:paraId="3824EBE9" w14:textId="3CF96411" w:rsidR="00164570" w:rsidRPr="00975A15" w:rsidRDefault="00164570" w:rsidP="00164570">
            <w:pPr>
              <w:ind w:right="24" w:firstLine="0"/>
            </w:pPr>
            <w:r w:rsidRPr="00975A15">
              <w:t>Tinyint(4)</w:t>
            </w:r>
          </w:p>
        </w:tc>
        <w:tc>
          <w:tcPr>
            <w:tcW w:w="1618" w:type="dxa"/>
            <w:shd w:val="clear" w:color="auto" w:fill="auto"/>
            <w:vAlign w:val="center"/>
          </w:tcPr>
          <w:p w14:paraId="7B7B2CFF" w14:textId="4680A7E2" w:rsidR="00164570" w:rsidRPr="00975A15" w:rsidRDefault="00164570" w:rsidP="00164570">
            <w:pPr>
              <w:ind w:firstLine="0"/>
              <w:contextualSpacing/>
            </w:pPr>
            <w:r w:rsidRPr="00975A15">
              <w:t>Not null</w:t>
            </w:r>
          </w:p>
        </w:tc>
        <w:tc>
          <w:tcPr>
            <w:tcW w:w="2571" w:type="dxa"/>
            <w:shd w:val="clear" w:color="auto" w:fill="auto"/>
            <w:vAlign w:val="center"/>
          </w:tcPr>
          <w:p w14:paraId="3F7A2D4B" w14:textId="50B55C6C" w:rsidR="00164570" w:rsidRPr="00975A15" w:rsidRDefault="00164570" w:rsidP="00164570">
            <w:pPr>
              <w:ind w:firstLine="0"/>
              <w:contextualSpacing/>
            </w:pPr>
            <w:r w:rsidRPr="00975A15">
              <w:t>Vị trí 2</w:t>
            </w:r>
          </w:p>
        </w:tc>
      </w:tr>
      <w:tr w:rsidR="00164570" w:rsidRPr="00975A15" w14:paraId="0DD9CCB2" w14:textId="77777777" w:rsidTr="003C46CD">
        <w:trPr>
          <w:trHeight w:val="190"/>
        </w:trPr>
        <w:tc>
          <w:tcPr>
            <w:tcW w:w="708" w:type="dxa"/>
            <w:shd w:val="clear" w:color="auto" w:fill="auto"/>
            <w:vAlign w:val="center"/>
          </w:tcPr>
          <w:p w14:paraId="0D153459" w14:textId="778E7BD6"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13</w:t>
            </w:r>
          </w:p>
        </w:tc>
        <w:tc>
          <w:tcPr>
            <w:tcW w:w="2065" w:type="dxa"/>
            <w:shd w:val="clear" w:color="auto" w:fill="auto"/>
            <w:vAlign w:val="center"/>
          </w:tcPr>
          <w:p w14:paraId="0185E5DF" w14:textId="3031C345" w:rsidR="00164570" w:rsidRPr="00975A15" w:rsidRDefault="00164570" w:rsidP="00164570">
            <w:pPr>
              <w:ind w:firstLine="0"/>
              <w:contextualSpacing/>
            </w:pPr>
            <w:r w:rsidRPr="00975A15">
              <w:t>A_Position_1</w:t>
            </w:r>
          </w:p>
        </w:tc>
        <w:tc>
          <w:tcPr>
            <w:tcW w:w="1827" w:type="dxa"/>
            <w:shd w:val="clear" w:color="auto" w:fill="auto"/>
            <w:vAlign w:val="center"/>
          </w:tcPr>
          <w:p w14:paraId="08D03D95" w14:textId="001CF1BB" w:rsidR="00164570" w:rsidRPr="00975A15" w:rsidRDefault="00164570" w:rsidP="00164570">
            <w:pPr>
              <w:ind w:right="24" w:firstLine="0"/>
            </w:pPr>
            <w:r w:rsidRPr="00975A15">
              <w:t>Tinyint(4)</w:t>
            </w:r>
          </w:p>
        </w:tc>
        <w:tc>
          <w:tcPr>
            <w:tcW w:w="1618" w:type="dxa"/>
            <w:shd w:val="clear" w:color="auto" w:fill="auto"/>
            <w:vAlign w:val="center"/>
          </w:tcPr>
          <w:p w14:paraId="37D73EFE" w14:textId="7172473B" w:rsidR="00164570" w:rsidRPr="00975A15" w:rsidRDefault="00164570" w:rsidP="00164570">
            <w:pPr>
              <w:ind w:firstLine="0"/>
              <w:contextualSpacing/>
            </w:pPr>
            <w:r w:rsidRPr="00975A15">
              <w:t>Not null</w:t>
            </w:r>
          </w:p>
        </w:tc>
        <w:tc>
          <w:tcPr>
            <w:tcW w:w="2571" w:type="dxa"/>
            <w:shd w:val="clear" w:color="auto" w:fill="auto"/>
            <w:vAlign w:val="center"/>
          </w:tcPr>
          <w:p w14:paraId="57986EA6" w14:textId="48239A65" w:rsidR="00164570" w:rsidRPr="00975A15" w:rsidRDefault="00164570" w:rsidP="00164570">
            <w:pPr>
              <w:ind w:firstLine="0"/>
              <w:contextualSpacing/>
            </w:pPr>
            <w:r w:rsidRPr="00975A15">
              <w:t>Vị trí 1</w:t>
            </w:r>
          </w:p>
        </w:tc>
      </w:tr>
      <w:tr w:rsidR="00164570" w:rsidRPr="00975A15" w14:paraId="13EB972F" w14:textId="77777777" w:rsidTr="003C46CD">
        <w:trPr>
          <w:trHeight w:val="190"/>
        </w:trPr>
        <w:tc>
          <w:tcPr>
            <w:tcW w:w="708" w:type="dxa"/>
            <w:shd w:val="clear" w:color="auto" w:fill="auto"/>
            <w:vAlign w:val="center"/>
          </w:tcPr>
          <w:p w14:paraId="2E9883F4" w14:textId="501393B4"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14</w:t>
            </w:r>
          </w:p>
        </w:tc>
        <w:tc>
          <w:tcPr>
            <w:tcW w:w="2065" w:type="dxa"/>
            <w:shd w:val="clear" w:color="auto" w:fill="auto"/>
            <w:vAlign w:val="center"/>
          </w:tcPr>
          <w:p w14:paraId="2C0AFC03" w14:textId="1A1651FC" w:rsidR="00164570" w:rsidRPr="00975A15" w:rsidRDefault="00164570" w:rsidP="00164570">
            <w:pPr>
              <w:ind w:firstLine="0"/>
              <w:contextualSpacing/>
            </w:pPr>
            <w:r w:rsidRPr="00975A15">
              <w:t>Updated_at</w:t>
            </w:r>
          </w:p>
        </w:tc>
        <w:tc>
          <w:tcPr>
            <w:tcW w:w="1827" w:type="dxa"/>
            <w:shd w:val="clear" w:color="auto" w:fill="auto"/>
            <w:vAlign w:val="center"/>
          </w:tcPr>
          <w:p w14:paraId="3C72C6CC" w14:textId="6553F21B" w:rsidR="00164570" w:rsidRPr="00975A15" w:rsidRDefault="00164570" w:rsidP="00164570">
            <w:pPr>
              <w:ind w:right="24" w:firstLine="0"/>
            </w:pPr>
            <w:r w:rsidRPr="00975A15">
              <w:t>Timestamp</w:t>
            </w:r>
          </w:p>
        </w:tc>
        <w:tc>
          <w:tcPr>
            <w:tcW w:w="1618" w:type="dxa"/>
            <w:shd w:val="clear" w:color="auto" w:fill="auto"/>
            <w:vAlign w:val="center"/>
          </w:tcPr>
          <w:p w14:paraId="1A41536F" w14:textId="607BF389" w:rsidR="00164570" w:rsidRPr="00975A15" w:rsidRDefault="00164570" w:rsidP="00164570">
            <w:pPr>
              <w:ind w:firstLine="0"/>
              <w:contextualSpacing/>
            </w:pPr>
            <w:r w:rsidRPr="00975A15">
              <w:t>Null</w:t>
            </w:r>
          </w:p>
        </w:tc>
        <w:tc>
          <w:tcPr>
            <w:tcW w:w="2571" w:type="dxa"/>
            <w:shd w:val="clear" w:color="auto" w:fill="auto"/>
            <w:vAlign w:val="center"/>
          </w:tcPr>
          <w:p w14:paraId="572A7C33" w14:textId="0E3AC708" w:rsidR="00164570" w:rsidRPr="00975A15" w:rsidRDefault="00164570" w:rsidP="00164570">
            <w:pPr>
              <w:ind w:firstLine="0"/>
              <w:contextualSpacing/>
            </w:pPr>
            <w:r w:rsidRPr="00975A15">
              <w:t>Ngày cập nhật</w:t>
            </w:r>
          </w:p>
        </w:tc>
      </w:tr>
    </w:tbl>
    <w:p w14:paraId="2B78211A" w14:textId="020BCACB" w:rsidR="00164570" w:rsidRDefault="00164570" w:rsidP="009E5154">
      <w:pPr>
        <w:pStyle w:val="Heading3"/>
      </w:pPr>
      <w:bookmarkStart w:id="225" w:name="_Toc69397368"/>
      <w:r>
        <w:t xml:space="preserve">Bảng </w:t>
      </w:r>
      <w:r w:rsidRPr="00164570">
        <w:t>Attributes</w:t>
      </w:r>
      <w:bookmarkEnd w:id="225"/>
    </w:p>
    <w:p w14:paraId="196F7CE1" w14:textId="6ADA806A" w:rsidR="00523D8E" w:rsidRPr="00523D8E" w:rsidRDefault="00523D8E" w:rsidP="00523D8E">
      <w:r w:rsidRPr="00523D8E">
        <w:t>Mô tả các thuộc tính và các phương thức liên quan tới nghiệp vụ quản lý thuộc tính</w:t>
      </w:r>
    </w:p>
    <w:p w14:paraId="635C800E" w14:textId="6B53120F" w:rsidR="009E5154" w:rsidRDefault="009E5154" w:rsidP="009E5154">
      <w:pPr>
        <w:pStyle w:val="Caption"/>
        <w:keepNext/>
      </w:pPr>
      <w:bookmarkStart w:id="226" w:name="_Toc69397578"/>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20</w:t>
      </w:r>
      <w:r w:rsidR="00011E65">
        <w:rPr>
          <w:noProof/>
        </w:rPr>
        <w:fldChar w:fldCharType="end"/>
      </w:r>
      <w:r>
        <w:t xml:space="preserve"> </w:t>
      </w:r>
      <w:r w:rsidRPr="009E5154">
        <w:t>Bảng Attributes</w:t>
      </w:r>
      <w:bookmarkEnd w:id="226"/>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164570" w:rsidRPr="00975A15" w14:paraId="57208C5B" w14:textId="77777777" w:rsidTr="003C46CD">
        <w:trPr>
          <w:tblHeader/>
        </w:trPr>
        <w:tc>
          <w:tcPr>
            <w:tcW w:w="708" w:type="dxa"/>
            <w:shd w:val="clear" w:color="auto" w:fill="D5DCE4"/>
            <w:vAlign w:val="center"/>
          </w:tcPr>
          <w:p w14:paraId="3A9AB877"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5CA374C9"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05C42EC5"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5242F6AF"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6DFE7D79"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164570" w:rsidRPr="00975A15" w14:paraId="111134A1" w14:textId="77777777" w:rsidTr="003C46CD">
        <w:tc>
          <w:tcPr>
            <w:tcW w:w="708" w:type="dxa"/>
            <w:shd w:val="clear" w:color="auto" w:fill="auto"/>
            <w:vAlign w:val="center"/>
          </w:tcPr>
          <w:p w14:paraId="16B57393" w14:textId="78EAB6B1"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w:t>
            </w:r>
          </w:p>
        </w:tc>
        <w:tc>
          <w:tcPr>
            <w:tcW w:w="2065" w:type="dxa"/>
            <w:shd w:val="clear" w:color="auto" w:fill="auto"/>
            <w:vAlign w:val="center"/>
          </w:tcPr>
          <w:p w14:paraId="4A1F9330" w14:textId="5A7C69CC" w:rsidR="00164570" w:rsidRPr="00975A15" w:rsidRDefault="00164570" w:rsidP="00164570">
            <w:pPr>
              <w:ind w:firstLine="0"/>
              <w:contextualSpacing/>
            </w:pPr>
            <w:r w:rsidRPr="00975A15">
              <w:t>Id</w:t>
            </w:r>
          </w:p>
        </w:tc>
        <w:tc>
          <w:tcPr>
            <w:tcW w:w="1827" w:type="dxa"/>
            <w:shd w:val="clear" w:color="auto" w:fill="auto"/>
            <w:vAlign w:val="center"/>
          </w:tcPr>
          <w:p w14:paraId="385E6889" w14:textId="293A5E5F" w:rsidR="00164570" w:rsidRPr="00975A15" w:rsidRDefault="00164570" w:rsidP="00164570">
            <w:pPr>
              <w:ind w:firstLine="0"/>
              <w:contextualSpacing/>
            </w:pPr>
            <w:r w:rsidRPr="00975A15">
              <w:t>bigint (20)</w:t>
            </w:r>
          </w:p>
        </w:tc>
        <w:tc>
          <w:tcPr>
            <w:tcW w:w="1618" w:type="dxa"/>
            <w:shd w:val="clear" w:color="auto" w:fill="auto"/>
            <w:vAlign w:val="center"/>
          </w:tcPr>
          <w:p w14:paraId="18DD3048" w14:textId="0FC5AD83" w:rsidR="00164570" w:rsidRPr="00975A15" w:rsidRDefault="00164570" w:rsidP="00164570">
            <w:pPr>
              <w:ind w:firstLine="0"/>
              <w:contextualSpacing/>
            </w:pPr>
            <w:r w:rsidRPr="00975A15">
              <w:t>Khóa chính</w:t>
            </w:r>
          </w:p>
        </w:tc>
        <w:tc>
          <w:tcPr>
            <w:tcW w:w="2571" w:type="dxa"/>
            <w:shd w:val="clear" w:color="auto" w:fill="auto"/>
            <w:vAlign w:val="center"/>
          </w:tcPr>
          <w:p w14:paraId="7891EBD5" w14:textId="27B35B5A" w:rsidR="00164570" w:rsidRPr="00975A15" w:rsidRDefault="00164570" w:rsidP="00164570">
            <w:pPr>
              <w:ind w:firstLine="0"/>
              <w:contextualSpacing/>
            </w:pPr>
            <w:r w:rsidRPr="00975A15">
              <w:t>Khóa chính của bảng</w:t>
            </w:r>
          </w:p>
        </w:tc>
      </w:tr>
      <w:tr w:rsidR="00164570" w:rsidRPr="00975A15" w14:paraId="70152B7A" w14:textId="77777777" w:rsidTr="003C46CD">
        <w:tc>
          <w:tcPr>
            <w:tcW w:w="708" w:type="dxa"/>
            <w:shd w:val="clear" w:color="auto" w:fill="auto"/>
            <w:vAlign w:val="center"/>
          </w:tcPr>
          <w:p w14:paraId="28140656" w14:textId="7731CC65"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2</w:t>
            </w:r>
          </w:p>
        </w:tc>
        <w:tc>
          <w:tcPr>
            <w:tcW w:w="2065" w:type="dxa"/>
            <w:shd w:val="clear" w:color="auto" w:fill="auto"/>
          </w:tcPr>
          <w:p w14:paraId="2343E4B7" w14:textId="4C7B403E" w:rsidR="00164570" w:rsidRPr="00975A15" w:rsidRDefault="00164570" w:rsidP="00164570">
            <w:pPr>
              <w:ind w:firstLine="0"/>
              <w:contextualSpacing/>
            </w:pPr>
            <w:r w:rsidRPr="00975A15">
              <w:t>Atb_name</w:t>
            </w:r>
          </w:p>
        </w:tc>
        <w:tc>
          <w:tcPr>
            <w:tcW w:w="1827" w:type="dxa"/>
            <w:shd w:val="clear" w:color="auto" w:fill="auto"/>
          </w:tcPr>
          <w:p w14:paraId="7EAA014A" w14:textId="2F5C669D" w:rsidR="00164570" w:rsidRPr="00975A15" w:rsidRDefault="00164570" w:rsidP="00164570">
            <w:pPr>
              <w:ind w:firstLine="0"/>
              <w:contextualSpacing/>
            </w:pPr>
            <w:r w:rsidRPr="00975A15">
              <w:t>Varchar(255)</w:t>
            </w:r>
          </w:p>
        </w:tc>
        <w:tc>
          <w:tcPr>
            <w:tcW w:w="1618" w:type="dxa"/>
            <w:shd w:val="clear" w:color="auto" w:fill="auto"/>
          </w:tcPr>
          <w:p w14:paraId="5B0078A8" w14:textId="06D95195" w:rsidR="00164570" w:rsidRPr="00975A15" w:rsidRDefault="00164570" w:rsidP="00164570">
            <w:pPr>
              <w:ind w:firstLine="0"/>
              <w:contextualSpacing/>
            </w:pPr>
            <w:r w:rsidRPr="00975A15">
              <w:t>Not null</w:t>
            </w:r>
          </w:p>
        </w:tc>
        <w:tc>
          <w:tcPr>
            <w:tcW w:w="2571" w:type="dxa"/>
            <w:shd w:val="clear" w:color="auto" w:fill="auto"/>
          </w:tcPr>
          <w:p w14:paraId="3C2199C7" w14:textId="5A1B6B9D" w:rsidR="00164570" w:rsidRPr="00975A15" w:rsidRDefault="00164570" w:rsidP="00164570">
            <w:pPr>
              <w:ind w:firstLine="0"/>
              <w:contextualSpacing/>
            </w:pPr>
            <w:r w:rsidRPr="00975A15">
              <w:t>Tên thuộc tính</w:t>
            </w:r>
          </w:p>
        </w:tc>
      </w:tr>
      <w:tr w:rsidR="00164570" w:rsidRPr="00975A15" w14:paraId="25BA60AF" w14:textId="77777777" w:rsidTr="003C46CD">
        <w:tc>
          <w:tcPr>
            <w:tcW w:w="708" w:type="dxa"/>
            <w:shd w:val="clear" w:color="auto" w:fill="auto"/>
            <w:vAlign w:val="center"/>
          </w:tcPr>
          <w:p w14:paraId="2E0C48D9" w14:textId="7A1BD823"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3</w:t>
            </w:r>
          </w:p>
        </w:tc>
        <w:tc>
          <w:tcPr>
            <w:tcW w:w="2065" w:type="dxa"/>
            <w:shd w:val="clear" w:color="auto" w:fill="auto"/>
            <w:vAlign w:val="center"/>
          </w:tcPr>
          <w:p w14:paraId="2853845A" w14:textId="193FAA42" w:rsidR="00164570" w:rsidRPr="00975A15" w:rsidRDefault="00164570" w:rsidP="00164570">
            <w:pPr>
              <w:ind w:firstLine="0"/>
              <w:contextualSpacing/>
            </w:pPr>
            <w:r w:rsidRPr="00975A15">
              <w:t>Atb_slug</w:t>
            </w:r>
          </w:p>
        </w:tc>
        <w:tc>
          <w:tcPr>
            <w:tcW w:w="1827" w:type="dxa"/>
            <w:shd w:val="clear" w:color="auto" w:fill="auto"/>
            <w:vAlign w:val="center"/>
          </w:tcPr>
          <w:p w14:paraId="27092A2B" w14:textId="3A735D0D" w:rsidR="00164570" w:rsidRPr="00975A15" w:rsidRDefault="00164570" w:rsidP="00164570">
            <w:pPr>
              <w:ind w:firstLine="0"/>
              <w:contextualSpacing/>
            </w:pPr>
            <w:r w:rsidRPr="00975A15">
              <w:t>Varchar (255)</w:t>
            </w:r>
          </w:p>
        </w:tc>
        <w:tc>
          <w:tcPr>
            <w:tcW w:w="1618" w:type="dxa"/>
            <w:shd w:val="clear" w:color="auto" w:fill="auto"/>
            <w:vAlign w:val="center"/>
          </w:tcPr>
          <w:p w14:paraId="25A37350" w14:textId="76C5829A" w:rsidR="00164570" w:rsidRPr="00975A15" w:rsidRDefault="00164570" w:rsidP="00164570">
            <w:pPr>
              <w:ind w:firstLine="0"/>
              <w:contextualSpacing/>
            </w:pPr>
            <w:r w:rsidRPr="00975A15">
              <w:t>Not null</w:t>
            </w:r>
          </w:p>
        </w:tc>
        <w:tc>
          <w:tcPr>
            <w:tcW w:w="2571" w:type="dxa"/>
            <w:shd w:val="clear" w:color="auto" w:fill="auto"/>
            <w:vAlign w:val="center"/>
          </w:tcPr>
          <w:p w14:paraId="0A8B86AD" w14:textId="60F89746" w:rsidR="00164570" w:rsidRPr="00975A15" w:rsidRDefault="009E5154" w:rsidP="00164570">
            <w:pPr>
              <w:ind w:firstLine="0"/>
              <w:contextualSpacing/>
            </w:pPr>
            <w:r w:rsidRPr="00975A15">
              <w:t>Đường dẫn</w:t>
            </w:r>
          </w:p>
        </w:tc>
      </w:tr>
      <w:tr w:rsidR="00164570" w:rsidRPr="00975A15" w14:paraId="4A0BF27F" w14:textId="77777777" w:rsidTr="003C46CD">
        <w:tc>
          <w:tcPr>
            <w:tcW w:w="708" w:type="dxa"/>
            <w:shd w:val="clear" w:color="auto" w:fill="auto"/>
            <w:vAlign w:val="center"/>
          </w:tcPr>
          <w:p w14:paraId="259293C0" w14:textId="4762C814"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4</w:t>
            </w:r>
          </w:p>
        </w:tc>
        <w:tc>
          <w:tcPr>
            <w:tcW w:w="2065" w:type="dxa"/>
            <w:shd w:val="clear" w:color="auto" w:fill="auto"/>
            <w:vAlign w:val="center"/>
          </w:tcPr>
          <w:p w14:paraId="033AFF53" w14:textId="33A28E38" w:rsidR="00164570" w:rsidRPr="00975A15" w:rsidRDefault="00164570" w:rsidP="00164570">
            <w:pPr>
              <w:ind w:firstLine="0"/>
              <w:contextualSpacing/>
            </w:pPr>
            <w:r w:rsidRPr="00975A15">
              <w:t>Atb_type_id</w:t>
            </w:r>
          </w:p>
        </w:tc>
        <w:tc>
          <w:tcPr>
            <w:tcW w:w="1827" w:type="dxa"/>
            <w:shd w:val="clear" w:color="auto" w:fill="auto"/>
            <w:vAlign w:val="center"/>
          </w:tcPr>
          <w:p w14:paraId="0961CD13" w14:textId="7E36C3D8" w:rsidR="00164570" w:rsidRPr="00975A15" w:rsidRDefault="00164570" w:rsidP="00164570">
            <w:pPr>
              <w:ind w:firstLine="0"/>
              <w:contextualSpacing/>
            </w:pPr>
            <w:r w:rsidRPr="00975A15">
              <w:t>Int(11)</w:t>
            </w:r>
          </w:p>
        </w:tc>
        <w:tc>
          <w:tcPr>
            <w:tcW w:w="1618" w:type="dxa"/>
            <w:shd w:val="clear" w:color="auto" w:fill="auto"/>
            <w:vAlign w:val="center"/>
          </w:tcPr>
          <w:p w14:paraId="0805150B" w14:textId="16043CF1" w:rsidR="00164570" w:rsidRPr="00975A15" w:rsidRDefault="00164570" w:rsidP="00164570">
            <w:pPr>
              <w:ind w:firstLine="0"/>
              <w:contextualSpacing/>
            </w:pPr>
            <w:r w:rsidRPr="00975A15">
              <w:t>Khóa ngoại</w:t>
            </w:r>
          </w:p>
        </w:tc>
        <w:tc>
          <w:tcPr>
            <w:tcW w:w="2571" w:type="dxa"/>
            <w:shd w:val="clear" w:color="auto" w:fill="auto"/>
            <w:vAlign w:val="center"/>
          </w:tcPr>
          <w:p w14:paraId="460507E0" w14:textId="3BA2AC9D" w:rsidR="00164570" w:rsidRPr="00975A15" w:rsidRDefault="00164570" w:rsidP="00164570">
            <w:pPr>
              <w:ind w:firstLine="0"/>
              <w:contextualSpacing/>
            </w:pPr>
            <w:r w:rsidRPr="00975A15">
              <w:t>ID kiểu</w:t>
            </w:r>
          </w:p>
        </w:tc>
      </w:tr>
      <w:tr w:rsidR="00164570" w:rsidRPr="00975A15" w14:paraId="5379D50F" w14:textId="77777777" w:rsidTr="003C46CD">
        <w:tc>
          <w:tcPr>
            <w:tcW w:w="708" w:type="dxa"/>
            <w:shd w:val="clear" w:color="auto" w:fill="auto"/>
            <w:vAlign w:val="center"/>
          </w:tcPr>
          <w:p w14:paraId="4B157E55" w14:textId="03EF793E"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5</w:t>
            </w:r>
          </w:p>
        </w:tc>
        <w:tc>
          <w:tcPr>
            <w:tcW w:w="2065" w:type="dxa"/>
            <w:shd w:val="clear" w:color="auto" w:fill="auto"/>
            <w:vAlign w:val="center"/>
          </w:tcPr>
          <w:p w14:paraId="129C6F3A" w14:textId="150AFC5E" w:rsidR="00164570" w:rsidRPr="00975A15" w:rsidRDefault="00164570" w:rsidP="00164570">
            <w:pPr>
              <w:ind w:firstLine="0"/>
              <w:contextualSpacing/>
            </w:pPr>
            <w:r w:rsidRPr="00975A15">
              <w:t>Created_at</w:t>
            </w:r>
          </w:p>
        </w:tc>
        <w:tc>
          <w:tcPr>
            <w:tcW w:w="1827" w:type="dxa"/>
            <w:shd w:val="clear" w:color="auto" w:fill="auto"/>
            <w:vAlign w:val="center"/>
          </w:tcPr>
          <w:p w14:paraId="1663D093" w14:textId="61806881" w:rsidR="00164570" w:rsidRPr="00975A15" w:rsidRDefault="00164570" w:rsidP="00164570">
            <w:pPr>
              <w:ind w:firstLine="0"/>
              <w:contextualSpacing/>
            </w:pPr>
            <w:r w:rsidRPr="00975A15">
              <w:t>Timestamp</w:t>
            </w:r>
          </w:p>
        </w:tc>
        <w:tc>
          <w:tcPr>
            <w:tcW w:w="1618" w:type="dxa"/>
            <w:shd w:val="clear" w:color="auto" w:fill="auto"/>
            <w:vAlign w:val="center"/>
          </w:tcPr>
          <w:p w14:paraId="0E455C57" w14:textId="16360C36" w:rsidR="00164570" w:rsidRPr="00975A15" w:rsidRDefault="00164570" w:rsidP="00164570">
            <w:pPr>
              <w:ind w:firstLine="0"/>
              <w:contextualSpacing/>
            </w:pPr>
            <w:r w:rsidRPr="00975A15">
              <w:t>Null</w:t>
            </w:r>
          </w:p>
        </w:tc>
        <w:tc>
          <w:tcPr>
            <w:tcW w:w="2571" w:type="dxa"/>
            <w:shd w:val="clear" w:color="auto" w:fill="auto"/>
            <w:vAlign w:val="center"/>
          </w:tcPr>
          <w:p w14:paraId="15F42D48" w14:textId="327F23F2" w:rsidR="00164570" w:rsidRPr="00975A15" w:rsidRDefault="00164570" w:rsidP="00164570">
            <w:pPr>
              <w:ind w:firstLine="0"/>
              <w:contextualSpacing/>
            </w:pPr>
            <w:r w:rsidRPr="00975A15">
              <w:t>Ngày tạo</w:t>
            </w:r>
          </w:p>
        </w:tc>
      </w:tr>
      <w:tr w:rsidR="00164570" w:rsidRPr="00975A15" w14:paraId="46BE8A85" w14:textId="77777777" w:rsidTr="003C46CD">
        <w:tc>
          <w:tcPr>
            <w:tcW w:w="708" w:type="dxa"/>
            <w:shd w:val="clear" w:color="auto" w:fill="auto"/>
            <w:vAlign w:val="center"/>
          </w:tcPr>
          <w:p w14:paraId="2814B2F9" w14:textId="16D4E7C3"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6</w:t>
            </w:r>
          </w:p>
        </w:tc>
        <w:tc>
          <w:tcPr>
            <w:tcW w:w="2065" w:type="dxa"/>
            <w:shd w:val="clear" w:color="auto" w:fill="auto"/>
            <w:vAlign w:val="center"/>
          </w:tcPr>
          <w:p w14:paraId="3D22D57F" w14:textId="00CBD658" w:rsidR="00164570" w:rsidRPr="00975A15" w:rsidRDefault="00164570" w:rsidP="00164570">
            <w:pPr>
              <w:ind w:firstLine="0"/>
              <w:contextualSpacing/>
            </w:pPr>
            <w:r w:rsidRPr="00975A15">
              <w:t>Updated_at</w:t>
            </w:r>
          </w:p>
        </w:tc>
        <w:tc>
          <w:tcPr>
            <w:tcW w:w="1827" w:type="dxa"/>
            <w:shd w:val="clear" w:color="auto" w:fill="auto"/>
            <w:vAlign w:val="center"/>
          </w:tcPr>
          <w:p w14:paraId="7C653735" w14:textId="26EAB1C8" w:rsidR="00164570" w:rsidRPr="00975A15" w:rsidRDefault="00164570" w:rsidP="00164570">
            <w:pPr>
              <w:ind w:firstLine="0"/>
              <w:contextualSpacing/>
            </w:pPr>
            <w:r w:rsidRPr="00975A15">
              <w:t>Timestamp</w:t>
            </w:r>
          </w:p>
        </w:tc>
        <w:tc>
          <w:tcPr>
            <w:tcW w:w="1618" w:type="dxa"/>
            <w:shd w:val="clear" w:color="auto" w:fill="auto"/>
            <w:vAlign w:val="center"/>
          </w:tcPr>
          <w:p w14:paraId="5203F6CC" w14:textId="14B307E6" w:rsidR="00164570" w:rsidRPr="00975A15" w:rsidRDefault="00164570" w:rsidP="00164570">
            <w:pPr>
              <w:ind w:firstLine="0"/>
              <w:contextualSpacing/>
            </w:pPr>
            <w:r w:rsidRPr="00975A15">
              <w:t>Null</w:t>
            </w:r>
          </w:p>
        </w:tc>
        <w:tc>
          <w:tcPr>
            <w:tcW w:w="2571" w:type="dxa"/>
            <w:shd w:val="clear" w:color="auto" w:fill="auto"/>
            <w:vAlign w:val="center"/>
          </w:tcPr>
          <w:p w14:paraId="7D1FC466" w14:textId="3342B10C" w:rsidR="00164570" w:rsidRPr="00975A15" w:rsidRDefault="00164570" w:rsidP="00164570">
            <w:pPr>
              <w:ind w:firstLine="0"/>
              <w:contextualSpacing/>
            </w:pPr>
            <w:r w:rsidRPr="00975A15">
              <w:t>Ngày sửa</w:t>
            </w:r>
          </w:p>
        </w:tc>
      </w:tr>
    </w:tbl>
    <w:p w14:paraId="3A3E50B5" w14:textId="77E67256" w:rsidR="00164570" w:rsidRDefault="00164570" w:rsidP="009E5154">
      <w:pPr>
        <w:pStyle w:val="Heading3"/>
      </w:pPr>
      <w:bookmarkStart w:id="227" w:name="_Toc69397369"/>
      <w:r>
        <w:t xml:space="preserve">Bảng </w:t>
      </w:r>
      <w:r w:rsidRPr="003B0536">
        <w:t>Categories</w:t>
      </w:r>
      <w:bookmarkEnd w:id="227"/>
    </w:p>
    <w:p w14:paraId="5EBD498C" w14:textId="4F49684C" w:rsidR="00523D8E" w:rsidRPr="00523D8E" w:rsidRDefault="00523D8E" w:rsidP="00523D8E">
      <w:r w:rsidRPr="00523D8E">
        <w:t>Mô tả các thuộc tính và các phương thức liên quan tới nghiệp vụ quản lý danh mục sản phẩm</w:t>
      </w:r>
    </w:p>
    <w:p w14:paraId="31CEAB33" w14:textId="6D8E0A38" w:rsidR="009E5154" w:rsidRDefault="009E5154" w:rsidP="009E5154">
      <w:pPr>
        <w:pStyle w:val="Caption"/>
        <w:keepNext/>
      </w:pPr>
      <w:bookmarkStart w:id="228" w:name="_Toc69397579"/>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21</w:t>
      </w:r>
      <w:r w:rsidR="00011E65">
        <w:rPr>
          <w:noProof/>
        </w:rPr>
        <w:fldChar w:fldCharType="end"/>
      </w:r>
      <w:r>
        <w:t xml:space="preserve"> Bảng </w:t>
      </w:r>
      <w:r w:rsidRPr="003B0536">
        <w:t>Categories</w:t>
      </w:r>
      <w:bookmarkEnd w:id="228"/>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164570" w:rsidRPr="00975A15" w14:paraId="0899760F" w14:textId="77777777" w:rsidTr="003C46CD">
        <w:trPr>
          <w:tblHeader/>
        </w:trPr>
        <w:tc>
          <w:tcPr>
            <w:tcW w:w="708" w:type="dxa"/>
            <w:shd w:val="clear" w:color="auto" w:fill="D5DCE4"/>
            <w:vAlign w:val="center"/>
          </w:tcPr>
          <w:p w14:paraId="03AB1523"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555689F9"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73F80060"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0C336ACC"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2B94DAC5" w14:textId="77777777" w:rsidR="00164570" w:rsidRPr="00975A15" w:rsidRDefault="00164570"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164570" w:rsidRPr="00975A15" w14:paraId="75DC9F54" w14:textId="77777777" w:rsidTr="003C46CD">
        <w:tc>
          <w:tcPr>
            <w:tcW w:w="708" w:type="dxa"/>
            <w:shd w:val="clear" w:color="auto" w:fill="auto"/>
            <w:vAlign w:val="center"/>
          </w:tcPr>
          <w:p w14:paraId="0252E3A9" w14:textId="52A65431"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w:t>
            </w:r>
          </w:p>
        </w:tc>
        <w:tc>
          <w:tcPr>
            <w:tcW w:w="2065" w:type="dxa"/>
            <w:shd w:val="clear" w:color="auto" w:fill="auto"/>
          </w:tcPr>
          <w:p w14:paraId="40F48570" w14:textId="4C2C73F5" w:rsidR="00164570" w:rsidRPr="00975A15" w:rsidRDefault="00164570" w:rsidP="00164570">
            <w:pPr>
              <w:ind w:firstLine="0"/>
              <w:contextualSpacing/>
            </w:pPr>
            <w:r w:rsidRPr="00975A15">
              <w:t>Id</w:t>
            </w:r>
          </w:p>
        </w:tc>
        <w:tc>
          <w:tcPr>
            <w:tcW w:w="1827" w:type="dxa"/>
            <w:shd w:val="clear" w:color="auto" w:fill="auto"/>
          </w:tcPr>
          <w:p w14:paraId="7FAFF89F" w14:textId="4683B24F" w:rsidR="00164570" w:rsidRPr="00975A15" w:rsidRDefault="00164570" w:rsidP="00164570">
            <w:pPr>
              <w:ind w:firstLine="0"/>
              <w:contextualSpacing/>
            </w:pPr>
            <w:r w:rsidRPr="00975A15">
              <w:rPr>
                <w:lang w:val="en"/>
              </w:rPr>
              <w:t>Int(10)</w:t>
            </w:r>
          </w:p>
        </w:tc>
        <w:tc>
          <w:tcPr>
            <w:tcW w:w="1618" w:type="dxa"/>
            <w:shd w:val="clear" w:color="auto" w:fill="auto"/>
          </w:tcPr>
          <w:p w14:paraId="1CE1E1ED" w14:textId="0520D9C1" w:rsidR="00164570" w:rsidRPr="00975A15" w:rsidRDefault="00164570" w:rsidP="00164570">
            <w:pPr>
              <w:ind w:firstLine="0"/>
              <w:contextualSpacing/>
            </w:pPr>
            <w:r w:rsidRPr="00975A15">
              <w:t>Khóa chính</w:t>
            </w:r>
          </w:p>
        </w:tc>
        <w:tc>
          <w:tcPr>
            <w:tcW w:w="2571" w:type="dxa"/>
            <w:shd w:val="clear" w:color="auto" w:fill="auto"/>
          </w:tcPr>
          <w:p w14:paraId="20A505CF" w14:textId="54E71602" w:rsidR="00164570" w:rsidRPr="00975A15" w:rsidRDefault="00164570" w:rsidP="00164570">
            <w:pPr>
              <w:ind w:firstLine="0"/>
              <w:contextualSpacing/>
            </w:pPr>
            <w:r w:rsidRPr="00975A15">
              <w:t>Khóa chính của bảng</w:t>
            </w:r>
          </w:p>
        </w:tc>
      </w:tr>
      <w:tr w:rsidR="00164570" w:rsidRPr="00975A15" w14:paraId="582D5FB6" w14:textId="77777777" w:rsidTr="003C46CD">
        <w:tc>
          <w:tcPr>
            <w:tcW w:w="708" w:type="dxa"/>
            <w:shd w:val="clear" w:color="auto" w:fill="auto"/>
            <w:vAlign w:val="center"/>
          </w:tcPr>
          <w:p w14:paraId="75190A8F" w14:textId="5FBDBBFB"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2</w:t>
            </w:r>
          </w:p>
        </w:tc>
        <w:tc>
          <w:tcPr>
            <w:tcW w:w="2065" w:type="dxa"/>
            <w:shd w:val="clear" w:color="auto" w:fill="auto"/>
          </w:tcPr>
          <w:p w14:paraId="5CB6F673" w14:textId="0CE1777C" w:rsidR="00164570" w:rsidRPr="00975A15" w:rsidRDefault="00164570" w:rsidP="00164570">
            <w:pPr>
              <w:ind w:firstLine="0"/>
              <w:contextualSpacing/>
            </w:pPr>
            <w:r w:rsidRPr="00975A15">
              <w:t>C_name</w:t>
            </w:r>
          </w:p>
        </w:tc>
        <w:tc>
          <w:tcPr>
            <w:tcW w:w="1827" w:type="dxa"/>
            <w:shd w:val="clear" w:color="auto" w:fill="auto"/>
          </w:tcPr>
          <w:p w14:paraId="72198632" w14:textId="40B187B8" w:rsidR="00164570" w:rsidRPr="00975A15" w:rsidRDefault="00164570" w:rsidP="00164570">
            <w:pPr>
              <w:ind w:firstLine="0"/>
              <w:contextualSpacing/>
              <w:rPr>
                <w:lang w:val="en"/>
              </w:rPr>
            </w:pPr>
            <w:r w:rsidRPr="00975A15">
              <w:t>Varchar(255)</w:t>
            </w:r>
          </w:p>
        </w:tc>
        <w:tc>
          <w:tcPr>
            <w:tcW w:w="1618" w:type="dxa"/>
            <w:shd w:val="clear" w:color="auto" w:fill="auto"/>
          </w:tcPr>
          <w:p w14:paraId="583E25FF" w14:textId="75B0761B" w:rsidR="00164570" w:rsidRPr="00975A15" w:rsidRDefault="00164570" w:rsidP="00164570">
            <w:pPr>
              <w:ind w:firstLine="0"/>
              <w:contextualSpacing/>
            </w:pPr>
            <w:r w:rsidRPr="00975A15">
              <w:t>Not null</w:t>
            </w:r>
          </w:p>
        </w:tc>
        <w:tc>
          <w:tcPr>
            <w:tcW w:w="2571" w:type="dxa"/>
            <w:shd w:val="clear" w:color="auto" w:fill="auto"/>
          </w:tcPr>
          <w:p w14:paraId="63448EF6" w14:textId="0DAFE8F7" w:rsidR="00164570" w:rsidRPr="00975A15" w:rsidRDefault="00164570" w:rsidP="00164570">
            <w:pPr>
              <w:ind w:firstLine="0"/>
              <w:contextualSpacing/>
            </w:pPr>
            <w:r w:rsidRPr="00975A15">
              <w:t>Tên</w:t>
            </w:r>
          </w:p>
        </w:tc>
      </w:tr>
      <w:tr w:rsidR="00164570" w:rsidRPr="00975A15" w14:paraId="081D658E" w14:textId="77777777" w:rsidTr="003C46CD">
        <w:tc>
          <w:tcPr>
            <w:tcW w:w="708" w:type="dxa"/>
            <w:shd w:val="clear" w:color="auto" w:fill="auto"/>
            <w:vAlign w:val="center"/>
          </w:tcPr>
          <w:p w14:paraId="74F61348" w14:textId="6ACDB25A"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3</w:t>
            </w:r>
          </w:p>
        </w:tc>
        <w:tc>
          <w:tcPr>
            <w:tcW w:w="2065" w:type="dxa"/>
            <w:shd w:val="clear" w:color="auto" w:fill="auto"/>
            <w:vAlign w:val="center"/>
          </w:tcPr>
          <w:p w14:paraId="1F4E97E3" w14:textId="7040289E" w:rsidR="00164570" w:rsidRPr="00975A15" w:rsidRDefault="00164570" w:rsidP="00164570">
            <w:pPr>
              <w:ind w:firstLine="0"/>
              <w:contextualSpacing/>
            </w:pPr>
            <w:r w:rsidRPr="00975A15">
              <w:t>C_parent_id</w:t>
            </w:r>
          </w:p>
        </w:tc>
        <w:tc>
          <w:tcPr>
            <w:tcW w:w="1827" w:type="dxa"/>
            <w:shd w:val="clear" w:color="auto" w:fill="auto"/>
            <w:vAlign w:val="center"/>
          </w:tcPr>
          <w:p w14:paraId="25259424" w14:textId="68633466" w:rsidR="00164570" w:rsidRPr="00975A15" w:rsidRDefault="00164570" w:rsidP="00164570">
            <w:pPr>
              <w:ind w:firstLine="0"/>
              <w:contextualSpacing/>
            </w:pPr>
            <w:r w:rsidRPr="00975A15">
              <w:t>Int(11)</w:t>
            </w:r>
          </w:p>
        </w:tc>
        <w:tc>
          <w:tcPr>
            <w:tcW w:w="1618" w:type="dxa"/>
            <w:shd w:val="clear" w:color="auto" w:fill="auto"/>
            <w:vAlign w:val="center"/>
          </w:tcPr>
          <w:p w14:paraId="2DB0F728" w14:textId="40DE28C3" w:rsidR="00164570" w:rsidRPr="00975A15" w:rsidRDefault="00164570" w:rsidP="00164570">
            <w:pPr>
              <w:ind w:firstLine="0"/>
              <w:contextualSpacing/>
            </w:pPr>
            <w:r w:rsidRPr="00975A15">
              <w:t>Not null</w:t>
            </w:r>
          </w:p>
        </w:tc>
        <w:tc>
          <w:tcPr>
            <w:tcW w:w="2571" w:type="dxa"/>
            <w:shd w:val="clear" w:color="auto" w:fill="auto"/>
            <w:vAlign w:val="center"/>
          </w:tcPr>
          <w:p w14:paraId="79067758" w14:textId="25CE9669" w:rsidR="00164570" w:rsidRPr="00975A15" w:rsidRDefault="00164570" w:rsidP="00164570">
            <w:pPr>
              <w:ind w:firstLine="0"/>
              <w:contextualSpacing/>
            </w:pPr>
            <w:r w:rsidRPr="00975A15">
              <w:t>ID danh mục cha</w:t>
            </w:r>
          </w:p>
        </w:tc>
      </w:tr>
      <w:tr w:rsidR="00164570" w:rsidRPr="00975A15" w14:paraId="722C36B9" w14:textId="77777777" w:rsidTr="003C46CD">
        <w:tc>
          <w:tcPr>
            <w:tcW w:w="708" w:type="dxa"/>
            <w:shd w:val="clear" w:color="auto" w:fill="auto"/>
            <w:vAlign w:val="center"/>
          </w:tcPr>
          <w:p w14:paraId="3F8A03B5" w14:textId="253C43B5"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4</w:t>
            </w:r>
          </w:p>
        </w:tc>
        <w:tc>
          <w:tcPr>
            <w:tcW w:w="2065" w:type="dxa"/>
            <w:shd w:val="clear" w:color="auto" w:fill="auto"/>
            <w:vAlign w:val="center"/>
          </w:tcPr>
          <w:p w14:paraId="2CBCFE16" w14:textId="13FE2AD5" w:rsidR="00164570" w:rsidRPr="00975A15" w:rsidRDefault="00164570" w:rsidP="00164570">
            <w:pPr>
              <w:ind w:firstLine="0"/>
              <w:contextualSpacing/>
            </w:pPr>
            <w:r w:rsidRPr="00975A15">
              <w:t>C_slug</w:t>
            </w:r>
          </w:p>
        </w:tc>
        <w:tc>
          <w:tcPr>
            <w:tcW w:w="1827" w:type="dxa"/>
            <w:shd w:val="clear" w:color="auto" w:fill="auto"/>
            <w:vAlign w:val="center"/>
          </w:tcPr>
          <w:p w14:paraId="696C68D5" w14:textId="18BDEA13" w:rsidR="00164570" w:rsidRPr="00975A15" w:rsidRDefault="00164570" w:rsidP="00164570">
            <w:pPr>
              <w:ind w:firstLine="0"/>
              <w:contextualSpacing/>
            </w:pPr>
            <w:r w:rsidRPr="00975A15">
              <w:t>Varchar(255)</w:t>
            </w:r>
          </w:p>
        </w:tc>
        <w:tc>
          <w:tcPr>
            <w:tcW w:w="1618" w:type="dxa"/>
            <w:shd w:val="clear" w:color="auto" w:fill="auto"/>
            <w:vAlign w:val="center"/>
          </w:tcPr>
          <w:p w14:paraId="7EFEA138" w14:textId="48C99353" w:rsidR="00164570" w:rsidRPr="00975A15" w:rsidRDefault="00164570" w:rsidP="00164570">
            <w:pPr>
              <w:ind w:firstLine="0"/>
              <w:contextualSpacing/>
            </w:pPr>
            <w:r w:rsidRPr="00975A15">
              <w:t>Not null</w:t>
            </w:r>
          </w:p>
        </w:tc>
        <w:tc>
          <w:tcPr>
            <w:tcW w:w="2571" w:type="dxa"/>
            <w:shd w:val="clear" w:color="auto" w:fill="auto"/>
            <w:vAlign w:val="center"/>
          </w:tcPr>
          <w:p w14:paraId="097BEC7D" w14:textId="7825A85F" w:rsidR="00164570" w:rsidRPr="00975A15" w:rsidRDefault="00164570" w:rsidP="00164570">
            <w:pPr>
              <w:ind w:firstLine="0"/>
              <w:contextualSpacing/>
            </w:pPr>
            <w:r w:rsidRPr="00975A15">
              <w:t>slug</w:t>
            </w:r>
          </w:p>
        </w:tc>
      </w:tr>
      <w:tr w:rsidR="00164570" w:rsidRPr="00975A15" w14:paraId="13705142" w14:textId="77777777" w:rsidTr="003C46CD">
        <w:tc>
          <w:tcPr>
            <w:tcW w:w="708" w:type="dxa"/>
            <w:shd w:val="clear" w:color="auto" w:fill="auto"/>
            <w:vAlign w:val="center"/>
          </w:tcPr>
          <w:p w14:paraId="7C23EA4E" w14:textId="56EA0B32"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lastRenderedPageBreak/>
              <w:t>5</w:t>
            </w:r>
          </w:p>
        </w:tc>
        <w:tc>
          <w:tcPr>
            <w:tcW w:w="2065" w:type="dxa"/>
            <w:shd w:val="clear" w:color="auto" w:fill="auto"/>
            <w:vAlign w:val="center"/>
          </w:tcPr>
          <w:p w14:paraId="08E0B34B" w14:textId="6BBC5C2C" w:rsidR="00164570" w:rsidRPr="00975A15" w:rsidRDefault="00164570" w:rsidP="00164570">
            <w:pPr>
              <w:ind w:firstLine="0"/>
              <w:contextualSpacing/>
            </w:pPr>
            <w:r w:rsidRPr="00975A15">
              <w:t>C_Avatar</w:t>
            </w:r>
          </w:p>
        </w:tc>
        <w:tc>
          <w:tcPr>
            <w:tcW w:w="1827" w:type="dxa"/>
            <w:shd w:val="clear" w:color="auto" w:fill="auto"/>
            <w:vAlign w:val="center"/>
          </w:tcPr>
          <w:p w14:paraId="2F4AE896" w14:textId="3428EA1D" w:rsidR="00164570" w:rsidRPr="00975A15" w:rsidRDefault="00164570" w:rsidP="00164570">
            <w:pPr>
              <w:ind w:firstLine="0"/>
              <w:contextualSpacing/>
            </w:pPr>
            <w:r w:rsidRPr="00975A15">
              <w:t>Varchar(255)</w:t>
            </w:r>
          </w:p>
        </w:tc>
        <w:tc>
          <w:tcPr>
            <w:tcW w:w="1618" w:type="dxa"/>
            <w:shd w:val="clear" w:color="auto" w:fill="auto"/>
            <w:vAlign w:val="center"/>
          </w:tcPr>
          <w:p w14:paraId="67C9A000" w14:textId="20AA2431" w:rsidR="00164570" w:rsidRPr="00975A15" w:rsidRDefault="00164570" w:rsidP="00164570">
            <w:pPr>
              <w:ind w:firstLine="0"/>
              <w:contextualSpacing/>
            </w:pPr>
            <w:r w:rsidRPr="00975A15">
              <w:t>Null</w:t>
            </w:r>
          </w:p>
        </w:tc>
        <w:tc>
          <w:tcPr>
            <w:tcW w:w="2571" w:type="dxa"/>
            <w:shd w:val="clear" w:color="auto" w:fill="auto"/>
            <w:vAlign w:val="center"/>
          </w:tcPr>
          <w:p w14:paraId="3D0C1437" w14:textId="3A3B347B" w:rsidR="00164570" w:rsidRPr="00975A15" w:rsidRDefault="00164570" w:rsidP="00164570">
            <w:pPr>
              <w:ind w:firstLine="0"/>
              <w:contextualSpacing/>
            </w:pPr>
            <w:r w:rsidRPr="00975A15">
              <w:t>Ảnh</w:t>
            </w:r>
          </w:p>
        </w:tc>
      </w:tr>
      <w:tr w:rsidR="00164570" w:rsidRPr="00975A15" w14:paraId="16181562" w14:textId="77777777" w:rsidTr="003C46CD">
        <w:tc>
          <w:tcPr>
            <w:tcW w:w="708" w:type="dxa"/>
            <w:shd w:val="clear" w:color="auto" w:fill="auto"/>
            <w:vAlign w:val="center"/>
          </w:tcPr>
          <w:p w14:paraId="48D631F7" w14:textId="34F915D6"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6</w:t>
            </w:r>
          </w:p>
        </w:tc>
        <w:tc>
          <w:tcPr>
            <w:tcW w:w="2065" w:type="dxa"/>
            <w:shd w:val="clear" w:color="auto" w:fill="auto"/>
            <w:vAlign w:val="center"/>
          </w:tcPr>
          <w:p w14:paraId="5C47B056" w14:textId="52C78649" w:rsidR="00164570" w:rsidRPr="00975A15" w:rsidRDefault="00164570" w:rsidP="00164570">
            <w:pPr>
              <w:ind w:firstLine="0"/>
              <w:contextualSpacing/>
            </w:pPr>
            <w:r w:rsidRPr="00975A15">
              <w:t>C_banner</w:t>
            </w:r>
          </w:p>
        </w:tc>
        <w:tc>
          <w:tcPr>
            <w:tcW w:w="1827" w:type="dxa"/>
            <w:shd w:val="clear" w:color="auto" w:fill="auto"/>
            <w:vAlign w:val="center"/>
          </w:tcPr>
          <w:p w14:paraId="4544CAC1" w14:textId="4B778CAA" w:rsidR="00164570" w:rsidRPr="00975A15" w:rsidRDefault="00164570" w:rsidP="00164570">
            <w:pPr>
              <w:ind w:firstLine="0"/>
              <w:contextualSpacing/>
            </w:pPr>
            <w:r w:rsidRPr="00975A15">
              <w:t>Varchar(255)</w:t>
            </w:r>
          </w:p>
        </w:tc>
        <w:tc>
          <w:tcPr>
            <w:tcW w:w="1618" w:type="dxa"/>
            <w:shd w:val="clear" w:color="auto" w:fill="auto"/>
            <w:vAlign w:val="center"/>
          </w:tcPr>
          <w:p w14:paraId="7B231D16" w14:textId="445C300C" w:rsidR="00164570" w:rsidRPr="00975A15" w:rsidRDefault="00164570" w:rsidP="00164570">
            <w:pPr>
              <w:ind w:firstLine="0"/>
              <w:contextualSpacing/>
            </w:pPr>
            <w:r w:rsidRPr="00975A15">
              <w:t>Null</w:t>
            </w:r>
          </w:p>
        </w:tc>
        <w:tc>
          <w:tcPr>
            <w:tcW w:w="2571" w:type="dxa"/>
            <w:shd w:val="clear" w:color="auto" w:fill="auto"/>
            <w:vAlign w:val="center"/>
          </w:tcPr>
          <w:p w14:paraId="0D1FC011" w14:textId="1FAC117B" w:rsidR="00164570" w:rsidRPr="00975A15" w:rsidRDefault="00164570" w:rsidP="00164570">
            <w:pPr>
              <w:ind w:firstLine="0"/>
              <w:contextualSpacing/>
            </w:pPr>
            <w:r w:rsidRPr="00975A15">
              <w:t>Banner</w:t>
            </w:r>
          </w:p>
        </w:tc>
      </w:tr>
      <w:tr w:rsidR="00164570" w:rsidRPr="00975A15" w14:paraId="01D82F04" w14:textId="77777777" w:rsidTr="003C46CD">
        <w:tc>
          <w:tcPr>
            <w:tcW w:w="708" w:type="dxa"/>
            <w:shd w:val="clear" w:color="auto" w:fill="auto"/>
            <w:vAlign w:val="center"/>
          </w:tcPr>
          <w:p w14:paraId="780E597E" w14:textId="5D905E5B"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7</w:t>
            </w:r>
          </w:p>
        </w:tc>
        <w:tc>
          <w:tcPr>
            <w:tcW w:w="2065" w:type="dxa"/>
            <w:shd w:val="clear" w:color="auto" w:fill="auto"/>
            <w:vAlign w:val="center"/>
          </w:tcPr>
          <w:p w14:paraId="598C2E6F" w14:textId="0680A1DB" w:rsidR="00164570" w:rsidRPr="00975A15" w:rsidRDefault="00164570" w:rsidP="00164570">
            <w:pPr>
              <w:ind w:firstLine="0"/>
              <w:contextualSpacing/>
            </w:pPr>
            <w:r w:rsidRPr="00975A15">
              <w:t>C_description</w:t>
            </w:r>
          </w:p>
        </w:tc>
        <w:tc>
          <w:tcPr>
            <w:tcW w:w="1827" w:type="dxa"/>
            <w:shd w:val="clear" w:color="auto" w:fill="auto"/>
            <w:vAlign w:val="center"/>
          </w:tcPr>
          <w:p w14:paraId="71DE354F" w14:textId="0FCDFC0B" w:rsidR="00164570" w:rsidRPr="00975A15" w:rsidRDefault="00164570" w:rsidP="00164570">
            <w:pPr>
              <w:ind w:firstLine="0"/>
              <w:contextualSpacing/>
            </w:pPr>
            <w:r w:rsidRPr="00975A15">
              <w:t>Varchar(255)</w:t>
            </w:r>
          </w:p>
        </w:tc>
        <w:tc>
          <w:tcPr>
            <w:tcW w:w="1618" w:type="dxa"/>
            <w:shd w:val="clear" w:color="auto" w:fill="auto"/>
            <w:vAlign w:val="center"/>
          </w:tcPr>
          <w:p w14:paraId="74B0017F" w14:textId="6C4AEF49" w:rsidR="00164570" w:rsidRPr="00975A15" w:rsidRDefault="00164570" w:rsidP="00164570">
            <w:pPr>
              <w:ind w:firstLine="0"/>
              <w:contextualSpacing/>
            </w:pPr>
            <w:r w:rsidRPr="00975A15">
              <w:t>Null</w:t>
            </w:r>
          </w:p>
        </w:tc>
        <w:tc>
          <w:tcPr>
            <w:tcW w:w="2571" w:type="dxa"/>
            <w:shd w:val="clear" w:color="auto" w:fill="auto"/>
            <w:vAlign w:val="center"/>
          </w:tcPr>
          <w:p w14:paraId="1F365143" w14:textId="11CAB3B1" w:rsidR="00164570" w:rsidRPr="00975A15" w:rsidRDefault="00164570" w:rsidP="00164570">
            <w:pPr>
              <w:ind w:firstLine="0"/>
              <w:contextualSpacing/>
            </w:pPr>
            <w:r w:rsidRPr="00975A15">
              <w:t>Mô tả</w:t>
            </w:r>
          </w:p>
        </w:tc>
      </w:tr>
      <w:tr w:rsidR="00164570" w:rsidRPr="00975A15" w14:paraId="0FC1D420" w14:textId="77777777" w:rsidTr="003C46CD">
        <w:tc>
          <w:tcPr>
            <w:tcW w:w="708" w:type="dxa"/>
            <w:shd w:val="clear" w:color="auto" w:fill="auto"/>
            <w:vAlign w:val="center"/>
          </w:tcPr>
          <w:p w14:paraId="1617810F" w14:textId="19F39396"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8</w:t>
            </w:r>
          </w:p>
        </w:tc>
        <w:tc>
          <w:tcPr>
            <w:tcW w:w="2065" w:type="dxa"/>
            <w:shd w:val="clear" w:color="auto" w:fill="auto"/>
            <w:vAlign w:val="center"/>
          </w:tcPr>
          <w:p w14:paraId="1EBED566" w14:textId="3071B1AB" w:rsidR="00164570" w:rsidRPr="00975A15" w:rsidRDefault="00164570" w:rsidP="00164570">
            <w:pPr>
              <w:ind w:firstLine="0"/>
              <w:contextualSpacing/>
            </w:pPr>
            <w:r w:rsidRPr="00975A15">
              <w:t>C_hot</w:t>
            </w:r>
          </w:p>
        </w:tc>
        <w:tc>
          <w:tcPr>
            <w:tcW w:w="1827" w:type="dxa"/>
            <w:shd w:val="clear" w:color="auto" w:fill="auto"/>
            <w:vAlign w:val="center"/>
          </w:tcPr>
          <w:p w14:paraId="1A0D5F55" w14:textId="14B9AE3D" w:rsidR="00164570" w:rsidRPr="00975A15" w:rsidRDefault="00164570" w:rsidP="00164570">
            <w:pPr>
              <w:ind w:firstLine="0"/>
              <w:contextualSpacing/>
            </w:pPr>
            <w:r w:rsidRPr="00975A15">
              <w:t>Tinyint(4)</w:t>
            </w:r>
          </w:p>
        </w:tc>
        <w:tc>
          <w:tcPr>
            <w:tcW w:w="1618" w:type="dxa"/>
            <w:shd w:val="clear" w:color="auto" w:fill="auto"/>
            <w:vAlign w:val="center"/>
          </w:tcPr>
          <w:p w14:paraId="0E0EF8FA" w14:textId="325E07B8" w:rsidR="00164570" w:rsidRPr="00975A15" w:rsidRDefault="00164570" w:rsidP="00164570">
            <w:pPr>
              <w:ind w:firstLine="0"/>
              <w:contextualSpacing/>
            </w:pPr>
            <w:r w:rsidRPr="00975A15">
              <w:t>Not null</w:t>
            </w:r>
          </w:p>
        </w:tc>
        <w:tc>
          <w:tcPr>
            <w:tcW w:w="2571" w:type="dxa"/>
            <w:shd w:val="clear" w:color="auto" w:fill="auto"/>
            <w:vAlign w:val="center"/>
          </w:tcPr>
          <w:p w14:paraId="6F725207" w14:textId="5C5AE21A" w:rsidR="00164570" w:rsidRPr="00975A15" w:rsidRDefault="00164570" w:rsidP="00164570">
            <w:pPr>
              <w:ind w:firstLine="0"/>
              <w:contextualSpacing/>
            </w:pPr>
            <w:r w:rsidRPr="00975A15">
              <w:t>hot</w:t>
            </w:r>
          </w:p>
        </w:tc>
      </w:tr>
      <w:tr w:rsidR="00164570" w:rsidRPr="00975A15" w14:paraId="4974C218" w14:textId="77777777" w:rsidTr="003C46CD">
        <w:tc>
          <w:tcPr>
            <w:tcW w:w="708" w:type="dxa"/>
            <w:shd w:val="clear" w:color="auto" w:fill="auto"/>
            <w:vAlign w:val="center"/>
          </w:tcPr>
          <w:p w14:paraId="44863BDA" w14:textId="1F46DD0D"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9</w:t>
            </w:r>
          </w:p>
        </w:tc>
        <w:tc>
          <w:tcPr>
            <w:tcW w:w="2065" w:type="dxa"/>
            <w:shd w:val="clear" w:color="auto" w:fill="auto"/>
            <w:vAlign w:val="center"/>
          </w:tcPr>
          <w:p w14:paraId="6CB2F5E8" w14:textId="7C9AF663" w:rsidR="00164570" w:rsidRPr="00975A15" w:rsidRDefault="00164570" w:rsidP="00164570">
            <w:pPr>
              <w:ind w:firstLine="0"/>
              <w:contextualSpacing/>
            </w:pPr>
            <w:r w:rsidRPr="00975A15">
              <w:t>C_Status</w:t>
            </w:r>
          </w:p>
        </w:tc>
        <w:tc>
          <w:tcPr>
            <w:tcW w:w="1827" w:type="dxa"/>
            <w:shd w:val="clear" w:color="auto" w:fill="auto"/>
            <w:vAlign w:val="center"/>
          </w:tcPr>
          <w:p w14:paraId="2890BA19" w14:textId="5FEB3CC8" w:rsidR="00164570" w:rsidRPr="00975A15" w:rsidRDefault="00164570" w:rsidP="00164570">
            <w:pPr>
              <w:ind w:firstLine="0"/>
              <w:contextualSpacing/>
            </w:pPr>
            <w:r w:rsidRPr="00975A15">
              <w:t>Tinyint(4)</w:t>
            </w:r>
          </w:p>
        </w:tc>
        <w:tc>
          <w:tcPr>
            <w:tcW w:w="1618" w:type="dxa"/>
            <w:shd w:val="clear" w:color="auto" w:fill="auto"/>
            <w:vAlign w:val="center"/>
          </w:tcPr>
          <w:p w14:paraId="53400B73" w14:textId="5E87B892" w:rsidR="00164570" w:rsidRPr="00975A15" w:rsidRDefault="00164570" w:rsidP="00164570">
            <w:pPr>
              <w:ind w:firstLine="0"/>
              <w:contextualSpacing/>
            </w:pPr>
            <w:r w:rsidRPr="00975A15">
              <w:t>Not null</w:t>
            </w:r>
          </w:p>
        </w:tc>
        <w:tc>
          <w:tcPr>
            <w:tcW w:w="2571" w:type="dxa"/>
            <w:shd w:val="clear" w:color="auto" w:fill="auto"/>
            <w:vAlign w:val="center"/>
          </w:tcPr>
          <w:p w14:paraId="5B0427B9" w14:textId="17C092CE" w:rsidR="00164570" w:rsidRPr="00975A15" w:rsidRDefault="00164570" w:rsidP="00164570">
            <w:pPr>
              <w:ind w:firstLine="0"/>
              <w:contextualSpacing/>
            </w:pPr>
            <w:r w:rsidRPr="00975A15">
              <w:t>Trạng thái</w:t>
            </w:r>
          </w:p>
        </w:tc>
      </w:tr>
      <w:tr w:rsidR="00164570" w:rsidRPr="00975A15" w14:paraId="199D1F8E" w14:textId="77777777" w:rsidTr="003C46CD">
        <w:tc>
          <w:tcPr>
            <w:tcW w:w="708" w:type="dxa"/>
            <w:shd w:val="clear" w:color="auto" w:fill="auto"/>
            <w:vAlign w:val="center"/>
          </w:tcPr>
          <w:p w14:paraId="14C87011" w14:textId="3BD05344"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10</w:t>
            </w:r>
          </w:p>
        </w:tc>
        <w:tc>
          <w:tcPr>
            <w:tcW w:w="2065" w:type="dxa"/>
            <w:shd w:val="clear" w:color="auto" w:fill="auto"/>
            <w:vAlign w:val="center"/>
          </w:tcPr>
          <w:p w14:paraId="687FFBF0" w14:textId="421738E3" w:rsidR="00164570" w:rsidRPr="00975A15" w:rsidRDefault="00164570" w:rsidP="00164570">
            <w:pPr>
              <w:ind w:firstLine="0"/>
              <w:contextualSpacing/>
            </w:pPr>
            <w:r w:rsidRPr="00975A15">
              <w:t>Created_at</w:t>
            </w:r>
          </w:p>
        </w:tc>
        <w:tc>
          <w:tcPr>
            <w:tcW w:w="1827" w:type="dxa"/>
            <w:shd w:val="clear" w:color="auto" w:fill="auto"/>
            <w:vAlign w:val="center"/>
          </w:tcPr>
          <w:p w14:paraId="10F11622" w14:textId="0FEE267F" w:rsidR="00164570" w:rsidRPr="00975A15" w:rsidRDefault="00164570" w:rsidP="00164570">
            <w:pPr>
              <w:ind w:firstLine="0"/>
              <w:contextualSpacing/>
            </w:pPr>
            <w:r w:rsidRPr="00975A15">
              <w:t>Timestamp</w:t>
            </w:r>
          </w:p>
        </w:tc>
        <w:tc>
          <w:tcPr>
            <w:tcW w:w="1618" w:type="dxa"/>
            <w:shd w:val="clear" w:color="auto" w:fill="auto"/>
            <w:vAlign w:val="center"/>
          </w:tcPr>
          <w:p w14:paraId="0BEAD811" w14:textId="3E479B4C" w:rsidR="00164570" w:rsidRPr="00975A15" w:rsidRDefault="00164570" w:rsidP="00164570">
            <w:pPr>
              <w:ind w:firstLine="0"/>
              <w:contextualSpacing/>
            </w:pPr>
            <w:r w:rsidRPr="00975A15">
              <w:t>Null</w:t>
            </w:r>
          </w:p>
        </w:tc>
        <w:tc>
          <w:tcPr>
            <w:tcW w:w="2571" w:type="dxa"/>
            <w:shd w:val="clear" w:color="auto" w:fill="auto"/>
            <w:vAlign w:val="center"/>
          </w:tcPr>
          <w:p w14:paraId="4B6FC31D" w14:textId="5C1D7F2F" w:rsidR="00164570" w:rsidRPr="00975A15" w:rsidRDefault="00164570" w:rsidP="00164570">
            <w:pPr>
              <w:ind w:firstLine="0"/>
              <w:contextualSpacing/>
            </w:pPr>
            <w:r w:rsidRPr="00975A15">
              <w:t>Ngày tạo</w:t>
            </w:r>
          </w:p>
        </w:tc>
      </w:tr>
      <w:tr w:rsidR="00164570" w:rsidRPr="00975A15" w14:paraId="6D29FFD0" w14:textId="77777777" w:rsidTr="003C46CD">
        <w:tc>
          <w:tcPr>
            <w:tcW w:w="708" w:type="dxa"/>
            <w:shd w:val="clear" w:color="auto" w:fill="auto"/>
            <w:vAlign w:val="center"/>
          </w:tcPr>
          <w:p w14:paraId="2F395423" w14:textId="7F47C399" w:rsidR="00164570" w:rsidRPr="00975A15" w:rsidRDefault="00164570" w:rsidP="00164570">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11</w:t>
            </w:r>
          </w:p>
        </w:tc>
        <w:tc>
          <w:tcPr>
            <w:tcW w:w="2065" w:type="dxa"/>
            <w:shd w:val="clear" w:color="auto" w:fill="auto"/>
            <w:vAlign w:val="center"/>
          </w:tcPr>
          <w:p w14:paraId="455DA073" w14:textId="7F27BA4A" w:rsidR="00164570" w:rsidRPr="00975A15" w:rsidRDefault="00164570" w:rsidP="00164570">
            <w:pPr>
              <w:ind w:firstLine="0"/>
              <w:contextualSpacing/>
            </w:pPr>
            <w:r w:rsidRPr="00975A15">
              <w:t>Updated_at</w:t>
            </w:r>
          </w:p>
        </w:tc>
        <w:tc>
          <w:tcPr>
            <w:tcW w:w="1827" w:type="dxa"/>
            <w:shd w:val="clear" w:color="auto" w:fill="auto"/>
            <w:vAlign w:val="center"/>
          </w:tcPr>
          <w:p w14:paraId="33E13E89" w14:textId="3222B6E0" w:rsidR="00164570" w:rsidRPr="00975A15" w:rsidRDefault="00164570" w:rsidP="00164570">
            <w:pPr>
              <w:ind w:firstLine="0"/>
              <w:contextualSpacing/>
            </w:pPr>
            <w:r w:rsidRPr="00975A15">
              <w:t>Timestamp</w:t>
            </w:r>
          </w:p>
        </w:tc>
        <w:tc>
          <w:tcPr>
            <w:tcW w:w="1618" w:type="dxa"/>
            <w:shd w:val="clear" w:color="auto" w:fill="auto"/>
            <w:vAlign w:val="center"/>
          </w:tcPr>
          <w:p w14:paraId="6328D0AE" w14:textId="78CE6AF1" w:rsidR="00164570" w:rsidRPr="00975A15" w:rsidRDefault="00164570" w:rsidP="00164570">
            <w:pPr>
              <w:ind w:firstLine="0"/>
              <w:contextualSpacing/>
            </w:pPr>
            <w:r w:rsidRPr="00975A15">
              <w:t>Null</w:t>
            </w:r>
          </w:p>
        </w:tc>
        <w:tc>
          <w:tcPr>
            <w:tcW w:w="2571" w:type="dxa"/>
            <w:shd w:val="clear" w:color="auto" w:fill="auto"/>
            <w:vAlign w:val="center"/>
          </w:tcPr>
          <w:p w14:paraId="2FDA84EB" w14:textId="21E988E7" w:rsidR="00164570" w:rsidRPr="00975A15" w:rsidRDefault="00164570" w:rsidP="00164570">
            <w:pPr>
              <w:ind w:firstLine="0"/>
              <w:contextualSpacing/>
            </w:pPr>
            <w:r w:rsidRPr="00975A15">
              <w:t>Ngày sửa</w:t>
            </w:r>
          </w:p>
        </w:tc>
      </w:tr>
    </w:tbl>
    <w:p w14:paraId="6C1E0E31" w14:textId="3C3250E0" w:rsidR="00EE3882" w:rsidRDefault="00EE3882" w:rsidP="009E5154">
      <w:pPr>
        <w:pStyle w:val="Heading3"/>
      </w:pPr>
      <w:bookmarkStart w:id="229" w:name="_Toc69397370"/>
      <w:r>
        <w:t xml:space="preserve">Bảng </w:t>
      </w:r>
      <w:r w:rsidRPr="00B109D0">
        <w:t>Comments</w:t>
      </w:r>
      <w:bookmarkEnd w:id="229"/>
    </w:p>
    <w:p w14:paraId="71557046" w14:textId="25944855" w:rsidR="00523D8E" w:rsidRPr="00523D8E" w:rsidRDefault="00523D8E" w:rsidP="00523D8E">
      <w:r w:rsidRPr="00523D8E">
        <w:t>Mô tả các thuộc tính và các phương thức liên quan tới nghiệp vụ quản lý bình luận</w:t>
      </w:r>
    </w:p>
    <w:p w14:paraId="5E8451A3" w14:textId="7E60F1D1" w:rsidR="009E5154" w:rsidRDefault="009E5154" w:rsidP="009E5154">
      <w:pPr>
        <w:pStyle w:val="Caption"/>
        <w:keepNext/>
      </w:pPr>
      <w:bookmarkStart w:id="230" w:name="_Toc69397580"/>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22</w:t>
      </w:r>
      <w:r w:rsidR="00011E65">
        <w:rPr>
          <w:noProof/>
        </w:rPr>
        <w:fldChar w:fldCharType="end"/>
      </w:r>
      <w:r>
        <w:t xml:space="preserve"> </w:t>
      </w:r>
      <w:r w:rsidRPr="009E5154">
        <w:t>Bảng Comments</w:t>
      </w:r>
      <w:bookmarkEnd w:id="230"/>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6B934D3C" w14:textId="77777777" w:rsidTr="003C46CD">
        <w:trPr>
          <w:tblHeader/>
        </w:trPr>
        <w:tc>
          <w:tcPr>
            <w:tcW w:w="708" w:type="dxa"/>
            <w:shd w:val="clear" w:color="auto" w:fill="D5DCE4"/>
            <w:vAlign w:val="center"/>
          </w:tcPr>
          <w:p w14:paraId="58136BFB"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7C225186"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4B9E7D9C"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1A45B44C"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7F228D4A"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0BA865CE" w14:textId="77777777" w:rsidTr="003C46CD">
        <w:tc>
          <w:tcPr>
            <w:tcW w:w="708" w:type="dxa"/>
            <w:shd w:val="clear" w:color="auto" w:fill="auto"/>
            <w:vAlign w:val="center"/>
          </w:tcPr>
          <w:p w14:paraId="0D06F2A8" w14:textId="696EC781"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w:t>
            </w:r>
          </w:p>
        </w:tc>
        <w:tc>
          <w:tcPr>
            <w:tcW w:w="2065" w:type="dxa"/>
            <w:shd w:val="clear" w:color="auto" w:fill="auto"/>
          </w:tcPr>
          <w:p w14:paraId="5E97D43F" w14:textId="49D91A4D" w:rsidR="00EE3882" w:rsidRPr="00975A15" w:rsidRDefault="00EE3882" w:rsidP="00EE3882">
            <w:pPr>
              <w:ind w:firstLine="0"/>
              <w:contextualSpacing/>
            </w:pPr>
            <w:r w:rsidRPr="00975A15">
              <w:t>ID</w:t>
            </w:r>
          </w:p>
        </w:tc>
        <w:tc>
          <w:tcPr>
            <w:tcW w:w="1827" w:type="dxa"/>
            <w:shd w:val="clear" w:color="auto" w:fill="auto"/>
          </w:tcPr>
          <w:p w14:paraId="01B65E17" w14:textId="3933B753" w:rsidR="00EE3882" w:rsidRPr="00975A15" w:rsidRDefault="00EE3882" w:rsidP="00EE3882">
            <w:pPr>
              <w:ind w:firstLine="0"/>
              <w:contextualSpacing/>
            </w:pPr>
            <w:r w:rsidRPr="00975A15">
              <w:t>Bigint(20)</w:t>
            </w:r>
          </w:p>
        </w:tc>
        <w:tc>
          <w:tcPr>
            <w:tcW w:w="1618" w:type="dxa"/>
            <w:shd w:val="clear" w:color="auto" w:fill="auto"/>
          </w:tcPr>
          <w:p w14:paraId="4C444CBB" w14:textId="53F12153" w:rsidR="00EE3882" w:rsidRPr="00975A15" w:rsidRDefault="00EE3882" w:rsidP="00EE3882">
            <w:pPr>
              <w:ind w:firstLine="0"/>
              <w:contextualSpacing/>
            </w:pPr>
            <w:r w:rsidRPr="00975A15">
              <w:t xml:space="preserve">Khóa chính </w:t>
            </w:r>
          </w:p>
        </w:tc>
        <w:tc>
          <w:tcPr>
            <w:tcW w:w="2571" w:type="dxa"/>
            <w:shd w:val="clear" w:color="auto" w:fill="auto"/>
          </w:tcPr>
          <w:p w14:paraId="73407A80" w14:textId="4371F2B8" w:rsidR="00EE3882" w:rsidRPr="00975A15" w:rsidRDefault="00EE3882" w:rsidP="00EE3882">
            <w:pPr>
              <w:ind w:firstLine="0"/>
              <w:contextualSpacing/>
            </w:pPr>
            <w:r w:rsidRPr="00975A15">
              <w:t>Khóa chính của bảng</w:t>
            </w:r>
          </w:p>
        </w:tc>
      </w:tr>
      <w:tr w:rsidR="00EE3882" w:rsidRPr="00975A15" w14:paraId="6B446272" w14:textId="77777777" w:rsidTr="003C46CD">
        <w:tc>
          <w:tcPr>
            <w:tcW w:w="708" w:type="dxa"/>
            <w:shd w:val="clear" w:color="auto" w:fill="auto"/>
            <w:vAlign w:val="center"/>
          </w:tcPr>
          <w:p w14:paraId="5656597D" w14:textId="1955DC64"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2</w:t>
            </w:r>
          </w:p>
        </w:tc>
        <w:tc>
          <w:tcPr>
            <w:tcW w:w="2065" w:type="dxa"/>
            <w:shd w:val="clear" w:color="auto" w:fill="auto"/>
          </w:tcPr>
          <w:p w14:paraId="49B3FF74" w14:textId="7B634701" w:rsidR="00EE3882" w:rsidRPr="00975A15" w:rsidRDefault="00EE3882" w:rsidP="00EE3882">
            <w:pPr>
              <w:ind w:firstLine="0"/>
              <w:contextualSpacing/>
            </w:pPr>
            <w:r w:rsidRPr="00975A15">
              <w:t>Cmt_name</w:t>
            </w:r>
          </w:p>
        </w:tc>
        <w:tc>
          <w:tcPr>
            <w:tcW w:w="1827" w:type="dxa"/>
            <w:shd w:val="clear" w:color="auto" w:fill="auto"/>
          </w:tcPr>
          <w:p w14:paraId="195BE653" w14:textId="092D0AF1" w:rsidR="00EE3882" w:rsidRPr="00975A15" w:rsidRDefault="00EE3882" w:rsidP="00EE3882">
            <w:pPr>
              <w:ind w:firstLine="0"/>
              <w:contextualSpacing/>
              <w:rPr>
                <w:lang w:val="en"/>
              </w:rPr>
            </w:pPr>
            <w:r w:rsidRPr="00975A15">
              <w:t>Varchar(255)</w:t>
            </w:r>
          </w:p>
        </w:tc>
        <w:tc>
          <w:tcPr>
            <w:tcW w:w="1618" w:type="dxa"/>
            <w:shd w:val="clear" w:color="auto" w:fill="auto"/>
          </w:tcPr>
          <w:p w14:paraId="759FC82E" w14:textId="265ABC09" w:rsidR="00EE3882" w:rsidRPr="00975A15" w:rsidRDefault="00EE3882" w:rsidP="00EE3882">
            <w:pPr>
              <w:ind w:firstLine="0"/>
              <w:contextualSpacing/>
            </w:pPr>
            <w:r w:rsidRPr="00975A15">
              <w:t>Null</w:t>
            </w:r>
          </w:p>
        </w:tc>
        <w:tc>
          <w:tcPr>
            <w:tcW w:w="2571" w:type="dxa"/>
            <w:shd w:val="clear" w:color="auto" w:fill="auto"/>
          </w:tcPr>
          <w:p w14:paraId="0DCF783D" w14:textId="65293122" w:rsidR="00EE3882" w:rsidRPr="00975A15" w:rsidRDefault="00EE3882" w:rsidP="00EE3882">
            <w:pPr>
              <w:ind w:firstLine="0"/>
              <w:contextualSpacing/>
            </w:pPr>
            <w:r w:rsidRPr="00975A15">
              <w:t>Tên</w:t>
            </w:r>
          </w:p>
        </w:tc>
      </w:tr>
      <w:tr w:rsidR="00EE3882" w:rsidRPr="00975A15" w14:paraId="12E2F2B8" w14:textId="77777777" w:rsidTr="003C46CD">
        <w:tc>
          <w:tcPr>
            <w:tcW w:w="708" w:type="dxa"/>
            <w:shd w:val="clear" w:color="auto" w:fill="auto"/>
            <w:vAlign w:val="center"/>
          </w:tcPr>
          <w:p w14:paraId="3981A8A6" w14:textId="00B33BD9"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3</w:t>
            </w:r>
          </w:p>
        </w:tc>
        <w:tc>
          <w:tcPr>
            <w:tcW w:w="2065" w:type="dxa"/>
            <w:shd w:val="clear" w:color="auto" w:fill="auto"/>
          </w:tcPr>
          <w:p w14:paraId="3E2FBE3F" w14:textId="177FB7F5" w:rsidR="00EE3882" w:rsidRPr="00975A15" w:rsidRDefault="00EE3882" w:rsidP="00EE3882">
            <w:pPr>
              <w:ind w:firstLine="0"/>
              <w:contextualSpacing/>
            </w:pPr>
            <w:r w:rsidRPr="00975A15">
              <w:t>Cmt_email</w:t>
            </w:r>
          </w:p>
        </w:tc>
        <w:tc>
          <w:tcPr>
            <w:tcW w:w="1827" w:type="dxa"/>
            <w:shd w:val="clear" w:color="auto" w:fill="auto"/>
          </w:tcPr>
          <w:p w14:paraId="48A25DD7" w14:textId="1B274F37" w:rsidR="00EE3882" w:rsidRPr="00975A15" w:rsidRDefault="00EE3882" w:rsidP="00EE3882">
            <w:pPr>
              <w:ind w:firstLine="0"/>
              <w:contextualSpacing/>
            </w:pPr>
            <w:r w:rsidRPr="00975A15">
              <w:t>Varchar(255)</w:t>
            </w:r>
          </w:p>
        </w:tc>
        <w:tc>
          <w:tcPr>
            <w:tcW w:w="1618" w:type="dxa"/>
            <w:shd w:val="clear" w:color="auto" w:fill="auto"/>
          </w:tcPr>
          <w:p w14:paraId="17F6CA9D" w14:textId="594D8488" w:rsidR="00EE3882" w:rsidRPr="00975A15" w:rsidRDefault="00EE3882" w:rsidP="00EE3882">
            <w:pPr>
              <w:ind w:firstLine="0"/>
              <w:contextualSpacing/>
            </w:pPr>
            <w:r w:rsidRPr="00975A15">
              <w:t>Null</w:t>
            </w:r>
          </w:p>
        </w:tc>
        <w:tc>
          <w:tcPr>
            <w:tcW w:w="2571" w:type="dxa"/>
            <w:shd w:val="clear" w:color="auto" w:fill="auto"/>
          </w:tcPr>
          <w:p w14:paraId="71C7A3C7" w14:textId="3B85BB2D" w:rsidR="00EE3882" w:rsidRPr="00975A15" w:rsidRDefault="00EE3882" w:rsidP="00EE3882">
            <w:pPr>
              <w:ind w:firstLine="0"/>
              <w:contextualSpacing/>
            </w:pPr>
            <w:r w:rsidRPr="00975A15">
              <w:t>Email</w:t>
            </w:r>
          </w:p>
        </w:tc>
      </w:tr>
      <w:tr w:rsidR="00EE3882" w:rsidRPr="00975A15" w14:paraId="3E73399A" w14:textId="77777777" w:rsidTr="003C46CD">
        <w:tc>
          <w:tcPr>
            <w:tcW w:w="708" w:type="dxa"/>
            <w:shd w:val="clear" w:color="auto" w:fill="auto"/>
            <w:vAlign w:val="center"/>
          </w:tcPr>
          <w:p w14:paraId="27864633" w14:textId="563E4932"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4</w:t>
            </w:r>
          </w:p>
        </w:tc>
        <w:tc>
          <w:tcPr>
            <w:tcW w:w="2065" w:type="dxa"/>
            <w:shd w:val="clear" w:color="auto" w:fill="auto"/>
            <w:vAlign w:val="center"/>
          </w:tcPr>
          <w:p w14:paraId="653FE5B2" w14:textId="1FC3473F" w:rsidR="00EE3882" w:rsidRPr="00975A15" w:rsidRDefault="00EE3882" w:rsidP="00EE3882">
            <w:pPr>
              <w:ind w:firstLine="0"/>
              <w:contextualSpacing/>
            </w:pPr>
            <w:r w:rsidRPr="00975A15">
              <w:t>Cmt_content</w:t>
            </w:r>
          </w:p>
        </w:tc>
        <w:tc>
          <w:tcPr>
            <w:tcW w:w="1827" w:type="dxa"/>
            <w:shd w:val="clear" w:color="auto" w:fill="auto"/>
            <w:vAlign w:val="center"/>
          </w:tcPr>
          <w:p w14:paraId="5F5BCF54" w14:textId="51104AE3" w:rsidR="00EE3882" w:rsidRPr="00975A15" w:rsidRDefault="00EE3882" w:rsidP="00EE3882">
            <w:pPr>
              <w:ind w:firstLine="0"/>
              <w:contextualSpacing/>
            </w:pPr>
            <w:r w:rsidRPr="00975A15">
              <w:t>Text</w:t>
            </w:r>
          </w:p>
        </w:tc>
        <w:tc>
          <w:tcPr>
            <w:tcW w:w="1618" w:type="dxa"/>
            <w:shd w:val="clear" w:color="auto" w:fill="auto"/>
            <w:vAlign w:val="center"/>
          </w:tcPr>
          <w:p w14:paraId="602DB868" w14:textId="52B8BF6C" w:rsidR="00EE3882" w:rsidRPr="00975A15" w:rsidRDefault="00EE3882" w:rsidP="00EE3882">
            <w:pPr>
              <w:ind w:firstLine="0"/>
              <w:contextualSpacing/>
            </w:pPr>
            <w:r w:rsidRPr="00975A15">
              <w:t>Null</w:t>
            </w:r>
          </w:p>
        </w:tc>
        <w:tc>
          <w:tcPr>
            <w:tcW w:w="2571" w:type="dxa"/>
            <w:shd w:val="clear" w:color="auto" w:fill="auto"/>
            <w:vAlign w:val="center"/>
          </w:tcPr>
          <w:p w14:paraId="55086764" w14:textId="1C1CF0EC" w:rsidR="00EE3882" w:rsidRPr="00975A15" w:rsidRDefault="00EE3882" w:rsidP="00EE3882">
            <w:pPr>
              <w:ind w:firstLine="0"/>
              <w:contextualSpacing/>
            </w:pPr>
            <w:r w:rsidRPr="00975A15">
              <w:t>Nội dung</w:t>
            </w:r>
          </w:p>
        </w:tc>
      </w:tr>
      <w:tr w:rsidR="00EE3882" w:rsidRPr="00975A15" w14:paraId="7A2E85D7" w14:textId="77777777" w:rsidTr="003C46CD">
        <w:tc>
          <w:tcPr>
            <w:tcW w:w="708" w:type="dxa"/>
            <w:shd w:val="clear" w:color="auto" w:fill="auto"/>
            <w:vAlign w:val="center"/>
          </w:tcPr>
          <w:p w14:paraId="65758D5A" w14:textId="21521FC1"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5</w:t>
            </w:r>
          </w:p>
        </w:tc>
        <w:tc>
          <w:tcPr>
            <w:tcW w:w="2065" w:type="dxa"/>
            <w:shd w:val="clear" w:color="auto" w:fill="auto"/>
            <w:vAlign w:val="center"/>
          </w:tcPr>
          <w:p w14:paraId="69BCAFAD" w14:textId="12170E15" w:rsidR="00EE3882" w:rsidRPr="00975A15" w:rsidRDefault="00EE3882" w:rsidP="00EE3882">
            <w:pPr>
              <w:ind w:firstLine="0"/>
              <w:contextualSpacing/>
            </w:pPr>
            <w:r w:rsidRPr="00975A15">
              <w:t>Cmt_parent_id</w:t>
            </w:r>
          </w:p>
        </w:tc>
        <w:tc>
          <w:tcPr>
            <w:tcW w:w="1827" w:type="dxa"/>
            <w:shd w:val="clear" w:color="auto" w:fill="auto"/>
            <w:vAlign w:val="center"/>
          </w:tcPr>
          <w:p w14:paraId="06AC74F7" w14:textId="7710DE1D" w:rsidR="00EE3882" w:rsidRPr="00975A15" w:rsidRDefault="00EE3882" w:rsidP="00EE3882">
            <w:pPr>
              <w:ind w:firstLine="0"/>
              <w:contextualSpacing/>
            </w:pPr>
            <w:r w:rsidRPr="00975A15">
              <w:t>Int(11)</w:t>
            </w:r>
          </w:p>
        </w:tc>
        <w:tc>
          <w:tcPr>
            <w:tcW w:w="1618" w:type="dxa"/>
            <w:shd w:val="clear" w:color="auto" w:fill="auto"/>
            <w:vAlign w:val="center"/>
          </w:tcPr>
          <w:p w14:paraId="210FD789" w14:textId="14237C00" w:rsidR="00EE3882" w:rsidRPr="00975A15" w:rsidRDefault="00EE3882" w:rsidP="00EE3882">
            <w:pPr>
              <w:ind w:firstLine="0"/>
              <w:contextualSpacing/>
            </w:pPr>
            <w:r w:rsidRPr="00975A15">
              <w:t>Not null</w:t>
            </w:r>
          </w:p>
        </w:tc>
        <w:tc>
          <w:tcPr>
            <w:tcW w:w="2571" w:type="dxa"/>
            <w:shd w:val="clear" w:color="auto" w:fill="auto"/>
            <w:vAlign w:val="center"/>
          </w:tcPr>
          <w:p w14:paraId="77CC7842" w14:textId="5671AB9B" w:rsidR="00EE3882" w:rsidRPr="00975A15" w:rsidRDefault="00EE3882" w:rsidP="00EE3882">
            <w:pPr>
              <w:ind w:firstLine="0"/>
              <w:contextualSpacing/>
            </w:pPr>
            <w:r w:rsidRPr="00975A15">
              <w:t>ID cha</w:t>
            </w:r>
          </w:p>
        </w:tc>
      </w:tr>
      <w:tr w:rsidR="00EE3882" w:rsidRPr="00975A15" w14:paraId="173E3409" w14:textId="77777777" w:rsidTr="003C46CD">
        <w:tc>
          <w:tcPr>
            <w:tcW w:w="708" w:type="dxa"/>
            <w:shd w:val="clear" w:color="auto" w:fill="auto"/>
            <w:vAlign w:val="center"/>
          </w:tcPr>
          <w:p w14:paraId="65D191B3" w14:textId="325EE212"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6</w:t>
            </w:r>
          </w:p>
        </w:tc>
        <w:tc>
          <w:tcPr>
            <w:tcW w:w="2065" w:type="dxa"/>
            <w:shd w:val="clear" w:color="auto" w:fill="auto"/>
            <w:vAlign w:val="center"/>
          </w:tcPr>
          <w:p w14:paraId="33CF5EF6" w14:textId="75EB4885" w:rsidR="00EE3882" w:rsidRPr="00975A15" w:rsidRDefault="00EE3882" w:rsidP="00EE3882">
            <w:pPr>
              <w:ind w:firstLine="0"/>
              <w:contextualSpacing/>
            </w:pPr>
            <w:r w:rsidRPr="00975A15">
              <w:t>Cmt_product_id</w:t>
            </w:r>
          </w:p>
        </w:tc>
        <w:tc>
          <w:tcPr>
            <w:tcW w:w="1827" w:type="dxa"/>
            <w:shd w:val="clear" w:color="auto" w:fill="auto"/>
            <w:vAlign w:val="center"/>
          </w:tcPr>
          <w:p w14:paraId="357AE287" w14:textId="5966140C" w:rsidR="00EE3882" w:rsidRPr="00975A15" w:rsidRDefault="00EE3882" w:rsidP="00EE3882">
            <w:pPr>
              <w:ind w:firstLine="0"/>
              <w:contextualSpacing/>
            </w:pPr>
            <w:r w:rsidRPr="00975A15">
              <w:t>Int(11)</w:t>
            </w:r>
          </w:p>
        </w:tc>
        <w:tc>
          <w:tcPr>
            <w:tcW w:w="1618" w:type="dxa"/>
            <w:shd w:val="clear" w:color="auto" w:fill="auto"/>
            <w:vAlign w:val="center"/>
          </w:tcPr>
          <w:p w14:paraId="465122BE" w14:textId="186FBB9F" w:rsidR="00EE3882" w:rsidRPr="00975A15" w:rsidRDefault="00EE3882" w:rsidP="00EE3882">
            <w:pPr>
              <w:ind w:firstLine="0"/>
              <w:contextualSpacing/>
            </w:pPr>
            <w:r w:rsidRPr="00975A15">
              <w:t>Khóa ngoại</w:t>
            </w:r>
          </w:p>
        </w:tc>
        <w:tc>
          <w:tcPr>
            <w:tcW w:w="2571" w:type="dxa"/>
            <w:shd w:val="clear" w:color="auto" w:fill="auto"/>
            <w:vAlign w:val="center"/>
          </w:tcPr>
          <w:p w14:paraId="31AEBABA" w14:textId="169AE369" w:rsidR="00EE3882" w:rsidRPr="00975A15" w:rsidRDefault="00EE3882" w:rsidP="00EE3882">
            <w:pPr>
              <w:ind w:firstLine="0"/>
              <w:contextualSpacing/>
            </w:pPr>
            <w:r w:rsidRPr="00975A15">
              <w:t>ID sản phẩm</w:t>
            </w:r>
          </w:p>
        </w:tc>
      </w:tr>
      <w:tr w:rsidR="00EE3882" w:rsidRPr="00975A15" w14:paraId="6670854F" w14:textId="77777777" w:rsidTr="003C46CD">
        <w:tc>
          <w:tcPr>
            <w:tcW w:w="708" w:type="dxa"/>
            <w:shd w:val="clear" w:color="auto" w:fill="auto"/>
            <w:vAlign w:val="center"/>
          </w:tcPr>
          <w:p w14:paraId="485EF52A" w14:textId="2522FC8B"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7</w:t>
            </w:r>
          </w:p>
        </w:tc>
        <w:tc>
          <w:tcPr>
            <w:tcW w:w="2065" w:type="dxa"/>
            <w:shd w:val="clear" w:color="auto" w:fill="auto"/>
            <w:vAlign w:val="center"/>
          </w:tcPr>
          <w:p w14:paraId="7DF0396D" w14:textId="76886898" w:rsidR="00EE3882" w:rsidRPr="00975A15" w:rsidRDefault="00EE3882" w:rsidP="00EE3882">
            <w:pPr>
              <w:ind w:firstLine="0"/>
              <w:contextualSpacing/>
            </w:pPr>
            <w:r w:rsidRPr="00975A15">
              <w:t>Cmt_admin_id</w:t>
            </w:r>
          </w:p>
        </w:tc>
        <w:tc>
          <w:tcPr>
            <w:tcW w:w="1827" w:type="dxa"/>
            <w:shd w:val="clear" w:color="auto" w:fill="auto"/>
            <w:vAlign w:val="center"/>
          </w:tcPr>
          <w:p w14:paraId="03D7FD64" w14:textId="20FE7CA5" w:rsidR="00EE3882" w:rsidRPr="00975A15" w:rsidRDefault="00EE3882" w:rsidP="00EE3882">
            <w:pPr>
              <w:ind w:firstLine="0"/>
              <w:contextualSpacing/>
            </w:pPr>
            <w:r w:rsidRPr="00975A15">
              <w:t>Int(11)</w:t>
            </w:r>
          </w:p>
        </w:tc>
        <w:tc>
          <w:tcPr>
            <w:tcW w:w="1618" w:type="dxa"/>
            <w:shd w:val="clear" w:color="auto" w:fill="auto"/>
            <w:vAlign w:val="center"/>
          </w:tcPr>
          <w:p w14:paraId="1020A34C" w14:textId="57FEB8D6" w:rsidR="00EE3882" w:rsidRPr="00975A15" w:rsidRDefault="00EE3882" w:rsidP="00EE3882">
            <w:pPr>
              <w:ind w:firstLine="0"/>
              <w:contextualSpacing/>
            </w:pPr>
            <w:r w:rsidRPr="00975A15">
              <w:t>ID khóa ngoại</w:t>
            </w:r>
          </w:p>
        </w:tc>
        <w:tc>
          <w:tcPr>
            <w:tcW w:w="2571" w:type="dxa"/>
            <w:shd w:val="clear" w:color="auto" w:fill="auto"/>
            <w:vAlign w:val="center"/>
          </w:tcPr>
          <w:p w14:paraId="4F255667" w14:textId="1554B877" w:rsidR="00EE3882" w:rsidRPr="00975A15" w:rsidRDefault="00EE3882" w:rsidP="00EE3882">
            <w:pPr>
              <w:ind w:firstLine="0"/>
              <w:contextualSpacing/>
            </w:pPr>
            <w:r w:rsidRPr="00975A15">
              <w:t>ID admin</w:t>
            </w:r>
          </w:p>
        </w:tc>
      </w:tr>
      <w:tr w:rsidR="00EE3882" w:rsidRPr="00975A15" w14:paraId="77E7398B" w14:textId="77777777" w:rsidTr="003C46CD">
        <w:tc>
          <w:tcPr>
            <w:tcW w:w="708" w:type="dxa"/>
            <w:shd w:val="clear" w:color="auto" w:fill="auto"/>
            <w:vAlign w:val="center"/>
          </w:tcPr>
          <w:p w14:paraId="05B70404" w14:textId="0FA97E7E"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8</w:t>
            </w:r>
          </w:p>
        </w:tc>
        <w:tc>
          <w:tcPr>
            <w:tcW w:w="2065" w:type="dxa"/>
            <w:shd w:val="clear" w:color="auto" w:fill="auto"/>
            <w:vAlign w:val="center"/>
          </w:tcPr>
          <w:p w14:paraId="5921B889" w14:textId="14DBC288" w:rsidR="00EE3882" w:rsidRPr="00975A15" w:rsidRDefault="00EE3882" w:rsidP="00EE3882">
            <w:pPr>
              <w:ind w:firstLine="0"/>
              <w:contextualSpacing/>
            </w:pPr>
            <w:r w:rsidRPr="00975A15">
              <w:t>Cmt_user_id</w:t>
            </w:r>
          </w:p>
        </w:tc>
        <w:tc>
          <w:tcPr>
            <w:tcW w:w="1827" w:type="dxa"/>
            <w:shd w:val="clear" w:color="auto" w:fill="auto"/>
            <w:vAlign w:val="center"/>
          </w:tcPr>
          <w:p w14:paraId="7DB14A9D" w14:textId="3AC55339" w:rsidR="00EE3882" w:rsidRPr="00975A15" w:rsidRDefault="00EE3882" w:rsidP="00EE3882">
            <w:pPr>
              <w:ind w:firstLine="0"/>
              <w:contextualSpacing/>
            </w:pPr>
            <w:r w:rsidRPr="00975A15">
              <w:t>Int(11)</w:t>
            </w:r>
          </w:p>
        </w:tc>
        <w:tc>
          <w:tcPr>
            <w:tcW w:w="1618" w:type="dxa"/>
            <w:shd w:val="clear" w:color="auto" w:fill="auto"/>
            <w:vAlign w:val="center"/>
          </w:tcPr>
          <w:p w14:paraId="158869FD" w14:textId="5FE000ED" w:rsidR="00EE3882" w:rsidRPr="00975A15" w:rsidRDefault="00EE3882" w:rsidP="00EE3882">
            <w:pPr>
              <w:ind w:firstLine="0"/>
              <w:contextualSpacing/>
            </w:pPr>
            <w:r w:rsidRPr="00975A15">
              <w:t>Khóa ngoại</w:t>
            </w:r>
          </w:p>
        </w:tc>
        <w:tc>
          <w:tcPr>
            <w:tcW w:w="2571" w:type="dxa"/>
            <w:shd w:val="clear" w:color="auto" w:fill="auto"/>
            <w:vAlign w:val="center"/>
          </w:tcPr>
          <w:p w14:paraId="2D56D99D" w14:textId="517905F6" w:rsidR="00EE3882" w:rsidRPr="00975A15" w:rsidRDefault="00EE3882" w:rsidP="00EE3882">
            <w:pPr>
              <w:ind w:firstLine="0"/>
              <w:contextualSpacing/>
            </w:pPr>
            <w:r w:rsidRPr="00975A15">
              <w:t>ID người dùng</w:t>
            </w:r>
          </w:p>
        </w:tc>
      </w:tr>
      <w:tr w:rsidR="00EE3882" w:rsidRPr="00975A15" w14:paraId="53733A43" w14:textId="77777777" w:rsidTr="003C46CD">
        <w:tc>
          <w:tcPr>
            <w:tcW w:w="708" w:type="dxa"/>
            <w:shd w:val="clear" w:color="auto" w:fill="auto"/>
            <w:vAlign w:val="center"/>
          </w:tcPr>
          <w:p w14:paraId="7C977DB5" w14:textId="699F63F1"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9</w:t>
            </w:r>
          </w:p>
        </w:tc>
        <w:tc>
          <w:tcPr>
            <w:tcW w:w="2065" w:type="dxa"/>
            <w:shd w:val="clear" w:color="auto" w:fill="auto"/>
            <w:vAlign w:val="center"/>
          </w:tcPr>
          <w:p w14:paraId="5ABE7E77" w14:textId="38DF3796" w:rsidR="00EE3882" w:rsidRPr="00975A15" w:rsidRDefault="00EE3882" w:rsidP="00EE3882">
            <w:pPr>
              <w:ind w:firstLine="0"/>
              <w:contextualSpacing/>
            </w:pPr>
            <w:r w:rsidRPr="00975A15">
              <w:t>Cmt_like</w:t>
            </w:r>
          </w:p>
        </w:tc>
        <w:tc>
          <w:tcPr>
            <w:tcW w:w="1827" w:type="dxa"/>
            <w:shd w:val="clear" w:color="auto" w:fill="auto"/>
            <w:vAlign w:val="center"/>
          </w:tcPr>
          <w:p w14:paraId="590682DB" w14:textId="2F671705" w:rsidR="00EE3882" w:rsidRPr="00975A15" w:rsidRDefault="00EE3882" w:rsidP="00EE3882">
            <w:pPr>
              <w:ind w:firstLine="0"/>
              <w:contextualSpacing/>
            </w:pPr>
            <w:r w:rsidRPr="00975A15">
              <w:t>Int(11)</w:t>
            </w:r>
          </w:p>
        </w:tc>
        <w:tc>
          <w:tcPr>
            <w:tcW w:w="1618" w:type="dxa"/>
            <w:shd w:val="clear" w:color="auto" w:fill="auto"/>
            <w:vAlign w:val="center"/>
          </w:tcPr>
          <w:p w14:paraId="69D6ED6A" w14:textId="6FB02E99" w:rsidR="00EE3882" w:rsidRPr="00975A15" w:rsidRDefault="00EE3882" w:rsidP="00EE3882">
            <w:pPr>
              <w:ind w:firstLine="0"/>
              <w:contextualSpacing/>
            </w:pPr>
            <w:r w:rsidRPr="00975A15">
              <w:t>Not null</w:t>
            </w:r>
          </w:p>
        </w:tc>
        <w:tc>
          <w:tcPr>
            <w:tcW w:w="2571" w:type="dxa"/>
            <w:shd w:val="clear" w:color="auto" w:fill="auto"/>
            <w:vAlign w:val="center"/>
          </w:tcPr>
          <w:p w14:paraId="755EDDE3" w14:textId="60F2704D" w:rsidR="00EE3882" w:rsidRPr="00975A15" w:rsidRDefault="00EE3882" w:rsidP="00EE3882">
            <w:pPr>
              <w:ind w:firstLine="0"/>
              <w:contextualSpacing/>
            </w:pPr>
            <w:r w:rsidRPr="00975A15">
              <w:t>Thích</w:t>
            </w:r>
          </w:p>
        </w:tc>
      </w:tr>
      <w:tr w:rsidR="00EE3882" w:rsidRPr="00975A15" w14:paraId="190925F1" w14:textId="77777777" w:rsidTr="003C46CD">
        <w:tc>
          <w:tcPr>
            <w:tcW w:w="708" w:type="dxa"/>
            <w:shd w:val="clear" w:color="auto" w:fill="auto"/>
            <w:vAlign w:val="center"/>
          </w:tcPr>
          <w:p w14:paraId="068EEC4B" w14:textId="3E423309"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10</w:t>
            </w:r>
          </w:p>
        </w:tc>
        <w:tc>
          <w:tcPr>
            <w:tcW w:w="2065" w:type="dxa"/>
            <w:shd w:val="clear" w:color="auto" w:fill="auto"/>
            <w:vAlign w:val="center"/>
          </w:tcPr>
          <w:p w14:paraId="340BA574" w14:textId="57B4C9A1" w:rsidR="00EE3882" w:rsidRPr="00975A15" w:rsidRDefault="00EE3882" w:rsidP="00EE3882">
            <w:pPr>
              <w:ind w:firstLine="0"/>
              <w:contextualSpacing/>
            </w:pPr>
            <w:r w:rsidRPr="00975A15">
              <w:t>Cmt_disk_like</w:t>
            </w:r>
          </w:p>
        </w:tc>
        <w:tc>
          <w:tcPr>
            <w:tcW w:w="1827" w:type="dxa"/>
            <w:shd w:val="clear" w:color="auto" w:fill="auto"/>
            <w:vAlign w:val="center"/>
          </w:tcPr>
          <w:p w14:paraId="3DD7336D" w14:textId="436ACF20" w:rsidR="00EE3882" w:rsidRPr="00975A15" w:rsidRDefault="00EE3882" w:rsidP="00EE3882">
            <w:pPr>
              <w:ind w:firstLine="0"/>
              <w:contextualSpacing/>
            </w:pPr>
            <w:r w:rsidRPr="00975A15">
              <w:t>Int(11)</w:t>
            </w:r>
          </w:p>
        </w:tc>
        <w:tc>
          <w:tcPr>
            <w:tcW w:w="1618" w:type="dxa"/>
            <w:shd w:val="clear" w:color="auto" w:fill="auto"/>
            <w:vAlign w:val="center"/>
          </w:tcPr>
          <w:p w14:paraId="03DC9FBD" w14:textId="47DAD43E" w:rsidR="00EE3882" w:rsidRPr="00975A15" w:rsidRDefault="00EE3882" w:rsidP="00EE3882">
            <w:pPr>
              <w:ind w:firstLine="0"/>
              <w:contextualSpacing/>
            </w:pPr>
            <w:r w:rsidRPr="00975A15">
              <w:t>Not null</w:t>
            </w:r>
          </w:p>
        </w:tc>
        <w:tc>
          <w:tcPr>
            <w:tcW w:w="2571" w:type="dxa"/>
            <w:shd w:val="clear" w:color="auto" w:fill="auto"/>
            <w:vAlign w:val="center"/>
          </w:tcPr>
          <w:p w14:paraId="41E8BF8C" w14:textId="5F2E9C56" w:rsidR="00EE3882" w:rsidRPr="00975A15" w:rsidRDefault="00EE3882" w:rsidP="00EE3882">
            <w:pPr>
              <w:ind w:firstLine="0"/>
              <w:contextualSpacing/>
            </w:pPr>
            <w:r w:rsidRPr="00975A15">
              <w:t>Không thích</w:t>
            </w:r>
          </w:p>
        </w:tc>
      </w:tr>
      <w:tr w:rsidR="00EE3882" w:rsidRPr="00975A15" w14:paraId="3CC4041F" w14:textId="77777777" w:rsidTr="003C46CD">
        <w:tc>
          <w:tcPr>
            <w:tcW w:w="708" w:type="dxa"/>
            <w:shd w:val="clear" w:color="auto" w:fill="auto"/>
            <w:vAlign w:val="center"/>
          </w:tcPr>
          <w:p w14:paraId="0F015E5A" w14:textId="5218EFD0"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11</w:t>
            </w:r>
          </w:p>
        </w:tc>
        <w:tc>
          <w:tcPr>
            <w:tcW w:w="2065" w:type="dxa"/>
            <w:shd w:val="clear" w:color="auto" w:fill="auto"/>
            <w:vAlign w:val="center"/>
          </w:tcPr>
          <w:p w14:paraId="428D6754" w14:textId="321276C3" w:rsidR="00EE3882" w:rsidRPr="00975A15" w:rsidRDefault="00EE3882" w:rsidP="00EE3882">
            <w:pPr>
              <w:ind w:firstLine="0"/>
              <w:contextualSpacing/>
            </w:pPr>
            <w:r w:rsidRPr="00975A15">
              <w:t>Updated_at</w:t>
            </w:r>
          </w:p>
        </w:tc>
        <w:tc>
          <w:tcPr>
            <w:tcW w:w="1827" w:type="dxa"/>
            <w:shd w:val="clear" w:color="auto" w:fill="auto"/>
            <w:vAlign w:val="center"/>
          </w:tcPr>
          <w:p w14:paraId="45C1EA0A" w14:textId="34089143" w:rsidR="00EE3882" w:rsidRPr="00975A15" w:rsidRDefault="00EE3882" w:rsidP="00EE3882">
            <w:pPr>
              <w:ind w:firstLine="0"/>
              <w:contextualSpacing/>
            </w:pPr>
            <w:r w:rsidRPr="00975A15">
              <w:t>Timestamp</w:t>
            </w:r>
          </w:p>
        </w:tc>
        <w:tc>
          <w:tcPr>
            <w:tcW w:w="1618" w:type="dxa"/>
            <w:shd w:val="clear" w:color="auto" w:fill="auto"/>
            <w:vAlign w:val="center"/>
          </w:tcPr>
          <w:p w14:paraId="3B3C6A62" w14:textId="34E6A4AD" w:rsidR="00EE3882" w:rsidRPr="00975A15" w:rsidRDefault="00EE3882" w:rsidP="00EE3882">
            <w:pPr>
              <w:ind w:firstLine="0"/>
              <w:contextualSpacing/>
            </w:pPr>
            <w:r w:rsidRPr="00975A15">
              <w:t>Null</w:t>
            </w:r>
          </w:p>
        </w:tc>
        <w:tc>
          <w:tcPr>
            <w:tcW w:w="2571" w:type="dxa"/>
            <w:shd w:val="clear" w:color="auto" w:fill="auto"/>
            <w:vAlign w:val="center"/>
          </w:tcPr>
          <w:p w14:paraId="17CA08E5" w14:textId="6627DF78" w:rsidR="00EE3882" w:rsidRPr="00975A15" w:rsidRDefault="00EE3882" w:rsidP="00EE3882">
            <w:pPr>
              <w:ind w:firstLine="0"/>
              <w:contextualSpacing/>
            </w:pPr>
            <w:r w:rsidRPr="00975A15">
              <w:t>Ngày cập nhật</w:t>
            </w:r>
          </w:p>
        </w:tc>
      </w:tr>
      <w:tr w:rsidR="00EE3882" w:rsidRPr="00975A15" w14:paraId="28464CE1" w14:textId="77777777" w:rsidTr="003C46CD">
        <w:tc>
          <w:tcPr>
            <w:tcW w:w="708" w:type="dxa"/>
            <w:shd w:val="clear" w:color="auto" w:fill="auto"/>
            <w:vAlign w:val="center"/>
          </w:tcPr>
          <w:p w14:paraId="58D18B62" w14:textId="2C001C45"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szCs w:val="24"/>
              </w:rPr>
              <w:t>12</w:t>
            </w:r>
          </w:p>
        </w:tc>
        <w:tc>
          <w:tcPr>
            <w:tcW w:w="2065" w:type="dxa"/>
            <w:shd w:val="clear" w:color="auto" w:fill="auto"/>
            <w:vAlign w:val="center"/>
          </w:tcPr>
          <w:p w14:paraId="79DD06A4" w14:textId="1B495650" w:rsidR="00EE3882" w:rsidRPr="00975A15" w:rsidRDefault="00EE3882" w:rsidP="00EE3882">
            <w:pPr>
              <w:ind w:firstLine="0"/>
              <w:contextualSpacing/>
            </w:pPr>
            <w:r w:rsidRPr="00975A15">
              <w:t>Created_at</w:t>
            </w:r>
          </w:p>
        </w:tc>
        <w:tc>
          <w:tcPr>
            <w:tcW w:w="1827" w:type="dxa"/>
            <w:shd w:val="clear" w:color="auto" w:fill="auto"/>
            <w:vAlign w:val="center"/>
          </w:tcPr>
          <w:p w14:paraId="2F54ABD4" w14:textId="67810D55" w:rsidR="00EE3882" w:rsidRPr="00975A15" w:rsidRDefault="00EE3882" w:rsidP="00EE3882">
            <w:pPr>
              <w:ind w:firstLine="0"/>
              <w:contextualSpacing/>
            </w:pPr>
            <w:r w:rsidRPr="00975A15">
              <w:t>Timestamp</w:t>
            </w:r>
          </w:p>
        </w:tc>
        <w:tc>
          <w:tcPr>
            <w:tcW w:w="1618" w:type="dxa"/>
            <w:shd w:val="clear" w:color="auto" w:fill="auto"/>
            <w:vAlign w:val="center"/>
          </w:tcPr>
          <w:p w14:paraId="5E50AD5E" w14:textId="5CE960A6" w:rsidR="00EE3882" w:rsidRPr="00975A15" w:rsidRDefault="00EE3882" w:rsidP="00EE3882">
            <w:pPr>
              <w:ind w:firstLine="0"/>
              <w:contextualSpacing/>
            </w:pPr>
            <w:r w:rsidRPr="00975A15">
              <w:t>Null</w:t>
            </w:r>
          </w:p>
        </w:tc>
        <w:tc>
          <w:tcPr>
            <w:tcW w:w="2571" w:type="dxa"/>
            <w:shd w:val="clear" w:color="auto" w:fill="auto"/>
            <w:vAlign w:val="center"/>
          </w:tcPr>
          <w:p w14:paraId="5817E8AE" w14:textId="002DBA4B" w:rsidR="00EE3882" w:rsidRPr="00975A15" w:rsidRDefault="00EE3882" w:rsidP="00EE3882">
            <w:pPr>
              <w:ind w:firstLine="0"/>
              <w:contextualSpacing/>
            </w:pPr>
            <w:r w:rsidRPr="00975A15">
              <w:t>Ngày tạo</w:t>
            </w:r>
          </w:p>
        </w:tc>
      </w:tr>
    </w:tbl>
    <w:p w14:paraId="4E0DD73C" w14:textId="6D791B72" w:rsidR="00EE3882" w:rsidRDefault="00EE3882" w:rsidP="009E5154">
      <w:pPr>
        <w:pStyle w:val="Heading3"/>
      </w:pPr>
      <w:bookmarkStart w:id="231" w:name="_Toc69397371"/>
      <w:r>
        <w:t xml:space="preserve">Bảng </w:t>
      </w:r>
      <w:r w:rsidRPr="00691D7C">
        <w:t>Contacts</w:t>
      </w:r>
      <w:bookmarkEnd w:id="231"/>
    </w:p>
    <w:p w14:paraId="5A1EE3B7" w14:textId="00CD48F5" w:rsidR="00523D8E" w:rsidRPr="00523D8E" w:rsidRDefault="00523D8E" w:rsidP="00523D8E">
      <w:r w:rsidRPr="00523D8E">
        <w:t>Mô tả các thuộc tính và các phương thức liên quan tới nghiệp vụ quản lý liên hệ</w:t>
      </w:r>
    </w:p>
    <w:p w14:paraId="562344E8" w14:textId="4DEEA01E" w:rsidR="009E5154" w:rsidRDefault="009E5154" w:rsidP="009E5154">
      <w:pPr>
        <w:pStyle w:val="Caption"/>
        <w:keepNext/>
      </w:pPr>
      <w:bookmarkStart w:id="232" w:name="_Toc69397581"/>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23</w:t>
      </w:r>
      <w:r w:rsidR="00011E65">
        <w:rPr>
          <w:noProof/>
        </w:rPr>
        <w:fldChar w:fldCharType="end"/>
      </w:r>
      <w:r>
        <w:t xml:space="preserve"> </w:t>
      </w:r>
      <w:r w:rsidRPr="009E5154">
        <w:t>Bảng Contacts</w:t>
      </w:r>
      <w:bookmarkEnd w:id="232"/>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40DE1DC9" w14:textId="77777777" w:rsidTr="003C46CD">
        <w:trPr>
          <w:tblHeader/>
        </w:trPr>
        <w:tc>
          <w:tcPr>
            <w:tcW w:w="708" w:type="dxa"/>
            <w:shd w:val="clear" w:color="auto" w:fill="D5DCE4"/>
            <w:vAlign w:val="center"/>
          </w:tcPr>
          <w:p w14:paraId="0407005A"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1BA53139"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2B5E17D9"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53C5A5E4"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6079EF4C"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330CAEF8" w14:textId="77777777" w:rsidTr="003C46CD">
        <w:tc>
          <w:tcPr>
            <w:tcW w:w="708" w:type="dxa"/>
            <w:shd w:val="clear" w:color="auto" w:fill="auto"/>
            <w:vAlign w:val="center"/>
          </w:tcPr>
          <w:p w14:paraId="2429866E" w14:textId="5E9452E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6816FEB4" w14:textId="17B4D4B6"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553629F0" w14:textId="32AFEFC9" w:rsidR="00EE3882" w:rsidRPr="00975A15" w:rsidRDefault="00EE3882" w:rsidP="00EE3882">
            <w:pPr>
              <w:ind w:firstLine="0"/>
              <w:contextualSpacing/>
            </w:pPr>
            <w:r w:rsidRPr="00975A15">
              <w:rPr>
                <w:lang w:val="en"/>
              </w:rPr>
              <w:t>bigint(20)</w:t>
            </w:r>
          </w:p>
        </w:tc>
        <w:tc>
          <w:tcPr>
            <w:tcW w:w="1618" w:type="dxa"/>
            <w:shd w:val="clear" w:color="auto" w:fill="auto"/>
          </w:tcPr>
          <w:p w14:paraId="19F3C145" w14:textId="5AE4CBF4"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374A28D1" w14:textId="12CEF1A1" w:rsidR="00EE3882" w:rsidRPr="00975A15" w:rsidRDefault="00EE3882" w:rsidP="00EE3882">
            <w:pPr>
              <w:ind w:firstLine="0"/>
              <w:contextualSpacing/>
            </w:pPr>
            <w:r w:rsidRPr="00975A15">
              <w:t>Khóa chính của bảng</w:t>
            </w:r>
          </w:p>
        </w:tc>
      </w:tr>
      <w:tr w:rsidR="00EE3882" w:rsidRPr="00975A15" w14:paraId="49C3CCA7" w14:textId="77777777" w:rsidTr="003C46CD">
        <w:tc>
          <w:tcPr>
            <w:tcW w:w="708" w:type="dxa"/>
            <w:shd w:val="clear" w:color="auto" w:fill="auto"/>
            <w:vAlign w:val="center"/>
          </w:tcPr>
          <w:p w14:paraId="08A14028" w14:textId="4A69741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lastRenderedPageBreak/>
              <w:t>2</w:t>
            </w:r>
          </w:p>
        </w:tc>
        <w:tc>
          <w:tcPr>
            <w:tcW w:w="2065" w:type="dxa"/>
            <w:shd w:val="clear" w:color="auto" w:fill="auto"/>
          </w:tcPr>
          <w:p w14:paraId="2D26ECC3" w14:textId="4AF83A74" w:rsidR="00EE3882" w:rsidRPr="00975A15" w:rsidRDefault="00EE3882" w:rsidP="00EE3882">
            <w:pPr>
              <w:ind w:firstLine="0"/>
              <w:contextualSpacing/>
            </w:pPr>
            <w:r w:rsidRPr="00975A15">
              <w:rPr>
                <w:bCs/>
                <w:shd w:val="clear" w:color="auto" w:fill="FFFFFF"/>
              </w:rPr>
              <w:t>C_title</w:t>
            </w:r>
          </w:p>
        </w:tc>
        <w:tc>
          <w:tcPr>
            <w:tcW w:w="1827" w:type="dxa"/>
            <w:shd w:val="clear" w:color="auto" w:fill="auto"/>
          </w:tcPr>
          <w:p w14:paraId="4955D173" w14:textId="5603BABC" w:rsidR="00EE3882" w:rsidRPr="00975A15" w:rsidRDefault="00EE3882" w:rsidP="00EE3882">
            <w:pPr>
              <w:ind w:firstLine="0"/>
              <w:contextualSpacing/>
              <w:rPr>
                <w:lang w:val="en"/>
              </w:rPr>
            </w:pPr>
            <w:r w:rsidRPr="00975A15">
              <w:rPr>
                <w:shd w:val="clear" w:color="auto" w:fill="FFFFFF"/>
              </w:rPr>
              <w:t>varchar(255)</w:t>
            </w:r>
          </w:p>
        </w:tc>
        <w:tc>
          <w:tcPr>
            <w:tcW w:w="1618" w:type="dxa"/>
            <w:shd w:val="clear" w:color="auto" w:fill="auto"/>
          </w:tcPr>
          <w:p w14:paraId="7C511618" w14:textId="22F91BE7" w:rsidR="00EE3882" w:rsidRPr="00975A15" w:rsidRDefault="00EE3882" w:rsidP="00EE3882">
            <w:pPr>
              <w:ind w:firstLine="0"/>
              <w:contextualSpacing/>
            </w:pPr>
            <w:r w:rsidRPr="00975A15">
              <w:t>Null</w:t>
            </w:r>
          </w:p>
        </w:tc>
        <w:tc>
          <w:tcPr>
            <w:tcW w:w="2571" w:type="dxa"/>
            <w:shd w:val="clear" w:color="auto" w:fill="auto"/>
          </w:tcPr>
          <w:p w14:paraId="4DC99772" w14:textId="050B520A" w:rsidR="00EE3882" w:rsidRPr="00975A15" w:rsidRDefault="00EE3882" w:rsidP="00EE3882">
            <w:pPr>
              <w:ind w:firstLine="0"/>
              <w:contextualSpacing/>
            </w:pPr>
            <w:r w:rsidRPr="00975A15">
              <w:rPr>
                <w:shd w:val="clear" w:color="auto" w:fill="FFFFFF"/>
              </w:rPr>
              <w:t>Tiêu đề</w:t>
            </w:r>
          </w:p>
        </w:tc>
      </w:tr>
      <w:tr w:rsidR="00EE3882" w:rsidRPr="00975A15" w14:paraId="39EFEDD0" w14:textId="77777777" w:rsidTr="003C46CD">
        <w:tc>
          <w:tcPr>
            <w:tcW w:w="708" w:type="dxa"/>
            <w:shd w:val="clear" w:color="auto" w:fill="auto"/>
            <w:vAlign w:val="center"/>
          </w:tcPr>
          <w:p w14:paraId="778EED25" w14:textId="0A89693A"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3</w:t>
            </w:r>
          </w:p>
        </w:tc>
        <w:tc>
          <w:tcPr>
            <w:tcW w:w="2065" w:type="dxa"/>
            <w:shd w:val="clear" w:color="auto" w:fill="auto"/>
          </w:tcPr>
          <w:p w14:paraId="412C9369" w14:textId="2E0AD2D3" w:rsidR="00EE3882" w:rsidRPr="00975A15" w:rsidRDefault="00EE3882" w:rsidP="00EE3882">
            <w:pPr>
              <w:ind w:firstLine="0"/>
              <w:contextualSpacing/>
            </w:pPr>
            <w:r w:rsidRPr="00975A15">
              <w:rPr>
                <w:bCs/>
                <w:shd w:val="clear" w:color="auto" w:fill="FFFFFF"/>
              </w:rPr>
              <w:t>C_phone</w:t>
            </w:r>
          </w:p>
        </w:tc>
        <w:tc>
          <w:tcPr>
            <w:tcW w:w="1827" w:type="dxa"/>
            <w:shd w:val="clear" w:color="auto" w:fill="auto"/>
          </w:tcPr>
          <w:p w14:paraId="661FFD6E" w14:textId="65FC294E" w:rsidR="00EE3882" w:rsidRPr="00975A15" w:rsidRDefault="00EE3882" w:rsidP="00EE3882">
            <w:pPr>
              <w:ind w:firstLine="0"/>
              <w:contextualSpacing/>
            </w:pPr>
            <w:r w:rsidRPr="00975A15">
              <w:rPr>
                <w:shd w:val="clear" w:color="auto" w:fill="FFFFFF"/>
              </w:rPr>
              <w:t>Char(11)</w:t>
            </w:r>
          </w:p>
        </w:tc>
        <w:tc>
          <w:tcPr>
            <w:tcW w:w="1618" w:type="dxa"/>
            <w:shd w:val="clear" w:color="auto" w:fill="auto"/>
          </w:tcPr>
          <w:p w14:paraId="744A6071" w14:textId="6EEB3E4A" w:rsidR="00EE3882" w:rsidRPr="00975A15" w:rsidRDefault="00EE3882" w:rsidP="00EE3882">
            <w:pPr>
              <w:ind w:firstLine="0"/>
              <w:contextualSpacing/>
            </w:pPr>
            <w:r w:rsidRPr="00975A15">
              <w:t>Null</w:t>
            </w:r>
          </w:p>
        </w:tc>
        <w:tc>
          <w:tcPr>
            <w:tcW w:w="2571" w:type="dxa"/>
            <w:shd w:val="clear" w:color="auto" w:fill="auto"/>
          </w:tcPr>
          <w:p w14:paraId="6462B613" w14:textId="08B78925" w:rsidR="00EE3882" w:rsidRPr="00975A15" w:rsidRDefault="00EE3882" w:rsidP="00EE3882">
            <w:pPr>
              <w:ind w:firstLine="0"/>
              <w:contextualSpacing/>
            </w:pPr>
            <w:r w:rsidRPr="00975A15">
              <w:rPr>
                <w:shd w:val="clear" w:color="auto" w:fill="FFFFFF"/>
              </w:rPr>
              <w:t>Số điện thoại</w:t>
            </w:r>
          </w:p>
        </w:tc>
      </w:tr>
      <w:tr w:rsidR="00EE3882" w:rsidRPr="00975A15" w14:paraId="140206BC" w14:textId="77777777" w:rsidTr="003C46CD">
        <w:tc>
          <w:tcPr>
            <w:tcW w:w="708" w:type="dxa"/>
            <w:shd w:val="clear" w:color="auto" w:fill="auto"/>
            <w:vAlign w:val="center"/>
          </w:tcPr>
          <w:p w14:paraId="44832884" w14:textId="33CB90F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4</w:t>
            </w:r>
          </w:p>
        </w:tc>
        <w:tc>
          <w:tcPr>
            <w:tcW w:w="2065" w:type="dxa"/>
            <w:shd w:val="clear" w:color="auto" w:fill="auto"/>
            <w:vAlign w:val="center"/>
          </w:tcPr>
          <w:p w14:paraId="76B635A1" w14:textId="6449DCA0" w:rsidR="00EE3882" w:rsidRPr="00975A15" w:rsidRDefault="00EE3882" w:rsidP="00EE3882">
            <w:pPr>
              <w:ind w:firstLine="0"/>
              <w:contextualSpacing/>
            </w:pPr>
            <w:r w:rsidRPr="00975A15">
              <w:rPr>
                <w:bCs/>
                <w:shd w:val="clear" w:color="auto" w:fill="FFFFFF"/>
              </w:rPr>
              <w:t>C_email</w:t>
            </w:r>
          </w:p>
        </w:tc>
        <w:tc>
          <w:tcPr>
            <w:tcW w:w="1827" w:type="dxa"/>
            <w:shd w:val="clear" w:color="auto" w:fill="auto"/>
            <w:vAlign w:val="center"/>
          </w:tcPr>
          <w:p w14:paraId="47344DFC" w14:textId="5C16ECD1" w:rsidR="00EE3882" w:rsidRPr="00975A15" w:rsidRDefault="00EE3882" w:rsidP="00EE3882">
            <w:pPr>
              <w:ind w:firstLine="0"/>
              <w:contextualSpacing/>
            </w:pPr>
            <w:r w:rsidRPr="00975A15">
              <w:t>varchar(255)</w:t>
            </w:r>
          </w:p>
        </w:tc>
        <w:tc>
          <w:tcPr>
            <w:tcW w:w="1618" w:type="dxa"/>
            <w:shd w:val="clear" w:color="auto" w:fill="auto"/>
            <w:vAlign w:val="center"/>
          </w:tcPr>
          <w:p w14:paraId="3CA096FC" w14:textId="5B599338" w:rsidR="00EE3882" w:rsidRPr="00975A15" w:rsidRDefault="00EE3882" w:rsidP="00EE3882">
            <w:pPr>
              <w:ind w:firstLine="0"/>
              <w:contextualSpacing/>
            </w:pPr>
            <w:r w:rsidRPr="00975A15">
              <w:t>Null</w:t>
            </w:r>
          </w:p>
        </w:tc>
        <w:tc>
          <w:tcPr>
            <w:tcW w:w="2571" w:type="dxa"/>
            <w:shd w:val="clear" w:color="auto" w:fill="auto"/>
            <w:vAlign w:val="center"/>
          </w:tcPr>
          <w:p w14:paraId="77CD2499" w14:textId="23AF2D28" w:rsidR="00EE3882" w:rsidRPr="00975A15" w:rsidRDefault="00EE3882" w:rsidP="00EE3882">
            <w:pPr>
              <w:ind w:firstLine="0"/>
              <w:contextualSpacing/>
            </w:pPr>
            <w:r w:rsidRPr="00975A15">
              <w:t>Email</w:t>
            </w:r>
          </w:p>
        </w:tc>
      </w:tr>
      <w:tr w:rsidR="00EE3882" w:rsidRPr="00975A15" w14:paraId="5EAB11CA" w14:textId="77777777" w:rsidTr="003C46CD">
        <w:tc>
          <w:tcPr>
            <w:tcW w:w="708" w:type="dxa"/>
            <w:shd w:val="clear" w:color="auto" w:fill="auto"/>
            <w:vAlign w:val="center"/>
          </w:tcPr>
          <w:p w14:paraId="2CC9053B" w14:textId="284E209E"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5</w:t>
            </w:r>
          </w:p>
        </w:tc>
        <w:tc>
          <w:tcPr>
            <w:tcW w:w="2065" w:type="dxa"/>
            <w:shd w:val="clear" w:color="auto" w:fill="auto"/>
            <w:vAlign w:val="center"/>
          </w:tcPr>
          <w:p w14:paraId="36DA8558" w14:textId="137C41F1" w:rsidR="00EE3882" w:rsidRPr="00975A15" w:rsidRDefault="00EE3882" w:rsidP="00EE3882">
            <w:pPr>
              <w:ind w:firstLine="0"/>
              <w:contextualSpacing/>
            </w:pPr>
            <w:r w:rsidRPr="00975A15">
              <w:rPr>
                <w:bCs/>
              </w:rPr>
              <w:t>C_Content</w:t>
            </w:r>
          </w:p>
        </w:tc>
        <w:tc>
          <w:tcPr>
            <w:tcW w:w="1827" w:type="dxa"/>
            <w:shd w:val="clear" w:color="auto" w:fill="auto"/>
            <w:vAlign w:val="center"/>
          </w:tcPr>
          <w:p w14:paraId="783A63CC" w14:textId="452A73E2" w:rsidR="00EE3882" w:rsidRPr="00975A15" w:rsidRDefault="00EE3882" w:rsidP="00EE3882">
            <w:pPr>
              <w:ind w:firstLine="0"/>
              <w:contextualSpacing/>
            </w:pPr>
            <w:r w:rsidRPr="00975A15">
              <w:rPr>
                <w:shd w:val="clear" w:color="auto" w:fill="FFFFFF"/>
              </w:rPr>
              <w:t>Text</w:t>
            </w:r>
          </w:p>
        </w:tc>
        <w:tc>
          <w:tcPr>
            <w:tcW w:w="1618" w:type="dxa"/>
            <w:shd w:val="clear" w:color="auto" w:fill="auto"/>
            <w:vAlign w:val="center"/>
          </w:tcPr>
          <w:p w14:paraId="73137959" w14:textId="5D522C6D" w:rsidR="00EE3882" w:rsidRPr="00975A15" w:rsidRDefault="00EE3882" w:rsidP="00EE3882">
            <w:pPr>
              <w:ind w:firstLine="0"/>
              <w:contextualSpacing/>
            </w:pPr>
            <w:r w:rsidRPr="00975A15">
              <w:t>Null</w:t>
            </w:r>
          </w:p>
        </w:tc>
        <w:tc>
          <w:tcPr>
            <w:tcW w:w="2571" w:type="dxa"/>
            <w:shd w:val="clear" w:color="auto" w:fill="auto"/>
            <w:vAlign w:val="center"/>
          </w:tcPr>
          <w:p w14:paraId="4D234F6E" w14:textId="11A04C19" w:rsidR="00EE3882" w:rsidRPr="00975A15" w:rsidRDefault="00EE3882" w:rsidP="00EE3882">
            <w:pPr>
              <w:ind w:firstLine="0"/>
              <w:contextualSpacing/>
            </w:pPr>
            <w:r w:rsidRPr="00975A15">
              <w:t>Nội dung</w:t>
            </w:r>
          </w:p>
        </w:tc>
      </w:tr>
      <w:tr w:rsidR="00EE3882" w:rsidRPr="00975A15" w14:paraId="01E886CE" w14:textId="77777777" w:rsidTr="003C46CD">
        <w:tc>
          <w:tcPr>
            <w:tcW w:w="708" w:type="dxa"/>
            <w:shd w:val="clear" w:color="auto" w:fill="auto"/>
            <w:vAlign w:val="center"/>
          </w:tcPr>
          <w:p w14:paraId="63D662A0" w14:textId="463E3BC1"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6</w:t>
            </w:r>
          </w:p>
        </w:tc>
        <w:tc>
          <w:tcPr>
            <w:tcW w:w="2065" w:type="dxa"/>
            <w:shd w:val="clear" w:color="auto" w:fill="auto"/>
            <w:vAlign w:val="center"/>
          </w:tcPr>
          <w:p w14:paraId="329271B6" w14:textId="4CECE4F2" w:rsidR="00EE3882" w:rsidRPr="00975A15" w:rsidRDefault="00EE3882" w:rsidP="00EE3882">
            <w:pPr>
              <w:ind w:firstLine="0"/>
              <w:contextualSpacing/>
            </w:pPr>
            <w:r w:rsidRPr="00975A15">
              <w:rPr>
                <w:bCs/>
              </w:rPr>
              <w:t>Created_at</w:t>
            </w:r>
          </w:p>
        </w:tc>
        <w:tc>
          <w:tcPr>
            <w:tcW w:w="1827" w:type="dxa"/>
            <w:shd w:val="clear" w:color="auto" w:fill="auto"/>
            <w:vAlign w:val="center"/>
          </w:tcPr>
          <w:p w14:paraId="372127F0" w14:textId="2E34B8AE" w:rsidR="00EE3882" w:rsidRPr="00975A15" w:rsidRDefault="00EE3882" w:rsidP="00EE3882">
            <w:pPr>
              <w:ind w:firstLine="0"/>
              <w:contextualSpacing/>
            </w:pPr>
            <w:r w:rsidRPr="00975A15">
              <w:rPr>
                <w:shd w:val="clear" w:color="auto" w:fill="FFFFFF"/>
              </w:rPr>
              <w:t>Timestamp</w:t>
            </w:r>
          </w:p>
        </w:tc>
        <w:tc>
          <w:tcPr>
            <w:tcW w:w="1618" w:type="dxa"/>
            <w:shd w:val="clear" w:color="auto" w:fill="auto"/>
            <w:vAlign w:val="center"/>
          </w:tcPr>
          <w:p w14:paraId="0E05ED58" w14:textId="3A5298C2" w:rsidR="00EE3882" w:rsidRPr="00975A15" w:rsidRDefault="00EE3882" w:rsidP="00EE3882">
            <w:pPr>
              <w:ind w:firstLine="0"/>
              <w:contextualSpacing/>
            </w:pPr>
            <w:r w:rsidRPr="00975A15">
              <w:t>Null</w:t>
            </w:r>
          </w:p>
        </w:tc>
        <w:tc>
          <w:tcPr>
            <w:tcW w:w="2571" w:type="dxa"/>
            <w:shd w:val="clear" w:color="auto" w:fill="auto"/>
            <w:vAlign w:val="center"/>
          </w:tcPr>
          <w:p w14:paraId="146F0391" w14:textId="5E2B1795" w:rsidR="00EE3882" w:rsidRPr="00975A15" w:rsidRDefault="00EE3882" w:rsidP="00EE3882">
            <w:pPr>
              <w:ind w:firstLine="0"/>
              <w:contextualSpacing/>
            </w:pPr>
            <w:r w:rsidRPr="00975A15">
              <w:t>Ngày tạo</w:t>
            </w:r>
          </w:p>
        </w:tc>
      </w:tr>
      <w:tr w:rsidR="00EE3882" w:rsidRPr="00975A15" w14:paraId="11476AB4" w14:textId="77777777" w:rsidTr="003C46CD">
        <w:tc>
          <w:tcPr>
            <w:tcW w:w="708" w:type="dxa"/>
            <w:shd w:val="clear" w:color="auto" w:fill="auto"/>
            <w:vAlign w:val="center"/>
          </w:tcPr>
          <w:p w14:paraId="508837FE" w14:textId="1894227A"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7</w:t>
            </w:r>
          </w:p>
        </w:tc>
        <w:tc>
          <w:tcPr>
            <w:tcW w:w="2065" w:type="dxa"/>
            <w:shd w:val="clear" w:color="auto" w:fill="auto"/>
            <w:vAlign w:val="center"/>
          </w:tcPr>
          <w:p w14:paraId="14D8FD18" w14:textId="1598CA79" w:rsidR="00EE3882" w:rsidRPr="00975A15" w:rsidRDefault="00EE3882" w:rsidP="00EE3882">
            <w:pPr>
              <w:ind w:firstLine="0"/>
              <w:contextualSpacing/>
            </w:pPr>
            <w:r w:rsidRPr="00975A15">
              <w:rPr>
                <w:bCs/>
                <w:shd w:val="clear" w:color="auto" w:fill="FFFFFF"/>
              </w:rPr>
              <w:t>Updated_at</w:t>
            </w:r>
          </w:p>
        </w:tc>
        <w:tc>
          <w:tcPr>
            <w:tcW w:w="1827" w:type="dxa"/>
            <w:shd w:val="clear" w:color="auto" w:fill="auto"/>
            <w:vAlign w:val="center"/>
          </w:tcPr>
          <w:p w14:paraId="637248D3" w14:textId="05237FAB" w:rsidR="00EE3882" w:rsidRPr="00975A15" w:rsidRDefault="00EE3882" w:rsidP="00EE3882">
            <w:pPr>
              <w:ind w:firstLine="0"/>
              <w:contextualSpacing/>
            </w:pPr>
            <w:r w:rsidRPr="00975A15">
              <w:rPr>
                <w:shd w:val="clear" w:color="auto" w:fill="FFFFFF"/>
              </w:rPr>
              <w:t>Timestamp</w:t>
            </w:r>
          </w:p>
        </w:tc>
        <w:tc>
          <w:tcPr>
            <w:tcW w:w="1618" w:type="dxa"/>
            <w:shd w:val="clear" w:color="auto" w:fill="auto"/>
            <w:vAlign w:val="center"/>
          </w:tcPr>
          <w:p w14:paraId="3260AEF4" w14:textId="2520B2FC" w:rsidR="00EE3882" w:rsidRPr="00975A15" w:rsidRDefault="00EE3882" w:rsidP="00EE3882">
            <w:pPr>
              <w:ind w:firstLine="0"/>
              <w:contextualSpacing/>
            </w:pPr>
            <w:r w:rsidRPr="00975A15">
              <w:t>Null</w:t>
            </w:r>
          </w:p>
        </w:tc>
        <w:tc>
          <w:tcPr>
            <w:tcW w:w="2571" w:type="dxa"/>
            <w:shd w:val="clear" w:color="auto" w:fill="auto"/>
            <w:vAlign w:val="center"/>
          </w:tcPr>
          <w:p w14:paraId="42249A7C" w14:textId="12567287" w:rsidR="00EE3882" w:rsidRPr="00975A15" w:rsidRDefault="00EE3882" w:rsidP="00EE3882">
            <w:pPr>
              <w:ind w:firstLine="0"/>
              <w:contextualSpacing/>
            </w:pPr>
            <w:r w:rsidRPr="00975A15">
              <w:t>Ngày sửa</w:t>
            </w:r>
          </w:p>
        </w:tc>
      </w:tr>
    </w:tbl>
    <w:p w14:paraId="3C340F1B" w14:textId="6CCEBBD6" w:rsidR="00EE3882" w:rsidRDefault="00EE3882" w:rsidP="009E5154">
      <w:pPr>
        <w:pStyle w:val="Heading3"/>
      </w:pPr>
      <w:bookmarkStart w:id="233" w:name="_Toc69397372"/>
      <w:r>
        <w:t xml:space="preserve">Bảng </w:t>
      </w:r>
      <w:r w:rsidRPr="00691D7C">
        <w:t>Events</w:t>
      </w:r>
      <w:bookmarkEnd w:id="233"/>
    </w:p>
    <w:p w14:paraId="5208E538" w14:textId="389BC37F" w:rsidR="00523D8E" w:rsidRPr="00523D8E" w:rsidRDefault="00523D8E" w:rsidP="00523D8E">
      <w:r w:rsidRPr="00523D8E">
        <w:t>Mô tả các thuộc tính và các phương thức liên quan tới nghiệp vụ quản lý sự kiện</w:t>
      </w:r>
    </w:p>
    <w:p w14:paraId="2997649A" w14:textId="6C02CCEE" w:rsidR="009E5154" w:rsidRDefault="009E5154" w:rsidP="009E5154">
      <w:pPr>
        <w:pStyle w:val="Caption"/>
        <w:keepNext/>
      </w:pPr>
      <w:bookmarkStart w:id="234" w:name="_Toc69397582"/>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24</w:t>
      </w:r>
      <w:r w:rsidR="00011E65">
        <w:rPr>
          <w:noProof/>
        </w:rPr>
        <w:fldChar w:fldCharType="end"/>
      </w:r>
      <w:r>
        <w:t xml:space="preserve"> </w:t>
      </w:r>
      <w:r w:rsidRPr="009E5154">
        <w:t>Bảng Events</w:t>
      </w:r>
      <w:bookmarkEnd w:id="234"/>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73777AE4" w14:textId="77777777" w:rsidTr="003C46CD">
        <w:trPr>
          <w:tblHeader/>
        </w:trPr>
        <w:tc>
          <w:tcPr>
            <w:tcW w:w="708" w:type="dxa"/>
            <w:shd w:val="clear" w:color="auto" w:fill="D5DCE4"/>
            <w:vAlign w:val="center"/>
          </w:tcPr>
          <w:p w14:paraId="34344877"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54CCC5E9"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4ED15CD3"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50E2FB0B"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2EC5C085"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1B2FD02F" w14:textId="77777777" w:rsidTr="003C46CD">
        <w:tc>
          <w:tcPr>
            <w:tcW w:w="708" w:type="dxa"/>
            <w:shd w:val="clear" w:color="auto" w:fill="auto"/>
            <w:vAlign w:val="center"/>
          </w:tcPr>
          <w:p w14:paraId="49B26F18" w14:textId="6C761016"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5D5CC5B5" w14:textId="1D3222D8"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4B19905D" w14:textId="78CF119C" w:rsidR="00EE3882" w:rsidRPr="00975A15" w:rsidRDefault="00EE3882" w:rsidP="00EE3882">
            <w:pPr>
              <w:ind w:firstLine="0"/>
              <w:contextualSpacing/>
            </w:pPr>
            <w:r w:rsidRPr="00975A15">
              <w:rPr>
                <w:lang w:val="en"/>
              </w:rPr>
              <w:t>Bigint(20)</w:t>
            </w:r>
          </w:p>
        </w:tc>
        <w:tc>
          <w:tcPr>
            <w:tcW w:w="1618" w:type="dxa"/>
            <w:shd w:val="clear" w:color="auto" w:fill="auto"/>
          </w:tcPr>
          <w:p w14:paraId="2EC410EF" w14:textId="44009BFE"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32CA6FCD" w14:textId="04749EE5" w:rsidR="00EE3882" w:rsidRPr="00975A15" w:rsidRDefault="00EE3882" w:rsidP="00EE3882">
            <w:pPr>
              <w:ind w:firstLine="0"/>
              <w:contextualSpacing/>
            </w:pPr>
            <w:r w:rsidRPr="00975A15">
              <w:t>Khóa chính của bảng</w:t>
            </w:r>
          </w:p>
        </w:tc>
      </w:tr>
      <w:tr w:rsidR="00EE3882" w:rsidRPr="00975A15" w14:paraId="0B85C181" w14:textId="77777777" w:rsidTr="003C46CD">
        <w:tc>
          <w:tcPr>
            <w:tcW w:w="708" w:type="dxa"/>
            <w:shd w:val="clear" w:color="auto" w:fill="auto"/>
            <w:vAlign w:val="center"/>
          </w:tcPr>
          <w:p w14:paraId="14526435" w14:textId="71CC3F7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2</w:t>
            </w:r>
          </w:p>
        </w:tc>
        <w:tc>
          <w:tcPr>
            <w:tcW w:w="2065" w:type="dxa"/>
            <w:shd w:val="clear" w:color="auto" w:fill="auto"/>
          </w:tcPr>
          <w:p w14:paraId="37DB0385" w14:textId="4B4318EC" w:rsidR="00EE3882" w:rsidRPr="00975A15" w:rsidRDefault="00EE3882" w:rsidP="00EE3882">
            <w:pPr>
              <w:ind w:firstLine="0"/>
              <w:contextualSpacing/>
            </w:pPr>
            <w:r w:rsidRPr="00975A15">
              <w:rPr>
                <w:bCs/>
              </w:rPr>
              <w:t>E_Name</w:t>
            </w:r>
          </w:p>
        </w:tc>
        <w:tc>
          <w:tcPr>
            <w:tcW w:w="1827" w:type="dxa"/>
            <w:shd w:val="clear" w:color="auto" w:fill="auto"/>
          </w:tcPr>
          <w:p w14:paraId="6822DCFB" w14:textId="2F922568" w:rsidR="00EE3882" w:rsidRPr="00975A15" w:rsidRDefault="00EE3882" w:rsidP="00EE3882">
            <w:pPr>
              <w:ind w:firstLine="0"/>
              <w:contextualSpacing/>
              <w:rPr>
                <w:lang w:val="en"/>
              </w:rPr>
            </w:pPr>
            <w:r w:rsidRPr="00975A15">
              <w:rPr>
                <w:shd w:val="clear" w:color="auto" w:fill="FFFFFF"/>
              </w:rPr>
              <w:t>Varchar(255)</w:t>
            </w:r>
          </w:p>
        </w:tc>
        <w:tc>
          <w:tcPr>
            <w:tcW w:w="1618" w:type="dxa"/>
            <w:shd w:val="clear" w:color="auto" w:fill="auto"/>
          </w:tcPr>
          <w:p w14:paraId="1C8476F5" w14:textId="06426E1A"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20D44C74" w14:textId="6F36D91E" w:rsidR="00EE3882" w:rsidRPr="00975A15" w:rsidRDefault="00EE3882" w:rsidP="00EE3882">
            <w:pPr>
              <w:ind w:firstLine="0"/>
              <w:contextualSpacing/>
            </w:pPr>
            <w:r w:rsidRPr="00975A15">
              <w:rPr>
                <w:shd w:val="clear" w:color="auto" w:fill="FFFFFF"/>
              </w:rPr>
              <w:t>Tên</w:t>
            </w:r>
          </w:p>
        </w:tc>
      </w:tr>
      <w:tr w:rsidR="00EE3882" w:rsidRPr="00975A15" w14:paraId="0BE8FDBF" w14:textId="77777777" w:rsidTr="003C46CD">
        <w:tc>
          <w:tcPr>
            <w:tcW w:w="708" w:type="dxa"/>
            <w:shd w:val="clear" w:color="auto" w:fill="auto"/>
            <w:vAlign w:val="center"/>
          </w:tcPr>
          <w:p w14:paraId="255D30A8" w14:textId="3F4C2979"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3</w:t>
            </w:r>
          </w:p>
        </w:tc>
        <w:tc>
          <w:tcPr>
            <w:tcW w:w="2065" w:type="dxa"/>
            <w:shd w:val="clear" w:color="auto" w:fill="auto"/>
            <w:vAlign w:val="center"/>
          </w:tcPr>
          <w:p w14:paraId="032058C1" w14:textId="123E699B" w:rsidR="00EE3882" w:rsidRPr="00975A15" w:rsidRDefault="00EE3882" w:rsidP="00EE3882">
            <w:pPr>
              <w:ind w:firstLine="0"/>
              <w:contextualSpacing/>
            </w:pPr>
            <w:r w:rsidRPr="00975A15">
              <w:t>E_banner</w:t>
            </w:r>
          </w:p>
        </w:tc>
        <w:tc>
          <w:tcPr>
            <w:tcW w:w="1827" w:type="dxa"/>
            <w:shd w:val="clear" w:color="auto" w:fill="auto"/>
            <w:vAlign w:val="center"/>
          </w:tcPr>
          <w:p w14:paraId="0AF98EAD" w14:textId="08E5E677" w:rsidR="00EE3882" w:rsidRPr="00975A15" w:rsidRDefault="00EE3882" w:rsidP="00EE3882">
            <w:pPr>
              <w:ind w:firstLine="0"/>
              <w:contextualSpacing/>
            </w:pPr>
            <w:r w:rsidRPr="00975A15">
              <w:t>Varchar(255)</w:t>
            </w:r>
          </w:p>
        </w:tc>
        <w:tc>
          <w:tcPr>
            <w:tcW w:w="1618" w:type="dxa"/>
            <w:shd w:val="clear" w:color="auto" w:fill="auto"/>
            <w:vAlign w:val="center"/>
          </w:tcPr>
          <w:p w14:paraId="22E33CEC" w14:textId="4D65FEF2" w:rsidR="00EE3882" w:rsidRPr="00975A15" w:rsidRDefault="00EE3882" w:rsidP="00EE3882">
            <w:pPr>
              <w:ind w:firstLine="0"/>
              <w:contextualSpacing/>
            </w:pPr>
            <w:r w:rsidRPr="00975A15">
              <w:rPr>
                <w:shd w:val="clear" w:color="auto" w:fill="FFFFFF"/>
              </w:rPr>
              <w:t>Null</w:t>
            </w:r>
          </w:p>
        </w:tc>
        <w:tc>
          <w:tcPr>
            <w:tcW w:w="2571" w:type="dxa"/>
            <w:shd w:val="clear" w:color="auto" w:fill="auto"/>
            <w:vAlign w:val="center"/>
          </w:tcPr>
          <w:p w14:paraId="02A4EB71" w14:textId="593D3C8B" w:rsidR="00EE3882" w:rsidRPr="00975A15" w:rsidRDefault="00EE3882" w:rsidP="00EE3882">
            <w:pPr>
              <w:ind w:firstLine="0"/>
              <w:contextualSpacing/>
            </w:pPr>
            <w:r w:rsidRPr="00975A15">
              <w:t>Banner</w:t>
            </w:r>
          </w:p>
        </w:tc>
      </w:tr>
      <w:tr w:rsidR="00EE3882" w:rsidRPr="00975A15" w14:paraId="2710BA48" w14:textId="77777777" w:rsidTr="003C46CD">
        <w:tc>
          <w:tcPr>
            <w:tcW w:w="708" w:type="dxa"/>
            <w:shd w:val="clear" w:color="auto" w:fill="auto"/>
            <w:vAlign w:val="center"/>
          </w:tcPr>
          <w:p w14:paraId="045B4041" w14:textId="03082A35"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4</w:t>
            </w:r>
          </w:p>
        </w:tc>
        <w:tc>
          <w:tcPr>
            <w:tcW w:w="2065" w:type="dxa"/>
            <w:shd w:val="clear" w:color="auto" w:fill="auto"/>
            <w:vAlign w:val="center"/>
          </w:tcPr>
          <w:p w14:paraId="3BBC9E63" w14:textId="413A5C4C" w:rsidR="00EE3882" w:rsidRPr="00975A15" w:rsidRDefault="00EE3882" w:rsidP="00EE3882">
            <w:pPr>
              <w:ind w:firstLine="0"/>
              <w:contextualSpacing/>
            </w:pPr>
            <w:r w:rsidRPr="00975A15">
              <w:t>E_Link</w:t>
            </w:r>
          </w:p>
        </w:tc>
        <w:tc>
          <w:tcPr>
            <w:tcW w:w="1827" w:type="dxa"/>
            <w:shd w:val="clear" w:color="auto" w:fill="auto"/>
            <w:vAlign w:val="center"/>
          </w:tcPr>
          <w:p w14:paraId="4E15054F" w14:textId="7BE3BC04" w:rsidR="00EE3882" w:rsidRPr="00975A15" w:rsidRDefault="00EE3882" w:rsidP="00EE3882">
            <w:pPr>
              <w:ind w:firstLine="0"/>
              <w:contextualSpacing/>
            </w:pPr>
            <w:r w:rsidRPr="00975A15">
              <w:rPr>
                <w:shd w:val="clear" w:color="auto" w:fill="FFFFFF"/>
              </w:rPr>
              <w:t>Varchar(255)</w:t>
            </w:r>
          </w:p>
        </w:tc>
        <w:tc>
          <w:tcPr>
            <w:tcW w:w="1618" w:type="dxa"/>
            <w:shd w:val="clear" w:color="auto" w:fill="auto"/>
            <w:vAlign w:val="center"/>
          </w:tcPr>
          <w:p w14:paraId="177991F3" w14:textId="1F0B33EB" w:rsidR="00EE3882" w:rsidRPr="00975A15" w:rsidRDefault="00EE3882" w:rsidP="00EE3882">
            <w:pPr>
              <w:ind w:firstLine="0"/>
              <w:contextualSpacing/>
            </w:pPr>
            <w:r w:rsidRPr="00975A15">
              <w:rPr>
                <w:shd w:val="clear" w:color="auto" w:fill="FFFFFF"/>
              </w:rPr>
              <w:t>Null</w:t>
            </w:r>
          </w:p>
        </w:tc>
        <w:tc>
          <w:tcPr>
            <w:tcW w:w="2571" w:type="dxa"/>
            <w:shd w:val="clear" w:color="auto" w:fill="auto"/>
            <w:vAlign w:val="center"/>
          </w:tcPr>
          <w:p w14:paraId="2DE0E07C" w14:textId="4D415B48" w:rsidR="00EE3882" w:rsidRPr="00975A15" w:rsidRDefault="00EE3882" w:rsidP="00EE3882">
            <w:pPr>
              <w:ind w:firstLine="0"/>
              <w:contextualSpacing/>
            </w:pPr>
            <w:r w:rsidRPr="00975A15">
              <w:t>Link</w:t>
            </w:r>
          </w:p>
        </w:tc>
      </w:tr>
      <w:tr w:rsidR="00EE3882" w:rsidRPr="00975A15" w14:paraId="4D3441F0" w14:textId="77777777" w:rsidTr="003C46CD">
        <w:tc>
          <w:tcPr>
            <w:tcW w:w="708" w:type="dxa"/>
            <w:shd w:val="clear" w:color="auto" w:fill="auto"/>
            <w:vAlign w:val="center"/>
          </w:tcPr>
          <w:p w14:paraId="47C72FB3" w14:textId="45D06BE6"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5</w:t>
            </w:r>
          </w:p>
        </w:tc>
        <w:tc>
          <w:tcPr>
            <w:tcW w:w="2065" w:type="dxa"/>
            <w:shd w:val="clear" w:color="auto" w:fill="auto"/>
            <w:vAlign w:val="center"/>
          </w:tcPr>
          <w:p w14:paraId="3F7DD42C" w14:textId="0670FECE" w:rsidR="00EE3882" w:rsidRPr="00975A15" w:rsidRDefault="00EE3882" w:rsidP="00EE3882">
            <w:pPr>
              <w:ind w:firstLine="0"/>
              <w:contextualSpacing/>
            </w:pPr>
            <w:r w:rsidRPr="00975A15">
              <w:rPr>
                <w:bCs/>
                <w:shd w:val="clear" w:color="auto" w:fill="FFFFFF"/>
              </w:rPr>
              <w:t>E_position_1</w:t>
            </w:r>
          </w:p>
        </w:tc>
        <w:tc>
          <w:tcPr>
            <w:tcW w:w="1827" w:type="dxa"/>
            <w:shd w:val="clear" w:color="auto" w:fill="auto"/>
            <w:vAlign w:val="center"/>
          </w:tcPr>
          <w:p w14:paraId="59417646" w14:textId="6FF58E4A" w:rsidR="00EE3882" w:rsidRPr="00975A15" w:rsidRDefault="00EE3882" w:rsidP="00EE3882">
            <w:pPr>
              <w:ind w:firstLine="0"/>
              <w:contextualSpacing/>
            </w:pPr>
            <w:r w:rsidRPr="00975A15">
              <w:rPr>
                <w:shd w:val="clear" w:color="auto" w:fill="FFFFFF"/>
              </w:rPr>
              <w:t>Tinyint(4)</w:t>
            </w:r>
          </w:p>
        </w:tc>
        <w:tc>
          <w:tcPr>
            <w:tcW w:w="1618" w:type="dxa"/>
            <w:shd w:val="clear" w:color="auto" w:fill="auto"/>
            <w:vAlign w:val="center"/>
          </w:tcPr>
          <w:p w14:paraId="3F63308C" w14:textId="280E2BA3" w:rsidR="00EE3882" w:rsidRPr="00975A15" w:rsidRDefault="00EE3882" w:rsidP="00EE3882">
            <w:pPr>
              <w:ind w:firstLine="0"/>
              <w:contextualSpacing/>
            </w:pPr>
            <w:r w:rsidRPr="00975A15">
              <w:t>Not null</w:t>
            </w:r>
          </w:p>
        </w:tc>
        <w:tc>
          <w:tcPr>
            <w:tcW w:w="2571" w:type="dxa"/>
            <w:shd w:val="clear" w:color="auto" w:fill="auto"/>
            <w:vAlign w:val="center"/>
          </w:tcPr>
          <w:p w14:paraId="5B4A51E2" w14:textId="7BFA302A" w:rsidR="00EE3882" w:rsidRPr="00975A15" w:rsidRDefault="00EE3882" w:rsidP="00EE3882">
            <w:pPr>
              <w:ind w:firstLine="0"/>
              <w:contextualSpacing/>
            </w:pPr>
            <w:r w:rsidRPr="00975A15">
              <w:t>Vị trí 1</w:t>
            </w:r>
          </w:p>
        </w:tc>
      </w:tr>
      <w:tr w:rsidR="00EE3882" w:rsidRPr="00975A15" w14:paraId="4FC85972" w14:textId="77777777" w:rsidTr="003C46CD">
        <w:tc>
          <w:tcPr>
            <w:tcW w:w="708" w:type="dxa"/>
            <w:shd w:val="clear" w:color="auto" w:fill="auto"/>
            <w:vAlign w:val="center"/>
          </w:tcPr>
          <w:p w14:paraId="68D2712C" w14:textId="27DDF52D"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6</w:t>
            </w:r>
          </w:p>
        </w:tc>
        <w:tc>
          <w:tcPr>
            <w:tcW w:w="2065" w:type="dxa"/>
            <w:shd w:val="clear" w:color="auto" w:fill="auto"/>
            <w:vAlign w:val="center"/>
          </w:tcPr>
          <w:p w14:paraId="6C4C8EC8" w14:textId="4B95E9E6" w:rsidR="00EE3882" w:rsidRPr="00975A15" w:rsidRDefault="00EE3882" w:rsidP="00EE3882">
            <w:pPr>
              <w:ind w:firstLine="0"/>
              <w:contextualSpacing/>
            </w:pPr>
            <w:r w:rsidRPr="00975A15">
              <w:rPr>
                <w:bCs/>
                <w:shd w:val="clear" w:color="auto" w:fill="FFFFFF"/>
              </w:rPr>
              <w:t>E_position_2</w:t>
            </w:r>
          </w:p>
        </w:tc>
        <w:tc>
          <w:tcPr>
            <w:tcW w:w="1827" w:type="dxa"/>
            <w:shd w:val="clear" w:color="auto" w:fill="auto"/>
            <w:vAlign w:val="center"/>
          </w:tcPr>
          <w:p w14:paraId="500E7AC7" w14:textId="60081B79" w:rsidR="00EE3882" w:rsidRPr="00975A15" w:rsidRDefault="00EE3882" w:rsidP="00EE3882">
            <w:pPr>
              <w:ind w:firstLine="0"/>
              <w:contextualSpacing/>
            </w:pPr>
            <w:r w:rsidRPr="00975A15">
              <w:rPr>
                <w:shd w:val="clear" w:color="auto" w:fill="FFFFFF"/>
              </w:rPr>
              <w:t>Tinyint(4)</w:t>
            </w:r>
          </w:p>
        </w:tc>
        <w:tc>
          <w:tcPr>
            <w:tcW w:w="1618" w:type="dxa"/>
            <w:shd w:val="clear" w:color="auto" w:fill="auto"/>
            <w:vAlign w:val="center"/>
          </w:tcPr>
          <w:p w14:paraId="56890254" w14:textId="15D56777" w:rsidR="00EE3882" w:rsidRPr="00975A15" w:rsidRDefault="00EE3882" w:rsidP="00EE3882">
            <w:pPr>
              <w:ind w:firstLine="0"/>
              <w:contextualSpacing/>
            </w:pPr>
            <w:r w:rsidRPr="00975A15">
              <w:t>Not null</w:t>
            </w:r>
          </w:p>
        </w:tc>
        <w:tc>
          <w:tcPr>
            <w:tcW w:w="2571" w:type="dxa"/>
            <w:shd w:val="clear" w:color="auto" w:fill="auto"/>
            <w:vAlign w:val="center"/>
          </w:tcPr>
          <w:p w14:paraId="612B28C8" w14:textId="0A3E7EF4" w:rsidR="00EE3882" w:rsidRPr="00975A15" w:rsidRDefault="00EE3882" w:rsidP="00EE3882">
            <w:pPr>
              <w:ind w:firstLine="0"/>
              <w:contextualSpacing/>
            </w:pPr>
            <w:r w:rsidRPr="00975A15">
              <w:t>Vị trí 2</w:t>
            </w:r>
          </w:p>
        </w:tc>
      </w:tr>
      <w:tr w:rsidR="00EE3882" w:rsidRPr="00975A15" w14:paraId="3CC38C7C" w14:textId="77777777" w:rsidTr="003C46CD">
        <w:tc>
          <w:tcPr>
            <w:tcW w:w="708" w:type="dxa"/>
            <w:shd w:val="clear" w:color="auto" w:fill="auto"/>
            <w:vAlign w:val="center"/>
          </w:tcPr>
          <w:p w14:paraId="541C4D9E" w14:textId="7B261E14"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7</w:t>
            </w:r>
          </w:p>
        </w:tc>
        <w:tc>
          <w:tcPr>
            <w:tcW w:w="2065" w:type="dxa"/>
            <w:shd w:val="clear" w:color="auto" w:fill="auto"/>
            <w:vAlign w:val="center"/>
          </w:tcPr>
          <w:p w14:paraId="5CDA931E" w14:textId="0443FC25" w:rsidR="00EE3882" w:rsidRPr="00975A15" w:rsidRDefault="00EE3882" w:rsidP="00EE3882">
            <w:pPr>
              <w:ind w:firstLine="0"/>
              <w:contextualSpacing/>
            </w:pPr>
            <w:r w:rsidRPr="00975A15">
              <w:rPr>
                <w:bCs/>
                <w:shd w:val="clear" w:color="auto" w:fill="FFFFFF"/>
              </w:rPr>
              <w:t>E_position_3</w:t>
            </w:r>
          </w:p>
        </w:tc>
        <w:tc>
          <w:tcPr>
            <w:tcW w:w="1827" w:type="dxa"/>
            <w:shd w:val="clear" w:color="auto" w:fill="auto"/>
            <w:vAlign w:val="center"/>
          </w:tcPr>
          <w:p w14:paraId="484AD53E" w14:textId="334F267A" w:rsidR="00EE3882" w:rsidRPr="00975A15" w:rsidRDefault="00EE3882" w:rsidP="00EE3882">
            <w:pPr>
              <w:ind w:firstLine="0"/>
              <w:contextualSpacing/>
            </w:pPr>
            <w:r w:rsidRPr="00975A15">
              <w:rPr>
                <w:shd w:val="clear" w:color="auto" w:fill="FFFFFF"/>
              </w:rPr>
              <w:t>Tinyint(4)</w:t>
            </w:r>
          </w:p>
        </w:tc>
        <w:tc>
          <w:tcPr>
            <w:tcW w:w="1618" w:type="dxa"/>
            <w:shd w:val="clear" w:color="auto" w:fill="auto"/>
            <w:vAlign w:val="center"/>
          </w:tcPr>
          <w:p w14:paraId="79E38236" w14:textId="274D9ECF" w:rsidR="00EE3882" w:rsidRPr="00975A15" w:rsidRDefault="00EE3882" w:rsidP="00EE3882">
            <w:pPr>
              <w:ind w:firstLine="0"/>
              <w:contextualSpacing/>
            </w:pPr>
            <w:r w:rsidRPr="00975A15">
              <w:t>Not null</w:t>
            </w:r>
          </w:p>
        </w:tc>
        <w:tc>
          <w:tcPr>
            <w:tcW w:w="2571" w:type="dxa"/>
            <w:shd w:val="clear" w:color="auto" w:fill="auto"/>
            <w:vAlign w:val="center"/>
          </w:tcPr>
          <w:p w14:paraId="280757E4" w14:textId="06148050" w:rsidR="00EE3882" w:rsidRPr="00975A15" w:rsidRDefault="00EE3882" w:rsidP="00EE3882">
            <w:pPr>
              <w:ind w:firstLine="0"/>
              <w:contextualSpacing/>
            </w:pPr>
            <w:r w:rsidRPr="00975A15">
              <w:t>Vị trí 3</w:t>
            </w:r>
          </w:p>
        </w:tc>
      </w:tr>
      <w:tr w:rsidR="00EE3882" w:rsidRPr="00975A15" w14:paraId="74833327" w14:textId="77777777" w:rsidTr="003C46CD">
        <w:tc>
          <w:tcPr>
            <w:tcW w:w="708" w:type="dxa"/>
            <w:shd w:val="clear" w:color="auto" w:fill="auto"/>
            <w:vAlign w:val="center"/>
          </w:tcPr>
          <w:p w14:paraId="5A493711" w14:textId="684E58B3"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vAlign w:val="center"/>
          </w:tcPr>
          <w:p w14:paraId="45D25E9E" w14:textId="20ADBCD8" w:rsidR="00EE3882" w:rsidRPr="00975A15" w:rsidRDefault="00EE3882" w:rsidP="00EE3882">
            <w:pPr>
              <w:ind w:firstLine="0"/>
              <w:contextualSpacing/>
              <w:rPr>
                <w:bCs/>
                <w:shd w:val="clear" w:color="auto" w:fill="FFFFFF"/>
              </w:rPr>
            </w:pPr>
            <w:r w:rsidRPr="00975A15">
              <w:rPr>
                <w:bCs/>
                <w:shd w:val="clear" w:color="auto" w:fill="FFFFFF"/>
              </w:rPr>
              <w:t>E_position_4</w:t>
            </w:r>
          </w:p>
        </w:tc>
        <w:tc>
          <w:tcPr>
            <w:tcW w:w="1827" w:type="dxa"/>
            <w:shd w:val="clear" w:color="auto" w:fill="auto"/>
            <w:vAlign w:val="center"/>
          </w:tcPr>
          <w:p w14:paraId="3284AC44" w14:textId="443280F0"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vAlign w:val="center"/>
          </w:tcPr>
          <w:p w14:paraId="26D17084" w14:textId="60894230" w:rsidR="00EE3882" w:rsidRPr="00975A15" w:rsidRDefault="00EE3882" w:rsidP="00EE3882">
            <w:pPr>
              <w:ind w:firstLine="0"/>
              <w:contextualSpacing/>
            </w:pPr>
            <w:r w:rsidRPr="00975A15">
              <w:t>Not null</w:t>
            </w:r>
          </w:p>
        </w:tc>
        <w:tc>
          <w:tcPr>
            <w:tcW w:w="2571" w:type="dxa"/>
            <w:shd w:val="clear" w:color="auto" w:fill="auto"/>
            <w:vAlign w:val="center"/>
          </w:tcPr>
          <w:p w14:paraId="4BD63A30" w14:textId="0CBD24D3" w:rsidR="00EE3882" w:rsidRPr="00975A15" w:rsidRDefault="00EE3882" w:rsidP="00EE3882">
            <w:pPr>
              <w:ind w:firstLine="0"/>
              <w:contextualSpacing/>
            </w:pPr>
            <w:r w:rsidRPr="00975A15">
              <w:t>Vị trí 4</w:t>
            </w:r>
          </w:p>
        </w:tc>
      </w:tr>
      <w:tr w:rsidR="00EE3882" w:rsidRPr="00975A15" w14:paraId="0400A918" w14:textId="77777777" w:rsidTr="003C46CD">
        <w:tc>
          <w:tcPr>
            <w:tcW w:w="708" w:type="dxa"/>
            <w:shd w:val="clear" w:color="auto" w:fill="auto"/>
            <w:vAlign w:val="center"/>
          </w:tcPr>
          <w:p w14:paraId="39953D48" w14:textId="2863A72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9</w:t>
            </w:r>
          </w:p>
        </w:tc>
        <w:tc>
          <w:tcPr>
            <w:tcW w:w="2065" w:type="dxa"/>
            <w:shd w:val="clear" w:color="auto" w:fill="auto"/>
            <w:vAlign w:val="center"/>
          </w:tcPr>
          <w:p w14:paraId="2D5CC5BB" w14:textId="12106E2B" w:rsidR="00EE3882" w:rsidRPr="00975A15" w:rsidRDefault="00EE3882" w:rsidP="00EE3882">
            <w:pPr>
              <w:ind w:firstLine="0"/>
              <w:contextualSpacing/>
              <w:rPr>
                <w:bCs/>
                <w:shd w:val="clear" w:color="auto" w:fill="FFFFFF"/>
              </w:rPr>
            </w:pPr>
            <w:r w:rsidRPr="00975A15">
              <w:rPr>
                <w:bCs/>
                <w:shd w:val="clear" w:color="auto" w:fill="FFFFFF"/>
              </w:rPr>
              <w:t>Created_at</w:t>
            </w:r>
          </w:p>
        </w:tc>
        <w:tc>
          <w:tcPr>
            <w:tcW w:w="1827" w:type="dxa"/>
            <w:shd w:val="clear" w:color="auto" w:fill="auto"/>
            <w:vAlign w:val="center"/>
          </w:tcPr>
          <w:p w14:paraId="5B1A50DA" w14:textId="1B5F29C9"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vAlign w:val="center"/>
          </w:tcPr>
          <w:p w14:paraId="1B9CA4B2" w14:textId="2CD2C668" w:rsidR="00EE3882" w:rsidRPr="00975A15" w:rsidRDefault="00EE3882" w:rsidP="00EE3882">
            <w:pPr>
              <w:ind w:firstLine="0"/>
              <w:contextualSpacing/>
            </w:pPr>
            <w:r w:rsidRPr="00975A15">
              <w:rPr>
                <w:shd w:val="clear" w:color="auto" w:fill="FFFFFF"/>
              </w:rPr>
              <w:t>Null</w:t>
            </w:r>
          </w:p>
        </w:tc>
        <w:tc>
          <w:tcPr>
            <w:tcW w:w="2571" w:type="dxa"/>
            <w:shd w:val="clear" w:color="auto" w:fill="auto"/>
            <w:vAlign w:val="center"/>
          </w:tcPr>
          <w:p w14:paraId="636710E9" w14:textId="2D125B13" w:rsidR="00EE3882" w:rsidRPr="00975A15" w:rsidRDefault="00EE3882" w:rsidP="00EE3882">
            <w:pPr>
              <w:ind w:firstLine="0"/>
              <w:contextualSpacing/>
            </w:pPr>
            <w:r w:rsidRPr="00975A15">
              <w:t>Ngày tạo</w:t>
            </w:r>
          </w:p>
        </w:tc>
      </w:tr>
      <w:tr w:rsidR="00EE3882" w:rsidRPr="00975A15" w14:paraId="6149131D" w14:textId="77777777" w:rsidTr="003C46CD">
        <w:tc>
          <w:tcPr>
            <w:tcW w:w="708" w:type="dxa"/>
            <w:shd w:val="clear" w:color="auto" w:fill="auto"/>
            <w:vAlign w:val="center"/>
          </w:tcPr>
          <w:p w14:paraId="7D88D785" w14:textId="4B6F31F3"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10</w:t>
            </w:r>
          </w:p>
        </w:tc>
        <w:tc>
          <w:tcPr>
            <w:tcW w:w="2065" w:type="dxa"/>
            <w:shd w:val="clear" w:color="auto" w:fill="auto"/>
            <w:vAlign w:val="center"/>
          </w:tcPr>
          <w:p w14:paraId="05C0F524" w14:textId="03DC1F22" w:rsidR="00EE3882" w:rsidRPr="00975A15" w:rsidRDefault="00EE3882" w:rsidP="00EE3882">
            <w:pPr>
              <w:ind w:firstLine="0"/>
              <w:contextualSpacing/>
              <w:rPr>
                <w:bCs/>
                <w:shd w:val="clear" w:color="auto" w:fill="FFFFFF"/>
              </w:rPr>
            </w:pPr>
            <w:r w:rsidRPr="00975A15">
              <w:rPr>
                <w:bCs/>
                <w:shd w:val="clear" w:color="auto" w:fill="FFFFFF"/>
              </w:rPr>
              <w:t>Updated_at</w:t>
            </w:r>
          </w:p>
        </w:tc>
        <w:tc>
          <w:tcPr>
            <w:tcW w:w="1827" w:type="dxa"/>
            <w:shd w:val="clear" w:color="auto" w:fill="auto"/>
            <w:vAlign w:val="center"/>
          </w:tcPr>
          <w:p w14:paraId="5689283D" w14:textId="2EA30563"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vAlign w:val="center"/>
          </w:tcPr>
          <w:p w14:paraId="66D994E8" w14:textId="3F127CFC"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vAlign w:val="center"/>
          </w:tcPr>
          <w:p w14:paraId="443285F0" w14:textId="4351971B" w:rsidR="00EE3882" w:rsidRPr="00975A15" w:rsidRDefault="00EE3882" w:rsidP="00EE3882">
            <w:pPr>
              <w:ind w:firstLine="0"/>
              <w:contextualSpacing/>
            </w:pPr>
            <w:r w:rsidRPr="00975A15">
              <w:t>Ngày sửa</w:t>
            </w:r>
          </w:p>
        </w:tc>
      </w:tr>
    </w:tbl>
    <w:p w14:paraId="32062C2C" w14:textId="2AB166EE" w:rsidR="00EE3882" w:rsidRDefault="00EE3882" w:rsidP="009E5154">
      <w:pPr>
        <w:pStyle w:val="Heading3"/>
      </w:pPr>
      <w:bookmarkStart w:id="235" w:name="_Toc69397373"/>
      <w:r>
        <w:t xml:space="preserve">Bảng </w:t>
      </w:r>
      <w:r w:rsidRPr="00691D7C">
        <w:t>Keywords</w:t>
      </w:r>
      <w:bookmarkEnd w:id="235"/>
    </w:p>
    <w:p w14:paraId="72C6839C" w14:textId="272C4EC9" w:rsidR="00523D8E" w:rsidRPr="00523D8E" w:rsidRDefault="00523D8E" w:rsidP="00523D8E">
      <w:r w:rsidRPr="00523D8E">
        <w:t>Mô tả các thuộc tính và các phương thức liên quan tới nghiệp vụ quản lý từ khóa</w:t>
      </w:r>
    </w:p>
    <w:p w14:paraId="30F17741" w14:textId="13743ED8" w:rsidR="009E5154" w:rsidRDefault="009E5154" w:rsidP="009E5154">
      <w:pPr>
        <w:pStyle w:val="Caption"/>
        <w:keepNext/>
      </w:pPr>
      <w:bookmarkStart w:id="236" w:name="_Toc69397583"/>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25</w:t>
      </w:r>
      <w:r w:rsidR="00011E65">
        <w:rPr>
          <w:noProof/>
        </w:rPr>
        <w:fldChar w:fldCharType="end"/>
      </w:r>
      <w:r>
        <w:t xml:space="preserve"> </w:t>
      </w:r>
      <w:r w:rsidRPr="009E5154">
        <w:t>Bảng Keywords</w:t>
      </w:r>
      <w:bookmarkEnd w:id="236"/>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1C172C27" w14:textId="77777777" w:rsidTr="003C46CD">
        <w:trPr>
          <w:tblHeader/>
        </w:trPr>
        <w:tc>
          <w:tcPr>
            <w:tcW w:w="708" w:type="dxa"/>
            <w:shd w:val="clear" w:color="auto" w:fill="D5DCE4"/>
            <w:vAlign w:val="center"/>
          </w:tcPr>
          <w:p w14:paraId="31D96A9A"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7CDB6EE2"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0939C53F"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0850C028"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1CE86FD6"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466C6EAC" w14:textId="77777777" w:rsidTr="003C46CD">
        <w:tc>
          <w:tcPr>
            <w:tcW w:w="708" w:type="dxa"/>
            <w:shd w:val="clear" w:color="auto" w:fill="auto"/>
            <w:vAlign w:val="center"/>
          </w:tcPr>
          <w:p w14:paraId="40058B9D" w14:textId="5E9A3600"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2FC9EFC3" w14:textId="44BDA539"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70FFCAA1" w14:textId="342EFC47" w:rsidR="00EE3882" w:rsidRPr="00975A15" w:rsidRDefault="00EE3882" w:rsidP="00EE3882">
            <w:pPr>
              <w:ind w:firstLine="0"/>
              <w:contextualSpacing/>
            </w:pPr>
            <w:r w:rsidRPr="00975A15">
              <w:rPr>
                <w:lang w:val="en"/>
              </w:rPr>
              <w:t>Bigint(20)</w:t>
            </w:r>
          </w:p>
        </w:tc>
        <w:tc>
          <w:tcPr>
            <w:tcW w:w="1618" w:type="dxa"/>
            <w:shd w:val="clear" w:color="auto" w:fill="auto"/>
          </w:tcPr>
          <w:p w14:paraId="200D6492" w14:textId="17C49039"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3CD80609" w14:textId="51342C47" w:rsidR="00EE3882" w:rsidRPr="00975A15" w:rsidRDefault="00EE3882" w:rsidP="00EE3882">
            <w:pPr>
              <w:ind w:firstLine="0"/>
              <w:contextualSpacing/>
            </w:pPr>
            <w:r w:rsidRPr="00975A15">
              <w:t>Khóa chính của bảng</w:t>
            </w:r>
          </w:p>
        </w:tc>
      </w:tr>
      <w:tr w:rsidR="00EE3882" w:rsidRPr="00975A15" w14:paraId="64871FEF" w14:textId="77777777" w:rsidTr="003C46CD">
        <w:tc>
          <w:tcPr>
            <w:tcW w:w="708" w:type="dxa"/>
            <w:shd w:val="clear" w:color="auto" w:fill="auto"/>
            <w:vAlign w:val="center"/>
          </w:tcPr>
          <w:p w14:paraId="48DE896F" w14:textId="0D3A64A9"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2</w:t>
            </w:r>
          </w:p>
        </w:tc>
        <w:tc>
          <w:tcPr>
            <w:tcW w:w="2065" w:type="dxa"/>
            <w:shd w:val="clear" w:color="auto" w:fill="auto"/>
          </w:tcPr>
          <w:p w14:paraId="1C4B5612" w14:textId="37CE2BD7" w:rsidR="00EE3882" w:rsidRPr="00975A15" w:rsidRDefault="00EE3882" w:rsidP="00EE3882">
            <w:pPr>
              <w:ind w:firstLine="0"/>
              <w:contextualSpacing/>
            </w:pPr>
            <w:r w:rsidRPr="00975A15">
              <w:rPr>
                <w:shd w:val="clear" w:color="auto" w:fill="FFFFFF"/>
              </w:rPr>
              <w:t>K_slug</w:t>
            </w:r>
          </w:p>
        </w:tc>
        <w:tc>
          <w:tcPr>
            <w:tcW w:w="1827" w:type="dxa"/>
            <w:shd w:val="clear" w:color="auto" w:fill="auto"/>
          </w:tcPr>
          <w:p w14:paraId="1131B5DA" w14:textId="448D1E6B" w:rsidR="00EE3882" w:rsidRPr="00975A15" w:rsidRDefault="00EE3882" w:rsidP="00EE3882">
            <w:pPr>
              <w:ind w:firstLine="0"/>
              <w:contextualSpacing/>
              <w:rPr>
                <w:lang w:val="en"/>
              </w:rPr>
            </w:pPr>
            <w:r w:rsidRPr="00975A15">
              <w:rPr>
                <w:shd w:val="clear" w:color="auto" w:fill="FFFFFF"/>
              </w:rPr>
              <w:t>Varchar(255)</w:t>
            </w:r>
          </w:p>
        </w:tc>
        <w:tc>
          <w:tcPr>
            <w:tcW w:w="1618" w:type="dxa"/>
            <w:shd w:val="clear" w:color="auto" w:fill="auto"/>
          </w:tcPr>
          <w:p w14:paraId="3B1A2059" w14:textId="1FF15924"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7457B9FD" w14:textId="4ABDAF27" w:rsidR="00EE3882" w:rsidRPr="00975A15" w:rsidRDefault="00EE3882" w:rsidP="00EE3882">
            <w:pPr>
              <w:ind w:firstLine="0"/>
              <w:contextualSpacing/>
            </w:pPr>
            <w:r w:rsidRPr="00975A15">
              <w:rPr>
                <w:shd w:val="clear" w:color="auto" w:fill="FFFFFF"/>
              </w:rPr>
              <w:t>Slug</w:t>
            </w:r>
          </w:p>
        </w:tc>
      </w:tr>
      <w:tr w:rsidR="00EE3882" w:rsidRPr="00975A15" w14:paraId="670E6996" w14:textId="77777777" w:rsidTr="003C46CD">
        <w:tc>
          <w:tcPr>
            <w:tcW w:w="708" w:type="dxa"/>
            <w:shd w:val="clear" w:color="auto" w:fill="auto"/>
            <w:vAlign w:val="center"/>
          </w:tcPr>
          <w:p w14:paraId="2EE10BF0" w14:textId="03C0D43E"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3</w:t>
            </w:r>
          </w:p>
        </w:tc>
        <w:tc>
          <w:tcPr>
            <w:tcW w:w="2065" w:type="dxa"/>
            <w:shd w:val="clear" w:color="auto" w:fill="auto"/>
          </w:tcPr>
          <w:p w14:paraId="0A93B030" w14:textId="3320EF39" w:rsidR="00EE3882" w:rsidRPr="00975A15" w:rsidRDefault="00EE3882" w:rsidP="00EE3882">
            <w:pPr>
              <w:ind w:firstLine="0"/>
              <w:contextualSpacing/>
            </w:pPr>
            <w:r w:rsidRPr="00975A15">
              <w:rPr>
                <w:shd w:val="clear" w:color="auto" w:fill="FFFFFF"/>
              </w:rPr>
              <w:t>K_description</w:t>
            </w:r>
          </w:p>
        </w:tc>
        <w:tc>
          <w:tcPr>
            <w:tcW w:w="1827" w:type="dxa"/>
            <w:shd w:val="clear" w:color="auto" w:fill="auto"/>
          </w:tcPr>
          <w:p w14:paraId="5EDAC52D" w14:textId="61593235" w:rsidR="00EE3882" w:rsidRPr="00975A15" w:rsidRDefault="00EE3882" w:rsidP="00EE3882">
            <w:pPr>
              <w:ind w:firstLine="0"/>
              <w:contextualSpacing/>
            </w:pPr>
            <w:r w:rsidRPr="00975A15">
              <w:rPr>
                <w:shd w:val="clear" w:color="auto" w:fill="FFFFFF"/>
              </w:rPr>
              <w:t>Varchar(255)</w:t>
            </w:r>
          </w:p>
        </w:tc>
        <w:tc>
          <w:tcPr>
            <w:tcW w:w="1618" w:type="dxa"/>
            <w:shd w:val="clear" w:color="auto" w:fill="auto"/>
          </w:tcPr>
          <w:p w14:paraId="09CB41D7" w14:textId="21364E6C"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55A99D8F" w14:textId="20BDF27E" w:rsidR="00EE3882" w:rsidRPr="00975A15" w:rsidRDefault="00EE3882" w:rsidP="00EE3882">
            <w:pPr>
              <w:ind w:firstLine="0"/>
              <w:contextualSpacing/>
            </w:pPr>
            <w:r w:rsidRPr="00975A15">
              <w:rPr>
                <w:shd w:val="clear" w:color="auto" w:fill="FFFFFF"/>
              </w:rPr>
              <w:t>Mô tả</w:t>
            </w:r>
          </w:p>
        </w:tc>
      </w:tr>
      <w:tr w:rsidR="00EE3882" w:rsidRPr="00975A15" w14:paraId="72A37F18" w14:textId="77777777" w:rsidTr="003C46CD">
        <w:tc>
          <w:tcPr>
            <w:tcW w:w="708" w:type="dxa"/>
            <w:shd w:val="clear" w:color="auto" w:fill="auto"/>
            <w:vAlign w:val="center"/>
          </w:tcPr>
          <w:p w14:paraId="2EF59C40" w14:textId="24E20745"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4</w:t>
            </w:r>
          </w:p>
        </w:tc>
        <w:tc>
          <w:tcPr>
            <w:tcW w:w="2065" w:type="dxa"/>
            <w:shd w:val="clear" w:color="auto" w:fill="auto"/>
          </w:tcPr>
          <w:p w14:paraId="1F78074A" w14:textId="6C50FF26" w:rsidR="00EE3882" w:rsidRPr="00975A15" w:rsidRDefault="00EE3882" w:rsidP="00EE3882">
            <w:pPr>
              <w:ind w:firstLine="0"/>
              <w:contextualSpacing/>
            </w:pPr>
            <w:r w:rsidRPr="00975A15">
              <w:rPr>
                <w:shd w:val="clear" w:color="auto" w:fill="FFFFFF"/>
              </w:rPr>
              <w:t>K_name</w:t>
            </w:r>
          </w:p>
        </w:tc>
        <w:tc>
          <w:tcPr>
            <w:tcW w:w="1827" w:type="dxa"/>
            <w:shd w:val="clear" w:color="auto" w:fill="auto"/>
          </w:tcPr>
          <w:p w14:paraId="5ABC52A9" w14:textId="4C422BF6" w:rsidR="00EE3882" w:rsidRPr="00975A15" w:rsidRDefault="00EE3882" w:rsidP="00EE3882">
            <w:pPr>
              <w:ind w:firstLine="0"/>
              <w:contextualSpacing/>
            </w:pPr>
            <w:r w:rsidRPr="00975A15">
              <w:rPr>
                <w:shd w:val="clear" w:color="auto" w:fill="FFFFFF"/>
              </w:rPr>
              <w:t>Varchar(255)</w:t>
            </w:r>
          </w:p>
        </w:tc>
        <w:tc>
          <w:tcPr>
            <w:tcW w:w="1618" w:type="dxa"/>
            <w:shd w:val="clear" w:color="auto" w:fill="auto"/>
          </w:tcPr>
          <w:p w14:paraId="05BC00C1" w14:textId="2CB8F8A7"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18759A0C" w14:textId="465C5F9D" w:rsidR="00EE3882" w:rsidRPr="00975A15" w:rsidRDefault="00EE3882" w:rsidP="00EE3882">
            <w:pPr>
              <w:ind w:firstLine="0"/>
              <w:contextualSpacing/>
            </w:pPr>
            <w:r w:rsidRPr="00975A15">
              <w:rPr>
                <w:shd w:val="clear" w:color="auto" w:fill="FFFFFF"/>
              </w:rPr>
              <w:t>Tên</w:t>
            </w:r>
          </w:p>
        </w:tc>
      </w:tr>
      <w:tr w:rsidR="00EE3882" w:rsidRPr="00975A15" w14:paraId="766EB8D9" w14:textId="77777777" w:rsidTr="003C46CD">
        <w:tc>
          <w:tcPr>
            <w:tcW w:w="708" w:type="dxa"/>
            <w:shd w:val="clear" w:color="auto" w:fill="auto"/>
            <w:vAlign w:val="center"/>
          </w:tcPr>
          <w:p w14:paraId="054FB987" w14:textId="2DEA6A16"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lastRenderedPageBreak/>
              <w:t>5</w:t>
            </w:r>
          </w:p>
        </w:tc>
        <w:tc>
          <w:tcPr>
            <w:tcW w:w="2065" w:type="dxa"/>
            <w:shd w:val="clear" w:color="auto" w:fill="auto"/>
          </w:tcPr>
          <w:p w14:paraId="5E8D229E" w14:textId="04DDD5D6" w:rsidR="00EE3882" w:rsidRPr="00975A15" w:rsidRDefault="00EE3882" w:rsidP="00EE3882">
            <w:pPr>
              <w:ind w:firstLine="0"/>
              <w:contextualSpacing/>
            </w:pPr>
            <w:r w:rsidRPr="00975A15">
              <w:rPr>
                <w:shd w:val="clear" w:color="auto" w:fill="FFFFFF"/>
              </w:rPr>
              <w:t>K_hot</w:t>
            </w:r>
          </w:p>
        </w:tc>
        <w:tc>
          <w:tcPr>
            <w:tcW w:w="1827" w:type="dxa"/>
            <w:shd w:val="clear" w:color="auto" w:fill="auto"/>
          </w:tcPr>
          <w:p w14:paraId="6775F88A" w14:textId="231B02FC" w:rsidR="00EE3882" w:rsidRPr="00975A15" w:rsidRDefault="00EE3882" w:rsidP="00EE3882">
            <w:pPr>
              <w:ind w:firstLine="0"/>
              <w:contextualSpacing/>
            </w:pPr>
            <w:r w:rsidRPr="00975A15">
              <w:rPr>
                <w:shd w:val="clear" w:color="auto" w:fill="FFFFFF"/>
              </w:rPr>
              <w:t>Tinyint(4)</w:t>
            </w:r>
          </w:p>
        </w:tc>
        <w:tc>
          <w:tcPr>
            <w:tcW w:w="1618" w:type="dxa"/>
            <w:shd w:val="clear" w:color="auto" w:fill="auto"/>
          </w:tcPr>
          <w:p w14:paraId="33CCAA9D" w14:textId="79793C50"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4DBA12C4" w14:textId="4D9F8E2D" w:rsidR="00EE3882" w:rsidRPr="00975A15" w:rsidRDefault="00EE3882" w:rsidP="00EE3882">
            <w:pPr>
              <w:ind w:firstLine="0"/>
              <w:contextualSpacing/>
            </w:pPr>
            <w:r w:rsidRPr="00975A15">
              <w:rPr>
                <w:shd w:val="clear" w:color="auto" w:fill="FFFFFF"/>
              </w:rPr>
              <w:t>Hot</w:t>
            </w:r>
          </w:p>
        </w:tc>
      </w:tr>
      <w:tr w:rsidR="00EE3882" w:rsidRPr="00975A15" w14:paraId="7E0F9E0C" w14:textId="77777777" w:rsidTr="003C46CD">
        <w:tc>
          <w:tcPr>
            <w:tcW w:w="708" w:type="dxa"/>
            <w:shd w:val="clear" w:color="auto" w:fill="auto"/>
            <w:vAlign w:val="center"/>
          </w:tcPr>
          <w:p w14:paraId="10B66042" w14:textId="08776947"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6</w:t>
            </w:r>
          </w:p>
        </w:tc>
        <w:tc>
          <w:tcPr>
            <w:tcW w:w="2065" w:type="dxa"/>
            <w:shd w:val="clear" w:color="auto" w:fill="auto"/>
          </w:tcPr>
          <w:p w14:paraId="3F978E88" w14:textId="11295911" w:rsidR="00EE3882" w:rsidRPr="00975A15" w:rsidRDefault="00EE3882" w:rsidP="00EE3882">
            <w:pPr>
              <w:ind w:firstLine="0"/>
              <w:contextualSpacing/>
            </w:pPr>
            <w:r w:rsidRPr="00975A15">
              <w:rPr>
                <w:shd w:val="clear" w:color="auto" w:fill="FFFFFF"/>
              </w:rPr>
              <w:t>Created_at</w:t>
            </w:r>
          </w:p>
        </w:tc>
        <w:tc>
          <w:tcPr>
            <w:tcW w:w="1827" w:type="dxa"/>
            <w:shd w:val="clear" w:color="auto" w:fill="auto"/>
          </w:tcPr>
          <w:p w14:paraId="3443C6FB" w14:textId="1A359C58" w:rsidR="00EE3882" w:rsidRPr="00975A15" w:rsidRDefault="00EE3882" w:rsidP="00EE3882">
            <w:pPr>
              <w:ind w:firstLine="0"/>
              <w:contextualSpacing/>
            </w:pPr>
            <w:r w:rsidRPr="00975A15">
              <w:rPr>
                <w:shd w:val="clear" w:color="auto" w:fill="FFFFFF"/>
              </w:rPr>
              <w:t>Timestamp</w:t>
            </w:r>
          </w:p>
        </w:tc>
        <w:tc>
          <w:tcPr>
            <w:tcW w:w="1618" w:type="dxa"/>
            <w:shd w:val="clear" w:color="auto" w:fill="auto"/>
          </w:tcPr>
          <w:p w14:paraId="27356147" w14:textId="576F5A9A"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45E1AF51" w14:textId="50ACD804" w:rsidR="00EE3882" w:rsidRPr="00975A15" w:rsidRDefault="00EE3882" w:rsidP="00EE3882">
            <w:pPr>
              <w:ind w:firstLine="0"/>
              <w:contextualSpacing/>
            </w:pPr>
            <w:r w:rsidRPr="00975A15">
              <w:rPr>
                <w:shd w:val="clear" w:color="auto" w:fill="FFFFFF"/>
              </w:rPr>
              <w:t>Ngày tạo</w:t>
            </w:r>
          </w:p>
        </w:tc>
      </w:tr>
      <w:tr w:rsidR="00EE3882" w:rsidRPr="00975A15" w14:paraId="481209FD" w14:textId="77777777" w:rsidTr="003C46CD">
        <w:tc>
          <w:tcPr>
            <w:tcW w:w="708" w:type="dxa"/>
            <w:shd w:val="clear" w:color="auto" w:fill="auto"/>
            <w:vAlign w:val="center"/>
          </w:tcPr>
          <w:p w14:paraId="382F3A94" w14:textId="093A6DE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7</w:t>
            </w:r>
          </w:p>
        </w:tc>
        <w:tc>
          <w:tcPr>
            <w:tcW w:w="2065" w:type="dxa"/>
            <w:shd w:val="clear" w:color="auto" w:fill="auto"/>
          </w:tcPr>
          <w:p w14:paraId="06E7224D" w14:textId="52586C10" w:rsidR="00EE3882" w:rsidRPr="00975A15" w:rsidRDefault="00EE3882" w:rsidP="00EE3882">
            <w:pPr>
              <w:ind w:firstLine="0"/>
              <w:contextualSpacing/>
            </w:pPr>
            <w:r w:rsidRPr="00975A15">
              <w:rPr>
                <w:shd w:val="clear" w:color="auto" w:fill="FFFFFF"/>
              </w:rPr>
              <w:t>Updated_at</w:t>
            </w:r>
          </w:p>
        </w:tc>
        <w:tc>
          <w:tcPr>
            <w:tcW w:w="1827" w:type="dxa"/>
            <w:shd w:val="clear" w:color="auto" w:fill="auto"/>
          </w:tcPr>
          <w:p w14:paraId="6C1B91FA" w14:textId="39D5DD70" w:rsidR="00EE3882" w:rsidRPr="00975A15" w:rsidRDefault="00EE3882" w:rsidP="00EE3882">
            <w:pPr>
              <w:ind w:firstLine="0"/>
              <w:contextualSpacing/>
            </w:pPr>
            <w:r w:rsidRPr="00975A15">
              <w:rPr>
                <w:shd w:val="clear" w:color="auto" w:fill="FFFFFF"/>
              </w:rPr>
              <w:t>Timestamp</w:t>
            </w:r>
          </w:p>
        </w:tc>
        <w:tc>
          <w:tcPr>
            <w:tcW w:w="1618" w:type="dxa"/>
            <w:shd w:val="clear" w:color="auto" w:fill="auto"/>
          </w:tcPr>
          <w:p w14:paraId="78BC11E3" w14:textId="0C129F90"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62072B39" w14:textId="6789C04B" w:rsidR="00EE3882" w:rsidRPr="00975A15" w:rsidRDefault="00EE3882" w:rsidP="00EE3882">
            <w:pPr>
              <w:ind w:firstLine="0"/>
              <w:contextualSpacing/>
            </w:pPr>
            <w:r w:rsidRPr="00975A15">
              <w:rPr>
                <w:shd w:val="clear" w:color="auto" w:fill="FFFFFF"/>
              </w:rPr>
              <w:t>Ngày sửa</w:t>
            </w:r>
          </w:p>
        </w:tc>
      </w:tr>
    </w:tbl>
    <w:p w14:paraId="430B3287" w14:textId="6E9D5AC6" w:rsidR="00EE3882" w:rsidRDefault="00EE3882" w:rsidP="009E5154">
      <w:pPr>
        <w:pStyle w:val="Heading3"/>
      </w:pPr>
      <w:bookmarkStart w:id="237" w:name="_Toc69397374"/>
      <w:r>
        <w:t xml:space="preserve">Bảng </w:t>
      </w:r>
      <w:r w:rsidRPr="00691D7C">
        <w:t>Menus</w:t>
      </w:r>
      <w:bookmarkEnd w:id="237"/>
    </w:p>
    <w:p w14:paraId="25B0590A" w14:textId="2C63D04B" w:rsidR="00523D8E" w:rsidRPr="00523D8E" w:rsidRDefault="00523D8E" w:rsidP="00523D8E">
      <w:r w:rsidRPr="00523D8E">
        <w:t>Mô tả các thuộc tính và các phương thức liên quan tới nghiệp vụ quản lý danh mục bài viết</w:t>
      </w:r>
    </w:p>
    <w:p w14:paraId="53CE6724" w14:textId="65B3B741" w:rsidR="009E5154" w:rsidRDefault="009E5154" w:rsidP="009E5154">
      <w:pPr>
        <w:pStyle w:val="Caption"/>
        <w:keepNext/>
      </w:pPr>
      <w:bookmarkStart w:id="238" w:name="_Toc69397584"/>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26</w:t>
      </w:r>
      <w:r w:rsidR="00011E65">
        <w:rPr>
          <w:noProof/>
        </w:rPr>
        <w:fldChar w:fldCharType="end"/>
      </w:r>
      <w:r>
        <w:t xml:space="preserve"> </w:t>
      </w:r>
      <w:r w:rsidRPr="009E5154">
        <w:t>Bảng Menus</w:t>
      </w:r>
      <w:bookmarkEnd w:id="238"/>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768DE0DB" w14:textId="77777777" w:rsidTr="003C46CD">
        <w:trPr>
          <w:tblHeader/>
        </w:trPr>
        <w:tc>
          <w:tcPr>
            <w:tcW w:w="708" w:type="dxa"/>
            <w:shd w:val="clear" w:color="auto" w:fill="D5DCE4"/>
            <w:vAlign w:val="center"/>
          </w:tcPr>
          <w:p w14:paraId="1F9E4BFF"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16D63F25"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34412930"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42D5D980"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2105CCC8"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2CB0E68A" w14:textId="77777777" w:rsidTr="003C46CD">
        <w:tc>
          <w:tcPr>
            <w:tcW w:w="708" w:type="dxa"/>
            <w:shd w:val="clear" w:color="auto" w:fill="auto"/>
            <w:vAlign w:val="center"/>
          </w:tcPr>
          <w:p w14:paraId="3BF82759" w14:textId="77777777" w:rsidR="00EE3882" w:rsidRPr="00975A15" w:rsidRDefault="00EE3882" w:rsidP="003C46CD">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3A0A497D" w14:textId="77777777" w:rsidR="00EE3882" w:rsidRPr="00975A15" w:rsidRDefault="00EE3882" w:rsidP="003C46CD">
            <w:pPr>
              <w:ind w:firstLine="0"/>
              <w:contextualSpacing/>
            </w:pPr>
            <w:r w:rsidRPr="00975A15">
              <w:rPr>
                <w:shd w:val="clear" w:color="auto" w:fill="FFFFFF"/>
              </w:rPr>
              <w:t>ID</w:t>
            </w:r>
          </w:p>
        </w:tc>
        <w:tc>
          <w:tcPr>
            <w:tcW w:w="1827" w:type="dxa"/>
            <w:shd w:val="clear" w:color="auto" w:fill="auto"/>
          </w:tcPr>
          <w:p w14:paraId="37B2172E" w14:textId="77777777" w:rsidR="00EE3882" w:rsidRPr="00975A15" w:rsidRDefault="00EE3882" w:rsidP="003C46CD">
            <w:pPr>
              <w:ind w:firstLine="0"/>
              <w:contextualSpacing/>
            </w:pPr>
            <w:r w:rsidRPr="00975A15">
              <w:rPr>
                <w:lang w:val="en"/>
              </w:rPr>
              <w:t>Bigint(20)</w:t>
            </w:r>
          </w:p>
        </w:tc>
        <w:tc>
          <w:tcPr>
            <w:tcW w:w="1618" w:type="dxa"/>
            <w:shd w:val="clear" w:color="auto" w:fill="auto"/>
          </w:tcPr>
          <w:p w14:paraId="46300039" w14:textId="77777777" w:rsidR="00EE3882" w:rsidRPr="00975A15" w:rsidRDefault="00EE3882" w:rsidP="003C46CD">
            <w:pPr>
              <w:ind w:firstLine="0"/>
              <w:contextualSpacing/>
            </w:pPr>
            <w:r w:rsidRPr="00975A15">
              <w:rPr>
                <w:shd w:val="clear" w:color="auto" w:fill="FFFFFF"/>
              </w:rPr>
              <w:t>Khóa chính</w:t>
            </w:r>
          </w:p>
        </w:tc>
        <w:tc>
          <w:tcPr>
            <w:tcW w:w="2571" w:type="dxa"/>
            <w:shd w:val="clear" w:color="auto" w:fill="auto"/>
          </w:tcPr>
          <w:p w14:paraId="3A85739B" w14:textId="77777777" w:rsidR="00EE3882" w:rsidRPr="00975A15" w:rsidRDefault="00EE3882" w:rsidP="003C46CD">
            <w:pPr>
              <w:ind w:firstLine="0"/>
              <w:contextualSpacing/>
            </w:pPr>
            <w:r w:rsidRPr="00975A15">
              <w:t>Khóa chính của bảng</w:t>
            </w:r>
          </w:p>
        </w:tc>
      </w:tr>
      <w:tr w:rsidR="00EE3882" w:rsidRPr="00975A15" w14:paraId="7237666E" w14:textId="77777777" w:rsidTr="003C46CD">
        <w:tc>
          <w:tcPr>
            <w:tcW w:w="708" w:type="dxa"/>
            <w:shd w:val="clear" w:color="auto" w:fill="auto"/>
            <w:vAlign w:val="center"/>
          </w:tcPr>
          <w:p w14:paraId="1988FED2" w14:textId="64A486A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37A48B17" w14:textId="2CD996D9"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3E78D22A" w14:textId="78D77EEC" w:rsidR="00EE3882" w:rsidRPr="00975A15" w:rsidRDefault="00EE3882" w:rsidP="00EE3882">
            <w:pPr>
              <w:ind w:firstLine="0"/>
              <w:contextualSpacing/>
              <w:rPr>
                <w:lang w:val="en"/>
              </w:rPr>
            </w:pPr>
            <w:r w:rsidRPr="00975A15">
              <w:rPr>
                <w:lang w:val="en"/>
              </w:rPr>
              <w:t>Bigint(20)</w:t>
            </w:r>
          </w:p>
        </w:tc>
        <w:tc>
          <w:tcPr>
            <w:tcW w:w="1618" w:type="dxa"/>
            <w:shd w:val="clear" w:color="auto" w:fill="auto"/>
          </w:tcPr>
          <w:p w14:paraId="3C2362CF" w14:textId="26131123"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349278F7" w14:textId="47CA2A42" w:rsidR="00EE3882" w:rsidRPr="00975A15" w:rsidRDefault="00EE3882" w:rsidP="00EE3882">
            <w:pPr>
              <w:ind w:firstLine="0"/>
              <w:contextualSpacing/>
            </w:pPr>
            <w:r w:rsidRPr="00975A15">
              <w:t>Khóa chính của bảng</w:t>
            </w:r>
          </w:p>
        </w:tc>
      </w:tr>
      <w:tr w:rsidR="00EE3882" w:rsidRPr="00975A15" w14:paraId="313E844E" w14:textId="77777777" w:rsidTr="003C46CD">
        <w:tc>
          <w:tcPr>
            <w:tcW w:w="708" w:type="dxa"/>
            <w:shd w:val="clear" w:color="auto" w:fill="auto"/>
            <w:vAlign w:val="center"/>
          </w:tcPr>
          <w:p w14:paraId="52618DD5" w14:textId="47288760"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2</w:t>
            </w:r>
          </w:p>
        </w:tc>
        <w:tc>
          <w:tcPr>
            <w:tcW w:w="2065" w:type="dxa"/>
            <w:shd w:val="clear" w:color="auto" w:fill="auto"/>
          </w:tcPr>
          <w:p w14:paraId="038B1899" w14:textId="0055A178" w:rsidR="00EE3882" w:rsidRPr="00975A15" w:rsidRDefault="00EE3882" w:rsidP="00EE3882">
            <w:pPr>
              <w:ind w:firstLine="0"/>
              <w:contextualSpacing/>
            </w:pPr>
            <w:r w:rsidRPr="00975A15">
              <w:rPr>
                <w:bCs/>
              </w:rPr>
              <w:t>Mn_name</w:t>
            </w:r>
          </w:p>
        </w:tc>
        <w:tc>
          <w:tcPr>
            <w:tcW w:w="1827" w:type="dxa"/>
            <w:shd w:val="clear" w:color="auto" w:fill="auto"/>
          </w:tcPr>
          <w:p w14:paraId="0A3B4E7F" w14:textId="1E5B73CD" w:rsidR="00EE3882" w:rsidRPr="00975A15" w:rsidRDefault="00EE3882" w:rsidP="00EE3882">
            <w:pPr>
              <w:ind w:firstLine="0"/>
              <w:contextualSpacing/>
            </w:pPr>
            <w:r w:rsidRPr="00975A15">
              <w:t>Varchar(255)</w:t>
            </w:r>
          </w:p>
        </w:tc>
        <w:tc>
          <w:tcPr>
            <w:tcW w:w="1618" w:type="dxa"/>
            <w:shd w:val="clear" w:color="auto" w:fill="auto"/>
          </w:tcPr>
          <w:p w14:paraId="203F185C" w14:textId="12D82297"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2F963A12" w14:textId="7153379E" w:rsidR="00EE3882" w:rsidRPr="00975A15" w:rsidRDefault="00EE3882" w:rsidP="00EE3882">
            <w:pPr>
              <w:ind w:firstLine="0"/>
              <w:contextualSpacing/>
            </w:pPr>
            <w:r w:rsidRPr="00975A15">
              <w:rPr>
                <w:shd w:val="clear" w:color="auto" w:fill="FFFFFF"/>
              </w:rPr>
              <w:t>Tên</w:t>
            </w:r>
          </w:p>
        </w:tc>
      </w:tr>
      <w:tr w:rsidR="00EE3882" w:rsidRPr="00975A15" w14:paraId="1FCF19F8" w14:textId="77777777" w:rsidTr="003C46CD">
        <w:tc>
          <w:tcPr>
            <w:tcW w:w="708" w:type="dxa"/>
            <w:shd w:val="clear" w:color="auto" w:fill="auto"/>
            <w:vAlign w:val="center"/>
          </w:tcPr>
          <w:p w14:paraId="46666DEA" w14:textId="57C05F9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3</w:t>
            </w:r>
          </w:p>
        </w:tc>
        <w:tc>
          <w:tcPr>
            <w:tcW w:w="2065" w:type="dxa"/>
            <w:shd w:val="clear" w:color="auto" w:fill="auto"/>
          </w:tcPr>
          <w:p w14:paraId="62939215" w14:textId="28B9523C" w:rsidR="00EE3882" w:rsidRPr="00975A15" w:rsidRDefault="00EE3882" w:rsidP="00EE3882">
            <w:pPr>
              <w:ind w:firstLine="0"/>
              <w:contextualSpacing/>
            </w:pPr>
            <w:r w:rsidRPr="00975A15">
              <w:rPr>
                <w:bCs/>
                <w:shd w:val="clear" w:color="auto" w:fill="FFFFFF"/>
              </w:rPr>
              <w:t>Mn_Slug</w:t>
            </w:r>
          </w:p>
        </w:tc>
        <w:tc>
          <w:tcPr>
            <w:tcW w:w="1827" w:type="dxa"/>
            <w:shd w:val="clear" w:color="auto" w:fill="auto"/>
          </w:tcPr>
          <w:p w14:paraId="525814EE" w14:textId="23BA190F" w:rsidR="00EE3882" w:rsidRPr="00975A15" w:rsidRDefault="00EE3882" w:rsidP="00EE3882">
            <w:pPr>
              <w:ind w:firstLine="0"/>
              <w:contextualSpacing/>
            </w:pPr>
            <w:r w:rsidRPr="00975A15">
              <w:rPr>
                <w:shd w:val="clear" w:color="auto" w:fill="FFFFFF"/>
              </w:rPr>
              <w:t>varchar(255)</w:t>
            </w:r>
          </w:p>
        </w:tc>
        <w:tc>
          <w:tcPr>
            <w:tcW w:w="1618" w:type="dxa"/>
            <w:shd w:val="clear" w:color="auto" w:fill="auto"/>
          </w:tcPr>
          <w:p w14:paraId="1827DE7B" w14:textId="44B48BE0"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4C8EDD5D" w14:textId="5081AE29" w:rsidR="00EE3882" w:rsidRPr="00975A15" w:rsidRDefault="00EE3882" w:rsidP="00EE3882">
            <w:pPr>
              <w:ind w:firstLine="0"/>
              <w:contextualSpacing/>
            </w:pPr>
            <w:r w:rsidRPr="00975A15">
              <w:rPr>
                <w:shd w:val="clear" w:color="auto" w:fill="FFFFFF"/>
              </w:rPr>
              <w:t>Slug</w:t>
            </w:r>
          </w:p>
        </w:tc>
      </w:tr>
      <w:tr w:rsidR="00EE3882" w:rsidRPr="00975A15" w14:paraId="2DCC3CCA" w14:textId="77777777" w:rsidTr="003C46CD">
        <w:tc>
          <w:tcPr>
            <w:tcW w:w="708" w:type="dxa"/>
            <w:shd w:val="clear" w:color="auto" w:fill="auto"/>
            <w:vAlign w:val="center"/>
          </w:tcPr>
          <w:p w14:paraId="6724091F" w14:textId="088C3C27"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4</w:t>
            </w:r>
          </w:p>
        </w:tc>
        <w:tc>
          <w:tcPr>
            <w:tcW w:w="2065" w:type="dxa"/>
            <w:shd w:val="clear" w:color="auto" w:fill="auto"/>
          </w:tcPr>
          <w:p w14:paraId="6C7ED5C8" w14:textId="34CE3C66" w:rsidR="00EE3882" w:rsidRPr="00975A15" w:rsidRDefault="00EE3882" w:rsidP="00EE3882">
            <w:pPr>
              <w:ind w:firstLine="0"/>
              <w:contextualSpacing/>
            </w:pPr>
            <w:r w:rsidRPr="00975A15">
              <w:rPr>
                <w:bCs/>
              </w:rPr>
              <w:t>Mn_avatar</w:t>
            </w:r>
          </w:p>
        </w:tc>
        <w:tc>
          <w:tcPr>
            <w:tcW w:w="1827" w:type="dxa"/>
            <w:shd w:val="clear" w:color="auto" w:fill="auto"/>
          </w:tcPr>
          <w:p w14:paraId="58DC4C98" w14:textId="1ACF99D8" w:rsidR="00EE3882" w:rsidRPr="00975A15" w:rsidRDefault="00EE3882" w:rsidP="00EE3882">
            <w:pPr>
              <w:ind w:firstLine="0"/>
              <w:contextualSpacing/>
            </w:pPr>
            <w:r w:rsidRPr="00975A15">
              <w:rPr>
                <w:shd w:val="clear" w:color="auto" w:fill="FFFFFF"/>
              </w:rPr>
              <w:t>Varchar(255)</w:t>
            </w:r>
          </w:p>
        </w:tc>
        <w:tc>
          <w:tcPr>
            <w:tcW w:w="1618" w:type="dxa"/>
            <w:shd w:val="clear" w:color="auto" w:fill="auto"/>
          </w:tcPr>
          <w:p w14:paraId="167355A3" w14:textId="253AEA5F"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61A90FB3" w14:textId="43B5A5DE" w:rsidR="00EE3882" w:rsidRPr="00975A15" w:rsidRDefault="00EE3882" w:rsidP="00EE3882">
            <w:pPr>
              <w:ind w:firstLine="0"/>
              <w:contextualSpacing/>
            </w:pPr>
            <w:r w:rsidRPr="00975A15">
              <w:rPr>
                <w:shd w:val="clear" w:color="auto" w:fill="FFFFFF"/>
              </w:rPr>
              <w:t>Ảnh</w:t>
            </w:r>
          </w:p>
        </w:tc>
      </w:tr>
      <w:tr w:rsidR="00EE3882" w:rsidRPr="00975A15" w14:paraId="0A46408D" w14:textId="77777777" w:rsidTr="003C46CD">
        <w:tc>
          <w:tcPr>
            <w:tcW w:w="708" w:type="dxa"/>
            <w:shd w:val="clear" w:color="auto" w:fill="auto"/>
            <w:vAlign w:val="center"/>
          </w:tcPr>
          <w:p w14:paraId="0F44E767" w14:textId="313A31CD"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5</w:t>
            </w:r>
          </w:p>
        </w:tc>
        <w:tc>
          <w:tcPr>
            <w:tcW w:w="2065" w:type="dxa"/>
            <w:shd w:val="clear" w:color="auto" w:fill="auto"/>
          </w:tcPr>
          <w:p w14:paraId="616E21F9" w14:textId="1BC44544" w:rsidR="00EE3882" w:rsidRPr="00975A15" w:rsidRDefault="00EE3882" w:rsidP="00EE3882">
            <w:pPr>
              <w:ind w:firstLine="0"/>
              <w:contextualSpacing/>
            </w:pPr>
            <w:r w:rsidRPr="00975A15">
              <w:rPr>
                <w:bCs/>
                <w:shd w:val="clear" w:color="auto" w:fill="FFFFFF"/>
              </w:rPr>
              <w:t>Mn_banner</w:t>
            </w:r>
          </w:p>
        </w:tc>
        <w:tc>
          <w:tcPr>
            <w:tcW w:w="1827" w:type="dxa"/>
            <w:shd w:val="clear" w:color="auto" w:fill="auto"/>
          </w:tcPr>
          <w:p w14:paraId="591A3934" w14:textId="087B498C" w:rsidR="00EE3882" w:rsidRPr="00975A15" w:rsidRDefault="00EE3882" w:rsidP="00EE3882">
            <w:pPr>
              <w:ind w:firstLine="0"/>
              <w:contextualSpacing/>
            </w:pPr>
            <w:r w:rsidRPr="00975A15">
              <w:rPr>
                <w:lang w:val="en"/>
              </w:rPr>
              <w:t>Varchar(255)</w:t>
            </w:r>
          </w:p>
        </w:tc>
        <w:tc>
          <w:tcPr>
            <w:tcW w:w="1618" w:type="dxa"/>
            <w:shd w:val="clear" w:color="auto" w:fill="auto"/>
          </w:tcPr>
          <w:p w14:paraId="5E11615F" w14:textId="1DB27B32"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5BD15F6A" w14:textId="505E8F73" w:rsidR="00EE3882" w:rsidRPr="00975A15" w:rsidRDefault="00EE3882" w:rsidP="00EE3882">
            <w:pPr>
              <w:ind w:firstLine="0"/>
              <w:contextualSpacing/>
            </w:pPr>
            <w:r w:rsidRPr="00975A15">
              <w:rPr>
                <w:shd w:val="clear" w:color="auto" w:fill="FFFFFF"/>
              </w:rPr>
              <w:t>Banner</w:t>
            </w:r>
          </w:p>
        </w:tc>
      </w:tr>
      <w:tr w:rsidR="00EE3882" w:rsidRPr="00975A15" w14:paraId="46B0A169" w14:textId="77777777" w:rsidTr="003C46CD">
        <w:tc>
          <w:tcPr>
            <w:tcW w:w="708" w:type="dxa"/>
            <w:shd w:val="clear" w:color="auto" w:fill="auto"/>
            <w:vAlign w:val="center"/>
          </w:tcPr>
          <w:p w14:paraId="442708EF" w14:textId="08BC1328"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6</w:t>
            </w:r>
          </w:p>
        </w:tc>
        <w:tc>
          <w:tcPr>
            <w:tcW w:w="2065" w:type="dxa"/>
            <w:shd w:val="clear" w:color="auto" w:fill="auto"/>
          </w:tcPr>
          <w:p w14:paraId="288E9D01" w14:textId="1C8515EA" w:rsidR="00EE3882" w:rsidRPr="00975A15" w:rsidRDefault="00EE3882" w:rsidP="00EE3882">
            <w:pPr>
              <w:ind w:firstLine="0"/>
              <w:contextualSpacing/>
            </w:pPr>
            <w:r w:rsidRPr="00975A15">
              <w:rPr>
                <w:bCs/>
              </w:rPr>
              <w:t>Mn_Description</w:t>
            </w:r>
          </w:p>
        </w:tc>
        <w:tc>
          <w:tcPr>
            <w:tcW w:w="1827" w:type="dxa"/>
            <w:shd w:val="clear" w:color="auto" w:fill="auto"/>
          </w:tcPr>
          <w:p w14:paraId="022A0396" w14:textId="656A36DE" w:rsidR="00EE3882" w:rsidRPr="00975A15" w:rsidRDefault="00EE3882" w:rsidP="00EE3882">
            <w:pPr>
              <w:ind w:firstLine="0"/>
              <w:contextualSpacing/>
            </w:pPr>
            <w:r w:rsidRPr="00975A15">
              <w:t>Varchar(255)</w:t>
            </w:r>
          </w:p>
        </w:tc>
        <w:tc>
          <w:tcPr>
            <w:tcW w:w="1618" w:type="dxa"/>
            <w:shd w:val="clear" w:color="auto" w:fill="auto"/>
          </w:tcPr>
          <w:p w14:paraId="20D84B44" w14:textId="2BA1AA87"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24CC24E8" w14:textId="4DAD5B09" w:rsidR="00EE3882" w:rsidRPr="00975A15" w:rsidRDefault="00EE3882" w:rsidP="00EE3882">
            <w:pPr>
              <w:ind w:firstLine="0"/>
              <w:contextualSpacing/>
            </w:pPr>
            <w:r w:rsidRPr="00975A15">
              <w:rPr>
                <w:shd w:val="clear" w:color="auto" w:fill="FFFFFF"/>
              </w:rPr>
              <w:t>Mô tả</w:t>
            </w:r>
          </w:p>
        </w:tc>
      </w:tr>
      <w:tr w:rsidR="00EE3882" w:rsidRPr="00975A15" w14:paraId="0B09B73F" w14:textId="77777777" w:rsidTr="003C46CD">
        <w:tc>
          <w:tcPr>
            <w:tcW w:w="708" w:type="dxa"/>
            <w:shd w:val="clear" w:color="auto" w:fill="auto"/>
            <w:vAlign w:val="center"/>
          </w:tcPr>
          <w:p w14:paraId="2D0F6A9F" w14:textId="0EC7934D"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7</w:t>
            </w:r>
          </w:p>
        </w:tc>
        <w:tc>
          <w:tcPr>
            <w:tcW w:w="2065" w:type="dxa"/>
            <w:shd w:val="clear" w:color="auto" w:fill="auto"/>
          </w:tcPr>
          <w:p w14:paraId="437A2569" w14:textId="196AB948" w:rsidR="00EE3882" w:rsidRPr="00975A15" w:rsidRDefault="00EE3882" w:rsidP="00EE3882">
            <w:pPr>
              <w:ind w:firstLine="0"/>
              <w:contextualSpacing/>
              <w:rPr>
                <w:bCs/>
              </w:rPr>
            </w:pPr>
            <w:r w:rsidRPr="00975A15">
              <w:rPr>
                <w:bCs/>
                <w:shd w:val="clear" w:color="auto" w:fill="FFFFFF"/>
              </w:rPr>
              <w:t>Mn_hot</w:t>
            </w:r>
          </w:p>
        </w:tc>
        <w:tc>
          <w:tcPr>
            <w:tcW w:w="1827" w:type="dxa"/>
            <w:shd w:val="clear" w:color="auto" w:fill="auto"/>
          </w:tcPr>
          <w:p w14:paraId="3FFA0A35" w14:textId="2E52BD7F" w:rsidR="00EE3882" w:rsidRPr="00975A15" w:rsidRDefault="00EE3882" w:rsidP="00EE3882">
            <w:pPr>
              <w:ind w:firstLine="0"/>
              <w:contextualSpacing/>
            </w:pPr>
            <w:r w:rsidRPr="00975A15">
              <w:rPr>
                <w:shd w:val="clear" w:color="auto" w:fill="FFFFFF"/>
              </w:rPr>
              <w:t>Tinyint(4)</w:t>
            </w:r>
          </w:p>
        </w:tc>
        <w:tc>
          <w:tcPr>
            <w:tcW w:w="1618" w:type="dxa"/>
            <w:shd w:val="clear" w:color="auto" w:fill="auto"/>
          </w:tcPr>
          <w:p w14:paraId="76665DA8" w14:textId="373C8FC6"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5023DE08" w14:textId="29646238" w:rsidR="00EE3882" w:rsidRPr="00975A15" w:rsidRDefault="00EE3882" w:rsidP="00EE3882">
            <w:pPr>
              <w:ind w:firstLine="0"/>
              <w:contextualSpacing/>
              <w:rPr>
                <w:shd w:val="clear" w:color="auto" w:fill="FFFFFF"/>
              </w:rPr>
            </w:pPr>
            <w:r w:rsidRPr="00975A15">
              <w:rPr>
                <w:shd w:val="clear" w:color="auto" w:fill="FFFFFF"/>
              </w:rPr>
              <w:t>Hot</w:t>
            </w:r>
          </w:p>
        </w:tc>
      </w:tr>
      <w:tr w:rsidR="00EE3882" w:rsidRPr="00975A15" w14:paraId="3DE7D4C0" w14:textId="77777777" w:rsidTr="003C46CD">
        <w:tc>
          <w:tcPr>
            <w:tcW w:w="708" w:type="dxa"/>
            <w:shd w:val="clear" w:color="auto" w:fill="auto"/>
            <w:vAlign w:val="center"/>
          </w:tcPr>
          <w:p w14:paraId="5BB5F511" w14:textId="01D9ABE9"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tcPr>
          <w:p w14:paraId="6E876EA8" w14:textId="16A4BB2D" w:rsidR="00EE3882" w:rsidRPr="00975A15" w:rsidRDefault="00EE3882" w:rsidP="00EE3882">
            <w:pPr>
              <w:ind w:firstLine="0"/>
              <w:contextualSpacing/>
              <w:rPr>
                <w:bCs/>
                <w:shd w:val="clear" w:color="auto" w:fill="FFFFFF"/>
              </w:rPr>
            </w:pPr>
            <w:r w:rsidRPr="00975A15">
              <w:rPr>
                <w:bCs/>
              </w:rPr>
              <w:t>Mn_Status</w:t>
            </w:r>
          </w:p>
        </w:tc>
        <w:tc>
          <w:tcPr>
            <w:tcW w:w="1827" w:type="dxa"/>
            <w:shd w:val="clear" w:color="auto" w:fill="auto"/>
          </w:tcPr>
          <w:p w14:paraId="5CAD08EF" w14:textId="48AD634C" w:rsidR="00EE3882" w:rsidRPr="00975A15" w:rsidRDefault="00EE3882" w:rsidP="00EE3882">
            <w:pPr>
              <w:ind w:firstLine="0"/>
              <w:contextualSpacing/>
              <w:rPr>
                <w:shd w:val="clear" w:color="auto" w:fill="FFFFFF"/>
              </w:rPr>
            </w:pPr>
            <w:r w:rsidRPr="00975A15">
              <w:t>Tinyint(4)</w:t>
            </w:r>
          </w:p>
        </w:tc>
        <w:tc>
          <w:tcPr>
            <w:tcW w:w="1618" w:type="dxa"/>
            <w:shd w:val="clear" w:color="auto" w:fill="auto"/>
          </w:tcPr>
          <w:p w14:paraId="753C93DC" w14:textId="3EC7430F"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3001535D" w14:textId="7D64783A" w:rsidR="00EE3882" w:rsidRPr="00975A15" w:rsidRDefault="00EE3882" w:rsidP="00EE3882">
            <w:pPr>
              <w:ind w:firstLine="0"/>
              <w:contextualSpacing/>
              <w:rPr>
                <w:shd w:val="clear" w:color="auto" w:fill="FFFFFF"/>
              </w:rPr>
            </w:pPr>
            <w:r w:rsidRPr="00975A15">
              <w:rPr>
                <w:shd w:val="clear" w:color="auto" w:fill="FFFFFF"/>
              </w:rPr>
              <w:t>Trạng thái</w:t>
            </w:r>
          </w:p>
        </w:tc>
      </w:tr>
      <w:tr w:rsidR="00EE3882" w:rsidRPr="00975A15" w14:paraId="4F8217AD" w14:textId="77777777" w:rsidTr="003C46CD">
        <w:tc>
          <w:tcPr>
            <w:tcW w:w="708" w:type="dxa"/>
            <w:shd w:val="clear" w:color="auto" w:fill="auto"/>
            <w:vAlign w:val="center"/>
          </w:tcPr>
          <w:p w14:paraId="4AE7AFD8" w14:textId="4CD3284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9</w:t>
            </w:r>
          </w:p>
        </w:tc>
        <w:tc>
          <w:tcPr>
            <w:tcW w:w="2065" w:type="dxa"/>
            <w:shd w:val="clear" w:color="auto" w:fill="auto"/>
          </w:tcPr>
          <w:p w14:paraId="3551D353" w14:textId="5BBD233A" w:rsidR="00EE3882" w:rsidRPr="00975A15" w:rsidRDefault="00EE3882" w:rsidP="00EE3882">
            <w:pPr>
              <w:ind w:firstLine="0"/>
              <w:contextualSpacing/>
              <w:rPr>
                <w:bCs/>
              </w:rPr>
            </w:pPr>
            <w:r w:rsidRPr="00975A15">
              <w:rPr>
                <w:bCs/>
                <w:shd w:val="clear" w:color="auto" w:fill="FFFFFF"/>
              </w:rPr>
              <w:t>Created_at</w:t>
            </w:r>
          </w:p>
        </w:tc>
        <w:tc>
          <w:tcPr>
            <w:tcW w:w="1827" w:type="dxa"/>
            <w:shd w:val="clear" w:color="auto" w:fill="auto"/>
          </w:tcPr>
          <w:p w14:paraId="1F24F989" w14:textId="01FD5672" w:rsidR="00EE3882" w:rsidRPr="00975A15" w:rsidRDefault="00EE3882" w:rsidP="00EE3882">
            <w:pPr>
              <w:ind w:firstLine="0"/>
              <w:contextualSpacing/>
            </w:pPr>
            <w:r w:rsidRPr="00975A15">
              <w:rPr>
                <w:shd w:val="clear" w:color="auto" w:fill="FFFFFF"/>
              </w:rPr>
              <w:t>Timestamp</w:t>
            </w:r>
          </w:p>
        </w:tc>
        <w:tc>
          <w:tcPr>
            <w:tcW w:w="1618" w:type="dxa"/>
            <w:shd w:val="clear" w:color="auto" w:fill="auto"/>
          </w:tcPr>
          <w:p w14:paraId="6885C333" w14:textId="6EE9F5E1"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6E9E71D6" w14:textId="208AA7DD" w:rsidR="00EE3882" w:rsidRPr="00975A15" w:rsidRDefault="00EE3882" w:rsidP="00EE3882">
            <w:pPr>
              <w:ind w:firstLine="0"/>
              <w:contextualSpacing/>
              <w:rPr>
                <w:shd w:val="clear" w:color="auto" w:fill="FFFFFF"/>
              </w:rPr>
            </w:pPr>
            <w:r w:rsidRPr="00975A15">
              <w:rPr>
                <w:shd w:val="clear" w:color="auto" w:fill="FFFFFF"/>
              </w:rPr>
              <w:t>Ngày tạo</w:t>
            </w:r>
          </w:p>
        </w:tc>
      </w:tr>
      <w:tr w:rsidR="00EE3882" w:rsidRPr="00975A15" w14:paraId="424F1120" w14:textId="77777777" w:rsidTr="003C46CD">
        <w:tc>
          <w:tcPr>
            <w:tcW w:w="708" w:type="dxa"/>
            <w:shd w:val="clear" w:color="auto" w:fill="auto"/>
            <w:vAlign w:val="center"/>
          </w:tcPr>
          <w:p w14:paraId="236FFD47" w14:textId="6E50C606"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10</w:t>
            </w:r>
          </w:p>
        </w:tc>
        <w:tc>
          <w:tcPr>
            <w:tcW w:w="2065" w:type="dxa"/>
            <w:shd w:val="clear" w:color="auto" w:fill="auto"/>
          </w:tcPr>
          <w:p w14:paraId="1A545361" w14:textId="2BC9C65F" w:rsidR="00EE3882" w:rsidRPr="00975A15" w:rsidRDefault="00EE3882" w:rsidP="00EE3882">
            <w:pPr>
              <w:ind w:firstLine="0"/>
              <w:contextualSpacing/>
              <w:rPr>
                <w:bCs/>
                <w:shd w:val="clear" w:color="auto" w:fill="FFFFFF"/>
              </w:rPr>
            </w:pPr>
            <w:r w:rsidRPr="00975A15">
              <w:rPr>
                <w:bCs/>
                <w:shd w:val="clear" w:color="auto" w:fill="FFFFFF"/>
              </w:rPr>
              <w:t>Updated_at</w:t>
            </w:r>
          </w:p>
        </w:tc>
        <w:tc>
          <w:tcPr>
            <w:tcW w:w="1827" w:type="dxa"/>
            <w:shd w:val="clear" w:color="auto" w:fill="auto"/>
          </w:tcPr>
          <w:p w14:paraId="300F67C3" w14:textId="76CBFD74"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5A0C6E2B" w14:textId="0AC74E45"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29EB48A8" w14:textId="1B125BC0" w:rsidR="00EE3882" w:rsidRPr="00975A15" w:rsidRDefault="00EE3882" w:rsidP="00EE3882">
            <w:pPr>
              <w:ind w:firstLine="0"/>
              <w:contextualSpacing/>
              <w:rPr>
                <w:shd w:val="clear" w:color="auto" w:fill="FFFFFF"/>
              </w:rPr>
            </w:pPr>
            <w:r w:rsidRPr="00975A15">
              <w:rPr>
                <w:shd w:val="clear" w:color="auto" w:fill="FFFFFF"/>
              </w:rPr>
              <w:t>Ngày sửa</w:t>
            </w:r>
          </w:p>
        </w:tc>
      </w:tr>
    </w:tbl>
    <w:p w14:paraId="1A0F289B" w14:textId="61F233D2" w:rsidR="00EE3882" w:rsidRDefault="00EE3882" w:rsidP="009E5154">
      <w:pPr>
        <w:pStyle w:val="Heading3"/>
      </w:pPr>
      <w:bookmarkStart w:id="239" w:name="_Toc69397375"/>
      <w:r>
        <w:t xml:space="preserve">Bảng </w:t>
      </w:r>
      <w:r w:rsidRPr="00691D7C">
        <w:t>Orders</w:t>
      </w:r>
      <w:bookmarkEnd w:id="239"/>
    </w:p>
    <w:p w14:paraId="23BAE9EA" w14:textId="5A861CC3" w:rsidR="00523D8E" w:rsidRPr="00523D8E" w:rsidRDefault="00523D8E" w:rsidP="00523D8E">
      <w:r w:rsidRPr="00523D8E">
        <w:t>Mô tả các thuộc tính và các phương thức liên quan tới nghiệp vụ quản lý đơn hàng</w:t>
      </w:r>
    </w:p>
    <w:p w14:paraId="275A137A" w14:textId="4A8261CD" w:rsidR="009E5154" w:rsidRDefault="009E5154" w:rsidP="009E5154">
      <w:pPr>
        <w:pStyle w:val="Caption"/>
        <w:keepNext/>
      </w:pPr>
      <w:bookmarkStart w:id="240" w:name="_Toc69397585"/>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27</w:t>
      </w:r>
      <w:r w:rsidR="00011E65">
        <w:rPr>
          <w:noProof/>
        </w:rPr>
        <w:fldChar w:fldCharType="end"/>
      </w:r>
      <w:r>
        <w:t xml:space="preserve"> </w:t>
      </w:r>
      <w:r w:rsidRPr="009E5154">
        <w:t>Bảng Orders</w:t>
      </w:r>
      <w:bookmarkEnd w:id="240"/>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7411810D" w14:textId="77777777" w:rsidTr="003C46CD">
        <w:trPr>
          <w:tblHeader/>
        </w:trPr>
        <w:tc>
          <w:tcPr>
            <w:tcW w:w="708" w:type="dxa"/>
            <w:shd w:val="clear" w:color="auto" w:fill="D5DCE4"/>
            <w:vAlign w:val="center"/>
          </w:tcPr>
          <w:p w14:paraId="52958DD6"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4E6F282D"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19653399"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5A79219D"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740B643D"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489F594D" w14:textId="77777777" w:rsidTr="003C46CD">
        <w:tc>
          <w:tcPr>
            <w:tcW w:w="708" w:type="dxa"/>
            <w:shd w:val="clear" w:color="auto" w:fill="auto"/>
            <w:vAlign w:val="center"/>
          </w:tcPr>
          <w:p w14:paraId="5E90CA87" w14:textId="5E0F7ACE"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73B69227" w14:textId="458E5524"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3E11DEB3" w14:textId="3FDA2AD3" w:rsidR="00EE3882" w:rsidRPr="00975A15" w:rsidRDefault="00EE3882" w:rsidP="00EE3882">
            <w:pPr>
              <w:ind w:firstLine="0"/>
              <w:contextualSpacing/>
            </w:pPr>
            <w:r w:rsidRPr="00975A15">
              <w:rPr>
                <w:lang w:val="en"/>
              </w:rPr>
              <w:t>Bigint(20)</w:t>
            </w:r>
          </w:p>
        </w:tc>
        <w:tc>
          <w:tcPr>
            <w:tcW w:w="1618" w:type="dxa"/>
            <w:shd w:val="clear" w:color="auto" w:fill="auto"/>
          </w:tcPr>
          <w:p w14:paraId="4E994EAB" w14:textId="1AD4F152"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6A6BE78F" w14:textId="40E24CD7" w:rsidR="00EE3882" w:rsidRPr="00975A15" w:rsidRDefault="00EE3882" w:rsidP="00EE3882">
            <w:pPr>
              <w:ind w:firstLine="0"/>
              <w:contextualSpacing/>
            </w:pPr>
            <w:r w:rsidRPr="00975A15">
              <w:t>Khóa chính của bảng</w:t>
            </w:r>
          </w:p>
        </w:tc>
      </w:tr>
      <w:tr w:rsidR="00EE3882" w:rsidRPr="00975A15" w14:paraId="173EED5E" w14:textId="77777777" w:rsidTr="003C46CD">
        <w:tc>
          <w:tcPr>
            <w:tcW w:w="708" w:type="dxa"/>
            <w:shd w:val="clear" w:color="auto" w:fill="auto"/>
            <w:vAlign w:val="center"/>
          </w:tcPr>
          <w:p w14:paraId="2431BE95" w14:textId="5FA413D5"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2</w:t>
            </w:r>
          </w:p>
        </w:tc>
        <w:tc>
          <w:tcPr>
            <w:tcW w:w="2065" w:type="dxa"/>
            <w:shd w:val="clear" w:color="auto" w:fill="auto"/>
          </w:tcPr>
          <w:p w14:paraId="23692B47" w14:textId="060376EF" w:rsidR="00EE3882" w:rsidRPr="00975A15" w:rsidRDefault="00EE3882" w:rsidP="00EE3882">
            <w:pPr>
              <w:ind w:firstLine="0"/>
              <w:contextualSpacing/>
            </w:pPr>
            <w:r w:rsidRPr="00975A15">
              <w:rPr>
                <w:bCs/>
              </w:rPr>
              <w:t>Od_transaction_id</w:t>
            </w:r>
          </w:p>
        </w:tc>
        <w:tc>
          <w:tcPr>
            <w:tcW w:w="1827" w:type="dxa"/>
            <w:shd w:val="clear" w:color="auto" w:fill="auto"/>
          </w:tcPr>
          <w:p w14:paraId="14AE11C5" w14:textId="008D70FE" w:rsidR="00EE3882" w:rsidRPr="00975A15" w:rsidRDefault="00EE3882" w:rsidP="00EE3882">
            <w:pPr>
              <w:ind w:firstLine="0"/>
              <w:contextualSpacing/>
              <w:rPr>
                <w:lang w:val="en"/>
              </w:rPr>
            </w:pPr>
            <w:r w:rsidRPr="00975A15">
              <w:t>int(11)</w:t>
            </w:r>
          </w:p>
        </w:tc>
        <w:tc>
          <w:tcPr>
            <w:tcW w:w="1618" w:type="dxa"/>
            <w:shd w:val="clear" w:color="auto" w:fill="auto"/>
          </w:tcPr>
          <w:p w14:paraId="74EC7746" w14:textId="70FB9667" w:rsidR="00EE3882" w:rsidRPr="00975A15" w:rsidRDefault="00EE3882" w:rsidP="00EE3882">
            <w:pPr>
              <w:ind w:firstLine="0"/>
              <w:contextualSpacing/>
            </w:pPr>
            <w:r w:rsidRPr="00975A15">
              <w:rPr>
                <w:shd w:val="clear" w:color="auto" w:fill="FFFFFF"/>
              </w:rPr>
              <w:t>Khóa ngoại</w:t>
            </w:r>
          </w:p>
        </w:tc>
        <w:tc>
          <w:tcPr>
            <w:tcW w:w="2571" w:type="dxa"/>
            <w:shd w:val="clear" w:color="auto" w:fill="auto"/>
          </w:tcPr>
          <w:p w14:paraId="2EA8A7ED" w14:textId="0814B723" w:rsidR="00EE3882" w:rsidRPr="00975A15" w:rsidRDefault="00EE3882" w:rsidP="00EE3882">
            <w:pPr>
              <w:ind w:firstLine="0"/>
              <w:contextualSpacing/>
            </w:pPr>
            <w:r w:rsidRPr="00975A15">
              <w:rPr>
                <w:shd w:val="clear" w:color="auto" w:fill="FFFFFF"/>
              </w:rPr>
              <w:t>ID giao dịch</w:t>
            </w:r>
          </w:p>
        </w:tc>
      </w:tr>
      <w:tr w:rsidR="00EE3882" w:rsidRPr="00975A15" w14:paraId="1F19AED8" w14:textId="77777777" w:rsidTr="003C46CD">
        <w:tc>
          <w:tcPr>
            <w:tcW w:w="708" w:type="dxa"/>
            <w:shd w:val="clear" w:color="auto" w:fill="auto"/>
            <w:vAlign w:val="center"/>
          </w:tcPr>
          <w:p w14:paraId="6424E073" w14:textId="49CF20D9"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3</w:t>
            </w:r>
          </w:p>
        </w:tc>
        <w:tc>
          <w:tcPr>
            <w:tcW w:w="2065" w:type="dxa"/>
            <w:shd w:val="clear" w:color="auto" w:fill="auto"/>
          </w:tcPr>
          <w:p w14:paraId="75C3898B" w14:textId="752C1A46" w:rsidR="00EE3882" w:rsidRPr="00975A15" w:rsidRDefault="00EE3882" w:rsidP="00EE3882">
            <w:pPr>
              <w:ind w:firstLine="0"/>
              <w:contextualSpacing/>
            </w:pPr>
            <w:r w:rsidRPr="00975A15">
              <w:rPr>
                <w:bCs/>
                <w:shd w:val="clear" w:color="auto" w:fill="FFFFFF"/>
              </w:rPr>
              <w:t>Od_Product_id</w:t>
            </w:r>
          </w:p>
        </w:tc>
        <w:tc>
          <w:tcPr>
            <w:tcW w:w="1827" w:type="dxa"/>
            <w:shd w:val="clear" w:color="auto" w:fill="auto"/>
          </w:tcPr>
          <w:p w14:paraId="69809DAB" w14:textId="62B4FB1E"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062D92D9" w14:textId="66474B52" w:rsidR="00EE3882" w:rsidRPr="00975A15" w:rsidRDefault="00EE3882" w:rsidP="00EE3882">
            <w:pPr>
              <w:ind w:firstLine="0"/>
              <w:contextualSpacing/>
            </w:pPr>
            <w:r w:rsidRPr="00975A15">
              <w:rPr>
                <w:shd w:val="clear" w:color="auto" w:fill="FFFFFF"/>
              </w:rPr>
              <w:t>Khóa ngoại</w:t>
            </w:r>
          </w:p>
        </w:tc>
        <w:tc>
          <w:tcPr>
            <w:tcW w:w="2571" w:type="dxa"/>
            <w:shd w:val="clear" w:color="auto" w:fill="auto"/>
          </w:tcPr>
          <w:p w14:paraId="1D674DA0" w14:textId="179A4095" w:rsidR="00EE3882" w:rsidRPr="00975A15" w:rsidRDefault="00EE3882" w:rsidP="00EE3882">
            <w:pPr>
              <w:ind w:firstLine="0"/>
              <w:contextualSpacing/>
            </w:pPr>
            <w:r w:rsidRPr="00975A15">
              <w:rPr>
                <w:shd w:val="clear" w:color="auto" w:fill="FFFFFF"/>
              </w:rPr>
              <w:t>ID sản phẩm</w:t>
            </w:r>
          </w:p>
        </w:tc>
      </w:tr>
      <w:tr w:rsidR="00EE3882" w:rsidRPr="00975A15" w14:paraId="35A0DE26" w14:textId="77777777" w:rsidTr="003C46CD">
        <w:tc>
          <w:tcPr>
            <w:tcW w:w="708" w:type="dxa"/>
            <w:shd w:val="clear" w:color="auto" w:fill="auto"/>
            <w:vAlign w:val="center"/>
          </w:tcPr>
          <w:p w14:paraId="37556564" w14:textId="520A8514"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4</w:t>
            </w:r>
          </w:p>
        </w:tc>
        <w:tc>
          <w:tcPr>
            <w:tcW w:w="2065" w:type="dxa"/>
            <w:shd w:val="clear" w:color="auto" w:fill="auto"/>
          </w:tcPr>
          <w:p w14:paraId="621F8DC2" w14:textId="31BE9387" w:rsidR="00EE3882" w:rsidRPr="00975A15" w:rsidRDefault="00EE3882" w:rsidP="00EE3882">
            <w:pPr>
              <w:ind w:firstLine="0"/>
              <w:contextualSpacing/>
            </w:pPr>
            <w:r w:rsidRPr="00975A15">
              <w:rPr>
                <w:bCs/>
                <w:shd w:val="clear" w:color="auto" w:fill="FFFFFF"/>
              </w:rPr>
              <w:t>Od_Sale</w:t>
            </w:r>
          </w:p>
        </w:tc>
        <w:tc>
          <w:tcPr>
            <w:tcW w:w="1827" w:type="dxa"/>
            <w:shd w:val="clear" w:color="auto" w:fill="auto"/>
          </w:tcPr>
          <w:p w14:paraId="6F8E42E9" w14:textId="4B427692"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3FA9D304" w14:textId="4F505172"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7111095B" w14:textId="691326D9" w:rsidR="00EE3882" w:rsidRPr="00975A15" w:rsidRDefault="00EE3882" w:rsidP="00EE3882">
            <w:pPr>
              <w:ind w:firstLine="0"/>
              <w:contextualSpacing/>
            </w:pPr>
            <w:r w:rsidRPr="00975A15">
              <w:rPr>
                <w:shd w:val="clear" w:color="auto" w:fill="FFFFFF"/>
              </w:rPr>
              <w:t>Khuyến mại</w:t>
            </w:r>
          </w:p>
        </w:tc>
      </w:tr>
      <w:tr w:rsidR="00EE3882" w:rsidRPr="00975A15" w14:paraId="52BC3215" w14:textId="77777777" w:rsidTr="003C46CD">
        <w:tc>
          <w:tcPr>
            <w:tcW w:w="708" w:type="dxa"/>
            <w:shd w:val="clear" w:color="auto" w:fill="auto"/>
            <w:vAlign w:val="center"/>
          </w:tcPr>
          <w:p w14:paraId="77771578" w14:textId="398350E8"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5</w:t>
            </w:r>
          </w:p>
        </w:tc>
        <w:tc>
          <w:tcPr>
            <w:tcW w:w="2065" w:type="dxa"/>
            <w:shd w:val="clear" w:color="auto" w:fill="auto"/>
          </w:tcPr>
          <w:p w14:paraId="2E7F893E" w14:textId="57B96466" w:rsidR="00EE3882" w:rsidRPr="00975A15" w:rsidRDefault="00EE3882" w:rsidP="00EE3882">
            <w:pPr>
              <w:ind w:firstLine="0"/>
              <w:contextualSpacing/>
            </w:pPr>
            <w:r w:rsidRPr="00975A15">
              <w:rPr>
                <w:bCs/>
                <w:shd w:val="clear" w:color="auto" w:fill="FFFFFF"/>
              </w:rPr>
              <w:t>Od_qty</w:t>
            </w:r>
          </w:p>
        </w:tc>
        <w:tc>
          <w:tcPr>
            <w:tcW w:w="1827" w:type="dxa"/>
            <w:shd w:val="clear" w:color="auto" w:fill="auto"/>
          </w:tcPr>
          <w:p w14:paraId="6DC0D1AF" w14:textId="7C418796" w:rsidR="00EE3882" w:rsidRPr="00975A15" w:rsidRDefault="00EE3882" w:rsidP="00EE3882">
            <w:pPr>
              <w:ind w:firstLine="0"/>
              <w:contextualSpacing/>
            </w:pPr>
            <w:r w:rsidRPr="00975A15">
              <w:rPr>
                <w:shd w:val="clear" w:color="auto" w:fill="FFFFFF"/>
              </w:rPr>
              <w:t>Tinyint(4)</w:t>
            </w:r>
          </w:p>
        </w:tc>
        <w:tc>
          <w:tcPr>
            <w:tcW w:w="1618" w:type="dxa"/>
            <w:shd w:val="clear" w:color="auto" w:fill="auto"/>
          </w:tcPr>
          <w:p w14:paraId="19390F54" w14:textId="61D7EB58"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3D0DBA98" w14:textId="6325860A" w:rsidR="00EE3882" w:rsidRPr="00975A15" w:rsidRDefault="00EE3882" w:rsidP="00EE3882">
            <w:pPr>
              <w:ind w:firstLine="0"/>
              <w:contextualSpacing/>
            </w:pPr>
            <w:r w:rsidRPr="00975A15">
              <w:rPr>
                <w:shd w:val="clear" w:color="auto" w:fill="FFFFFF"/>
              </w:rPr>
              <w:t>Số lượng</w:t>
            </w:r>
          </w:p>
        </w:tc>
      </w:tr>
      <w:tr w:rsidR="00EE3882" w:rsidRPr="00975A15" w14:paraId="646D72B3" w14:textId="77777777" w:rsidTr="003C46CD">
        <w:tc>
          <w:tcPr>
            <w:tcW w:w="708" w:type="dxa"/>
            <w:shd w:val="clear" w:color="auto" w:fill="auto"/>
            <w:vAlign w:val="center"/>
          </w:tcPr>
          <w:p w14:paraId="18DA39CE" w14:textId="19062694"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lastRenderedPageBreak/>
              <w:t>6</w:t>
            </w:r>
          </w:p>
        </w:tc>
        <w:tc>
          <w:tcPr>
            <w:tcW w:w="2065" w:type="dxa"/>
            <w:shd w:val="clear" w:color="auto" w:fill="auto"/>
          </w:tcPr>
          <w:p w14:paraId="06E85614" w14:textId="2E152EAE" w:rsidR="00EE3882" w:rsidRPr="00975A15" w:rsidRDefault="00EE3882" w:rsidP="00EE3882">
            <w:pPr>
              <w:ind w:firstLine="0"/>
              <w:contextualSpacing/>
            </w:pPr>
            <w:r w:rsidRPr="00975A15">
              <w:rPr>
                <w:bCs/>
                <w:shd w:val="clear" w:color="auto" w:fill="FFFFFF"/>
              </w:rPr>
              <w:t>Od_price</w:t>
            </w:r>
          </w:p>
        </w:tc>
        <w:tc>
          <w:tcPr>
            <w:tcW w:w="1827" w:type="dxa"/>
            <w:shd w:val="clear" w:color="auto" w:fill="auto"/>
          </w:tcPr>
          <w:p w14:paraId="1A3AE043" w14:textId="606E589F"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5FBA1725" w14:textId="4046C507"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0116D81D" w14:textId="337B632F" w:rsidR="00EE3882" w:rsidRPr="00975A15" w:rsidRDefault="00EE3882" w:rsidP="00EE3882">
            <w:pPr>
              <w:ind w:firstLine="0"/>
              <w:contextualSpacing/>
            </w:pPr>
            <w:r w:rsidRPr="00975A15">
              <w:rPr>
                <w:shd w:val="clear" w:color="auto" w:fill="FFFFFF"/>
              </w:rPr>
              <w:t>Giá</w:t>
            </w:r>
          </w:p>
        </w:tc>
      </w:tr>
      <w:tr w:rsidR="00EE3882" w:rsidRPr="00975A15" w14:paraId="55BDB050" w14:textId="77777777" w:rsidTr="003C46CD">
        <w:tc>
          <w:tcPr>
            <w:tcW w:w="708" w:type="dxa"/>
            <w:shd w:val="clear" w:color="auto" w:fill="auto"/>
            <w:vAlign w:val="center"/>
          </w:tcPr>
          <w:p w14:paraId="55D636A3" w14:textId="4713E7DA"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7</w:t>
            </w:r>
          </w:p>
        </w:tc>
        <w:tc>
          <w:tcPr>
            <w:tcW w:w="2065" w:type="dxa"/>
            <w:shd w:val="clear" w:color="auto" w:fill="auto"/>
          </w:tcPr>
          <w:p w14:paraId="15FAE8F4" w14:textId="147E2695" w:rsidR="00EE3882" w:rsidRPr="00975A15" w:rsidRDefault="00EE3882" w:rsidP="00EE3882">
            <w:pPr>
              <w:ind w:firstLine="0"/>
              <w:contextualSpacing/>
            </w:pPr>
            <w:r w:rsidRPr="00975A15">
              <w:rPr>
                <w:bCs/>
              </w:rPr>
              <w:t>Created_at</w:t>
            </w:r>
          </w:p>
        </w:tc>
        <w:tc>
          <w:tcPr>
            <w:tcW w:w="1827" w:type="dxa"/>
            <w:shd w:val="clear" w:color="auto" w:fill="auto"/>
          </w:tcPr>
          <w:p w14:paraId="55C79508" w14:textId="40C74187" w:rsidR="00EE3882" w:rsidRPr="00975A15" w:rsidRDefault="00EE3882" w:rsidP="00EE3882">
            <w:pPr>
              <w:ind w:firstLine="0"/>
              <w:contextualSpacing/>
            </w:pPr>
            <w:r w:rsidRPr="00975A15">
              <w:rPr>
                <w:shd w:val="clear" w:color="auto" w:fill="FFFFFF"/>
              </w:rPr>
              <w:t>Timestamp</w:t>
            </w:r>
          </w:p>
        </w:tc>
        <w:tc>
          <w:tcPr>
            <w:tcW w:w="1618" w:type="dxa"/>
            <w:shd w:val="clear" w:color="auto" w:fill="auto"/>
          </w:tcPr>
          <w:p w14:paraId="64AD3D2E" w14:textId="54FEC3C2"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6510EF6A" w14:textId="00235A12" w:rsidR="00EE3882" w:rsidRPr="00975A15" w:rsidRDefault="00EE3882" w:rsidP="00EE3882">
            <w:pPr>
              <w:ind w:firstLine="0"/>
              <w:contextualSpacing/>
            </w:pPr>
            <w:r w:rsidRPr="00975A15">
              <w:rPr>
                <w:shd w:val="clear" w:color="auto" w:fill="FFFFFF"/>
              </w:rPr>
              <w:t>Ngày tạo</w:t>
            </w:r>
          </w:p>
        </w:tc>
      </w:tr>
      <w:tr w:rsidR="00EE3882" w:rsidRPr="00975A15" w14:paraId="00B59BE7" w14:textId="77777777" w:rsidTr="003C46CD">
        <w:tc>
          <w:tcPr>
            <w:tcW w:w="708" w:type="dxa"/>
            <w:shd w:val="clear" w:color="auto" w:fill="auto"/>
            <w:vAlign w:val="center"/>
          </w:tcPr>
          <w:p w14:paraId="6921E219" w14:textId="11A17E4A"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tcPr>
          <w:p w14:paraId="53EBCEA5" w14:textId="0E19F045" w:rsidR="00EE3882" w:rsidRPr="004756C5" w:rsidRDefault="00EE3882" w:rsidP="00EE3882">
            <w:pPr>
              <w:ind w:firstLine="0"/>
              <w:contextualSpacing/>
              <w:rPr>
                <w:bCs/>
              </w:rPr>
            </w:pPr>
            <w:r w:rsidRPr="004756C5">
              <w:rPr>
                <w:bCs/>
              </w:rPr>
              <w:t>Updated_at</w:t>
            </w:r>
          </w:p>
        </w:tc>
        <w:tc>
          <w:tcPr>
            <w:tcW w:w="1827" w:type="dxa"/>
            <w:shd w:val="clear" w:color="auto" w:fill="auto"/>
          </w:tcPr>
          <w:p w14:paraId="1863698F" w14:textId="28332508" w:rsidR="00EE3882" w:rsidRPr="004756C5" w:rsidRDefault="00EE3882" w:rsidP="00EE3882">
            <w:pPr>
              <w:ind w:firstLine="0"/>
              <w:contextualSpacing/>
              <w:rPr>
                <w:bCs/>
              </w:rPr>
            </w:pPr>
            <w:r w:rsidRPr="004756C5">
              <w:rPr>
                <w:bCs/>
                <w:shd w:val="clear" w:color="auto" w:fill="FFFFFF"/>
              </w:rPr>
              <w:t>Timestamp</w:t>
            </w:r>
          </w:p>
        </w:tc>
        <w:tc>
          <w:tcPr>
            <w:tcW w:w="1618" w:type="dxa"/>
            <w:shd w:val="clear" w:color="auto" w:fill="auto"/>
          </w:tcPr>
          <w:p w14:paraId="38D54FB8" w14:textId="6D495652"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6A60053B" w14:textId="518FE9EA" w:rsidR="00EE3882" w:rsidRPr="00975A15" w:rsidRDefault="00EE3882" w:rsidP="00EE3882">
            <w:pPr>
              <w:ind w:firstLine="0"/>
              <w:contextualSpacing/>
              <w:rPr>
                <w:shd w:val="clear" w:color="auto" w:fill="FFFFFF"/>
              </w:rPr>
            </w:pPr>
            <w:r w:rsidRPr="00975A15">
              <w:rPr>
                <w:shd w:val="clear" w:color="auto" w:fill="FFFFFF"/>
              </w:rPr>
              <w:t>Ngày cập nhật</w:t>
            </w:r>
          </w:p>
        </w:tc>
      </w:tr>
      <w:tr w:rsidR="00EE3882" w:rsidRPr="00975A15" w14:paraId="141844EF" w14:textId="77777777" w:rsidTr="003C46CD">
        <w:tc>
          <w:tcPr>
            <w:tcW w:w="708" w:type="dxa"/>
            <w:shd w:val="clear" w:color="auto" w:fill="auto"/>
            <w:vAlign w:val="center"/>
          </w:tcPr>
          <w:p w14:paraId="522A9CDF" w14:textId="77777777"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tcPr>
          <w:p w14:paraId="47D0FA71" w14:textId="77777777" w:rsidR="00EE3882" w:rsidRPr="00975A15" w:rsidRDefault="00EE3882" w:rsidP="00EE3882">
            <w:pPr>
              <w:ind w:firstLine="0"/>
              <w:contextualSpacing/>
              <w:rPr>
                <w:bCs/>
                <w:shd w:val="clear" w:color="auto" w:fill="FFFFFF"/>
              </w:rPr>
            </w:pPr>
            <w:r w:rsidRPr="00975A15">
              <w:rPr>
                <w:bCs/>
              </w:rPr>
              <w:t>Mn_Status</w:t>
            </w:r>
          </w:p>
        </w:tc>
        <w:tc>
          <w:tcPr>
            <w:tcW w:w="1827" w:type="dxa"/>
            <w:shd w:val="clear" w:color="auto" w:fill="auto"/>
          </w:tcPr>
          <w:p w14:paraId="3724A7C7" w14:textId="77777777" w:rsidR="00EE3882" w:rsidRPr="00975A15" w:rsidRDefault="00EE3882" w:rsidP="00EE3882">
            <w:pPr>
              <w:ind w:firstLine="0"/>
              <w:contextualSpacing/>
              <w:rPr>
                <w:shd w:val="clear" w:color="auto" w:fill="FFFFFF"/>
              </w:rPr>
            </w:pPr>
            <w:r w:rsidRPr="00975A15">
              <w:t>Tinyint(4)</w:t>
            </w:r>
          </w:p>
        </w:tc>
        <w:tc>
          <w:tcPr>
            <w:tcW w:w="1618" w:type="dxa"/>
            <w:shd w:val="clear" w:color="auto" w:fill="auto"/>
          </w:tcPr>
          <w:p w14:paraId="14455842" w14:textId="77777777"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4357A315" w14:textId="77777777" w:rsidR="00EE3882" w:rsidRPr="00975A15" w:rsidRDefault="00EE3882" w:rsidP="00EE3882">
            <w:pPr>
              <w:ind w:firstLine="0"/>
              <w:contextualSpacing/>
              <w:rPr>
                <w:shd w:val="clear" w:color="auto" w:fill="FFFFFF"/>
              </w:rPr>
            </w:pPr>
            <w:r w:rsidRPr="00975A15">
              <w:rPr>
                <w:shd w:val="clear" w:color="auto" w:fill="FFFFFF"/>
              </w:rPr>
              <w:t>Trạng thái</w:t>
            </w:r>
          </w:p>
        </w:tc>
      </w:tr>
    </w:tbl>
    <w:p w14:paraId="43BDC74D" w14:textId="28B3D222" w:rsidR="00EE3882" w:rsidRDefault="00EE3882" w:rsidP="009E5154">
      <w:pPr>
        <w:pStyle w:val="Heading3"/>
      </w:pPr>
      <w:bookmarkStart w:id="241" w:name="_Toc69397376"/>
      <w:r>
        <w:t xml:space="preserve">Bảng </w:t>
      </w:r>
      <w:r w:rsidRPr="00691D7C">
        <w:t>Producer</w:t>
      </w:r>
      <w:bookmarkEnd w:id="241"/>
    </w:p>
    <w:p w14:paraId="15911F1F" w14:textId="40CDF097" w:rsidR="00523D8E" w:rsidRPr="00523D8E" w:rsidRDefault="00523D8E" w:rsidP="00523D8E">
      <w:r w:rsidRPr="00523D8E">
        <w:t>Mô tả các thuộc tính và các phương thức liên quan tới nghiệp vụ quản lý nhà sản xuất</w:t>
      </w:r>
    </w:p>
    <w:p w14:paraId="1649F179" w14:textId="47538A31" w:rsidR="009E5154" w:rsidRDefault="009E5154" w:rsidP="009E5154">
      <w:pPr>
        <w:pStyle w:val="Caption"/>
        <w:keepNext/>
      </w:pPr>
      <w:bookmarkStart w:id="242" w:name="_Toc69397586"/>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28</w:t>
      </w:r>
      <w:r w:rsidR="00011E65">
        <w:rPr>
          <w:noProof/>
        </w:rPr>
        <w:fldChar w:fldCharType="end"/>
      </w:r>
      <w:r>
        <w:t xml:space="preserve"> </w:t>
      </w:r>
      <w:r w:rsidRPr="009E5154">
        <w:t>Bảng Producer</w:t>
      </w:r>
      <w:bookmarkEnd w:id="242"/>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6C870823" w14:textId="77777777" w:rsidTr="003C46CD">
        <w:trPr>
          <w:tblHeader/>
        </w:trPr>
        <w:tc>
          <w:tcPr>
            <w:tcW w:w="708" w:type="dxa"/>
            <w:shd w:val="clear" w:color="auto" w:fill="D5DCE4"/>
            <w:vAlign w:val="center"/>
          </w:tcPr>
          <w:p w14:paraId="6293BD92"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58DC79C2"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1D37DAA6"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02CBDD9D"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62017233"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3800FA84" w14:textId="77777777" w:rsidTr="003C46CD">
        <w:tc>
          <w:tcPr>
            <w:tcW w:w="708" w:type="dxa"/>
            <w:shd w:val="clear" w:color="auto" w:fill="auto"/>
            <w:vAlign w:val="center"/>
          </w:tcPr>
          <w:p w14:paraId="13500FFE" w14:textId="52E66AF0"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01823EB2" w14:textId="056DD489"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7CABE7B6" w14:textId="6A6D9CC3" w:rsidR="00EE3882" w:rsidRPr="00975A15" w:rsidRDefault="00EE3882" w:rsidP="00EE3882">
            <w:pPr>
              <w:ind w:firstLine="0"/>
              <w:contextualSpacing/>
            </w:pPr>
            <w:r w:rsidRPr="00975A15">
              <w:rPr>
                <w:lang w:val="en"/>
              </w:rPr>
              <w:t>Bigint(20)</w:t>
            </w:r>
          </w:p>
        </w:tc>
        <w:tc>
          <w:tcPr>
            <w:tcW w:w="1618" w:type="dxa"/>
            <w:shd w:val="clear" w:color="auto" w:fill="auto"/>
          </w:tcPr>
          <w:p w14:paraId="69E52208" w14:textId="1C44FD9F"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16578E76" w14:textId="49978BF7" w:rsidR="00EE3882" w:rsidRPr="00975A15" w:rsidRDefault="00EE3882" w:rsidP="00EE3882">
            <w:pPr>
              <w:ind w:firstLine="0"/>
              <w:contextualSpacing/>
            </w:pPr>
            <w:r w:rsidRPr="00975A15">
              <w:t>Khóa chính của bảng</w:t>
            </w:r>
          </w:p>
        </w:tc>
      </w:tr>
      <w:tr w:rsidR="00EE3882" w:rsidRPr="00975A15" w14:paraId="04C48D66" w14:textId="77777777" w:rsidTr="003C46CD">
        <w:tc>
          <w:tcPr>
            <w:tcW w:w="708" w:type="dxa"/>
            <w:shd w:val="clear" w:color="auto" w:fill="auto"/>
            <w:vAlign w:val="center"/>
          </w:tcPr>
          <w:p w14:paraId="189775E5" w14:textId="448EBD58"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2</w:t>
            </w:r>
          </w:p>
        </w:tc>
        <w:tc>
          <w:tcPr>
            <w:tcW w:w="2065" w:type="dxa"/>
            <w:shd w:val="clear" w:color="auto" w:fill="auto"/>
          </w:tcPr>
          <w:p w14:paraId="059280CD" w14:textId="0B24EEC5" w:rsidR="00EE3882" w:rsidRPr="00975A15" w:rsidRDefault="00EE3882" w:rsidP="00EE3882">
            <w:pPr>
              <w:ind w:firstLine="0"/>
              <w:contextualSpacing/>
            </w:pPr>
            <w:r w:rsidRPr="00975A15">
              <w:rPr>
                <w:bCs/>
              </w:rPr>
              <w:t>Pdr_name</w:t>
            </w:r>
          </w:p>
        </w:tc>
        <w:tc>
          <w:tcPr>
            <w:tcW w:w="1827" w:type="dxa"/>
            <w:shd w:val="clear" w:color="auto" w:fill="auto"/>
          </w:tcPr>
          <w:p w14:paraId="6063EB33" w14:textId="53454E08" w:rsidR="00EE3882" w:rsidRPr="00975A15" w:rsidRDefault="00EE3882" w:rsidP="00EE3882">
            <w:pPr>
              <w:ind w:firstLine="0"/>
              <w:contextualSpacing/>
              <w:rPr>
                <w:lang w:val="en"/>
              </w:rPr>
            </w:pPr>
            <w:r w:rsidRPr="00975A15">
              <w:t>Varchar(255)</w:t>
            </w:r>
          </w:p>
        </w:tc>
        <w:tc>
          <w:tcPr>
            <w:tcW w:w="1618" w:type="dxa"/>
            <w:shd w:val="clear" w:color="auto" w:fill="auto"/>
          </w:tcPr>
          <w:p w14:paraId="7442DC3D" w14:textId="41CA198B"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440812C3" w14:textId="79694A9E" w:rsidR="00EE3882" w:rsidRPr="00975A15" w:rsidRDefault="00EE3882" w:rsidP="00EE3882">
            <w:pPr>
              <w:ind w:firstLine="0"/>
              <w:contextualSpacing/>
            </w:pPr>
            <w:r w:rsidRPr="00975A15">
              <w:rPr>
                <w:shd w:val="clear" w:color="auto" w:fill="FFFFFF"/>
              </w:rPr>
              <w:t>Tên nhà sản xuất</w:t>
            </w:r>
          </w:p>
        </w:tc>
      </w:tr>
      <w:tr w:rsidR="00EE3882" w:rsidRPr="00975A15" w14:paraId="5C3095BA" w14:textId="77777777" w:rsidTr="003C46CD">
        <w:tc>
          <w:tcPr>
            <w:tcW w:w="708" w:type="dxa"/>
            <w:shd w:val="clear" w:color="auto" w:fill="auto"/>
            <w:vAlign w:val="center"/>
          </w:tcPr>
          <w:p w14:paraId="03712B45" w14:textId="2DF369E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3</w:t>
            </w:r>
          </w:p>
        </w:tc>
        <w:tc>
          <w:tcPr>
            <w:tcW w:w="2065" w:type="dxa"/>
            <w:shd w:val="clear" w:color="auto" w:fill="auto"/>
          </w:tcPr>
          <w:p w14:paraId="2795A5CC" w14:textId="42B2ADBD" w:rsidR="00EE3882" w:rsidRPr="00975A15" w:rsidRDefault="00EE3882" w:rsidP="00EE3882">
            <w:pPr>
              <w:ind w:firstLine="0"/>
              <w:contextualSpacing/>
            </w:pPr>
            <w:r w:rsidRPr="00975A15">
              <w:rPr>
                <w:bCs/>
                <w:shd w:val="clear" w:color="auto" w:fill="FFFFFF"/>
              </w:rPr>
              <w:t>Pdr_slug</w:t>
            </w:r>
          </w:p>
        </w:tc>
        <w:tc>
          <w:tcPr>
            <w:tcW w:w="1827" w:type="dxa"/>
            <w:shd w:val="clear" w:color="auto" w:fill="auto"/>
          </w:tcPr>
          <w:p w14:paraId="330651A3" w14:textId="71B3C4C1" w:rsidR="00EE3882" w:rsidRPr="00975A15" w:rsidRDefault="00EE3882" w:rsidP="00EE3882">
            <w:pPr>
              <w:ind w:firstLine="0"/>
              <w:contextualSpacing/>
            </w:pPr>
            <w:r w:rsidRPr="00975A15">
              <w:t>Varchar(255)</w:t>
            </w:r>
          </w:p>
        </w:tc>
        <w:tc>
          <w:tcPr>
            <w:tcW w:w="1618" w:type="dxa"/>
            <w:shd w:val="clear" w:color="auto" w:fill="auto"/>
          </w:tcPr>
          <w:p w14:paraId="14769B7B" w14:textId="6A576AA3"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2537792E" w14:textId="23CA8D6A" w:rsidR="00EE3882" w:rsidRPr="00975A15" w:rsidRDefault="00EE3882" w:rsidP="00EE3882">
            <w:pPr>
              <w:ind w:firstLine="0"/>
              <w:contextualSpacing/>
            </w:pPr>
            <w:r w:rsidRPr="00975A15">
              <w:rPr>
                <w:shd w:val="clear" w:color="auto" w:fill="FFFFFF"/>
              </w:rPr>
              <w:t>Slug</w:t>
            </w:r>
          </w:p>
        </w:tc>
      </w:tr>
      <w:tr w:rsidR="00EE3882" w:rsidRPr="00975A15" w14:paraId="65023752" w14:textId="77777777" w:rsidTr="003C46CD">
        <w:tc>
          <w:tcPr>
            <w:tcW w:w="708" w:type="dxa"/>
            <w:shd w:val="clear" w:color="auto" w:fill="auto"/>
            <w:vAlign w:val="center"/>
          </w:tcPr>
          <w:p w14:paraId="4EECED5E" w14:textId="0EE4D0E5"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4</w:t>
            </w:r>
          </w:p>
        </w:tc>
        <w:tc>
          <w:tcPr>
            <w:tcW w:w="2065" w:type="dxa"/>
            <w:shd w:val="clear" w:color="auto" w:fill="auto"/>
          </w:tcPr>
          <w:p w14:paraId="725AFF18" w14:textId="482671F8" w:rsidR="00EE3882" w:rsidRPr="00975A15" w:rsidRDefault="00EE3882" w:rsidP="00EE3882">
            <w:pPr>
              <w:ind w:firstLine="0"/>
              <w:contextualSpacing/>
            </w:pPr>
            <w:r w:rsidRPr="00975A15">
              <w:rPr>
                <w:bCs/>
                <w:shd w:val="clear" w:color="auto" w:fill="FFFFFF"/>
              </w:rPr>
              <w:t>Pdr_email</w:t>
            </w:r>
          </w:p>
        </w:tc>
        <w:tc>
          <w:tcPr>
            <w:tcW w:w="1827" w:type="dxa"/>
            <w:shd w:val="clear" w:color="auto" w:fill="auto"/>
          </w:tcPr>
          <w:p w14:paraId="27F934A8" w14:textId="40C262FA" w:rsidR="00EE3882" w:rsidRPr="00975A15" w:rsidRDefault="00EE3882" w:rsidP="00EE3882">
            <w:pPr>
              <w:ind w:firstLine="0"/>
              <w:contextualSpacing/>
            </w:pPr>
            <w:r w:rsidRPr="00975A15">
              <w:rPr>
                <w:shd w:val="clear" w:color="auto" w:fill="FFFFFF"/>
              </w:rPr>
              <w:t>Varchar(100)</w:t>
            </w:r>
          </w:p>
        </w:tc>
        <w:tc>
          <w:tcPr>
            <w:tcW w:w="1618" w:type="dxa"/>
            <w:shd w:val="clear" w:color="auto" w:fill="auto"/>
          </w:tcPr>
          <w:p w14:paraId="1E65CB1A" w14:textId="6DD5E099"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422D7585" w14:textId="0D7F831E" w:rsidR="00EE3882" w:rsidRPr="00975A15" w:rsidRDefault="00EE3882" w:rsidP="00EE3882">
            <w:pPr>
              <w:ind w:firstLine="0"/>
              <w:contextualSpacing/>
            </w:pPr>
            <w:r w:rsidRPr="00975A15">
              <w:rPr>
                <w:shd w:val="clear" w:color="auto" w:fill="FFFFFF"/>
              </w:rPr>
              <w:t>Email</w:t>
            </w:r>
          </w:p>
        </w:tc>
      </w:tr>
      <w:tr w:rsidR="00EE3882" w:rsidRPr="00975A15" w14:paraId="58FA0864" w14:textId="77777777" w:rsidTr="003C46CD">
        <w:tc>
          <w:tcPr>
            <w:tcW w:w="708" w:type="dxa"/>
            <w:shd w:val="clear" w:color="auto" w:fill="auto"/>
            <w:vAlign w:val="center"/>
          </w:tcPr>
          <w:p w14:paraId="211133FC" w14:textId="78E5CAA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5</w:t>
            </w:r>
          </w:p>
        </w:tc>
        <w:tc>
          <w:tcPr>
            <w:tcW w:w="2065" w:type="dxa"/>
            <w:shd w:val="clear" w:color="auto" w:fill="auto"/>
          </w:tcPr>
          <w:p w14:paraId="2C04134E" w14:textId="001811BE" w:rsidR="00EE3882" w:rsidRPr="00975A15" w:rsidRDefault="00EE3882" w:rsidP="00EE3882">
            <w:pPr>
              <w:ind w:firstLine="0"/>
              <w:contextualSpacing/>
            </w:pPr>
            <w:r w:rsidRPr="00975A15">
              <w:rPr>
                <w:bCs/>
                <w:shd w:val="clear" w:color="auto" w:fill="FFFFFF"/>
              </w:rPr>
              <w:t>Pdr_phone</w:t>
            </w:r>
          </w:p>
        </w:tc>
        <w:tc>
          <w:tcPr>
            <w:tcW w:w="1827" w:type="dxa"/>
            <w:shd w:val="clear" w:color="auto" w:fill="auto"/>
          </w:tcPr>
          <w:p w14:paraId="33655920" w14:textId="1CECAB38" w:rsidR="00EE3882" w:rsidRPr="00975A15" w:rsidRDefault="00EE3882" w:rsidP="00EE3882">
            <w:pPr>
              <w:ind w:firstLine="0"/>
              <w:contextualSpacing/>
            </w:pPr>
            <w:r w:rsidRPr="00975A15">
              <w:rPr>
                <w:shd w:val="clear" w:color="auto" w:fill="FFFFFF"/>
              </w:rPr>
              <w:t>Varchar(20)</w:t>
            </w:r>
          </w:p>
        </w:tc>
        <w:tc>
          <w:tcPr>
            <w:tcW w:w="1618" w:type="dxa"/>
            <w:shd w:val="clear" w:color="auto" w:fill="auto"/>
          </w:tcPr>
          <w:p w14:paraId="5218E688" w14:textId="18BB432E"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2050DB4E" w14:textId="0254F535" w:rsidR="00EE3882" w:rsidRPr="00975A15" w:rsidRDefault="00EE3882" w:rsidP="00EE3882">
            <w:pPr>
              <w:ind w:firstLine="0"/>
              <w:contextualSpacing/>
            </w:pPr>
            <w:r w:rsidRPr="00975A15">
              <w:rPr>
                <w:shd w:val="clear" w:color="auto" w:fill="FFFFFF"/>
              </w:rPr>
              <w:t>Số điện thoại</w:t>
            </w:r>
          </w:p>
        </w:tc>
      </w:tr>
      <w:tr w:rsidR="00EE3882" w:rsidRPr="00975A15" w14:paraId="525F6356" w14:textId="77777777" w:rsidTr="003C46CD">
        <w:tc>
          <w:tcPr>
            <w:tcW w:w="708" w:type="dxa"/>
            <w:shd w:val="clear" w:color="auto" w:fill="auto"/>
            <w:vAlign w:val="center"/>
          </w:tcPr>
          <w:p w14:paraId="0B20C1FE" w14:textId="5BF198F5"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6</w:t>
            </w:r>
          </w:p>
        </w:tc>
        <w:tc>
          <w:tcPr>
            <w:tcW w:w="2065" w:type="dxa"/>
            <w:shd w:val="clear" w:color="auto" w:fill="auto"/>
          </w:tcPr>
          <w:p w14:paraId="02BEE2B4" w14:textId="50DAF115" w:rsidR="00EE3882" w:rsidRPr="00975A15" w:rsidRDefault="00EE3882" w:rsidP="00EE3882">
            <w:pPr>
              <w:ind w:firstLine="0"/>
              <w:contextualSpacing/>
            </w:pPr>
            <w:r w:rsidRPr="00975A15">
              <w:rPr>
                <w:bCs/>
              </w:rPr>
              <w:t>Created_at</w:t>
            </w:r>
          </w:p>
        </w:tc>
        <w:tc>
          <w:tcPr>
            <w:tcW w:w="1827" w:type="dxa"/>
            <w:shd w:val="clear" w:color="auto" w:fill="auto"/>
          </w:tcPr>
          <w:p w14:paraId="700BB40F" w14:textId="41C1850E" w:rsidR="00EE3882" w:rsidRPr="00975A15" w:rsidRDefault="00EE3882" w:rsidP="00EE3882">
            <w:pPr>
              <w:ind w:firstLine="0"/>
              <w:contextualSpacing/>
            </w:pPr>
            <w:r w:rsidRPr="00975A15">
              <w:rPr>
                <w:shd w:val="clear" w:color="auto" w:fill="FFFFFF"/>
              </w:rPr>
              <w:t>Timestamp</w:t>
            </w:r>
          </w:p>
        </w:tc>
        <w:tc>
          <w:tcPr>
            <w:tcW w:w="1618" w:type="dxa"/>
            <w:shd w:val="clear" w:color="auto" w:fill="auto"/>
          </w:tcPr>
          <w:p w14:paraId="0C0784C9" w14:textId="622E3275"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177DDBA1" w14:textId="7AFAEE4E" w:rsidR="00EE3882" w:rsidRPr="00975A15" w:rsidRDefault="00EE3882" w:rsidP="00EE3882">
            <w:pPr>
              <w:ind w:firstLine="0"/>
              <w:contextualSpacing/>
            </w:pPr>
            <w:r w:rsidRPr="00975A15">
              <w:rPr>
                <w:shd w:val="clear" w:color="auto" w:fill="FFFFFF"/>
              </w:rPr>
              <w:t>Ngày tạo</w:t>
            </w:r>
          </w:p>
        </w:tc>
      </w:tr>
      <w:tr w:rsidR="00EE3882" w:rsidRPr="00975A15" w14:paraId="5D472323" w14:textId="77777777" w:rsidTr="003C46CD">
        <w:tc>
          <w:tcPr>
            <w:tcW w:w="708" w:type="dxa"/>
            <w:shd w:val="clear" w:color="auto" w:fill="auto"/>
            <w:vAlign w:val="center"/>
          </w:tcPr>
          <w:p w14:paraId="3072CEC2" w14:textId="7E11639A"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7</w:t>
            </w:r>
          </w:p>
        </w:tc>
        <w:tc>
          <w:tcPr>
            <w:tcW w:w="2065" w:type="dxa"/>
            <w:shd w:val="clear" w:color="auto" w:fill="auto"/>
          </w:tcPr>
          <w:p w14:paraId="3F72AD43" w14:textId="02229446" w:rsidR="00EE3882" w:rsidRPr="00975A15" w:rsidRDefault="00EE3882" w:rsidP="00EE3882">
            <w:pPr>
              <w:ind w:firstLine="0"/>
              <w:contextualSpacing/>
            </w:pPr>
            <w:r w:rsidRPr="00975A15">
              <w:rPr>
                <w:bCs/>
              </w:rPr>
              <w:t>Updated_at</w:t>
            </w:r>
          </w:p>
        </w:tc>
        <w:tc>
          <w:tcPr>
            <w:tcW w:w="1827" w:type="dxa"/>
            <w:shd w:val="clear" w:color="auto" w:fill="auto"/>
          </w:tcPr>
          <w:p w14:paraId="2D6DB371" w14:textId="069E9D82" w:rsidR="00EE3882" w:rsidRPr="00975A15" w:rsidRDefault="00EE3882" w:rsidP="00EE3882">
            <w:pPr>
              <w:ind w:firstLine="0"/>
              <w:contextualSpacing/>
            </w:pPr>
            <w:r w:rsidRPr="00975A15">
              <w:rPr>
                <w:shd w:val="clear" w:color="auto" w:fill="FFFFFF"/>
              </w:rPr>
              <w:t>Timestamp</w:t>
            </w:r>
          </w:p>
        </w:tc>
        <w:tc>
          <w:tcPr>
            <w:tcW w:w="1618" w:type="dxa"/>
            <w:shd w:val="clear" w:color="auto" w:fill="auto"/>
          </w:tcPr>
          <w:p w14:paraId="6489B031" w14:textId="2BDC4D0E"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11394635" w14:textId="2D0B8F69" w:rsidR="00EE3882" w:rsidRPr="00975A15" w:rsidRDefault="00EE3882" w:rsidP="00EE3882">
            <w:pPr>
              <w:ind w:firstLine="0"/>
              <w:contextualSpacing/>
            </w:pPr>
            <w:r w:rsidRPr="00975A15">
              <w:rPr>
                <w:shd w:val="clear" w:color="auto" w:fill="FFFFFF"/>
              </w:rPr>
              <w:t>Ngày cập nhật</w:t>
            </w:r>
          </w:p>
        </w:tc>
      </w:tr>
    </w:tbl>
    <w:p w14:paraId="10603B2A" w14:textId="1833853D" w:rsidR="00EE3882" w:rsidRPr="009A5826" w:rsidRDefault="00EE3882" w:rsidP="009E5154">
      <w:pPr>
        <w:pStyle w:val="Heading3"/>
      </w:pPr>
      <w:bookmarkStart w:id="243" w:name="_Toc69397377"/>
      <w:r>
        <w:t xml:space="preserve">Bảng </w:t>
      </w:r>
      <w:r w:rsidRPr="00691D7C">
        <w:t>Products</w:t>
      </w:r>
      <w:bookmarkEnd w:id="243"/>
    </w:p>
    <w:p w14:paraId="0F78C026" w14:textId="2DFF1B91" w:rsidR="009E5154" w:rsidRDefault="009E5154" w:rsidP="009E5154">
      <w:pPr>
        <w:pStyle w:val="Caption"/>
        <w:keepNext/>
      </w:pPr>
      <w:bookmarkStart w:id="244" w:name="_Toc69397587"/>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29</w:t>
      </w:r>
      <w:r w:rsidR="00011E65">
        <w:rPr>
          <w:noProof/>
        </w:rPr>
        <w:fldChar w:fldCharType="end"/>
      </w:r>
      <w:r>
        <w:t xml:space="preserve"> </w:t>
      </w:r>
      <w:r w:rsidRPr="009E5154">
        <w:t>Bảng Products</w:t>
      </w:r>
      <w:bookmarkEnd w:id="244"/>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3A59F0AA" w14:textId="77777777" w:rsidTr="003C46CD">
        <w:trPr>
          <w:tblHeader/>
        </w:trPr>
        <w:tc>
          <w:tcPr>
            <w:tcW w:w="708" w:type="dxa"/>
            <w:shd w:val="clear" w:color="auto" w:fill="D5DCE4"/>
            <w:vAlign w:val="center"/>
          </w:tcPr>
          <w:p w14:paraId="56CA6AF6"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2E763BC1"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08DF3388"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75C8A8C4"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2DFF6888"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28E1633E" w14:textId="77777777" w:rsidTr="003C46CD">
        <w:tc>
          <w:tcPr>
            <w:tcW w:w="708" w:type="dxa"/>
            <w:shd w:val="clear" w:color="auto" w:fill="auto"/>
            <w:vAlign w:val="center"/>
          </w:tcPr>
          <w:p w14:paraId="277279A2" w14:textId="1570100A"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6DB10774" w14:textId="0EFC33CA"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3B77D18C" w14:textId="6069C861" w:rsidR="00EE3882" w:rsidRPr="00975A15" w:rsidRDefault="00EE3882" w:rsidP="00EE3882">
            <w:pPr>
              <w:ind w:firstLine="0"/>
              <w:contextualSpacing/>
            </w:pPr>
            <w:r w:rsidRPr="00975A15">
              <w:rPr>
                <w:lang w:val="en"/>
              </w:rPr>
              <w:t>Bigint(20)</w:t>
            </w:r>
          </w:p>
        </w:tc>
        <w:tc>
          <w:tcPr>
            <w:tcW w:w="1618" w:type="dxa"/>
            <w:shd w:val="clear" w:color="auto" w:fill="auto"/>
          </w:tcPr>
          <w:p w14:paraId="7EAEAA9E" w14:textId="0DAC136B"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0DD46989" w14:textId="29F0B1E3" w:rsidR="00EE3882" w:rsidRPr="00975A15" w:rsidRDefault="00EE3882" w:rsidP="00EE3882">
            <w:pPr>
              <w:ind w:firstLine="0"/>
              <w:contextualSpacing/>
            </w:pPr>
            <w:r w:rsidRPr="00975A15">
              <w:t>Khóa chính của bảng</w:t>
            </w:r>
          </w:p>
        </w:tc>
      </w:tr>
      <w:tr w:rsidR="00EE3882" w:rsidRPr="00975A15" w14:paraId="3801B00B" w14:textId="77777777" w:rsidTr="003C46CD">
        <w:tc>
          <w:tcPr>
            <w:tcW w:w="708" w:type="dxa"/>
            <w:shd w:val="clear" w:color="auto" w:fill="auto"/>
            <w:vAlign w:val="center"/>
          </w:tcPr>
          <w:p w14:paraId="69A91D62" w14:textId="1DD836BD"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2</w:t>
            </w:r>
          </w:p>
        </w:tc>
        <w:tc>
          <w:tcPr>
            <w:tcW w:w="2065" w:type="dxa"/>
            <w:shd w:val="clear" w:color="auto" w:fill="auto"/>
          </w:tcPr>
          <w:p w14:paraId="17D92CF8" w14:textId="68B1620F" w:rsidR="00EE3882" w:rsidRPr="00975A15" w:rsidRDefault="00EE3882" w:rsidP="00EE3882">
            <w:pPr>
              <w:ind w:firstLine="0"/>
              <w:contextualSpacing/>
            </w:pPr>
            <w:r w:rsidRPr="00975A15">
              <w:rPr>
                <w:bCs/>
              </w:rPr>
              <w:t>Pro_name</w:t>
            </w:r>
          </w:p>
        </w:tc>
        <w:tc>
          <w:tcPr>
            <w:tcW w:w="1827" w:type="dxa"/>
            <w:shd w:val="clear" w:color="auto" w:fill="auto"/>
          </w:tcPr>
          <w:p w14:paraId="019EDCF2" w14:textId="743A6BEE" w:rsidR="00EE3882" w:rsidRPr="00975A15" w:rsidRDefault="00EE3882" w:rsidP="00EE3882">
            <w:pPr>
              <w:ind w:firstLine="0"/>
              <w:contextualSpacing/>
              <w:rPr>
                <w:lang w:val="en"/>
              </w:rPr>
            </w:pPr>
            <w:r w:rsidRPr="00975A15">
              <w:t>Varchar(255)</w:t>
            </w:r>
          </w:p>
        </w:tc>
        <w:tc>
          <w:tcPr>
            <w:tcW w:w="1618" w:type="dxa"/>
            <w:shd w:val="clear" w:color="auto" w:fill="auto"/>
          </w:tcPr>
          <w:p w14:paraId="468EE1E4" w14:textId="6CD61189"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727CC796" w14:textId="1E35B294" w:rsidR="00EE3882" w:rsidRPr="00975A15" w:rsidRDefault="00EE3882" w:rsidP="00EE3882">
            <w:pPr>
              <w:ind w:firstLine="0"/>
              <w:contextualSpacing/>
            </w:pPr>
            <w:r w:rsidRPr="00975A15">
              <w:rPr>
                <w:shd w:val="clear" w:color="auto" w:fill="FFFFFF"/>
              </w:rPr>
              <w:t>Tên</w:t>
            </w:r>
          </w:p>
        </w:tc>
      </w:tr>
      <w:tr w:rsidR="00EE3882" w:rsidRPr="00975A15" w14:paraId="40798FCE" w14:textId="77777777" w:rsidTr="003C46CD">
        <w:tc>
          <w:tcPr>
            <w:tcW w:w="708" w:type="dxa"/>
            <w:shd w:val="clear" w:color="auto" w:fill="auto"/>
            <w:vAlign w:val="center"/>
          </w:tcPr>
          <w:p w14:paraId="33CB54DD" w14:textId="50304A62"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3</w:t>
            </w:r>
          </w:p>
        </w:tc>
        <w:tc>
          <w:tcPr>
            <w:tcW w:w="2065" w:type="dxa"/>
            <w:shd w:val="clear" w:color="auto" w:fill="auto"/>
          </w:tcPr>
          <w:p w14:paraId="1A8364F9" w14:textId="5D231E2B" w:rsidR="00EE3882" w:rsidRPr="00975A15" w:rsidRDefault="00EE3882" w:rsidP="00EE3882">
            <w:pPr>
              <w:ind w:firstLine="0"/>
              <w:contextualSpacing/>
            </w:pPr>
            <w:r w:rsidRPr="00975A15">
              <w:rPr>
                <w:bCs/>
                <w:shd w:val="clear" w:color="auto" w:fill="FFFFFF"/>
              </w:rPr>
              <w:t>Pro_slug</w:t>
            </w:r>
          </w:p>
        </w:tc>
        <w:tc>
          <w:tcPr>
            <w:tcW w:w="1827" w:type="dxa"/>
            <w:shd w:val="clear" w:color="auto" w:fill="auto"/>
          </w:tcPr>
          <w:p w14:paraId="3DC57142" w14:textId="42005F3E" w:rsidR="00EE3882" w:rsidRPr="00975A15" w:rsidRDefault="00EE3882" w:rsidP="00EE3882">
            <w:pPr>
              <w:ind w:firstLine="0"/>
              <w:contextualSpacing/>
            </w:pPr>
            <w:r w:rsidRPr="00975A15">
              <w:rPr>
                <w:shd w:val="clear" w:color="auto" w:fill="FFFFFF"/>
              </w:rPr>
              <w:t>Varchar(255)</w:t>
            </w:r>
          </w:p>
        </w:tc>
        <w:tc>
          <w:tcPr>
            <w:tcW w:w="1618" w:type="dxa"/>
            <w:shd w:val="clear" w:color="auto" w:fill="auto"/>
          </w:tcPr>
          <w:p w14:paraId="5A96D1C8" w14:textId="32398B7F"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66FAD991" w14:textId="4FA6F7C1" w:rsidR="00EE3882" w:rsidRPr="00975A15" w:rsidRDefault="00EE3882" w:rsidP="00EE3882">
            <w:pPr>
              <w:ind w:firstLine="0"/>
              <w:contextualSpacing/>
            </w:pPr>
            <w:r w:rsidRPr="00975A15">
              <w:rPr>
                <w:shd w:val="clear" w:color="auto" w:fill="FFFFFF"/>
              </w:rPr>
              <w:t>Slug</w:t>
            </w:r>
          </w:p>
        </w:tc>
      </w:tr>
      <w:tr w:rsidR="00EE3882" w:rsidRPr="00975A15" w14:paraId="4D692510" w14:textId="77777777" w:rsidTr="003C46CD">
        <w:tc>
          <w:tcPr>
            <w:tcW w:w="708" w:type="dxa"/>
            <w:shd w:val="clear" w:color="auto" w:fill="auto"/>
            <w:vAlign w:val="center"/>
          </w:tcPr>
          <w:p w14:paraId="128E9C8B" w14:textId="4220788F"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4</w:t>
            </w:r>
          </w:p>
        </w:tc>
        <w:tc>
          <w:tcPr>
            <w:tcW w:w="2065" w:type="dxa"/>
            <w:shd w:val="clear" w:color="auto" w:fill="auto"/>
          </w:tcPr>
          <w:p w14:paraId="041837A6" w14:textId="762B7D7D" w:rsidR="00EE3882" w:rsidRPr="00975A15" w:rsidRDefault="00EE3882" w:rsidP="00EE3882">
            <w:pPr>
              <w:ind w:firstLine="0"/>
              <w:contextualSpacing/>
            </w:pPr>
            <w:r w:rsidRPr="00975A15">
              <w:rPr>
                <w:bCs/>
                <w:shd w:val="clear" w:color="auto" w:fill="FFFFFF"/>
              </w:rPr>
              <w:t>Pro_price</w:t>
            </w:r>
          </w:p>
        </w:tc>
        <w:tc>
          <w:tcPr>
            <w:tcW w:w="1827" w:type="dxa"/>
            <w:shd w:val="clear" w:color="auto" w:fill="auto"/>
          </w:tcPr>
          <w:p w14:paraId="301B82CB" w14:textId="4E889310"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2A757506" w14:textId="5D9E2868"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77172165" w14:textId="4DB8F19E" w:rsidR="00EE3882" w:rsidRPr="00975A15" w:rsidRDefault="00EE3882" w:rsidP="00EE3882">
            <w:pPr>
              <w:ind w:firstLine="0"/>
              <w:contextualSpacing/>
            </w:pPr>
            <w:r w:rsidRPr="00975A15">
              <w:rPr>
                <w:shd w:val="clear" w:color="auto" w:fill="FFFFFF"/>
              </w:rPr>
              <w:t>Giá</w:t>
            </w:r>
          </w:p>
        </w:tc>
      </w:tr>
      <w:tr w:rsidR="00EE3882" w:rsidRPr="00975A15" w14:paraId="5F920044" w14:textId="77777777" w:rsidTr="003C46CD">
        <w:tc>
          <w:tcPr>
            <w:tcW w:w="708" w:type="dxa"/>
            <w:shd w:val="clear" w:color="auto" w:fill="auto"/>
            <w:vAlign w:val="center"/>
          </w:tcPr>
          <w:p w14:paraId="55BFBCF0" w14:textId="431CB31B"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5</w:t>
            </w:r>
          </w:p>
        </w:tc>
        <w:tc>
          <w:tcPr>
            <w:tcW w:w="2065" w:type="dxa"/>
            <w:shd w:val="clear" w:color="auto" w:fill="auto"/>
          </w:tcPr>
          <w:p w14:paraId="37C03322" w14:textId="63469355" w:rsidR="00EE3882" w:rsidRPr="00975A15" w:rsidRDefault="00EE3882" w:rsidP="00EE3882">
            <w:pPr>
              <w:ind w:firstLine="0"/>
              <w:contextualSpacing/>
            </w:pPr>
            <w:r w:rsidRPr="00975A15">
              <w:rPr>
                <w:bCs/>
                <w:shd w:val="clear" w:color="auto" w:fill="FFFFFF"/>
              </w:rPr>
              <w:t>Pro_price_entry</w:t>
            </w:r>
          </w:p>
        </w:tc>
        <w:tc>
          <w:tcPr>
            <w:tcW w:w="1827" w:type="dxa"/>
            <w:shd w:val="clear" w:color="auto" w:fill="auto"/>
          </w:tcPr>
          <w:p w14:paraId="63766110" w14:textId="7E99149C"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4F76881D" w14:textId="3201C97D" w:rsidR="00EE3882" w:rsidRPr="00975A15" w:rsidRDefault="00EE3882" w:rsidP="00EE3882">
            <w:pPr>
              <w:ind w:firstLine="0"/>
              <w:contextualSpacing/>
            </w:pPr>
            <w:r w:rsidRPr="00975A15">
              <w:rPr>
                <w:shd w:val="clear" w:color="auto" w:fill="FFFFFF"/>
              </w:rPr>
              <w:t>Not null</w:t>
            </w:r>
          </w:p>
        </w:tc>
        <w:tc>
          <w:tcPr>
            <w:tcW w:w="2571" w:type="dxa"/>
            <w:shd w:val="clear" w:color="auto" w:fill="auto"/>
          </w:tcPr>
          <w:p w14:paraId="1150B08E" w14:textId="2E296113" w:rsidR="00EE3882" w:rsidRPr="00975A15" w:rsidRDefault="00EE3882" w:rsidP="00EE3882">
            <w:pPr>
              <w:ind w:firstLine="0"/>
              <w:contextualSpacing/>
            </w:pPr>
            <w:r w:rsidRPr="00975A15">
              <w:rPr>
                <w:shd w:val="clear" w:color="auto" w:fill="FFFFFF"/>
              </w:rPr>
              <w:t>Giá nhập vào</w:t>
            </w:r>
          </w:p>
        </w:tc>
      </w:tr>
      <w:tr w:rsidR="00EE3882" w:rsidRPr="00975A15" w14:paraId="7F506884" w14:textId="77777777" w:rsidTr="003C46CD">
        <w:tc>
          <w:tcPr>
            <w:tcW w:w="708" w:type="dxa"/>
            <w:shd w:val="clear" w:color="auto" w:fill="auto"/>
            <w:vAlign w:val="center"/>
          </w:tcPr>
          <w:p w14:paraId="7F2111E2" w14:textId="6C88D308"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6</w:t>
            </w:r>
          </w:p>
        </w:tc>
        <w:tc>
          <w:tcPr>
            <w:tcW w:w="2065" w:type="dxa"/>
            <w:shd w:val="clear" w:color="auto" w:fill="auto"/>
          </w:tcPr>
          <w:p w14:paraId="32B7FB7F" w14:textId="3159A8DB" w:rsidR="00EE3882" w:rsidRPr="00975A15" w:rsidRDefault="00EE3882" w:rsidP="00EE3882">
            <w:pPr>
              <w:ind w:firstLine="0"/>
              <w:contextualSpacing/>
            </w:pPr>
            <w:r w:rsidRPr="00975A15">
              <w:rPr>
                <w:bCs/>
                <w:shd w:val="clear" w:color="auto" w:fill="FFFFFF"/>
              </w:rPr>
              <w:t>Pro_category_id</w:t>
            </w:r>
          </w:p>
        </w:tc>
        <w:tc>
          <w:tcPr>
            <w:tcW w:w="1827" w:type="dxa"/>
            <w:shd w:val="clear" w:color="auto" w:fill="auto"/>
          </w:tcPr>
          <w:p w14:paraId="5737FC4B" w14:textId="093D5058"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19D6BC30" w14:textId="012605AF" w:rsidR="00EE3882" w:rsidRPr="00975A15" w:rsidRDefault="00EE3882" w:rsidP="00EE3882">
            <w:pPr>
              <w:ind w:firstLine="0"/>
              <w:contextualSpacing/>
            </w:pPr>
            <w:r w:rsidRPr="00975A15">
              <w:rPr>
                <w:shd w:val="clear" w:color="auto" w:fill="FFFFFF"/>
              </w:rPr>
              <w:t>Khóa ngoại</w:t>
            </w:r>
          </w:p>
        </w:tc>
        <w:tc>
          <w:tcPr>
            <w:tcW w:w="2571" w:type="dxa"/>
            <w:shd w:val="clear" w:color="auto" w:fill="auto"/>
          </w:tcPr>
          <w:p w14:paraId="5DFE4957" w14:textId="72F46A01" w:rsidR="00EE3882" w:rsidRPr="00975A15" w:rsidRDefault="00EE3882" w:rsidP="00EE3882">
            <w:pPr>
              <w:ind w:firstLine="0"/>
              <w:contextualSpacing/>
            </w:pPr>
            <w:r w:rsidRPr="00975A15">
              <w:rPr>
                <w:shd w:val="clear" w:color="auto" w:fill="FFFFFF"/>
              </w:rPr>
              <w:t>ID danh mục</w:t>
            </w:r>
          </w:p>
        </w:tc>
      </w:tr>
      <w:tr w:rsidR="00EE3882" w:rsidRPr="00975A15" w14:paraId="0C7972E8" w14:textId="77777777" w:rsidTr="003C46CD">
        <w:tc>
          <w:tcPr>
            <w:tcW w:w="708" w:type="dxa"/>
            <w:shd w:val="clear" w:color="auto" w:fill="auto"/>
            <w:vAlign w:val="center"/>
          </w:tcPr>
          <w:p w14:paraId="4AC68EF5" w14:textId="2C8446A6"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7</w:t>
            </w:r>
          </w:p>
        </w:tc>
        <w:tc>
          <w:tcPr>
            <w:tcW w:w="2065" w:type="dxa"/>
            <w:shd w:val="clear" w:color="auto" w:fill="auto"/>
          </w:tcPr>
          <w:p w14:paraId="3E672259" w14:textId="66AF87D4" w:rsidR="00EE3882" w:rsidRPr="00975A15" w:rsidRDefault="00EE3882" w:rsidP="00EE3882">
            <w:pPr>
              <w:ind w:firstLine="0"/>
              <w:contextualSpacing/>
            </w:pPr>
            <w:r w:rsidRPr="00975A15">
              <w:rPr>
                <w:bCs/>
              </w:rPr>
              <w:t>Created_at</w:t>
            </w:r>
          </w:p>
        </w:tc>
        <w:tc>
          <w:tcPr>
            <w:tcW w:w="1827" w:type="dxa"/>
            <w:shd w:val="clear" w:color="auto" w:fill="auto"/>
          </w:tcPr>
          <w:p w14:paraId="159D85E7" w14:textId="0ABA5811" w:rsidR="00EE3882" w:rsidRPr="00975A15" w:rsidRDefault="00EE3882" w:rsidP="00EE3882">
            <w:pPr>
              <w:ind w:firstLine="0"/>
              <w:contextualSpacing/>
            </w:pPr>
            <w:r w:rsidRPr="00975A15">
              <w:rPr>
                <w:shd w:val="clear" w:color="auto" w:fill="FFFFFF"/>
              </w:rPr>
              <w:t>Timestamp</w:t>
            </w:r>
          </w:p>
        </w:tc>
        <w:tc>
          <w:tcPr>
            <w:tcW w:w="1618" w:type="dxa"/>
            <w:shd w:val="clear" w:color="auto" w:fill="auto"/>
          </w:tcPr>
          <w:p w14:paraId="5726B307" w14:textId="5D8CAE18" w:rsidR="00EE3882" w:rsidRPr="00975A15" w:rsidRDefault="00EE3882" w:rsidP="00EE3882">
            <w:pPr>
              <w:ind w:firstLine="0"/>
              <w:contextualSpacing/>
            </w:pPr>
            <w:r w:rsidRPr="00975A15">
              <w:rPr>
                <w:shd w:val="clear" w:color="auto" w:fill="FFFFFF"/>
              </w:rPr>
              <w:t>Null</w:t>
            </w:r>
          </w:p>
        </w:tc>
        <w:tc>
          <w:tcPr>
            <w:tcW w:w="2571" w:type="dxa"/>
            <w:shd w:val="clear" w:color="auto" w:fill="auto"/>
          </w:tcPr>
          <w:p w14:paraId="02AEF1A8" w14:textId="033D0443" w:rsidR="00EE3882" w:rsidRPr="00975A15" w:rsidRDefault="00EE3882" w:rsidP="00EE3882">
            <w:pPr>
              <w:ind w:firstLine="0"/>
              <w:contextualSpacing/>
            </w:pPr>
            <w:r w:rsidRPr="00975A15">
              <w:rPr>
                <w:shd w:val="clear" w:color="auto" w:fill="FFFFFF"/>
              </w:rPr>
              <w:t>Ngày tạo</w:t>
            </w:r>
          </w:p>
        </w:tc>
      </w:tr>
      <w:tr w:rsidR="00EE3882" w:rsidRPr="00975A15" w14:paraId="327D9CC1" w14:textId="77777777" w:rsidTr="003C46CD">
        <w:tc>
          <w:tcPr>
            <w:tcW w:w="708" w:type="dxa"/>
            <w:shd w:val="clear" w:color="auto" w:fill="auto"/>
            <w:vAlign w:val="center"/>
          </w:tcPr>
          <w:p w14:paraId="6E88E062" w14:textId="17F36D62"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tcPr>
          <w:p w14:paraId="14150B76" w14:textId="70B81733" w:rsidR="00EE3882" w:rsidRPr="00975A15" w:rsidRDefault="00EE3882" w:rsidP="00EE3882">
            <w:pPr>
              <w:ind w:firstLine="0"/>
              <w:contextualSpacing/>
              <w:rPr>
                <w:bCs/>
              </w:rPr>
            </w:pPr>
            <w:r w:rsidRPr="00975A15">
              <w:rPr>
                <w:bCs/>
              </w:rPr>
              <w:t>Updated_at</w:t>
            </w:r>
          </w:p>
        </w:tc>
        <w:tc>
          <w:tcPr>
            <w:tcW w:w="1827" w:type="dxa"/>
            <w:shd w:val="clear" w:color="auto" w:fill="auto"/>
          </w:tcPr>
          <w:p w14:paraId="06656B16" w14:textId="615EEE1F"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7BC9EDD3" w14:textId="11E1F900"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0CB5B8C2" w14:textId="251A3165" w:rsidR="00EE3882" w:rsidRPr="00975A15" w:rsidRDefault="00EE3882" w:rsidP="00EE3882">
            <w:pPr>
              <w:ind w:firstLine="0"/>
              <w:contextualSpacing/>
              <w:rPr>
                <w:shd w:val="clear" w:color="auto" w:fill="FFFFFF"/>
              </w:rPr>
            </w:pPr>
            <w:r w:rsidRPr="00975A15">
              <w:rPr>
                <w:shd w:val="clear" w:color="auto" w:fill="FFFFFF"/>
              </w:rPr>
              <w:t>Ngày cập nhật</w:t>
            </w:r>
          </w:p>
        </w:tc>
      </w:tr>
      <w:tr w:rsidR="00EE3882" w:rsidRPr="00975A15" w14:paraId="54FFAFA3" w14:textId="77777777" w:rsidTr="003C46CD">
        <w:tc>
          <w:tcPr>
            <w:tcW w:w="708" w:type="dxa"/>
            <w:shd w:val="clear" w:color="auto" w:fill="auto"/>
            <w:vAlign w:val="center"/>
          </w:tcPr>
          <w:p w14:paraId="024B6E8B" w14:textId="7001D362"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9</w:t>
            </w:r>
          </w:p>
        </w:tc>
        <w:tc>
          <w:tcPr>
            <w:tcW w:w="2065" w:type="dxa"/>
            <w:shd w:val="clear" w:color="auto" w:fill="auto"/>
          </w:tcPr>
          <w:p w14:paraId="22DC8744" w14:textId="11174845" w:rsidR="00EE3882" w:rsidRPr="00975A15" w:rsidRDefault="00EE3882" w:rsidP="00EE3882">
            <w:pPr>
              <w:ind w:firstLine="0"/>
              <w:contextualSpacing/>
              <w:rPr>
                <w:bCs/>
              </w:rPr>
            </w:pPr>
            <w:r w:rsidRPr="00975A15">
              <w:rPr>
                <w:bCs/>
              </w:rPr>
              <w:t>Pro_admin_id</w:t>
            </w:r>
          </w:p>
        </w:tc>
        <w:tc>
          <w:tcPr>
            <w:tcW w:w="1827" w:type="dxa"/>
            <w:shd w:val="clear" w:color="auto" w:fill="auto"/>
          </w:tcPr>
          <w:p w14:paraId="013DFB19" w14:textId="453C47AC" w:rsidR="00EE3882" w:rsidRPr="00975A15" w:rsidRDefault="00EE3882" w:rsidP="00EE3882">
            <w:pPr>
              <w:ind w:firstLine="0"/>
              <w:contextualSpacing/>
              <w:rPr>
                <w:shd w:val="clear" w:color="auto" w:fill="FFFFFF"/>
              </w:rPr>
            </w:pPr>
            <w:r w:rsidRPr="00975A15">
              <w:rPr>
                <w:shd w:val="clear" w:color="auto" w:fill="FFFFFF"/>
              </w:rPr>
              <w:t>Int(11)</w:t>
            </w:r>
          </w:p>
        </w:tc>
        <w:tc>
          <w:tcPr>
            <w:tcW w:w="1618" w:type="dxa"/>
            <w:shd w:val="clear" w:color="auto" w:fill="auto"/>
          </w:tcPr>
          <w:p w14:paraId="41D6ABD3" w14:textId="34966BB3"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638A8AE7" w14:textId="09AE802E" w:rsidR="00EE3882" w:rsidRPr="00975A15" w:rsidRDefault="00EE3882" w:rsidP="00EE3882">
            <w:pPr>
              <w:ind w:firstLine="0"/>
              <w:contextualSpacing/>
              <w:rPr>
                <w:shd w:val="clear" w:color="auto" w:fill="FFFFFF"/>
              </w:rPr>
            </w:pPr>
            <w:r w:rsidRPr="00975A15">
              <w:rPr>
                <w:shd w:val="clear" w:color="auto" w:fill="FFFFFF"/>
              </w:rPr>
              <w:t>ID admin</w:t>
            </w:r>
          </w:p>
        </w:tc>
      </w:tr>
      <w:tr w:rsidR="00EE3882" w:rsidRPr="00975A15" w14:paraId="0791E608" w14:textId="77777777" w:rsidTr="003C46CD">
        <w:tc>
          <w:tcPr>
            <w:tcW w:w="708" w:type="dxa"/>
            <w:shd w:val="clear" w:color="auto" w:fill="auto"/>
            <w:vAlign w:val="center"/>
          </w:tcPr>
          <w:p w14:paraId="0133F8FC" w14:textId="033271FD"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10</w:t>
            </w:r>
          </w:p>
        </w:tc>
        <w:tc>
          <w:tcPr>
            <w:tcW w:w="2065" w:type="dxa"/>
            <w:shd w:val="clear" w:color="auto" w:fill="auto"/>
          </w:tcPr>
          <w:p w14:paraId="41E3885B" w14:textId="414BA969" w:rsidR="00EE3882" w:rsidRPr="00975A15" w:rsidRDefault="00EE3882" w:rsidP="00EE3882">
            <w:pPr>
              <w:ind w:firstLine="0"/>
              <w:contextualSpacing/>
              <w:rPr>
                <w:bCs/>
              </w:rPr>
            </w:pPr>
            <w:r w:rsidRPr="00975A15">
              <w:rPr>
                <w:bCs/>
              </w:rPr>
              <w:t>Pro_sale</w:t>
            </w:r>
          </w:p>
        </w:tc>
        <w:tc>
          <w:tcPr>
            <w:tcW w:w="1827" w:type="dxa"/>
            <w:shd w:val="clear" w:color="auto" w:fill="auto"/>
          </w:tcPr>
          <w:p w14:paraId="50F2D65D" w14:textId="0EAF0B53"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0F1681C8" w14:textId="6C522207"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6D7DA0E2" w14:textId="25F04D32" w:rsidR="00EE3882" w:rsidRPr="00975A15" w:rsidRDefault="00EE3882" w:rsidP="00EE3882">
            <w:pPr>
              <w:ind w:firstLine="0"/>
              <w:contextualSpacing/>
              <w:rPr>
                <w:shd w:val="clear" w:color="auto" w:fill="FFFFFF"/>
              </w:rPr>
            </w:pPr>
            <w:r w:rsidRPr="00975A15">
              <w:rPr>
                <w:shd w:val="clear" w:color="auto" w:fill="FFFFFF"/>
              </w:rPr>
              <w:t>Giảm giá</w:t>
            </w:r>
          </w:p>
        </w:tc>
      </w:tr>
      <w:tr w:rsidR="00EE3882" w:rsidRPr="00975A15" w14:paraId="7FC1B984" w14:textId="77777777" w:rsidTr="003C46CD">
        <w:tc>
          <w:tcPr>
            <w:tcW w:w="708" w:type="dxa"/>
            <w:shd w:val="clear" w:color="auto" w:fill="auto"/>
            <w:vAlign w:val="center"/>
          </w:tcPr>
          <w:p w14:paraId="672BD20A" w14:textId="45F6ED32"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lastRenderedPageBreak/>
              <w:t>11</w:t>
            </w:r>
          </w:p>
        </w:tc>
        <w:tc>
          <w:tcPr>
            <w:tcW w:w="2065" w:type="dxa"/>
            <w:shd w:val="clear" w:color="auto" w:fill="auto"/>
          </w:tcPr>
          <w:p w14:paraId="1725B5C2" w14:textId="2CF674E7" w:rsidR="00EE3882" w:rsidRPr="00975A15" w:rsidRDefault="00EE3882" w:rsidP="00EE3882">
            <w:pPr>
              <w:ind w:firstLine="0"/>
              <w:contextualSpacing/>
              <w:rPr>
                <w:bCs/>
              </w:rPr>
            </w:pPr>
            <w:r w:rsidRPr="00975A15">
              <w:rPr>
                <w:bCs/>
              </w:rPr>
              <w:t>Pro_avatar</w:t>
            </w:r>
          </w:p>
        </w:tc>
        <w:tc>
          <w:tcPr>
            <w:tcW w:w="1827" w:type="dxa"/>
            <w:shd w:val="clear" w:color="auto" w:fill="auto"/>
          </w:tcPr>
          <w:p w14:paraId="1CBA8B13" w14:textId="05EF7E50"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3B762933" w14:textId="4FCD85F9"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3F176670" w14:textId="1A99832B" w:rsidR="00EE3882" w:rsidRPr="00975A15" w:rsidRDefault="00EE3882" w:rsidP="00EE3882">
            <w:pPr>
              <w:ind w:firstLine="0"/>
              <w:contextualSpacing/>
              <w:rPr>
                <w:shd w:val="clear" w:color="auto" w:fill="FFFFFF"/>
              </w:rPr>
            </w:pPr>
            <w:r w:rsidRPr="00975A15">
              <w:rPr>
                <w:shd w:val="clear" w:color="auto" w:fill="FFFFFF"/>
              </w:rPr>
              <w:t>Ảnh</w:t>
            </w:r>
          </w:p>
        </w:tc>
      </w:tr>
      <w:tr w:rsidR="00EE3882" w:rsidRPr="00975A15" w14:paraId="0E947A13" w14:textId="77777777" w:rsidTr="003C46CD">
        <w:tc>
          <w:tcPr>
            <w:tcW w:w="708" w:type="dxa"/>
            <w:shd w:val="clear" w:color="auto" w:fill="auto"/>
            <w:vAlign w:val="center"/>
          </w:tcPr>
          <w:p w14:paraId="12FCA2F7" w14:textId="711BF065"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12</w:t>
            </w:r>
          </w:p>
        </w:tc>
        <w:tc>
          <w:tcPr>
            <w:tcW w:w="2065" w:type="dxa"/>
            <w:shd w:val="clear" w:color="auto" w:fill="auto"/>
          </w:tcPr>
          <w:p w14:paraId="01048B84" w14:textId="57E251CE" w:rsidR="00EE3882" w:rsidRPr="00975A15" w:rsidRDefault="00EE3882" w:rsidP="00EE3882">
            <w:pPr>
              <w:ind w:firstLine="0"/>
              <w:contextualSpacing/>
              <w:rPr>
                <w:bCs/>
              </w:rPr>
            </w:pPr>
            <w:r w:rsidRPr="00975A15">
              <w:rPr>
                <w:bCs/>
              </w:rPr>
              <w:t>Pro_view</w:t>
            </w:r>
          </w:p>
        </w:tc>
        <w:tc>
          <w:tcPr>
            <w:tcW w:w="1827" w:type="dxa"/>
            <w:shd w:val="clear" w:color="auto" w:fill="auto"/>
          </w:tcPr>
          <w:p w14:paraId="2668F9C2" w14:textId="20693EDA" w:rsidR="00EE3882" w:rsidRPr="00975A15" w:rsidRDefault="00EE3882" w:rsidP="00EE3882">
            <w:pPr>
              <w:ind w:firstLine="0"/>
              <w:contextualSpacing/>
              <w:rPr>
                <w:shd w:val="clear" w:color="auto" w:fill="FFFFFF"/>
              </w:rPr>
            </w:pPr>
            <w:r w:rsidRPr="00975A15">
              <w:rPr>
                <w:shd w:val="clear" w:color="auto" w:fill="FFFFFF"/>
              </w:rPr>
              <w:t>Int(11)</w:t>
            </w:r>
          </w:p>
        </w:tc>
        <w:tc>
          <w:tcPr>
            <w:tcW w:w="1618" w:type="dxa"/>
            <w:shd w:val="clear" w:color="auto" w:fill="auto"/>
          </w:tcPr>
          <w:p w14:paraId="244240CD" w14:textId="009D0412"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1CBCB5BB" w14:textId="22B1D5F9" w:rsidR="00EE3882" w:rsidRPr="00975A15" w:rsidRDefault="00EE3882" w:rsidP="00EE3882">
            <w:pPr>
              <w:ind w:firstLine="0"/>
              <w:contextualSpacing/>
              <w:rPr>
                <w:shd w:val="clear" w:color="auto" w:fill="FFFFFF"/>
              </w:rPr>
            </w:pPr>
            <w:r w:rsidRPr="00975A15">
              <w:rPr>
                <w:shd w:val="clear" w:color="auto" w:fill="FFFFFF"/>
              </w:rPr>
              <w:t>Xem</w:t>
            </w:r>
          </w:p>
        </w:tc>
      </w:tr>
      <w:tr w:rsidR="00EE3882" w:rsidRPr="00975A15" w14:paraId="0B8BFF50" w14:textId="77777777" w:rsidTr="003C46CD">
        <w:tc>
          <w:tcPr>
            <w:tcW w:w="708" w:type="dxa"/>
            <w:shd w:val="clear" w:color="auto" w:fill="auto"/>
            <w:vAlign w:val="center"/>
          </w:tcPr>
          <w:p w14:paraId="5055F87E" w14:textId="14CE63F3"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13</w:t>
            </w:r>
          </w:p>
        </w:tc>
        <w:tc>
          <w:tcPr>
            <w:tcW w:w="2065" w:type="dxa"/>
            <w:shd w:val="clear" w:color="auto" w:fill="auto"/>
          </w:tcPr>
          <w:p w14:paraId="0D2AC7ED" w14:textId="4CDD2A7B" w:rsidR="00EE3882" w:rsidRPr="00975A15" w:rsidRDefault="00EE3882" w:rsidP="00EE3882">
            <w:pPr>
              <w:ind w:firstLine="0"/>
              <w:contextualSpacing/>
              <w:rPr>
                <w:bCs/>
              </w:rPr>
            </w:pPr>
            <w:r w:rsidRPr="00975A15">
              <w:rPr>
                <w:bCs/>
              </w:rPr>
              <w:t>Pro_hot</w:t>
            </w:r>
          </w:p>
        </w:tc>
        <w:tc>
          <w:tcPr>
            <w:tcW w:w="1827" w:type="dxa"/>
            <w:shd w:val="clear" w:color="auto" w:fill="auto"/>
          </w:tcPr>
          <w:p w14:paraId="3D4493E2" w14:textId="5BB39C47"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0AEA1534" w14:textId="147F49B4"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513C2609" w14:textId="723B462B" w:rsidR="00EE3882" w:rsidRPr="00975A15" w:rsidRDefault="00EE3882" w:rsidP="00EE3882">
            <w:pPr>
              <w:ind w:firstLine="0"/>
              <w:contextualSpacing/>
              <w:rPr>
                <w:shd w:val="clear" w:color="auto" w:fill="FFFFFF"/>
              </w:rPr>
            </w:pPr>
            <w:r w:rsidRPr="00975A15">
              <w:rPr>
                <w:shd w:val="clear" w:color="auto" w:fill="FFFFFF"/>
              </w:rPr>
              <w:t>Hot</w:t>
            </w:r>
          </w:p>
        </w:tc>
      </w:tr>
      <w:tr w:rsidR="00EE3882" w:rsidRPr="00975A15" w14:paraId="100C329D" w14:textId="77777777" w:rsidTr="003C46CD">
        <w:tc>
          <w:tcPr>
            <w:tcW w:w="708" w:type="dxa"/>
            <w:shd w:val="clear" w:color="auto" w:fill="auto"/>
            <w:vAlign w:val="center"/>
          </w:tcPr>
          <w:p w14:paraId="0FC5545E" w14:textId="3EFE7332"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14</w:t>
            </w:r>
          </w:p>
        </w:tc>
        <w:tc>
          <w:tcPr>
            <w:tcW w:w="2065" w:type="dxa"/>
            <w:shd w:val="clear" w:color="auto" w:fill="auto"/>
          </w:tcPr>
          <w:p w14:paraId="204260F6" w14:textId="42962DEA" w:rsidR="00EE3882" w:rsidRPr="00975A15" w:rsidRDefault="00EE3882" w:rsidP="00EE3882">
            <w:pPr>
              <w:ind w:firstLine="0"/>
              <w:contextualSpacing/>
              <w:rPr>
                <w:bCs/>
              </w:rPr>
            </w:pPr>
            <w:r w:rsidRPr="00975A15">
              <w:rPr>
                <w:bCs/>
              </w:rPr>
              <w:t>Pro_active</w:t>
            </w:r>
          </w:p>
        </w:tc>
        <w:tc>
          <w:tcPr>
            <w:tcW w:w="1827" w:type="dxa"/>
            <w:shd w:val="clear" w:color="auto" w:fill="auto"/>
          </w:tcPr>
          <w:p w14:paraId="2D8E6EEF" w14:textId="166C414D"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4C429370" w14:textId="5211F1E6"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311F1242" w14:textId="1579F6F9" w:rsidR="00EE3882" w:rsidRPr="00975A15" w:rsidRDefault="00EE3882" w:rsidP="00EE3882">
            <w:pPr>
              <w:ind w:firstLine="0"/>
              <w:contextualSpacing/>
              <w:rPr>
                <w:shd w:val="clear" w:color="auto" w:fill="FFFFFF"/>
              </w:rPr>
            </w:pPr>
            <w:r w:rsidRPr="00975A15">
              <w:rPr>
                <w:shd w:val="clear" w:color="auto" w:fill="FFFFFF"/>
              </w:rPr>
              <w:t>Hoạt động</w:t>
            </w:r>
          </w:p>
        </w:tc>
      </w:tr>
      <w:tr w:rsidR="00EE3882" w:rsidRPr="00975A15" w14:paraId="679E9646" w14:textId="77777777" w:rsidTr="003C46CD">
        <w:tc>
          <w:tcPr>
            <w:tcW w:w="708" w:type="dxa"/>
            <w:shd w:val="clear" w:color="auto" w:fill="auto"/>
            <w:vAlign w:val="center"/>
          </w:tcPr>
          <w:p w14:paraId="40EBFF34" w14:textId="49F7EC0C"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15</w:t>
            </w:r>
          </w:p>
        </w:tc>
        <w:tc>
          <w:tcPr>
            <w:tcW w:w="2065" w:type="dxa"/>
            <w:shd w:val="clear" w:color="auto" w:fill="auto"/>
          </w:tcPr>
          <w:p w14:paraId="38AA53B8" w14:textId="4727626C" w:rsidR="00EE3882" w:rsidRPr="00975A15" w:rsidRDefault="00EE3882" w:rsidP="00EE3882">
            <w:pPr>
              <w:ind w:firstLine="0"/>
              <w:contextualSpacing/>
              <w:rPr>
                <w:bCs/>
              </w:rPr>
            </w:pPr>
            <w:r w:rsidRPr="00975A15">
              <w:rPr>
                <w:bCs/>
              </w:rPr>
              <w:t>Pro_pay</w:t>
            </w:r>
          </w:p>
        </w:tc>
        <w:tc>
          <w:tcPr>
            <w:tcW w:w="1827" w:type="dxa"/>
            <w:shd w:val="clear" w:color="auto" w:fill="auto"/>
          </w:tcPr>
          <w:p w14:paraId="795A8DE9" w14:textId="4CF7AFD0" w:rsidR="00EE3882" w:rsidRPr="00975A15" w:rsidRDefault="00EE3882" w:rsidP="00EE3882">
            <w:pPr>
              <w:ind w:firstLine="0"/>
              <w:contextualSpacing/>
              <w:rPr>
                <w:shd w:val="clear" w:color="auto" w:fill="FFFFFF"/>
              </w:rPr>
            </w:pPr>
            <w:r w:rsidRPr="00975A15">
              <w:rPr>
                <w:shd w:val="clear" w:color="auto" w:fill="FFFFFF"/>
              </w:rPr>
              <w:t>Int(11)</w:t>
            </w:r>
          </w:p>
        </w:tc>
        <w:tc>
          <w:tcPr>
            <w:tcW w:w="1618" w:type="dxa"/>
            <w:shd w:val="clear" w:color="auto" w:fill="auto"/>
          </w:tcPr>
          <w:p w14:paraId="22031C35" w14:textId="55208B96"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6C5DDAC5" w14:textId="5C97EF34" w:rsidR="00EE3882" w:rsidRPr="00975A15" w:rsidRDefault="00EE3882" w:rsidP="00EE3882">
            <w:pPr>
              <w:ind w:firstLine="0"/>
              <w:contextualSpacing/>
              <w:rPr>
                <w:shd w:val="clear" w:color="auto" w:fill="FFFFFF"/>
              </w:rPr>
            </w:pPr>
            <w:r w:rsidRPr="00975A15">
              <w:rPr>
                <w:shd w:val="clear" w:color="auto" w:fill="FFFFFF"/>
              </w:rPr>
              <w:t>Thanh toán</w:t>
            </w:r>
          </w:p>
        </w:tc>
      </w:tr>
      <w:tr w:rsidR="00EE3882" w:rsidRPr="00975A15" w14:paraId="72948BEC" w14:textId="77777777" w:rsidTr="003C46CD">
        <w:tc>
          <w:tcPr>
            <w:tcW w:w="708" w:type="dxa"/>
            <w:shd w:val="clear" w:color="auto" w:fill="auto"/>
            <w:vAlign w:val="center"/>
          </w:tcPr>
          <w:p w14:paraId="73ABF527" w14:textId="47C8D166"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16</w:t>
            </w:r>
          </w:p>
        </w:tc>
        <w:tc>
          <w:tcPr>
            <w:tcW w:w="2065" w:type="dxa"/>
            <w:shd w:val="clear" w:color="auto" w:fill="auto"/>
          </w:tcPr>
          <w:p w14:paraId="26E8C585" w14:textId="7E1608D9" w:rsidR="00EE3882" w:rsidRPr="00975A15" w:rsidRDefault="00EE3882" w:rsidP="00EE3882">
            <w:pPr>
              <w:ind w:firstLine="0"/>
              <w:contextualSpacing/>
              <w:rPr>
                <w:bCs/>
              </w:rPr>
            </w:pPr>
            <w:r w:rsidRPr="00975A15">
              <w:rPr>
                <w:bCs/>
              </w:rPr>
              <w:t>Pro_description</w:t>
            </w:r>
          </w:p>
        </w:tc>
        <w:tc>
          <w:tcPr>
            <w:tcW w:w="1827" w:type="dxa"/>
            <w:shd w:val="clear" w:color="auto" w:fill="auto"/>
          </w:tcPr>
          <w:p w14:paraId="4AEE3C88" w14:textId="2E5E6205" w:rsidR="00EE3882" w:rsidRPr="00975A15" w:rsidRDefault="00EE3882" w:rsidP="00EE3882">
            <w:pPr>
              <w:ind w:firstLine="0"/>
              <w:contextualSpacing/>
              <w:rPr>
                <w:shd w:val="clear" w:color="auto" w:fill="FFFFFF"/>
              </w:rPr>
            </w:pPr>
            <w:r w:rsidRPr="00975A15">
              <w:rPr>
                <w:shd w:val="clear" w:color="auto" w:fill="FFFFFF"/>
              </w:rPr>
              <w:t>Mediumtext</w:t>
            </w:r>
          </w:p>
        </w:tc>
        <w:tc>
          <w:tcPr>
            <w:tcW w:w="1618" w:type="dxa"/>
            <w:shd w:val="clear" w:color="auto" w:fill="auto"/>
          </w:tcPr>
          <w:p w14:paraId="3095169B" w14:textId="75E336F3"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6291130C" w14:textId="28C00004" w:rsidR="00EE3882" w:rsidRPr="00975A15" w:rsidRDefault="00EE3882" w:rsidP="00EE3882">
            <w:pPr>
              <w:ind w:firstLine="0"/>
              <w:contextualSpacing/>
              <w:rPr>
                <w:shd w:val="clear" w:color="auto" w:fill="FFFFFF"/>
              </w:rPr>
            </w:pPr>
            <w:r w:rsidRPr="00975A15">
              <w:rPr>
                <w:shd w:val="clear" w:color="auto" w:fill="FFFFFF"/>
              </w:rPr>
              <w:t>Mô tả</w:t>
            </w:r>
          </w:p>
        </w:tc>
      </w:tr>
      <w:tr w:rsidR="00EE3882" w:rsidRPr="00975A15" w14:paraId="5B750B4A" w14:textId="77777777" w:rsidTr="003C46CD">
        <w:tc>
          <w:tcPr>
            <w:tcW w:w="708" w:type="dxa"/>
            <w:shd w:val="clear" w:color="auto" w:fill="auto"/>
            <w:vAlign w:val="center"/>
          </w:tcPr>
          <w:p w14:paraId="5602809E" w14:textId="343EEEE6"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17</w:t>
            </w:r>
          </w:p>
        </w:tc>
        <w:tc>
          <w:tcPr>
            <w:tcW w:w="2065" w:type="dxa"/>
            <w:shd w:val="clear" w:color="auto" w:fill="auto"/>
          </w:tcPr>
          <w:p w14:paraId="390D007F" w14:textId="6D5FBF4D" w:rsidR="00EE3882" w:rsidRPr="00975A15" w:rsidRDefault="00EE3882" w:rsidP="00EE3882">
            <w:pPr>
              <w:ind w:firstLine="0"/>
              <w:contextualSpacing/>
              <w:rPr>
                <w:bCs/>
              </w:rPr>
            </w:pPr>
            <w:r w:rsidRPr="00975A15">
              <w:rPr>
                <w:bCs/>
              </w:rPr>
              <w:t>Pro_content</w:t>
            </w:r>
          </w:p>
        </w:tc>
        <w:tc>
          <w:tcPr>
            <w:tcW w:w="1827" w:type="dxa"/>
            <w:shd w:val="clear" w:color="auto" w:fill="auto"/>
          </w:tcPr>
          <w:p w14:paraId="42D8CC79" w14:textId="0D3ACD55" w:rsidR="00EE3882" w:rsidRPr="00975A15" w:rsidRDefault="00EE3882" w:rsidP="00EE3882">
            <w:pPr>
              <w:ind w:firstLine="0"/>
              <w:contextualSpacing/>
              <w:rPr>
                <w:shd w:val="clear" w:color="auto" w:fill="FFFFFF"/>
              </w:rPr>
            </w:pPr>
            <w:r w:rsidRPr="00975A15">
              <w:rPr>
                <w:shd w:val="clear" w:color="auto" w:fill="FFFFFF"/>
              </w:rPr>
              <w:t>Text</w:t>
            </w:r>
          </w:p>
        </w:tc>
        <w:tc>
          <w:tcPr>
            <w:tcW w:w="1618" w:type="dxa"/>
            <w:shd w:val="clear" w:color="auto" w:fill="auto"/>
          </w:tcPr>
          <w:p w14:paraId="12290A9D" w14:textId="23E40023"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4B88D58B" w14:textId="7CE5F269" w:rsidR="00EE3882" w:rsidRPr="00975A15" w:rsidRDefault="00EE3882" w:rsidP="00EE3882">
            <w:pPr>
              <w:ind w:firstLine="0"/>
              <w:contextualSpacing/>
              <w:rPr>
                <w:shd w:val="clear" w:color="auto" w:fill="FFFFFF"/>
              </w:rPr>
            </w:pPr>
            <w:r w:rsidRPr="00975A15">
              <w:rPr>
                <w:shd w:val="clear" w:color="auto" w:fill="FFFFFF"/>
              </w:rPr>
              <w:t>Nội dung</w:t>
            </w:r>
          </w:p>
        </w:tc>
      </w:tr>
      <w:tr w:rsidR="00EE3882" w:rsidRPr="00975A15" w14:paraId="6513E7DC" w14:textId="77777777" w:rsidTr="003C46CD">
        <w:tc>
          <w:tcPr>
            <w:tcW w:w="708" w:type="dxa"/>
            <w:shd w:val="clear" w:color="auto" w:fill="auto"/>
            <w:vAlign w:val="center"/>
          </w:tcPr>
          <w:p w14:paraId="0A6396DE" w14:textId="47B2C22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18</w:t>
            </w:r>
          </w:p>
        </w:tc>
        <w:tc>
          <w:tcPr>
            <w:tcW w:w="2065" w:type="dxa"/>
            <w:shd w:val="clear" w:color="auto" w:fill="auto"/>
          </w:tcPr>
          <w:p w14:paraId="299F741A" w14:textId="2FCF4D34" w:rsidR="00EE3882" w:rsidRPr="00975A15" w:rsidRDefault="00EE3882" w:rsidP="00EE3882">
            <w:pPr>
              <w:ind w:firstLine="0"/>
              <w:contextualSpacing/>
              <w:rPr>
                <w:bCs/>
              </w:rPr>
            </w:pPr>
            <w:r w:rsidRPr="00975A15">
              <w:rPr>
                <w:bCs/>
              </w:rPr>
              <w:t>Pro_specifications</w:t>
            </w:r>
          </w:p>
        </w:tc>
        <w:tc>
          <w:tcPr>
            <w:tcW w:w="1827" w:type="dxa"/>
            <w:shd w:val="clear" w:color="auto" w:fill="auto"/>
          </w:tcPr>
          <w:p w14:paraId="6535DEC9" w14:textId="3ED1811C" w:rsidR="00EE3882" w:rsidRPr="00975A15" w:rsidRDefault="00EE3882" w:rsidP="00EE3882">
            <w:pPr>
              <w:ind w:firstLine="0"/>
              <w:contextualSpacing/>
              <w:rPr>
                <w:shd w:val="clear" w:color="auto" w:fill="FFFFFF"/>
              </w:rPr>
            </w:pPr>
            <w:r w:rsidRPr="00975A15">
              <w:rPr>
                <w:shd w:val="clear" w:color="auto" w:fill="FFFFFF"/>
              </w:rPr>
              <w:t>Text</w:t>
            </w:r>
          </w:p>
        </w:tc>
        <w:tc>
          <w:tcPr>
            <w:tcW w:w="1618" w:type="dxa"/>
            <w:shd w:val="clear" w:color="auto" w:fill="auto"/>
          </w:tcPr>
          <w:p w14:paraId="5EB0C0F3" w14:textId="0652D203"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3DE714C0" w14:textId="324F7177" w:rsidR="00EE3882" w:rsidRPr="00975A15" w:rsidRDefault="00EE3882" w:rsidP="00EE3882">
            <w:pPr>
              <w:ind w:firstLine="0"/>
              <w:contextualSpacing/>
              <w:rPr>
                <w:shd w:val="clear" w:color="auto" w:fill="FFFFFF"/>
              </w:rPr>
            </w:pPr>
            <w:r w:rsidRPr="00975A15">
              <w:rPr>
                <w:shd w:val="clear" w:color="auto" w:fill="FFFFFF"/>
              </w:rPr>
              <w:t>Đặc tả</w:t>
            </w:r>
          </w:p>
        </w:tc>
      </w:tr>
      <w:tr w:rsidR="00EE3882" w:rsidRPr="00975A15" w14:paraId="33364880" w14:textId="77777777" w:rsidTr="003C46CD">
        <w:tc>
          <w:tcPr>
            <w:tcW w:w="708" w:type="dxa"/>
            <w:shd w:val="clear" w:color="auto" w:fill="auto"/>
            <w:vAlign w:val="center"/>
          </w:tcPr>
          <w:p w14:paraId="6D58D868" w14:textId="44882C25"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19</w:t>
            </w:r>
          </w:p>
        </w:tc>
        <w:tc>
          <w:tcPr>
            <w:tcW w:w="2065" w:type="dxa"/>
            <w:shd w:val="clear" w:color="auto" w:fill="auto"/>
          </w:tcPr>
          <w:p w14:paraId="04730333" w14:textId="37125285" w:rsidR="00EE3882" w:rsidRPr="00975A15" w:rsidRDefault="00EE3882" w:rsidP="00EE3882">
            <w:pPr>
              <w:ind w:firstLine="0"/>
              <w:contextualSpacing/>
              <w:rPr>
                <w:bCs/>
              </w:rPr>
            </w:pPr>
            <w:r w:rsidRPr="00975A15">
              <w:rPr>
                <w:bCs/>
              </w:rPr>
              <w:t>Pro_review_total</w:t>
            </w:r>
          </w:p>
        </w:tc>
        <w:tc>
          <w:tcPr>
            <w:tcW w:w="1827" w:type="dxa"/>
            <w:shd w:val="clear" w:color="auto" w:fill="auto"/>
          </w:tcPr>
          <w:p w14:paraId="4B4E60EB" w14:textId="54F4924E" w:rsidR="00EE3882" w:rsidRPr="00975A15" w:rsidRDefault="00EE3882" w:rsidP="00EE3882">
            <w:pPr>
              <w:ind w:firstLine="0"/>
              <w:contextualSpacing/>
              <w:rPr>
                <w:shd w:val="clear" w:color="auto" w:fill="FFFFFF"/>
              </w:rPr>
            </w:pPr>
            <w:r w:rsidRPr="00975A15">
              <w:rPr>
                <w:shd w:val="clear" w:color="auto" w:fill="FFFFFF"/>
              </w:rPr>
              <w:t>Int(11)</w:t>
            </w:r>
          </w:p>
        </w:tc>
        <w:tc>
          <w:tcPr>
            <w:tcW w:w="1618" w:type="dxa"/>
            <w:shd w:val="clear" w:color="auto" w:fill="auto"/>
          </w:tcPr>
          <w:p w14:paraId="18E8E35A" w14:textId="459D99F2"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3966AE37" w14:textId="4A27AA10" w:rsidR="00EE3882" w:rsidRPr="00975A15" w:rsidRDefault="00EE3882" w:rsidP="00EE3882">
            <w:pPr>
              <w:ind w:firstLine="0"/>
              <w:contextualSpacing/>
              <w:rPr>
                <w:shd w:val="clear" w:color="auto" w:fill="FFFFFF"/>
              </w:rPr>
            </w:pPr>
            <w:r w:rsidRPr="00975A15">
              <w:rPr>
                <w:shd w:val="clear" w:color="auto" w:fill="FFFFFF"/>
              </w:rPr>
              <w:t>Đánh giá chung</w:t>
            </w:r>
          </w:p>
        </w:tc>
      </w:tr>
      <w:tr w:rsidR="00EE3882" w:rsidRPr="00975A15" w14:paraId="1925A60A" w14:textId="77777777" w:rsidTr="003C46CD">
        <w:tc>
          <w:tcPr>
            <w:tcW w:w="708" w:type="dxa"/>
            <w:shd w:val="clear" w:color="auto" w:fill="auto"/>
            <w:vAlign w:val="center"/>
          </w:tcPr>
          <w:p w14:paraId="131A8B75" w14:textId="545F9351"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20</w:t>
            </w:r>
          </w:p>
        </w:tc>
        <w:tc>
          <w:tcPr>
            <w:tcW w:w="2065" w:type="dxa"/>
            <w:shd w:val="clear" w:color="auto" w:fill="auto"/>
          </w:tcPr>
          <w:p w14:paraId="7C64C265" w14:textId="71A3616A" w:rsidR="00EE3882" w:rsidRPr="00975A15" w:rsidRDefault="00EE3882" w:rsidP="00EE3882">
            <w:pPr>
              <w:ind w:firstLine="0"/>
              <w:contextualSpacing/>
              <w:rPr>
                <w:bCs/>
              </w:rPr>
            </w:pPr>
            <w:r w:rsidRPr="00975A15">
              <w:rPr>
                <w:bCs/>
              </w:rPr>
              <w:t>Pro_review star</w:t>
            </w:r>
          </w:p>
        </w:tc>
        <w:tc>
          <w:tcPr>
            <w:tcW w:w="1827" w:type="dxa"/>
            <w:shd w:val="clear" w:color="auto" w:fill="auto"/>
          </w:tcPr>
          <w:p w14:paraId="4082940D" w14:textId="23DD1B4B" w:rsidR="00EE3882" w:rsidRPr="00975A15" w:rsidRDefault="00EE3882" w:rsidP="00EE3882">
            <w:pPr>
              <w:ind w:firstLine="0"/>
              <w:contextualSpacing/>
              <w:rPr>
                <w:shd w:val="clear" w:color="auto" w:fill="FFFFFF"/>
              </w:rPr>
            </w:pPr>
            <w:r w:rsidRPr="00975A15">
              <w:rPr>
                <w:shd w:val="clear" w:color="auto" w:fill="FFFFFF"/>
              </w:rPr>
              <w:t>Int(11)</w:t>
            </w:r>
          </w:p>
        </w:tc>
        <w:tc>
          <w:tcPr>
            <w:tcW w:w="1618" w:type="dxa"/>
            <w:shd w:val="clear" w:color="auto" w:fill="auto"/>
          </w:tcPr>
          <w:p w14:paraId="6C769E32" w14:textId="746CC26B"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1D9FDE73" w14:textId="0B6B693A" w:rsidR="00EE3882" w:rsidRPr="00975A15" w:rsidRDefault="00EE3882" w:rsidP="00EE3882">
            <w:pPr>
              <w:ind w:firstLine="0"/>
              <w:contextualSpacing/>
              <w:rPr>
                <w:shd w:val="clear" w:color="auto" w:fill="FFFFFF"/>
              </w:rPr>
            </w:pPr>
            <w:r w:rsidRPr="00975A15">
              <w:rPr>
                <w:shd w:val="clear" w:color="auto" w:fill="FFFFFF"/>
              </w:rPr>
              <w:t>Số sao đánh giá</w:t>
            </w:r>
          </w:p>
        </w:tc>
      </w:tr>
      <w:tr w:rsidR="00EE3882" w:rsidRPr="00975A15" w14:paraId="3BB2911C" w14:textId="77777777" w:rsidTr="003C46CD">
        <w:tc>
          <w:tcPr>
            <w:tcW w:w="708" w:type="dxa"/>
            <w:shd w:val="clear" w:color="auto" w:fill="auto"/>
            <w:vAlign w:val="center"/>
          </w:tcPr>
          <w:p w14:paraId="1286D5A1" w14:textId="4C75A9BA"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21</w:t>
            </w:r>
          </w:p>
        </w:tc>
        <w:tc>
          <w:tcPr>
            <w:tcW w:w="2065" w:type="dxa"/>
            <w:shd w:val="clear" w:color="auto" w:fill="auto"/>
          </w:tcPr>
          <w:p w14:paraId="59BE4C44" w14:textId="58FD1425" w:rsidR="00EE3882" w:rsidRPr="00975A15" w:rsidRDefault="00EE3882" w:rsidP="00EE3882">
            <w:pPr>
              <w:ind w:firstLine="0"/>
              <w:contextualSpacing/>
              <w:rPr>
                <w:bCs/>
              </w:rPr>
            </w:pPr>
            <w:r w:rsidRPr="00975A15">
              <w:rPr>
                <w:bCs/>
              </w:rPr>
              <w:t>Pro_age_review</w:t>
            </w:r>
          </w:p>
        </w:tc>
        <w:tc>
          <w:tcPr>
            <w:tcW w:w="1827" w:type="dxa"/>
            <w:shd w:val="clear" w:color="auto" w:fill="auto"/>
          </w:tcPr>
          <w:p w14:paraId="7480B12E" w14:textId="7FFAA588" w:rsidR="00EE3882" w:rsidRPr="00975A15" w:rsidRDefault="00EE3882" w:rsidP="00EE3882">
            <w:pPr>
              <w:ind w:firstLine="0"/>
              <w:contextualSpacing/>
              <w:rPr>
                <w:shd w:val="clear" w:color="auto" w:fill="FFFFFF"/>
              </w:rPr>
            </w:pPr>
            <w:r w:rsidRPr="00975A15">
              <w:rPr>
                <w:shd w:val="clear" w:color="auto" w:fill="FFFFFF"/>
              </w:rPr>
              <w:t>Int(11)</w:t>
            </w:r>
          </w:p>
        </w:tc>
        <w:tc>
          <w:tcPr>
            <w:tcW w:w="1618" w:type="dxa"/>
            <w:shd w:val="clear" w:color="auto" w:fill="auto"/>
          </w:tcPr>
          <w:p w14:paraId="081A21CF" w14:textId="4DAD474B"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6D8FAB7B" w14:textId="0B94EFE0" w:rsidR="00EE3882" w:rsidRPr="00975A15" w:rsidRDefault="00EE3882" w:rsidP="00EE3882">
            <w:pPr>
              <w:ind w:firstLine="0"/>
              <w:contextualSpacing/>
              <w:rPr>
                <w:shd w:val="clear" w:color="auto" w:fill="FFFFFF"/>
              </w:rPr>
            </w:pPr>
            <w:r w:rsidRPr="00975A15">
              <w:rPr>
                <w:shd w:val="clear" w:color="auto" w:fill="FFFFFF"/>
              </w:rPr>
              <w:t>Độ tuổi đánh giá</w:t>
            </w:r>
          </w:p>
        </w:tc>
      </w:tr>
      <w:tr w:rsidR="00EE3882" w:rsidRPr="00975A15" w14:paraId="398F1AB5" w14:textId="77777777" w:rsidTr="003C46CD">
        <w:tc>
          <w:tcPr>
            <w:tcW w:w="708" w:type="dxa"/>
            <w:shd w:val="clear" w:color="auto" w:fill="auto"/>
            <w:vAlign w:val="center"/>
          </w:tcPr>
          <w:p w14:paraId="3CB36904" w14:textId="42005D4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22</w:t>
            </w:r>
          </w:p>
        </w:tc>
        <w:tc>
          <w:tcPr>
            <w:tcW w:w="2065" w:type="dxa"/>
            <w:shd w:val="clear" w:color="auto" w:fill="auto"/>
          </w:tcPr>
          <w:p w14:paraId="49D0A46E" w14:textId="23077098" w:rsidR="00EE3882" w:rsidRPr="00975A15" w:rsidRDefault="00EE3882" w:rsidP="00EE3882">
            <w:pPr>
              <w:ind w:firstLine="0"/>
              <w:contextualSpacing/>
              <w:rPr>
                <w:bCs/>
              </w:rPr>
            </w:pPr>
            <w:r w:rsidRPr="00975A15">
              <w:rPr>
                <w:bCs/>
              </w:rPr>
              <w:t>Pro_number</w:t>
            </w:r>
          </w:p>
        </w:tc>
        <w:tc>
          <w:tcPr>
            <w:tcW w:w="1827" w:type="dxa"/>
            <w:shd w:val="clear" w:color="auto" w:fill="auto"/>
          </w:tcPr>
          <w:p w14:paraId="6440F1F7" w14:textId="6F773E19" w:rsidR="00EE3882" w:rsidRPr="00975A15" w:rsidRDefault="00EE3882" w:rsidP="00EE3882">
            <w:pPr>
              <w:ind w:firstLine="0"/>
              <w:contextualSpacing/>
              <w:rPr>
                <w:shd w:val="clear" w:color="auto" w:fill="FFFFFF"/>
              </w:rPr>
            </w:pPr>
            <w:r w:rsidRPr="00975A15">
              <w:rPr>
                <w:shd w:val="clear" w:color="auto" w:fill="FFFFFF"/>
              </w:rPr>
              <w:t>Int(11)</w:t>
            </w:r>
          </w:p>
        </w:tc>
        <w:tc>
          <w:tcPr>
            <w:tcW w:w="1618" w:type="dxa"/>
            <w:shd w:val="clear" w:color="auto" w:fill="auto"/>
          </w:tcPr>
          <w:p w14:paraId="2A8F810D" w14:textId="4C963ED7"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5E568DE9" w14:textId="3AF59E64" w:rsidR="00EE3882" w:rsidRPr="00975A15" w:rsidRDefault="00EE3882" w:rsidP="00EE3882">
            <w:pPr>
              <w:ind w:firstLine="0"/>
              <w:contextualSpacing/>
              <w:rPr>
                <w:shd w:val="clear" w:color="auto" w:fill="FFFFFF"/>
              </w:rPr>
            </w:pPr>
            <w:r w:rsidRPr="00975A15">
              <w:rPr>
                <w:shd w:val="clear" w:color="auto" w:fill="FFFFFF"/>
              </w:rPr>
              <w:t>Số thứ tự</w:t>
            </w:r>
          </w:p>
        </w:tc>
      </w:tr>
      <w:tr w:rsidR="00EE3882" w:rsidRPr="00975A15" w14:paraId="797E0334" w14:textId="77777777" w:rsidTr="003C46CD">
        <w:tc>
          <w:tcPr>
            <w:tcW w:w="708" w:type="dxa"/>
            <w:shd w:val="clear" w:color="auto" w:fill="auto"/>
            <w:vAlign w:val="center"/>
          </w:tcPr>
          <w:p w14:paraId="1E425C71" w14:textId="724DE443"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23</w:t>
            </w:r>
          </w:p>
        </w:tc>
        <w:tc>
          <w:tcPr>
            <w:tcW w:w="2065" w:type="dxa"/>
            <w:shd w:val="clear" w:color="auto" w:fill="auto"/>
          </w:tcPr>
          <w:p w14:paraId="72E120E2" w14:textId="313AE0A4" w:rsidR="00EE3882" w:rsidRPr="00975A15" w:rsidRDefault="00EE3882" w:rsidP="00EE3882">
            <w:pPr>
              <w:ind w:firstLine="0"/>
              <w:contextualSpacing/>
              <w:rPr>
                <w:bCs/>
              </w:rPr>
            </w:pPr>
            <w:r w:rsidRPr="00975A15">
              <w:rPr>
                <w:bCs/>
              </w:rPr>
              <w:t>Pro_resistant</w:t>
            </w:r>
          </w:p>
        </w:tc>
        <w:tc>
          <w:tcPr>
            <w:tcW w:w="1827" w:type="dxa"/>
            <w:shd w:val="clear" w:color="auto" w:fill="auto"/>
          </w:tcPr>
          <w:p w14:paraId="41B76308" w14:textId="3AC8C89F"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335EF729" w14:textId="43C55BD2"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5D3C9DC9" w14:textId="05605BE3" w:rsidR="00EE3882" w:rsidRPr="00975A15" w:rsidRDefault="00EE3882" w:rsidP="00EE3882">
            <w:pPr>
              <w:ind w:firstLine="0"/>
              <w:contextualSpacing/>
              <w:rPr>
                <w:shd w:val="clear" w:color="auto" w:fill="FFFFFF"/>
              </w:rPr>
            </w:pPr>
            <w:r w:rsidRPr="00975A15">
              <w:rPr>
                <w:shd w:val="clear" w:color="auto" w:fill="FFFFFF"/>
              </w:rPr>
              <w:t>Độ bền</w:t>
            </w:r>
          </w:p>
        </w:tc>
      </w:tr>
      <w:tr w:rsidR="00EE3882" w:rsidRPr="00975A15" w14:paraId="2CFD4411" w14:textId="77777777" w:rsidTr="003C46CD">
        <w:tc>
          <w:tcPr>
            <w:tcW w:w="708" w:type="dxa"/>
            <w:shd w:val="clear" w:color="auto" w:fill="auto"/>
            <w:vAlign w:val="center"/>
          </w:tcPr>
          <w:p w14:paraId="1BA2A988" w14:textId="0B2914D9"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24</w:t>
            </w:r>
          </w:p>
        </w:tc>
        <w:tc>
          <w:tcPr>
            <w:tcW w:w="2065" w:type="dxa"/>
            <w:shd w:val="clear" w:color="auto" w:fill="auto"/>
          </w:tcPr>
          <w:p w14:paraId="4A4E7563" w14:textId="4211860C" w:rsidR="00EE3882" w:rsidRPr="00975A15" w:rsidRDefault="00EE3882" w:rsidP="00EE3882">
            <w:pPr>
              <w:ind w:firstLine="0"/>
              <w:contextualSpacing/>
              <w:rPr>
                <w:bCs/>
              </w:rPr>
            </w:pPr>
            <w:r w:rsidRPr="00975A15">
              <w:rPr>
                <w:bCs/>
              </w:rPr>
              <w:t>Pro_energy</w:t>
            </w:r>
          </w:p>
        </w:tc>
        <w:tc>
          <w:tcPr>
            <w:tcW w:w="1827" w:type="dxa"/>
            <w:shd w:val="clear" w:color="auto" w:fill="auto"/>
          </w:tcPr>
          <w:p w14:paraId="3EFA2C89" w14:textId="3550638F"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1E8B47E2" w14:textId="68083FAF"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605160D9" w14:textId="1F801B81" w:rsidR="00EE3882" w:rsidRPr="00975A15" w:rsidRDefault="00EE3882" w:rsidP="00EE3882">
            <w:pPr>
              <w:ind w:firstLine="0"/>
              <w:contextualSpacing/>
              <w:rPr>
                <w:shd w:val="clear" w:color="auto" w:fill="FFFFFF"/>
              </w:rPr>
            </w:pPr>
            <w:r w:rsidRPr="00975A15">
              <w:rPr>
                <w:shd w:val="clear" w:color="auto" w:fill="FFFFFF"/>
              </w:rPr>
              <w:t>Năng lượng</w:t>
            </w:r>
          </w:p>
        </w:tc>
      </w:tr>
      <w:tr w:rsidR="00EE3882" w:rsidRPr="00975A15" w14:paraId="2EFCAAB8" w14:textId="77777777" w:rsidTr="003C46CD">
        <w:tc>
          <w:tcPr>
            <w:tcW w:w="708" w:type="dxa"/>
            <w:shd w:val="clear" w:color="auto" w:fill="auto"/>
            <w:vAlign w:val="center"/>
          </w:tcPr>
          <w:p w14:paraId="31B9C50E" w14:textId="2E2E2F82"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25</w:t>
            </w:r>
          </w:p>
        </w:tc>
        <w:tc>
          <w:tcPr>
            <w:tcW w:w="2065" w:type="dxa"/>
            <w:shd w:val="clear" w:color="auto" w:fill="auto"/>
          </w:tcPr>
          <w:p w14:paraId="3EC9770A" w14:textId="3CE15FD3" w:rsidR="00EE3882" w:rsidRPr="00975A15" w:rsidRDefault="00EE3882" w:rsidP="00EE3882">
            <w:pPr>
              <w:ind w:firstLine="0"/>
              <w:contextualSpacing/>
              <w:rPr>
                <w:bCs/>
              </w:rPr>
            </w:pPr>
            <w:r w:rsidRPr="00975A15">
              <w:rPr>
                <w:bCs/>
              </w:rPr>
              <w:t>Pro_country</w:t>
            </w:r>
          </w:p>
        </w:tc>
        <w:tc>
          <w:tcPr>
            <w:tcW w:w="1827" w:type="dxa"/>
            <w:shd w:val="clear" w:color="auto" w:fill="auto"/>
          </w:tcPr>
          <w:p w14:paraId="51E88303" w14:textId="2D25F413"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5FF6F5C3" w14:textId="24114F40"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203F145B" w14:textId="471A15A1" w:rsidR="00EE3882" w:rsidRPr="00975A15" w:rsidRDefault="00EE3882" w:rsidP="00EE3882">
            <w:pPr>
              <w:ind w:firstLine="0"/>
              <w:contextualSpacing/>
              <w:rPr>
                <w:shd w:val="clear" w:color="auto" w:fill="FFFFFF"/>
              </w:rPr>
            </w:pPr>
            <w:r w:rsidRPr="00975A15">
              <w:rPr>
                <w:shd w:val="clear" w:color="auto" w:fill="FFFFFF"/>
              </w:rPr>
              <w:t>Xuất sứ</w:t>
            </w:r>
          </w:p>
        </w:tc>
      </w:tr>
    </w:tbl>
    <w:p w14:paraId="045C9B3A" w14:textId="523EDF1C" w:rsidR="00EE3882" w:rsidRPr="009A5826" w:rsidRDefault="00EE3882" w:rsidP="009E5154">
      <w:pPr>
        <w:pStyle w:val="Heading3"/>
      </w:pPr>
      <w:bookmarkStart w:id="245" w:name="_Toc69397378"/>
      <w:r>
        <w:t xml:space="preserve">Bảng </w:t>
      </w:r>
      <w:r w:rsidRPr="00691D7C">
        <w:t>products_attributes</w:t>
      </w:r>
      <w:bookmarkEnd w:id="245"/>
    </w:p>
    <w:p w14:paraId="6149BCF5" w14:textId="466F37CB" w:rsidR="009E5154" w:rsidRDefault="009E5154" w:rsidP="009E5154">
      <w:pPr>
        <w:pStyle w:val="Caption"/>
        <w:keepNext/>
      </w:pPr>
      <w:bookmarkStart w:id="246" w:name="_Toc69397588"/>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30</w:t>
      </w:r>
      <w:r w:rsidR="00011E65">
        <w:rPr>
          <w:noProof/>
        </w:rPr>
        <w:fldChar w:fldCharType="end"/>
      </w:r>
      <w:r>
        <w:t xml:space="preserve"> </w:t>
      </w:r>
      <w:r w:rsidRPr="009E5154">
        <w:t>Bảng products_attributes</w:t>
      </w:r>
      <w:bookmarkEnd w:id="246"/>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6EEFB9A3" w14:textId="77777777" w:rsidTr="003C46CD">
        <w:trPr>
          <w:tblHeader/>
        </w:trPr>
        <w:tc>
          <w:tcPr>
            <w:tcW w:w="708" w:type="dxa"/>
            <w:shd w:val="clear" w:color="auto" w:fill="D5DCE4"/>
            <w:vAlign w:val="center"/>
          </w:tcPr>
          <w:p w14:paraId="6FBBA921"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0D544583"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74FB6311"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6B147105"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0A40B1C0"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515E68E7" w14:textId="77777777" w:rsidTr="003C46CD">
        <w:tc>
          <w:tcPr>
            <w:tcW w:w="708" w:type="dxa"/>
            <w:shd w:val="clear" w:color="auto" w:fill="auto"/>
            <w:vAlign w:val="center"/>
          </w:tcPr>
          <w:p w14:paraId="7DB18677" w14:textId="33217B78"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1E8084EF" w14:textId="291BDE1D"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4378887C" w14:textId="75DBF718" w:rsidR="00EE3882" w:rsidRPr="00975A15" w:rsidRDefault="00EE3882" w:rsidP="00EE3882">
            <w:pPr>
              <w:ind w:firstLine="0"/>
              <w:contextualSpacing/>
            </w:pPr>
            <w:r w:rsidRPr="00975A15">
              <w:rPr>
                <w:lang w:val="en"/>
              </w:rPr>
              <w:t>Bigint(20)</w:t>
            </w:r>
          </w:p>
        </w:tc>
        <w:tc>
          <w:tcPr>
            <w:tcW w:w="1618" w:type="dxa"/>
            <w:shd w:val="clear" w:color="auto" w:fill="auto"/>
          </w:tcPr>
          <w:p w14:paraId="0218D7B7" w14:textId="1AFD62C4"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0E1832B8" w14:textId="1D32C9AA" w:rsidR="00EE3882" w:rsidRPr="00975A15" w:rsidRDefault="00EE3882" w:rsidP="00EE3882">
            <w:pPr>
              <w:ind w:firstLine="0"/>
              <w:contextualSpacing/>
            </w:pPr>
            <w:r w:rsidRPr="00975A15">
              <w:t>Khóa chính của bảng</w:t>
            </w:r>
          </w:p>
        </w:tc>
      </w:tr>
      <w:tr w:rsidR="00EE3882" w:rsidRPr="00975A15" w14:paraId="178B92C7" w14:textId="77777777" w:rsidTr="003C46CD">
        <w:tc>
          <w:tcPr>
            <w:tcW w:w="708" w:type="dxa"/>
            <w:shd w:val="clear" w:color="auto" w:fill="auto"/>
            <w:vAlign w:val="center"/>
          </w:tcPr>
          <w:p w14:paraId="4E5A57CA" w14:textId="608A9FF4"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w:t>
            </w:r>
          </w:p>
        </w:tc>
        <w:tc>
          <w:tcPr>
            <w:tcW w:w="2065" w:type="dxa"/>
            <w:shd w:val="clear" w:color="auto" w:fill="auto"/>
          </w:tcPr>
          <w:p w14:paraId="7AE6C349" w14:textId="41272E4E" w:rsidR="00EE3882" w:rsidRPr="00975A15" w:rsidRDefault="00EE3882" w:rsidP="00EE3882">
            <w:pPr>
              <w:ind w:firstLine="0"/>
              <w:contextualSpacing/>
              <w:rPr>
                <w:shd w:val="clear" w:color="auto" w:fill="FFFFFF"/>
              </w:rPr>
            </w:pPr>
            <w:r w:rsidRPr="00975A15">
              <w:rPr>
                <w:bCs/>
              </w:rPr>
              <w:t>Pa_attributes_id</w:t>
            </w:r>
          </w:p>
        </w:tc>
        <w:tc>
          <w:tcPr>
            <w:tcW w:w="1827" w:type="dxa"/>
            <w:shd w:val="clear" w:color="auto" w:fill="auto"/>
          </w:tcPr>
          <w:p w14:paraId="01DEBEBC" w14:textId="172837F0" w:rsidR="00EE3882" w:rsidRPr="00975A15" w:rsidRDefault="00EE3882" w:rsidP="00EE3882">
            <w:pPr>
              <w:ind w:firstLine="0"/>
              <w:contextualSpacing/>
              <w:rPr>
                <w:lang w:val="en"/>
              </w:rPr>
            </w:pPr>
            <w:r w:rsidRPr="00975A15">
              <w:t>int(11)</w:t>
            </w:r>
          </w:p>
        </w:tc>
        <w:tc>
          <w:tcPr>
            <w:tcW w:w="1618" w:type="dxa"/>
            <w:shd w:val="clear" w:color="auto" w:fill="auto"/>
          </w:tcPr>
          <w:p w14:paraId="5947E579" w14:textId="7CF69E3E"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363B2F1F" w14:textId="1C21A93C" w:rsidR="00EE3882" w:rsidRPr="00975A15" w:rsidRDefault="00EE3882" w:rsidP="00EE3882">
            <w:pPr>
              <w:ind w:firstLine="0"/>
              <w:contextualSpacing/>
            </w:pPr>
            <w:r w:rsidRPr="00975A15">
              <w:rPr>
                <w:shd w:val="clear" w:color="auto" w:fill="FFFFFF"/>
              </w:rPr>
              <w:t>ID thuộc tính</w:t>
            </w:r>
          </w:p>
        </w:tc>
      </w:tr>
      <w:tr w:rsidR="00EE3882" w:rsidRPr="00975A15" w14:paraId="1BCC646C" w14:textId="77777777" w:rsidTr="003C46CD">
        <w:tc>
          <w:tcPr>
            <w:tcW w:w="708" w:type="dxa"/>
            <w:shd w:val="clear" w:color="auto" w:fill="auto"/>
            <w:vAlign w:val="center"/>
          </w:tcPr>
          <w:p w14:paraId="07A19DF3" w14:textId="0B354327"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3</w:t>
            </w:r>
          </w:p>
        </w:tc>
        <w:tc>
          <w:tcPr>
            <w:tcW w:w="2065" w:type="dxa"/>
            <w:shd w:val="clear" w:color="auto" w:fill="auto"/>
          </w:tcPr>
          <w:p w14:paraId="5E352660" w14:textId="155DE053" w:rsidR="00EE3882" w:rsidRPr="00975A15" w:rsidRDefault="00EE3882" w:rsidP="00EE3882">
            <w:pPr>
              <w:ind w:firstLine="0"/>
              <w:contextualSpacing/>
              <w:rPr>
                <w:bCs/>
              </w:rPr>
            </w:pPr>
            <w:r w:rsidRPr="00975A15">
              <w:rPr>
                <w:bCs/>
                <w:shd w:val="clear" w:color="auto" w:fill="FFFFFF"/>
              </w:rPr>
              <w:t>Pa_Product_id</w:t>
            </w:r>
          </w:p>
        </w:tc>
        <w:tc>
          <w:tcPr>
            <w:tcW w:w="1827" w:type="dxa"/>
            <w:shd w:val="clear" w:color="auto" w:fill="auto"/>
          </w:tcPr>
          <w:p w14:paraId="380E2C6F" w14:textId="4D73899F"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12CB65F5" w14:textId="64737ED0"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2013345C" w14:textId="3DD4DA8A" w:rsidR="00EE3882" w:rsidRPr="00975A15" w:rsidRDefault="00EE3882" w:rsidP="00EE3882">
            <w:pPr>
              <w:ind w:firstLine="0"/>
              <w:contextualSpacing/>
              <w:rPr>
                <w:shd w:val="clear" w:color="auto" w:fill="FFFFFF"/>
              </w:rPr>
            </w:pPr>
            <w:r w:rsidRPr="00975A15">
              <w:rPr>
                <w:shd w:val="clear" w:color="auto" w:fill="FFFFFF"/>
              </w:rPr>
              <w:t>ID sản phẩm</w:t>
            </w:r>
          </w:p>
        </w:tc>
      </w:tr>
    </w:tbl>
    <w:p w14:paraId="1D9A3D9B" w14:textId="5841E2B0" w:rsidR="00EE3882" w:rsidRPr="009A5826" w:rsidRDefault="00EE3882" w:rsidP="009E5154">
      <w:pPr>
        <w:pStyle w:val="Heading3"/>
      </w:pPr>
      <w:bookmarkStart w:id="247" w:name="_Toc69397379"/>
      <w:r>
        <w:t xml:space="preserve">Bảng </w:t>
      </w:r>
      <w:r w:rsidRPr="00026453">
        <w:t>products_keywords</w:t>
      </w:r>
      <w:bookmarkEnd w:id="247"/>
    </w:p>
    <w:p w14:paraId="69F6F248" w14:textId="3B4AD0C1" w:rsidR="009E5154" w:rsidRDefault="009E5154" w:rsidP="009E5154">
      <w:pPr>
        <w:pStyle w:val="Caption"/>
        <w:keepNext/>
      </w:pPr>
      <w:bookmarkStart w:id="248" w:name="_Toc69397589"/>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31</w:t>
      </w:r>
      <w:r w:rsidR="00011E65">
        <w:rPr>
          <w:noProof/>
        </w:rPr>
        <w:fldChar w:fldCharType="end"/>
      </w:r>
      <w:r>
        <w:t xml:space="preserve"> </w:t>
      </w:r>
      <w:r w:rsidRPr="009E5154">
        <w:t>Bảng products_keywords</w:t>
      </w:r>
      <w:bookmarkEnd w:id="248"/>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194E092D" w14:textId="77777777" w:rsidTr="003C46CD">
        <w:trPr>
          <w:tblHeader/>
        </w:trPr>
        <w:tc>
          <w:tcPr>
            <w:tcW w:w="708" w:type="dxa"/>
            <w:shd w:val="clear" w:color="auto" w:fill="D5DCE4"/>
            <w:vAlign w:val="center"/>
          </w:tcPr>
          <w:p w14:paraId="413A1450"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6C2A12F5"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25262F4D"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44F15ED6"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7AD0049E"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58BD00D6" w14:textId="77777777" w:rsidTr="003C46CD">
        <w:tc>
          <w:tcPr>
            <w:tcW w:w="708" w:type="dxa"/>
            <w:shd w:val="clear" w:color="auto" w:fill="auto"/>
            <w:vAlign w:val="center"/>
          </w:tcPr>
          <w:p w14:paraId="61C2CCDA" w14:textId="47F95828"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0939A84E" w14:textId="7C2C506A"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03FA7B67" w14:textId="24D358DE" w:rsidR="00EE3882" w:rsidRPr="00975A15" w:rsidRDefault="00EE3882" w:rsidP="00EE3882">
            <w:pPr>
              <w:ind w:firstLine="0"/>
              <w:contextualSpacing/>
            </w:pPr>
            <w:r w:rsidRPr="00975A15">
              <w:rPr>
                <w:lang w:val="en"/>
              </w:rPr>
              <w:t>Bigint(20)</w:t>
            </w:r>
          </w:p>
        </w:tc>
        <w:tc>
          <w:tcPr>
            <w:tcW w:w="1618" w:type="dxa"/>
            <w:shd w:val="clear" w:color="auto" w:fill="auto"/>
          </w:tcPr>
          <w:p w14:paraId="3B5CC156" w14:textId="6ACCC725"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7071CC71" w14:textId="302F580B" w:rsidR="00EE3882" w:rsidRPr="00975A15" w:rsidRDefault="00EE3882" w:rsidP="00EE3882">
            <w:pPr>
              <w:ind w:firstLine="0"/>
              <w:contextualSpacing/>
            </w:pPr>
            <w:r w:rsidRPr="00975A15">
              <w:t>Khóa chính của bảng</w:t>
            </w:r>
          </w:p>
        </w:tc>
      </w:tr>
      <w:tr w:rsidR="00EE3882" w:rsidRPr="00975A15" w14:paraId="3FEE9C20" w14:textId="77777777" w:rsidTr="003C46CD">
        <w:tc>
          <w:tcPr>
            <w:tcW w:w="708" w:type="dxa"/>
            <w:shd w:val="clear" w:color="auto" w:fill="auto"/>
            <w:vAlign w:val="center"/>
          </w:tcPr>
          <w:p w14:paraId="65D60042" w14:textId="04DCDC09"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w:t>
            </w:r>
          </w:p>
        </w:tc>
        <w:tc>
          <w:tcPr>
            <w:tcW w:w="2065" w:type="dxa"/>
            <w:shd w:val="clear" w:color="auto" w:fill="auto"/>
          </w:tcPr>
          <w:p w14:paraId="5DD4E11B" w14:textId="0682045A" w:rsidR="00EE3882" w:rsidRPr="00975A15" w:rsidRDefault="00EE3882" w:rsidP="00EE3882">
            <w:pPr>
              <w:ind w:firstLine="0"/>
              <w:contextualSpacing/>
              <w:rPr>
                <w:shd w:val="clear" w:color="auto" w:fill="FFFFFF"/>
              </w:rPr>
            </w:pPr>
            <w:r w:rsidRPr="00975A15">
              <w:rPr>
                <w:bCs/>
              </w:rPr>
              <w:t>Pk_keyword_id</w:t>
            </w:r>
          </w:p>
        </w:tc>
        <w:tc>
          <w:tcPr>
            <w:tcW w:w="1827" w:type="dxa"/>
            <w:shd w:val="clear" w:color="auto" w:fill="auto"/>
          </w:tcPr>
          <w:p w14:paraId="4ACCAFAF" w14:textId="69C3348B" w:rsidR="00EE3882" w:rsidRPr="00975A15" w:rsidRDefault="00EE3882" w:rsidP="00EE3882">
            <w:pPr>
              <w:ind w:firstLine="0"/>
              <w:contextualSpacing/>
              <w:rPr>
                <w:lang w:val="en"/>
              </w:rPr>
            </w:pPr>
            <w:r w:rsidRPr="00975A15">
              <w:t>int(11)</w:t>
            </w:r>
          </w:p>
        </w:tc>
        <w:tc>
          <w:tcPr>
            <w:tcW w:w="1618" w:type="dxa"/>
            <w:shd w:val="clear" w:color="auto" w:fill="auto"/>
          </w:tcPr>
          <w:p w14:paraId="297CB57A" w14:textId="6F945C91"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304AC830" w14:textId="65210AD6" w:rsidR="00EE3882" w:rsidRPr="00975A15" w:rsidRDefault="00EE3882" w:rsidP="00EE3882">
            <w:pPr>
              <w:ind w:firstLine="0"/>
              <w:contextualSpacing/>
            </w:pPr>
            <w:r w:rsidRPr="00975A15">
              <w:rPr>
                <w:shd w:val="clear" w:color="auto" w:fill="FFFFFF"/>
              </w:rPr>
              <w:t>ID từ khóa</w:t>
            </w:r>
          </w:p>
        </w:tc>
      </w:tr>
      <w:tr w:rsidR="00EE3882" w:rsidRPr="00975A15" w14:paraId="03A34A75" w14:textId="77777777" w:rsidTr="003C46CD">
        <w:tc>
          <w:tcPr>
            <w:tcW w:w="708" w:type="dxa"/>
            <w:shd w:val="clear" w:color="auto" w:fill="auto"/>
            <w:vAlign w:val="center"/>
          </w:tcPr>
          <w:p w14:paraId="3FE8446D" w14:textId="699D5CC9"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3</w:t>
            </w:r>
          </w:p>
        </w:tc>
        <w:tc>
          <w:tcPr>
            <w:tcW w:w="2065" w:type="dxa"/>
            <w:shd w:val="clear" w:color="auto" w:fill="auto"/>
          </w:tcPr>
          <w:p w14:paraId="4C95EA68" w14:textId="1C4ECCD7" w:rsidR="00EE3882" w:rsidRPr="00975A15" w:rsidRDefault="00EE3882" w:rsidP="00EE3882">
            <w:pPr>
              <w:ind w:firstLine="0"/>
              <w:contextualSpacing/>
              <w:rPr>
                <w:bCs/>
              </w:rPr>
            </w:pPr>
            <w:r w:rsidRPr="00975A15">
              <w:rPr>
                <w:bCs/>
                <w:shd w:val="clear" w:color="auto" w:fill="FFFFFF"/>
              </w:rPr>
              <w:t>Pk_Product_id</w:t>
            </w:r>
          </w:p>
        </w:tc>
        <w:tc>
          <w:tcPr>
            <w:tcW w:w="1827" w:type="dxa"/>
            <w:shd w:val="clear" w:color="auto" w:fill="auto"/>
          </w:tcPr>
          <w:p w14:paraId="2E4E6555" w14:textId="42A23057"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109247A5" w14:textId="2A246C68"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56D34FA5" w14:textId="38EEFF77" w:rsidR="00EE3882" w:rsidRPr="00975A15" w:rsidRDefault="00EE3882" w:rsidP="00EE3882">
            <w:pPr>
              <w:ind w:firstLine="0"/>
              <w:contextualSpacing/>
              <w:rPr>
                <w:shd w:val="clear" w:color="auto" w:fill="FFFFFF"/>
              </w:rPr>
            </w:pPr>
            <w:r w:rsidRPr="00975A15">
              <w:rPr>
                <w:shd w:val="clear" w:color="auto" w:fill="FFFFFF"/>
              </w:rPr>
              <w:t>ID sản phẩm</w:t>
            </w:r>
          </w:p>
        </w:tc>
      </w:tr>
    </w:tbl>
    <w:p w14:paraId="02ECA2DD" w14:textId="507CF6D2" w:rsidR="00EE3882" w:rsidRPr="009A5826" w:rsidRDefault="00EE3882" w:rsidP="009E5154">
      <w:pPr>
        <w:pStyle w:val="Heading3"/>
      </w:pPr>
      <w:bookmarkStart w:id="249" w:name="_Toc69397380"/>
      <w:r>
        <w:lastRenderedPageBreak/>
        <w:t xml:space="preserve">Bảng </w:t>
      </w:r>
      <w:r w:rsidRPr="00026453">
        <w:t>Products_imges</w:t>
      </w:r>
      <w:bookmarkEnd w:id="249"/>
    </w:p>
    <w:p w14:paraId="251C09E9" w14:textId="5531DB01" w:rsidR="009E5154" w:rsidRDefault="009E5154" w:rsidP="009E5154">
      <w:pPr>
        <w:pStyle w:val="Caption"/>
        <w:keepNext/>
      </w:pPr>
      <w:bookmarkStart w:id="250" w:name="_Toc69397590"/>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32</w:t>
      </w:r>
      <w:r w:rsidR="00011E65">
        <w:rPr>
          <w:noProof/>
        </w:rPr>
        <w:fldChar w:fldCharType="end"/>
      </w:r>
      <w:r>
        <w:t xml:space="preserve"> </w:t>
      </w:r>
      <w:r w:rsidRPr="009E5154">
        <w:t>Bảng Products_imges</w:t>
      </w:r>
      <w:bookmarkEnd w:id="250"/>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68DC4F63" w14:textId="77777777" w:rsidTr="003C46CD">
        <w:trPr>
          <w:tblHeader/>
        </w:trPr>
        <w:tc>
          <w:tcPr>
            <w:tcW w:w="708" w:type="dxa"/>
            <w:shd w:val="clear" w:color="auto" w:fill="D5DCE4"/>
            <w:vAlign w:val="center"/>
          </w:tcPr>
          <w:p w14:paraId="4B30A4DE"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2431B56A"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2209690B"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5E0F940D"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16AF9463"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0CA29FF4" w14:textId="77777777" w:rsidTr="003C46CD">
        <w:tc>
          <w:tcPr>
            <w:tcW w:w="708" w:type="dxa"/>
            <w:shd w:val="clear" w:color="auto" w:fill="auto"/>
            <w:vAlign w:val="center"/>
          </w:tcPr>
          <w:p w14:paraId="66DE765C" w14:textId="791BCD56"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7F6F88C0" w14:textId="5A39609C"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74DE2C14" w14:textId="2CC8EEA2" w:rsidR="00EE3882" w:rsidRPr="00975A15" w:rsidRDefault="00EE3882" w:rsidP="00EE3882">
            <w:pPr>
              <w:ind w:firstLine="0"/>
              <w:contextualSpacing/>
            </w:pPr>
            <w:r w:rsidRPr="00975A15">
              <w:rPr>
                <w:lang w:val="en"/>
              </w:rPr>
              <w:t>Bigint(20)</w:t>
            </w:r>
          </w:p>
        </w:tc>
        <w:tc>
          <w:tcPr>
            <w:tcW w:w="1618" w:type="dxa"/>
            <w:shd w:val="clear" w:color="auto" w:fill="auto"/>
          </w:tcPr>
          <w:p w14:paraId="0A4DDEB3" w14:textId="0933EBA6"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68652E00" w14:textId="6C6A70E8" w:rsidR="00EE3882" w:rsidRPr="00975A15" w:rsidRDefault="00EE3882" w:rsidP="00EE3882">
            <w:pPr>
              <w:ind w:firstLine="0"/>
              <w:contextualSpacing/>
            </w:pPr>
            <w:r w:rsidRPr="00975A15">
              <w:t>Khóa chính của bảng</w:t>
            </w:r>
          </w:p>
        </w:tc>
      </w:tr>
      <w:tr w:rsidR="00EE3882" w:rsidRPr="00975A15" w14:paraId="69B7E544" w14:textId="77777777" w:rsidTr="003C46CD">
        <w:tc>
          <w:tcPr>
            <w:tcW w:w="708" w:type="dxa"/>
            <w:shd w:val="clear" w:color="auto" w:fill="auto"/>
            <w:vAlign w:val="center"/>
          </w:tcPr>
          <w:p w14:paraId="55DF00F9" w14:textId="5543FCB2"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w:t>
            </w:r>
          </w:p>
        </w:tc>
        <w:tc>
          <w:tcPr>
            <w:tcW w:w="2065" w:type="dxa"/>
            <w:shd w:val="clear" w:color="auto" w:fill="auto"/>
          </w:tcPr>
          <w:p w14:paraId="6735262C" w14:textId="7D56D5D6" w:rsidR="00EE3882" w:rsidRPr="00975A15" w:rsidRDefault="00EE3882" w:rsidP="00EE3882">
            <w:pPr>
              <w:ind w:firstLine="0"/>
              <w:contextualSpacing/>
              <w:rPr>
                <w:shd w:val="clear" w:color="auto" w:fill="FFFFFF"/>
              </w:rPr>
            </w:pPr>
            <w:r w:rsidRPr="00975A15">
              <w:rPr>
                <w:bCs/>
              </w:rPr>
              <w:t>Pi_name</w:t>
            </w:r>
          </w:p>
        </w:tc>
        <w:tc>
          <w:tcPr>
            <w:tcW w:w="1827" w:type="dxa"/>
            <w:shd w:val="clear" w:color="auto" w:fill="auto"/>
          </w:tcPr>
          <w:p w14:paraId="7D065E64" w14:textId="170687CF" w:rsidR="00EE3882" w:rsidRPr="00975A15" w:rsidRDefault="00EE3882" w:rsidP="00EE3882">
            <w:pPr>
              <w:ind w:firstLine="0"/>
              <w:contextualSpacing/>
              <w:rPr>
                <w:lang w:val="en"/>
              </w:rPr>
            </w:pPr>
            <w:r w:rsidRPr="00975A15">
              <w:t>Varchar(255)</w:t>
            </w:r>
          </w:p>
        </w:tc>
        <w:tc>
          <w:tcPr>
            <w:tcW w:w="1618" w:type="dxa"/>
            <w:shd w:val="clear" w:color="auto" w:fill="auto"/>
          </w:tcPr>
          <w:p w14:paraId="78601E8E" w14:textId="186B1B45"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1A813416" w14:textId="4311AF03" w:rsidR="00EE3882" w:rsidRPr="00975A15" w:rsidRDefault="00EE3882" w:rsidP="00EE3882">
            <w:pPr>
              <w:ind w:firstLine="0"/>
              <w:contextualSpacing/>
            </w:pPr>
            <w:r w:rsidRPr="00975A15">
              <w:rPr>
                <w:shd w:val="clear" w:color="auto" w:fill="FFFFFF"/>
              </w:rPr>
              <w:t>Tên</w:t>
            </w:r>
          </w:p>
        </w:tc>
      </w:tr>
      <w:tr w:rsidR="00EE3882" w:rsidRPr="00975A15" w14:paraId="3EE6A29E" w14:textId="77777777" w:rsidTr="003C46CD">
        <w:tc>
          <w:tcPr>
            <w:tcW w:w="708" w:type="dxa"/>
            <w:shd w:val="clear" w:color="auto" w:fill="auto"/>
            <w:vAlign w:val="center"/>
          </w:tcPr>
          <w:p w14:paraId="4EE34129" w14:textId="2FC18660"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3</w:t>
            </w:r>
          </w:p>
        </w:tc>
        <w:tc>
          <w:tcPr>
            <w:tcW w:w="2065" w:type="dxa"/>
            <w:shd w:val="clear" w:color="auto" w:fill="auto"/>
          </w:tcPr>
          <w:p w14:paraId="7F47AB77" w14:textId="57DAFFE4" w:rsidR="00EE3882" w:rsidRPr="00975A15" w:rsidRDefault="00EE3882" w:rsidP="00EE3882">
            <w:pPr>
              <w:ind w:firstLine="0"/>
              <w:contextualSpacing/>
              <w:rPr>
                <w:bCs/>
              </w:rPr>
            </w:pPr>
            <w:r w:rsidRPr="00975A15">
              <w:rPr>
                <w:bCs/>
                <w:shd w:val="clear" w:color="auto" w:fill="FFFFFF"/>
              </w:rPr>
              <w:t>Pi_Product_id</w:t>
            </w:r>
          </w:p>
        </w:tc>
        <w:tc>
          <w:tcPr>
            <w:tcW w:w="1827" w:type="dxa"/>
            <w:shd w:val="clear" w:color="auto" w:fill="auto"/>
          </w:tcPr>
          <w:p w14:paraId="7B89F1CF" w14:textId="647A6994"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760E7C85" w14:textId="471E2A3C"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24CBF0EE" w14:textId="234D4144" w:rsidR="00EE3882" w:rsidRPr="00975A15" w:rsidRDefault="00EE3882" w:rsidP="00EE3882">
            <w:pPr>
              <w:ind w:firstLine="0"/>
              <w:contextualSpacing/>
              <w:rPr>
                <w:shd w:val="clear" w:color="auto" w:fill="FFFFFF"/>
              </w:rPr>
            </w:pPr>
            <w:r w:rsidRPr="00975A15">
              <w:rPr>
                <w:shd w:val="clear" w:color="auto" w:fill="FFFFFF"/>
              </w:rPr>
              <w:t>ID sản phẩm</w:t>
            </w:r>
          </w:p>
        </w:tc>
      </w:tr>
      <w:tr w:rsidR="00EE3882" w:rsidRPr="00975A15" w14:paraId="17036142" w14:textId="77777777" w:rsidTr="003C46CD">
        <w:tc>
          <w:tcPr>
            <w:tcW w:w="708" w:type="dxa"/>
            <w:shd w:val="clear" w:color="auto" w:fill="auto"/>
            <w:vAlign w:val="center"/>
          </w:tcPr>
          <w:p w14:paraId="4DCC5F97" w14:textId="77B6EA2E"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4</w:t>
            </w:r>
          </w:p>
        </w:tc>
        <w:tc>
          <w:tcPr>
            <w:tcW w:w="2065" w:type="dxa"/>
            <w:shd w:val="clear" w:color="auto" w:fill="auto"/>
          </w:tcPr>
          <w:p w14:paraId="347C0F01" w14:textId="3F42D24F" w:rsidR="00EE3882" w:rsidRPr="00975A15" w:rsidRDefault="00EE3882" w:rsidP="00EE3882">
            <w:pPr>
              <w:ind w:firstLine="0"/>
              <w:contextualSpacing/>
              <w:rPr>
                <w:bCs/>
                <w:shd w:val="clear" w:color="auto" w:fill="FFFFFF"/>
              </w:rPr>
            </w:pPr>
            <w:r w:rsidRPr="00975A15">
              <w:rPr>
                <w:bCs/>
                <w:shd w:val="clear" w:color="auto" w:fill="FFFFFF"/>
              </w:rPr>
              <w:t>Pi_Slug</w:t>
            </w:r>
          </w:p>
        </w:tc>
        <w:tc>
          <w:tcPr>
            <w:tcW w:w="1827" w:type="dxa"/>
            <w:shd w:val="clear" w:color="auto" w:fill="auto"/>
          </w:tcPr>
          <w:p w14:paraId="16586977" w14:textId="018AF440"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58D2B460" w14:textId="4AC8DCAB"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265E9EEB" w14:textId="16C6666A" w:rsidR="00EE3882" w:rsidRPr="00975A15" w:rsidRDefault="00EE3882" w:rsidP="00EE3882">
            <w:pPr>
              <w:ind w:firstLine="0"/>
              <w:contextualSpacing/>
              <w:rPr>
                <w:shd w:val="clear" w:color="auto" w:fill="FFFFFF"/>
              </w:rPr>
            </w:pPr>
            <w:r w:rsidRPr="00975A15">
              <w:rPr>
                <w:shd w:val="clear" w:color="auto" w:fill="FFFFFF"/>
              </w:rPr>
              <w:t>Slug</w:t>
            </w:r>
          </w:p>
        </w:tc>
      </w:tr>
      <w:tr w:rsidR="00EE3882" w:rsidRPr="00975A15" w14:paraId="69AD4EA7" w14:textId="77777777" w:rsidTr="003C46CD">
        <w:tc>
          <w:tcPr>
            <w:tcW w:w="708" w:type="dxa"/>
            <w:shd w:val="clear" w:color="auto" w:fill="auto"/>
            <w:vAlign w:val="center"/>
          </w:tcPr>
          <w:p w14:paraId="40735AF5" w14:textId="38AF517B"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5</w:t>
            </w:r>
          </w:p>
        </w:tc>
        <w:tc>
          <w:tcPr>
            <w:tcW w:w="2065" w:type="dxa"/>
            <w:shd w:val="clear" w:color="auto" w:fill="auto"/>
          </w:tcPr>
          <w:p w14:paraId="247539A1" w14:textId="38D5BC58" w:rsidR="00EE3882" w:rsidRPr="00975A15" w:rsidRDefault="00EE3882" w:rsidP="00EE3882">
            <w:pPr>
              <w:ind w:firstLine="0"/>
              <w:contextualSpacing/>
              <w:rPr>
                <w:bCs/>
                <w:shd w:val="clear" w:color="auto" w:fill="FFFFFF"/>
              </w:rPr>
            </w:pPr>
            <w:r w:rsidRPr="00975A15">
              <w:rPr>
                <w:bCs/>
                <w:shd w:val="clear" w:color="auto" w:fill="FFFFFF"/>
              </w:rPr>
              <w:t>Created_at</w:t>
            </w:r>
          </w:p>
        </w:tc>
        <w:tc>
          <w:tcPr>
            <w:tcW w:w="1827" w:type="dxa"/>
            <w:shd w:val="clear" w:color="auto" w:fill="auto"/>
          </w:tcPr>
          <w:p w14:paraId="40309A0C" w14:textId="7AA73B94"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23929FEB" w14:textId="7CA5A522"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4B0DC0E1" w14:textId="79BCF9AA" w:rsidR="00EE3882" w:rsidRPr="00975A15" w:rsidRDefault="00EE3882" w:rsidP="00EE3882">
            <w:pPr>
              <w:ind w:firstLine="0"/>
              <w:contextualSpacing/>
              <w:rPr>
                <w:shd w:val="clear" w:color="auto" w:fill="FFFFFF"/>
              </w:rPr>
            </w:pPr>
            <w:r w:rsidRPr="00975A15">
              <w:rPr>
                <w:shd w:val="clear" w:color="auto" w:fill="FFFFFF"/>
              </w:rPr>
              <w:t>Ngày tạo</w:t>
            </w:r>
          </w:p>
        </w:tc>
      </w:tr>
      <w:tr w:rsidR="00EE3882" w:rsidRPr="00975A15" w14:paraId="6B38AD18" w14:textId="77777777" w:rsidTr="003C46CD">
        <w:tc>
          <w:tcPr>
            <w:tcW w:w="708" w:type="dxa"/>
            <w:shd w:val="clear" w:color="auto" w:fill="auto"/>
            <w:vAlign w:val="center"/>
          </w:tcPr>
          <w:p w14:paraId="27AA50A5" w14:textId="7855559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6</w:t>
            </w:r>
          </w:p>
        </w:tc>
        <w:tc>
          <w:tcPr>
            <w:tcW w:w="2065" w:type="dxa"/>
            <w:shd w:val="clear" w:color="auto" w:fill="auto"/>
          </w:tcPr>
          <w:p w14:paraId="4BE4976B" w14:textId="7CC1AD5D" w:rsidR="00EE3882" w:rsidRPr="00975A15" w:rsidRDefault="00EE3882" w:rsidP="00EE3882">
            <w:pPr>
              <w:ind w:firstLine="0"/>
              <w:contextualSpacing/>
              <w:rPr>
                <w:bCs/>
                <w:shd w:val="clear" w:color="auto" w:fill="FFFFFF"/>
              </w:rPr>
            </w:pPr>
            <w:r w:rsidRPr="00975A15">
              <w:rPr>
                <w:bCs/>
                <w:shd w:val="clear" w:color="auto" w:fill="FFFFFF"/>
              </w:rPr>
              <w:t>Updated_at</w:t>
            </w:r>
          </w:p>
        </w:tc>
        <w:tc>
          <w:tcPr>
            <w:tcW w:w="1827" w:type="dxa"/>
            <w:shd w:val="clear" w:color="auto" w:fill="auto"/>
          </w:tcPr>
          <w:p w14:paraId="1B91B6AB" w14:textId="2D24C072"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40198CF2" w14:textId="75F7B266"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2F40FD0D" w14:textId="3A83DCDB" w:rsidR="00EE3882" w:rsidRPr="00975A15" w:rsidRDefault="00EE3882" w:rsidP="00EE3882">
            <w:pPr>
              <w:ind w:firstLine="0"/>
              <w:contextualSpacing/>
              <w:rPr>
                <w:shd w:val="clear" w:color="auto" w:fill="FFFFFF"/>
              </w:rPr>
            </w:pPr>
            <w:r w:rsidRPr="00975A15">
              <w:rPr>
                <w:shd w:val="clear" w:color="auto" w:fill="FFFFFF"/>
              </w:rPr>
              <w:t>Ngày sửa</w:t>
            </w:r>
          </w:p>
        </w:tc>
      </w:tr>
    </w:tbl>
    <w:p w14:paraId="6045621C" w14:textId="750A397C" w:rsidR="00EE3882" w:rsidRPr="009A5826" w:rsidRDefault="00EE3882" w:rsidP="009E5154">
      <w:pPr>
        <w:pStyle w:val="Heading3"/>
      </w:pPr>
      <w:bookmarkStart w:id="251" w:name="_Toc69397381"/>
      <w:r>
        <w:t xml:space="preserve">Bảng </w:t>
      </w:r>
      <w:r w:rsidRPr="00026453">
        <w:t>Ratings</w:t>
      </w:r>
      <w:bookmarkEnd w:id="251"/>
    </w:p>
    <w:p w14:paraId="7C214526" w14:textId="5D08879D" w:rsidR="009E5154" w:rsidRDefault="009E5154" w:rsidP="009E5154">
      <w:pPr>
        <w:pStyle w:val="Caption"/>
        <w:keepNext/>
      </w:pPr>
      <w:bookmarkStart w:id="252" w:name="_Toc69397591"/>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33</w:t>
      </w:r>
      <w:r w:rsidR="00011E65">
        <w:rPr>
          <w:noProof/>
        </w:rPr>
        <w:fldChar w:fldCharType="end"/>
      </w:r>
      <w:r>
        <w:t xml:space="preserve"> </w:t>
      </w:r>
      <w:r w:rsidRPr="009E5154">
        <w:t>Bảng Ratings</w:t>
      </w:r>
      <w:bookmarkEnd w:id="252"/>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79DDED7C" w14:textId="77777777" w:rsidTr="003C46CD">
        <w:trPr>
          <w:tblHeader/>
        </w:trPr>
        <w:tc>
          <w:tcPr>
            <w:tcW w:w="708" w:type="dxa"/>
            <w:shd w:val="clear" w:color="auto" w:fill="D5DCE4"/>
            <w:vAlign w:val="center"/>
          </w:tcPr>
          <w:p w14:paraId="60D1B8AB"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68A6528F"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4FBA1B01"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31AAD426"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01998708"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3FA37556" w14:textId="77777777" w:rsidTr="003C46CD">
        <w:tc>
          <w:tcPr>
            <w:tcW w:w="708" w:type="dxa"/>
            <w:shd w:val="clear" w:color="auto" w:fill="auto"/>
            <w:vAlign w:val="center"/>
          </w:tcPr>
          <w:p w14:paraId="51EC9500" w14:textId="5277C4DA"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7C1CF60A" w14:textId="25C74C49"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7E17E40D" w14:textId="795D7F98" w:rsidR="00EE3882" w:rsidRPr="00975A15" w:rsidRDefault="00EE3882" w:rsidP="00EE3882">
            <w:pPr>
              <w:ind w:firstLine="0"/>
              <w:contextualSpacing/>
            </w:pPr>
            <w:r w:rsidRPr="00975A15">
              <w:rPr>
                <w:lang w:val="en"/>
              </w:rPr>
              <w:t>Bigint(20)</w:t>
            </w:r>
          </w:p>
        </w:tc>
        <w:tc>
          <w:tcPr>
            <w:tcW w:w="1618" w:type="dxa"/>
            <w:shd w:val="clear" w:color="auto" w:fill="auto"/>
          </w:tcPr>
          <w:p w14:paraId="7594C1D4" w14:textId="56FA9831"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66DCCCA3" w14:textId="24813859" w:rsidR="00EE3882" w:rsidRPr="00975A15" w:rsidRDefault="00EE3882" w:rsidP="00EE3882">
            <w:pPr>
              <w:ind w:firstLine="0"/>
              <w:contextualSpacing/>
            </w:pPr>
            <w:r w:rsidRPr="00975A15">
              <w:t>Khóa chính của bảng</w:t>
            </w:r>
          </w:p>
        </w:tc>
      </w:tr>
      <w:tr w:rsidR="00EE3882" w:rsidRPr="00975A15" w14:paraId="149C8A82" w14:textId="77777777" w:rsidTr="003C46CD">
        <w:tc>
          <w:tcPr>
            <w:tcW w:w="708" w:type="dxa"/>
            <w:shd w:val="clear" w:color="auto" w:fill="auto"/>
            <w:vAlign w:val="center"/>
          </w:tcPr>
          <w:p w14:paraId="7CD94233" w14:textId="2CC645B4"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w:t>
            </w:r>
          </w:p>
        </w:tc>
        <w:tc>
          <w:tcPr>
            <w:tcW w:w="2065" w:type="dxa"/>
            <w:shd w:val="clear" w:color="auto" w:fill="auto"/>
          </w:tcPr>
          <w:p w14:paraId="35CD9630" w14:textId="6368B507" w:rsidR="00EE3882" w:rsidRPr="00975A15" w:rsidRDefault="00EE3882" w:rsidP="00EE3882">
            <w:pPr>
              <w:ind w:firstLine="0"/>
              <w:contextualSpacing/>
              <w:rPr>
                <w:shd w:val="clear" w:color="auto" w:fill="FFFFFF"/>
              </w:rPr>
            </w:pPr>
            <w:r w:rsidRPr="00975A15">
              <w:rPr>
                <w:bCs/>
              </w:rPr>
              <w:t>R_user_id</w:t>
            </w:r>
          </w:p>
        </w:tc>
        <w:tc>
          <w:tcPr>
            <w:tcW w:w="1827" w:type="dxa"/>
            <w:shd w:val="clear" w:color="auto" w:fill="auto"/>
          </w:tcPr>
          <w:p w14:paraId="2B078C6D" w14:textId="6A16D33D" w:rsidR="00EE3882" w:rsidRPr="00975A15" w:rsidRDefault="00EE3882" w:rsidP="00EE3882">
            <w:pPr>
              <w:ind w:firstLine="0"/>
              <w:contextualSpacing/>
              <w:rPr>
                <w:lang w:val="en"/>
              </w:rPr>
            </w:pPr>
            <w:r w:rsidRPr="00975A15">
              <w:t>int(11)</w:t>
            </w:r>
          </w:p>
        </w:tc>
        <w:tc>
          <w:tcPr>
            <w:tcW w:w="1618" w:type="dxa"/>
            <w:shd w:val="clear" w:color="auto" w:fill="auto"/>
          </w:tcPr>
          <w:p w14:paraId="5BA2F508" w14:textId="4BFA39EF"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159F2008" w14:textId="20792479" w:rsidR="00EE3882" w:rsidRPr="00975A15" w:rsidRDefault="00EE3882" w:rsidP="00EE3882">
            <w:pPr>
              <w:ind w:firstLine="0"/>
              <w:contextualSpacing/>
            </w:pPr>
            <w:r w:rsidRPr="00975A15">
              <w:rPr>
                <w:shd w:val="clear" w:color="auto" w:fill="FFFFFF"/>
              </w:rPr>
              <w:t>ID người dùng</w:t>
            </w:r>
          </w:p>
        </w:tc>
      </w:tr>
      <w:tr w:rsidR="00EE3882" w:rsidRPr="00975A15" w14:paraId="24F17A34" w14:textId="77777777" w:rsidTr="003C46CD">
        <w:tc>
          <w:tcPr>
            <w:tcW w:w="708" w:type="dxa"/>
            <w:shd w:val="clear" w:color="auto" w:fill="auto"/>
            <w:vAlign w:val="center"/>
          </w:tcPr>
          <w:p w14:paraId="547A4829" w14:textId="57BF098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3</w:t>
            </w:r>
          </w:p>
        </w:tc>
        <w:tc>
          <w:tcPr>
            <w:tcW w:w="2065" w:type="dxa"/>
            <w:shd w:val="clear" w:color="auto" w:fill="auto"/>
          </w:tcPr>
          <w:p w14:paraId="722F29CE" w14:textId="0DCC7D30" w:rsidR="00EE3882" w:rsidRPr="00975A15" w:rsidRDefault="00EE3882" w:rsidP="00EE3882">
            <w:pPr>
              <w:ind w:firstLine="0"/>
              <w:contextualSpacing/>
              <w:rPr>
                <w:bCs/>
              </w:rPr>
            </w:pPr>
            <w:r w:rsidRPr="00975A15">
              <w:rPr>
                <w:bCs/>
                <w:shd w:val="clear" w:color="auto" w:fill="FFFFFF"/>
              </w:rPr>
              <w:t>R_Product_id</w:t>
            </w:r>
          </w:p>
        </w:tc>
        <w:tc>
          <w:tcPr>
            <w:tcW w:w="1827" w:type="dxa"/>
            <w:shd w:val="clear" w:color="auto" w:fill="auto"/>
          </w:tcPr>
          <w:p w14:paraId="1663A6AB" w14:textId="75C57F6D"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07FDB814" w14:textId="57E05B3C"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2B8B9575" w14:textId="39741472" w:rsidR="00EE3882" w:rsidRPr="00975A15" w:rsidRDefault="00EE3882" w:rsidP="00EE3882">
            <w:pPr>
              <w:ind w:firstLine="0"/>
              <w:contextualSpacing/>
              <w:rPr>
                <w:shd w:val="clear" w:color="auto" w:fill="FFFFFF"/>
              </w:rPr>
            </w:pPr>
            <w:r w:rsidRPr="00975A15">
              <w:rPr>
                <w:shd w:val="clear" w:color="auto" w:fill="FFFFFF"/>
              </w:rPr>
              <w:t>ID sản phẩm</w:t>
            </w:r>
          </w:p>
        </w:tc>
      </w:tr>
      <w:tr w:rsidR="00EE3882" w:rsidRPr="00975A15" w14:paraId="36F4C8FF" w14:textId="77777777" w:rsidTr="003C46CD">
        <w:tc>
          <w:tcPr>
            <w:tcW w:w="708" w:type="dxa"/>
            <w:shd w:val="clear" w:color="auto" w:fill="auto"/>
            <w:vAlign w:val="center"/>
          </w:tcPr>
          <w:p w14:paraId="5EE9E86B" w14:textId="1F894B1C"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4</w:t>
            </w:r>
          </w:p>
        </w:tc>
        <w:tc>
          <w:tcPr>
            <w:tcW w:w="2065" w:type="dxa"/>
            <w:shd w:val="clear" w:color="auto" w:fill="auto"/>
          </w:tcPr>
          <w:p w14:paraId="4E862E4E" w14:textId="0812933A" w:rsidR="00EE3882" w:rsidRPr="00975A15" w:rsidRDefault="00EE3882" w:rsidP="00EE3882">
            <w:pPr>
              <w:ind w:firstLine="0"/>
              <w:contextualSpacing/>
              <w:rPr>
                <w:bCs/>
                <w:shd w:val="clear" w:color="auto" w:fill="FFFFFF"/>
              </w:rPr>
            </w:pPr>
            <w:r w:rsidRPr="00975A15">
              <w:rPr>
                <w:bCs/>
                <w:shd w:val="clear" w:color="auto" w:fill="FFFFFF"/>
              </w:rPr>
              <w:t>R_number</w:t>
            </w:r>
          </w:p>
        </w:tc>
        <w:tc>
          <w:tcPr>
            <w:tcW w:w="1827" w:type="dxa"/>
            <w:shd w:val="clear" w:color="auto" w:fill="auto"/>
          </w:tcPr>
          <w:p w14:paraId="0CAB5396" w14:textId="5B3CF01D"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23B24E87" w14:textId="2F0B0053"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0A7B4AE4" w14:textId="3E189DC8" w:rsidR="00EE3882" w:rsidRPr="00975A15" w:rsidRDefault="00EE3882" w:rsidP="00EE3882">
            <w:pPr>
              <w:ind w:firstLine="0"/>
              <w:contextualSpacing/>
              <w:rPr>
                <w:shd w:val="clear" w:color="auto" w:fill="FFFFFF"/>
              </w:rPr>
            </w:pPr>
            <w:r w:rsidRPr="00975A15">
              <w:rPr>
                <w:shd w:val="clear" w:color="auto" w:fill="FFFFFF"/>
              </w:rPr>
              <w:t>Số thứ tự</w:t>
            </w:r>
          </w:p>
        </w:tc>
      </w:tr>
      <w:tr w:rsidR="00EE3882" w:rsidRPr="00975A15" w14:paraId="3BE641EE" w14:textId="77777777" w:rsidTr="003C46CD">
        <w:tc>
          <w:tcPr>
            <w:tcW w:w="708" w:type="dxa"/>
            <w:shd w:val="clear" w:color="auto" w:fill="auto"/>
            <w:vAlign w:val="center"/>
          </w:tcPr>
          <w:p w14:paraId="67CFB301" w14:textId="626A4796"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5</w:t>
            </w:r>
          </w:p>
        </w:tc>
        <w:tc>
          <w:tcPr>
            <w:tcW w:w="2065" w:type="dxa"/>
            <w:shd w:val="clear" w:color="auto" w:fill="auto"/>
          </w:tcPr>
          <w:p w14:paraId="26131B6F" w14:textId="6D742CD2" w:rsidR="00EE3882" w:rsidRPr="00975A15" w:rsidRDefault="00EE3882" w:rsidP="00EE3882">
            <w:pPr>
              <w:ind w:firstLine="0"/>
              <w:contextualSpacing/>
              <w:rPr>
                <w:bCs/>
                <w:shd w:val="clear" w:color="auto" w:fill="FFFFFF"/>
              </w:rPr>
            </w:pPr>
            <w:r w:rsidRPr="00975A15">
              <w:rPr>
                <w:bCs/>
                <w:shd w:val="clear" w:color="auto" w:fill="FFFFFF"/>
              </w:rPr>
              <w:t>R_status</w:t>
            </w:r>
          </w:p>
        </w:tc>
        <w:tc>
          <w:tcPr>
            <w:tcW w:w="1827" w:type="dxa"/>
            <w:shd w:val="clear" w:color="auto" w:fill="auto"/>
          </w:tcPr>
          <w:p w14:paraId="461044A5" w14:textId="19CD39EC"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7926472E" w14:textId="6E8F0603"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4C85965D" w14:textId="4E2287DB" w:rsidR="00EE3882" w:rsidRPr="00975A15" w:rsidRDefault="00EE3882" w:rsidP="00EE3882">
            <w:pPr>
              <w:ind w:firstLine="0"/>
              <w:contextualSpacing/>
              <w:rPr>
                <w:shd w:val="clear" w:color="auto" w:fill="FFFFFF"/>
              </w:rPr>
            </w:pPr>
            <w:r w:rsidRPr="00975A15">
              <w:rPr>
                <w:shd w:val="clear" w:color="auto" w:fill="FFFFFF"/>
              </w:rPr>
              <w:t>Trạng thái</w:t>
            </w:r>
          </w:p>
        </w:tc>
      </w:tr>
      <w:tr w:rsidR="00EE3882" w:rsidRPr="00975A15" w14:paraId="4B7BDB14" w14:textId="77777777" w:rsidTr="003C46CD">
        <w:tc>
          <w:tcPr>
            <w:tcW w:w="708" w:type="dxa"/>
            <w:shd w:val="clear" w:color="auto" w:fill="auto"/>
            <w:vAlign w:val="center"/>
          </w:tcPr>
          <w:p w14:paraId="0B7C20A1" w14:textId="50554A50"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6</w:t>
            </w:r>
          </w:p>
        </w:tc>
        <w:tc>
          <w:tcPr>
            <w:tcW w:w="2065" w:type="dxa"/>
            <w:shd w:val="clear" w:color="auto" w:fill="auto"/>
          </w:tcPr>
          <w:p w14:paraId="33FC79CF" w14:textId="6701E004" w:rsidR="00EE3882" w:rsidRPr="00975A15" w:rsidRDefault="00EE3882" w:rsidP="00EE3882">
            <w:pPr>
              <w:ind w:firstLine="0"/>
              <w:contextualSpacing/>
              <w:rPr>
                <w:bCs/>
                <w:shd w:val="clear" w:color="auto" w:fill="FFFFFF"/>
              </w:rPr>
            </w:pPr>
            <w:r w:rsidRPr="00975A15">
              <w:rPr>
                <w:bCs/>
                <w:shd w:val="clear" w:color="auto" w:fill="FFFFFF"/>
              </w:rPr>
              <w:t>R_content</w:t>
            </w:r>
          </w:p>
        </w:tc>
        <w:tc>
          <w:tcPr>
            <w:tcW w:w="1827" w:type="dxa"/>
            <w:shd w:val="clear" w:color="auto" w:fill="auto"/>
          </w:tcPr>
          <w:p w14:paraId="77D9D250" w14:textId="51922E28" w:rsidR="00EE3882" w:rsidRPr="00975A15" w:rsidRDefault="00EE3882" w:rsidP="00EE3882">
            <w:pPr>
              <w:ind w:firstLine="0"/>
              <w:contextualSpacing/>
              <w:rPr>
                <w:shd w:val="clear" w:color="auto" w:fill="FFFFFF"/>
              </w:rPr>
            </w:pPr>
            <w:r w:rsidRPr="00975A15">
              <w:rPr>
                <w:shd w:val="clear" w:color="auto" w:fill="FFFFFF"/>
              </w:rPr>
              <w:t>Text</w:t>
            </w:r>
          </w:p>
        </w:tc>
        <w:tc>
          <w:tcPr>
            <w:tcW w:w="1618" w:type="dxa"/>
            <w:shd w:val="clear" w:color="auto" w:fill="auto"/>
          </w:tcPr>
          <w:p w14:paraId="7A663847" w14:textId="09DEC03C"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3E89E751" w14:textId="1E9B53D4" w:rsidR="00EE3882" w:rsidRPr="00975A15" w:rsidRDefault="00EE3882" w:rsidP="00EE3882">
            <w:pPr>
              <w:ind w:firstLine="0"/>
              <w:contextualSpacing/>
              <w:rPr>
                <w:shd w:val="clear" w:color="auto" w:fill="FFFFFF"/>
              </w:rPr>
            </w:pPr>
            <w:r w:rsidRPr="00975A15">
              <w:rPr>
                <w:shd w:val="clear" w:color="auto" w:fill="FFFFFF"/>
              </w:rPr>
              <w:t>Nội dung</w:t>
            </w:r>
          </w:p>
        </w:tc>
      </w:tr>
      <w:tr w:rsidR="00EE3882" w:rsidRPr="00975A15" w14:paraId="7384BCC7" w14:textId="77777777" w:rsidTr="003C46CD">
        <w:tc>
          <w:tcPr>
            <w:tcW w:w="708" w:type="dxa"/>
            <w:shd w:val="clear" w:color="auto" w:fill="auto"/>
            <w:vAlign w:val="center"/>
          </w:tcPr>
          <w:p w14:paraId="486E4D4D" w14:textId="464B071E"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7</w:t>
            </w:r>
          </w:p>
        </w:tc>
        <w:tc>
          <w:tcPr>
            <w:tcW w:w="2065" w:type="dxa"/>
            <w:shd w:val="clear" w:color="auto" w:fill="auto"/>
          </w:tcPr>
          <w:p w14:paraId="4A986461" w14:textId="475CE83C" w:rsidR="00EE3882" w:rsidRPr="00975A15" w:rsidRDefault="00EE3882" w:rsidP="00EE3882">
            <w:pPr>
              <w:ind w:firstLine="0"/>
              <w:contextualSpacing/>
              <w:rPr>
                <w:bCs/>
                <w:shd w:val="clear" w:color="auto" w:fill="FFFFFF"/>
              </w:rPr>
            </w:pPr>
            <w:r w:rsidRPr="00975A15">
              <w:rPr>
                <w:bCs/>
              </w:rPr>
              <w:t>Created_at</w:t>
            </w:r>
          </w:p>
        </w:tc>
        <w:tc>
          <w:tcPr>
            <w:tcW w:w="1827" w:type="dxa"/>
            <w:shd w:val="clear" w:color="auto" w:fill="auto"/>
          </w:tcPr>
          <w:p w14:paraId="534FBC2C" w14:textId="52461392"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34F2C325" w14:textId="6569B6B5"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60353024" w14:textId="23932276" w:rsidR="00EE3882" w:rsidRPr="00975A15" w:rsidRDefault="00EE3882" w:rsidP="00EE3882">
            <w:pPr>
              <w:ind w:firstLine="0"/>
              <w:contextualSpacing/>
              <w:rPr>
                <w:shd w:val="clear" w:color="auto" w:fill="FFFFFF"/>
              </w:rPr>
            </w:pPr>
            <w:r w:rsidRPr="00975A15">
              <w:rPr>
                <w:shd w:val="clear" w:color="auto" w:fill="FFFFFF"/>
              </w:rPr>
              <w:t>Ngày tạo</w:t>
            </w:r>
          </w:p>
        </w:tc>
      </w:tr>
      <w:tr w:rsidR="00EE3882" w:rsidRPr="00975A15" w14:paraId="7B75020F" w14:textId="77777777" w:rsidTr="003C46CD">
        <w:tc>
          <w:tcPr>
            <w:tcW w:w="708" w:type="dxa"/>
            <w:shd w:val="clear" w:color="auto" w:fill="auto"/>
            <w:vAlign w:val="center"/>
          </w:tcPr>
          <w:p w14:paraId="4114AC7C" w14:textId="52DCEE43"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tcPr>
          <w:p w14:paraId="5129F6E0" w14:textId="00AD6114" w:rsidR="00EE3882" w:rsidRPr="00975A15" w:rsidRDefault="00EE3882" w:rsidP="00EE3882">
            <w:pPr>
              <w:ind w:firstLine="0"/>
              <w:contextualSpacing/>
              <w:rPr>
                <w:bCs/>
              </w:rPr>
            </w:pPr>
            <w:r w:rsidRPr="00975A15">
              <w:rPr>
                <w:bCs/>
              </w:rPr>
              <w:t>Updated_at</w:t>
            </w:r>
          </w:p>
        </w:tc>
        <w:tc>
          <w:tcPr>
            <w:tcW w:w="1827" w:type="dxa"/>
            <w:shd w:val="clear" w:color="auto" w:fill="auto"/>
          </w:tcPr>
          <w:p w14:paraId="51F0C372" w14:textId="1671DC7D"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1C86BE9D" w14:textId="29245EEF"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784B4A79" w14:textId="735ACCA7" w:rsidR="00EE3882" w:rsidRPr="00975A15" w:rsidRDefault="00EE3882" w:rsidP="00EE3882">
            <w:pPr>
              <w:ind w:firstLine="0"/>
              <w:contextualSpacing/>
              <w:rPr>
                <w:shd w:val="clear" w:color="auto" w:fill="FFFFFF"/>
              </w:rPr>
            </w:pPr>
            <w:r w:rsidRPr="00975A15">
              <w:rPr>
                <w:shd w:val="clear" w:color="auto" w:fill="FFFFFF"/>
              </w:rPr>
              <w:t>Ngày cập nhật</w:t>
            </w:r>
          </w:p>
        </w:tc>
      </w:tr>
    </w:tbl>
    <w:p w14:paraId="2CDC3438" w14:textId="4D68985F" w:rsidR="00EE3882" w:rsidRPr="009A5826" w:rsidRDefault="00EE3882" w:rsidP="009E5154">
      <w:pPr>
        <w:pStyle w:val="Heading3"/>
      </w:pPr>
      <w:bookmarkStart w:id="253" w:name="_Toc69397382"/>
      <w:r>
        <w:t xml:space="preserve">Bảng </w:t>
      </w:r>
      <w:r w:rsidRPr="00026453">
        <w:t>Slides</w:t>
      </w:r>
      <w:bookmarkEnd w:id="253"/>
    </w:p>
    <w:p w14:paraId="4540D29C" w14:textId="430BCED3" w:rsidR="009E5154" w:rsidRDefault="009E5154" w:rsidP="009E5154">
      <w:pPr>
        <w:pStyle w:val="Caption"/>
        <w:keepNext/>
      </w:pPr>
      <w:bookmarkStart w:id="254" w:name="_Toc69397592"/>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34</w:t>
      </w:r>
      <w:r w:rsidR="00011E65">
        <w:rPr>
          <w:noProof/>
        </w:rPr>
        <w:fldChar w:fldCharType="end"/>
      </w:r>
      <w:r>
        <w:t xml:space="preserve"> </w:t>
      </w:r>
      <w:r w:rsidRPr="009E5154">
        <w:t>Bảng Slides</w:t>
      </w:r>
      <w:bookmarkEnd w:id="254"/>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7BC3F6B7" w14:textId="77777777" w:rsidTr="003C46CD">
        <w:trPr>
          <w:tblHeader/>
        </w:trPr>
        <w:tc>
          <w:tcPr>
            <w:tcW w:w="708" w:type="dxa"/>
            <w:shd w:val="clear" w:color="auto" w:fill="D5DCE4"/>
            <w:vAlign w:val="center"/>
          </w:tcPr>
          <w:p w14:paraId="16CC0A0F"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2CAAA064"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28D7E5FC"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7D9EBD39"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4DCE3B40"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5A772902" w14:textId="77777777" w:rsidTr="003C46CD">
        <w:tc>
          <w:tcPr>
            <w:tcW w:w="708" w:type="dxa"/>
            <w:shd w:val="clear" w:color="auto" w:fill="auto"/>
            <w:vAlign w:val="center"/>
          </w:tcPr>
          <w:p w14:paraId="27DCBCF9" w14:textId="381EDA17"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5A4A64E9" w14:textId="5639EF71"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730E3148" w14:textId="2C1BBA6E" w:rsidR="00EE3882" w:rsidRPr="00975A15" w:rsidRDefault="00EE3882" w:rsidP="00EE3882">
            <w:pPr>
              <w:ind w:firstLine="0"/>
              <w:contextualSpacing/>
            </w:pPr>
            <w:r w:rsidRPr="00975A15">
              <w:rPr>
                <w:lang w:val="en"/>
              </w:rPr>
              <w:t>Bigint(20)</w:t>
            </w:r>
          </w:p>
        </w:tc>
        <w:tc>
          <w:tcPr>
            <w:tcW w:w="1618" w:type="dxa"/>
            <w:shd w:val="clear" w:color="auto" w:fill="auto"/>
          </w:tcPr>
          <w:p w14:paraId="028593EA" w14:textId="2E6EC1D2"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59883C1E" w14:textId="440136BC" w:rsidR="00EE3882" w:rsidRPr="00975A15" w:rsidRDefault="00EE3882" w:rsidP="00EE3882">
            <w:pPr>
              <w:ind w:firstLine="0"/>
              <w:contextualSpacing/>
            </w:pPr>
            <w:r w:rsidRPr="00975A15">
              <w:t>Khóa chính của bảng</w:t>
            </w:r>
          </w:p>
        </w:tc>
      </w:tr>
      <w:tr w:rsidR="00EE3882" w:rsidRPr="00975A15" w14:paraId="3BC133C9" w14:textId="77777777" w:rsidTr="003C46CD">
        <w:tc>
          <w:tcPr>
            <w:tcW w:w="708" w:type="dxa"/>
            <w:shd w:val="clear" w:color="auto" w:fill="auto"/>
            <w:vAlign w:val="center"/>
          </w:tcPr>
          <w:p w14:paraId="286D27F7" w14:textId="218C7CF6"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w:t>
            </w:r>
          </w:p>
        </w:tc>
        <w:tc>
          <w:tcPr>
            <w:tcW w:w="2065" w:type="dxa"/>
            <w:shd w:val="clear" w:color="auto" w:fill="auto"/>
          </w:tcPr>
          <w:p w14:paraId="7EA2FA54" w14:textId="6CB241C1" w:rsidR="00EE3882" w:rsidRPr="00975A15" w:rsidRDefault="00EE3882" w:rsidP="00EE3882">
            <w:pPr>
              <w:ind w:firstLine="0"/>
              <w:contextualSpacing/>
              <w:rPr>
                <w:shd w:val="clear" w:color="auto" w:fill="FFFFFF"/>
              </w:rPr>
            </w:pPr>
            <w:r w:rsidRPr="00975A15">
              <w:rPr>
                <w:bCs/>
              </w:rPr>
              <w:t>Sd_title</w:t>
            </w:r>
          </w:p>
        </w:tc>
        <w:tc>
          <w:tcPr>
            <w:tcW w:w="1827" w:type="dxa"/>
            <w:shd w:val="clear" w:color="auto" w:fill="auto"/>
          </w:tcPr>
          <w:p w14:paraId="4D6A7348" w14:textId="23BAF543" w:rsidR="00EE3882" w:rsidRPr="00975A15" w:rsidRDefault="00EE3882" w:rsidP="00EE3882">
            <w:pPr>
              <w:ind w:firstLine="0"/>
              <w:contextualSpacing/>
              <w:rPr>
                <w:lang w:val="en"/>
              </w:rPr>
            </w:pPr>
            <w:r w:rsidRPr="00975A15">
              <w:t>Varchar(255)</w:t>
            </w:r>
          </w:p>
        </w:tc>
        <w:tc>
          <w:tcPr>
            <w:tcW w:w="1618" w:type="dxa"/>
            <w:shd w:val="clear" w:color="auto" w:fill="auto"/>
          </w:tcPr>
          <w:p w14:paraId="07D57A49" w14:textId="32A983C7"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23C0EFEE" w14:textId="79CC56CE" w:rsidR="00EE3882" w:rsidRPr="00975A15" w:rsidRDefault="00EE3882" w:rsidP="00EE3882">
            <w:pPr>
              <w:ind w:firstLine="0"/>
              <w:contextualSpacing/>
            </w:pPr>
            <w:r w:rsidRPr="00975A15">
              <w:rPr>
                <w:shd w:val="clear" w:color="auto" w:fill="FFFFFF"/>
              </w:rPr>
              <w:t>Tiêu đề</w:t>
            </w:r>
          </w:p>
        </w:tc>
      </w:tr>
      <w:tr w:rsidR="00EE3882" w:rsidRPr="00975A15" w14:paraId="5CCB26A6" w14:textId="77777777" w:rsidTr="003C46CD">
        <w:tc>
          <w:tcPr>
            <w:tcW w:w="708" w:type="dxa"/>
            <w:shd w:val="clear" w:color="auto" w:fill="auto"/>
            <w:vAlign w:val="center"/>
          </w:tcPr>
          <w:p w14:paraId="7DEC73F1" w14:textId="2128DB49"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3</w:t>
            </w:r>
          </w:p>
        </w:tc>
        <w:tc>
          <w:tcPr>
            <w:tcW w:w="2065" w:type="dxa"/>
            <w:shd w:val="clear" w:color="auto" w:fill="auto"/>
          </w:tcPr>
          <w:p w14:paraId="7328E127" w14:textId="0EEEB918" w:rsidR="00EE3882" w:rsidRPr="00975A15" w:rsidRDefault="00EE3882" w:rsidP="00EE3882">
            <w:pPr>
              <w:ind w:firstLine="0"/>
              <w:contextualSpacing/>
              <w:rPr>
                <w:bCs/>
              </w:rPr>
            </w:pPr>
            <w:r w:rsidRPr="00975A15">
              <w:rPr>
                <w:bCs/>
                <w:shd w:val="clear" w:color="auto" w:fill="FFFFFF"/>
              </w:rPr>
              <w:t>Sd_link</w:t>
            </w:r>
          </w:p>
        </w:tc>
        <w:tc>
          <w:tcPr>
            <w:tcW w:w="1827" w:type="dxa"/>
            <w:shd w:val="clear" w:color="auto" w:fill="auto"/>
          </w:tcPr>
          <w:p w14:paraId="02529812" w14:textId="5A888A1E" w:rsidR="00EE3882" w:rsidRPr="00975A15" w:rsidRDefault="00EE3882" w:rsidP="00EE3882">
            <w:pPr>
              <w:ind w:firstLine="0"/>
              <w:contextualSpacing/>
            </w:pPr>
            <w:r w:rsidRPr="00975A15">
              <w:rPr>
                <w:shd w:val="clear" w:color="auto" w:fill="FFFFFF"/>
              </w:rPr>
              <w:t>Varchar(255)</w:t>
            </w:r>
          </w:p>
        </w:tc>
        <w:tc>
          <w:tcPr>
            <w:tcW w:w="1618" w:type="dxa"/>
            <w:shd w:val="clear" w:color="auto" w:fill="auto"/>
          </w:tcPr>
          <w:p w14:paraId="35A0AA9B" w14:textId="60D545B4"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6FBDBB66" w14:textId="5BB31588" w:rsidR="00EE3882" w:rsidRPr="00975A15" w:rsidRDefault="00EE3882" w:rsidP="00EE3882">
            <w:pPr>
              <w:ind w:firstLine="0"/>
              <w:contextualSpacing/>
              <w:rPr>
                <w:shd w:val="clear" w:color="auto" w:fill="FFFFFF"/>
              </w:rPr>
            </w:pPr>
            <w:r w:rsidRPr="00975A15">
              <w:rPr>
                <w:shd w:val="clear" w:color="auto" w:fill="FFFFFF"/>
              </w:rPr>
              <w:t>Link</w:t>
            </w:r>
          </w:p>
        </w:tc>
      </w:tr>
      <w:tr w:rsidR="00EE3882" w:rsidRPr="00975A15" w14:paraId="363762CD" w14:textId="77777777" w:rsidTr="003C46CD">
        <w:tc>
          <w:tcPr>
            <w:tcW w:w="708" w:type="dxa"/>
            <w:shd w:val="clear" w:color="auto" w:fill="auto"/>
            <w:vAlign w:val="center"/>
          </w:tcPr>
          <w:p w14:paraId="78968C09" w14:textId="46B3A6CD"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4</w:t>
            </w:r>
          </w:p>
        </w:tc>
        <w:tc>
          <w:tcPr>
            <w:tcW w:w="2065" w:type="dxa"/>
            <w:shd w:val="clear" w:color="auto" w:fill="auto"/>
          </w:tcPr>
          <w:p w14:paraId="42873E63" w14:textId="6D939B61" w:rsidR="00EE3882" w:rsidRPr="00975A15" w:rsidRDefault="00EE3882" w:rsidP="00EE3882">
            <w:pPr>
              <w:ind w:firstLine="0"/>
              <w:contextualSpacing/>
              <w:rPr>
                <w:bCs/>
                <w:shd w:val="clear" w:color="auto" w:fill="FFFFFF"/>
              </w:rPr>
            </w:pPr>
            <w:r w:rsidRPr="00975A15">
              <w:rPr>
                <w:bCs/>
                <w:shd w:val="clear" w:color="auto" w:fill="FFFFFF"/>
              </w:rPr>
              <w:t>Sd_image</w:t>
            </w:r>
          </w:p>
        </w:tc>
        <w:tc>
          <w:tcPr>
            <w:tcW w:w="1827" w:type="dxa"/>
            <w:shd w:val="clear" w:color="auto" w:fill="auto"/>
          </w:tcPr>
          <w:p w14:paraId="59714563" w14:textId="31C838CC"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697FD69B" w14:textId="1C5F27B3"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6858EADF" w14:textId="799228FC" w:rsidR="00EE3882" w:rsidRPr="00975A15" w:rsidRDefault="00EE3882" w:rsidP="00EE3882">
            <w:pPr>
              <w:ind w:firstLine="0"/>
              <w:contextualSpacing/>
              <w:rPr>
                <w:shd w:val="clear" w:color="auto" w:fill="FFFFFF"/>
              </w:rPr>
            </w:pPr>
            <w:r w:rsidRPr="00975A15">
              <w:rPr>
                <w:shd w:val="clear" w:color="auto" w:fill="FFFFFF"/>
              </w:rPr>
              <w:t>Ảnh</w:t>
            </w:r>
          </w:p>
        </w:tc>
      </w:tr>
      <w:tr w:rsidR="00EE3882" w:rsidRPr="00975A15" w14:paraId="40BA4BF5" w14:textId="77777777" w:rsidTr="003C46CD">
        <w:tc>
          <w:tcPr>
            <w:tcW w:w="708" w:type="dxa"/>
            <w:shd w:val="clear" w:color="auto" w:fill="auto"/>
            <w:vAlign w:val="center"/>
          </w:tcPr>
          <w:p w14:paraId="05D61AA2" w14:textId="36CD8DFB"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5</w:t>
            </w:r>
          </w:p>
        </w:tc>
        <w:tc>
          <w:tcPr>
            <w:tcW w:w="2065" w:type="dxa"/>
            <w:shd w:val="clear" w:color="auto" w:fill="auto"/>
          </w:tcPr>
          <w:p w14:paraId="01C86942" w14:textId="745EB54C" w:rsidR="00EE3882" w:rsidRPr="00975A15" w:rsidRDefault="00EE3882" w:rsidP="00EE3882">
            <w:pPr>
              <w:ind w:firstLine="0"/>
              <w:contextualSpacing/>
              <w:rPr>
                <w:bCs/>
                <w:shd w:val="clear" w:color="auto" w:fill="FFFFFF"/>
              </w:rPr>
            </w:pPr>
            <w:r w:rsidRPr="00975A15">
              <w:rPr>
                <w:bCs/>
                <w:shd w:val="clear" w:color="auto" w:fill="FFFFFF"/>
              </w:rPr>
              <w:t>Sd_target</w:t>
            </w:r>
          </w:p>
        </w:tc>
        <w:tc>
          <w:tcPr>
            <w:tcW w:w="1827" w:type="dxa"/>
            <w:shd w:val="clear" w:color="auto" w:fill="auto"/>
          </w:tcPr>
          <w:p w14:paraId="007AC97E" w14:textId="67A2C6B4"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0190A951" w14:textId="28F16E0D"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25BC37ED" w14:textId="179B5F78" w:rsidR="00EE3882" w:rsidRPr="00975A15" w:rsidRDefault="00EE3882" w:rsidP="00EE3882">
            <w:pPr>
              <w:ind w:firstLine="0"/>
              <w:contextualSpacing/>
              <w:rPr>
                <w:shd w:val="clear" w:color="auto" w:fill="FFFFFF"/>
              </w:rPr>
            </w:pPr>
            <w:r w:rsidRPr="00975A15">
              <w:rPr>
                <w:shd w:val="clear" w:color="auto" w:fill="FFFFFF"/>
              </w:rPr>
              <w:t>Mục tiêu</w:t>
            </w:r>
          </w:p>
        </w:tc>
      </w:tr>
      <w:tr w:rsidR="00EE3882" w:rsidRPr="00975A15" w14:paraId="614A1D98" w14:textId="77777777" w:rsidTr="003C46CD">
        <w:tc>
          <w:tcPr>
            <w:tcW w:w="708" w:type="dxa"/>
            <w:shd w:val="clear" w:color="auto" w:fill="auto"/>
            <w:vAlign w:val="center"/>
          </w:tcPr>
          <w:p w14:paraId="4600BF49" w14:textId="2585C93A"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6</w:t>
            </w:r>
          </w:p>
        </w:tc>
        <w:tc>
          <w:tcPr>
            <w:tcW w:w="2065" w:type="dxa"/>
            <w:shd w:val="clear" w:color="auto" w:fill="auto"/>
          </w:tcPr>
          <w:p w14:paraId="25B71FB9" w14:textId="52B5DFF1" w:rsidR="00EE3882" w:rsidRPr="00975A15" w:rsidRDefault="00EE3882" w:rsidP="00EE3882">
            <w:pPr>
              <w:ind w:firstLine="0"/>
              <w:contextualSpacing/>
              <w:rPr>
                <w:bCs/>
                <w:shd w:val="clear" w:color="auto" w:fill="FFFFFF"/>
              </w:rPr>
            </w:pPr>
            <w:r w:rsidRPr="00975A15">
              <w:rPr>
                <w:bCs/>
                <w:shd w:val="clear" w:color="auto" w:fill="FFFFFF"/>
              </w:rPr>
              <w:t>Sd_active</w:t>
            </w:r>
          </w:p>
        </w:tc>
        <w:tc>
          <w:tcPr>
            <w:tcW w:w="1827" w:type="dxa"/>
            <w:shd w:val="clear" w:color="auto" w:fill="auto"/>
          </w:tcPr>
          <w:p w14:paraId="7D48CBA1" w14:textId="5A2C46E9"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6CB8CE01" w14:textId="49DD06E4"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08C3F992" w14:textId="1ACDA72D" w:rsidR="00EE3882" w:rsidRPr="00975A15" w:rsidRDefault="00EE3882" w:rsidP="00EE3882">
            <w:pPr>
              <w:ind w:firstLine="0"/>
              <w:contextualSpacing/>
              <w:rPr>
                <w:shd w:val="clear" w:color="auto" w:fill="FFFFFF"/>
              </w:rPr>
            </w:pPr>
            <w:r w:rsidRPr="00975A15">
              <w:rPr>
                <w:shd w:val="clear" w:color="auto" w:fill="FFFFFF"/>
              </w:rPr>
              <w:t>Hoạt động</w:t>
            </w:r>
          </w:p>
        </w:tc>
      </w:tr>
      <w:tr w:rsidR="00EE3882" w:rsidRPr="00975A15" w14:paraId="541BEBE2" w14:textId="77777777" w:rsidTr="003C46CD">
        <w:tc>
          <w:tcPr>
            <w:tcW w:w="708" w:type="dxa"/>
            <w:shd w:val="clear" w:color="auto" w:fill="auto"/>
            <w:vAlign w:val="center"/>
          </w:tcPr>
          <w:p w14:paraId="735E3BF6" w14:textId="4F4F3F19"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lastRenderedPageBreak/>
              <w:t>7</w:t>
            </w:r>
          </w:p>
        </w:tc>
        <w:tc>
          <w:tcPr>
            <w:tcW w:w="2065" w:type="dxa"/>
            <w:shd w:val="clear" w:color="auto" w:fill="auto"/>
          </w:tcPr>
          <w:p w14:paraId="012F5437" w14:textId="2CD9718C" w:rsidR="00EE3882" w:rsidRPr="00975A15" w:rsidRDefault="00EE3882" w:rsidP="00EE3882">
            <w:pPr>
              <w:ind w:firstLine="0"/>
              <w:contextualSpacing/>
              <w:rPr>
                <w:bCs/>
                <w:shd w:val="clear" w:color="auto" w:fill="FFFFFF"/>
              </w:rPr>
            </w:pPr>
            <w:r w:rsidRPr="00975A15">
              <w:rPr>
                <w:bCs/>
              </w:rPr>
              <w:t>Created_at</w:t>
            </w:r>
          </w:p>
        </w:tc>
        <w:tc>
          <w:tcPr>
            <w:tcW w:w="1827" w:type="dxa"/>
            <w:shd w:val="clear" w:color="auto" w:fill="auto"/>
          </w:tcPr>
          <w:p w14:paraId="0FBE8199" w14:textId="0969A934"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1A7E863B" w14:textId="7A3D5055"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02F03488" w14:textId="336C3339" w:rsidR="00EE3882" w:rsidRPr="00975A15" w:rsidRDefault="00EE3882" w:rsidP="00EE3882">
            <w:pPr>
              <w:ind w:firstLine="0"/>
              <w:contextualSpacing/>
              <w:rPr>
                <w:shd w:val="clear" w:color="auto" w:fill="FFFFFF"/>
              </w:rPr>
            </w:pPr>
            <w:r w:rsidRPr="00975A15">
              <w:rPr>
                <w:shd w:val="clear" w:color="auto" w:fill="FFFFFF"/>
              </w:rPr>
              <w:t>Ngày tạo</w:t>
            </w:r>
          </w:p>
        </w:tc>
      </w:tr>
      <w:tr w:rsidR="00EE3882" w:rsidRPr="00975A15" w14:paraId="0731961E" w14:textId="77777777" w:rsidTr="003C46CD">
        <w:tc>
          <w:tcPr>
            <w:tcW w:w="708" w:type="dxa"/>
            <w:shd w:val="clear" w:color="auto" w:fill="auto"/>
            <w:vAlign w:val="center"/>
          </w:tcPr>
          <w:p w14:paraId="4E350E37" w14:textId="6AAB2A70"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tcPr>
          <w:p w14:paraId="646F2341" w14:textId="532554DF" w:rsidR="00EE3882" w:rsidRPr="00975A15" w:rsidRDefault="00EE3882" w:rsidP="00EE3882">
            <w:pPr>
              <w:ind w:firstLine="0"/>
              <w:contextualSpacing/>
              <w:rPr>
                <w:bCs/>
              </w:rPr>
            </w:pPr>
            <w:r w:rsidRPr="00975A15">
              <w:rPr>
                <w:bCs/>
              </w:rPr>
              <w:t>Updated_at</w:t>
            </w:r>
          </w:p>
        </w:tc>
        <w:tc>
          <w:tcPr>
            <w:tcW w:w="1827" w:type="dxa"/>
            <w:shd w:val="clear" w:color="auto" w:fill="auto"/>
          </w:tcPr>
          <w:p w14:paraId="16A85533" w14:textId="5FB15EF9"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52D93E2C" w14:textId="282A4345"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7333041C" w14:textId="1BDD926A" w:rsidR="00EE3882" w:rsidRPr="00975A15" w:rsidRDefault="00EE3882" w:rsidP="00EE3882">
            <w:pPr>
              <w:ind w:firstLine="0"/>
              <w:contextualSpacing/>
              <w:rPr>
                <w:shd w:val="clear" w:color="auto" w:fill="FFFFFF"/>
              </w:rPr>
            </w:pPr>
            <w:r w:rsidRPr="00975A15">
              <w:rPr>
                <w:shd w:val="clear" w:color="auto" w:fill="FFFFFF"/>
              </w:rPr>
              <w:t>Ngày cập nhật</w:t>
            </w:r>
          </w:p>
        </w:tc>
      </w:tr>
      <w:tr w:rsidR="00EE3882" w:rsidRPr="00975A15" w14:paraId="09A2BABF" w14:textId="77777777" w:rsidTr="003C46CD">
        <w:tc>
          <w:tcPr>
            <w:tcW w:w="708" w:type="dxa"/>
            <w:shd w:val="clear" w:color="auto" w:fill="auto"/>
            <w:vAlign w:val="center"/>
          </w:tcPr>
          <w:p w14:paraId="402CFDBA" w14:textId="42E2F2B9"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9</w:t>
            </w:r>
          </w:p>
        </w:tc>
        <w:tc>
          <w:tcPr>
            <w:tcW w:w="2065" w:type="dxa"/>
            <w:shd w:val="clear" w:color="auto" w:fill="auto"/>
          </w:tcPr>
          <w:p w14:paraId="190E8EC8" w14:textId="17868C09" w:rsidR="00EE3882" w:rsidRPr="00975A15" w:rsidRDefault="00EE3882" w:rsidP="00EE3882">
            <w:pPr>
              <w:ind w:firstLine="0"/>
              <w:contextualSpacing/>
              <w:rPr>
                <w:bCs/>
              </w:rPr>
            </w:pPr>
            <w:r w:rsidRPr="00975A15">
              <w:rPr>
                <w:bCs/>
              </w:rPr>
              <w:t>Sd_sort</w:t>
            </w:r>
          </w:p>
        </w:tc>
        <w:tc>
          <w:tcPr>
            <w:tcW w:w="1827" w:type="dxa"/>
            <w:shd w:val="clear" w:color="auto" w:fill="auto"/>
          </w:tcPr>
          <w:p w14:paraId="5E8849B3" w14:textId="1FB6ED2B"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2D8036F7" w14:textId="47B5516E"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2AC95A87" w14:textId="1201B564" w:rsidR="00EE3882" w:rsidRPr="00975A15" w:rsidRDefault="00EE3882" w:rsidP="00EE3882">
            <w:pPr>
              <w:ind w:firstLine="0"/>
              <w:contextualSpacing/>
              <w:rPr>
                <w:shd w:val="clear" w:color="auto" w:fill="FFFFFF"/>
              </w:rPr>
            </w:pPr>
            <w:r w:rsidRPr="00975A15">
              <w:rPr>
                <w:shd w:val="clear" w:color="auto" w:fill="FFFFFF"/>
              </w:rPr>
              <w:t>Sắp xếp</w:t>
            </w:r>
          </w:p>
        </w:tc>
      </w:tr>
    </w:tbl>
    <w:p w14:paraId="6411A1CB" w14:textId="11D69DAF" w:rsidR="00EE3882" w:rsidRDefault="00EE3882" w:rsidP="00EE3882">
      <w:pPr>
        <w:pStyle w:val="Heading3"/>
      </w:pPr>
      <w:bookmarkStart w:id="255" w:name="_Toc69397383"/>
      <w:r>
        <w:t xml:space="preserve">Bảng </w:t>
      </w:r>
      <w:r w:rsidRPr="00026453">
        <w:t>Statics</w:t>
      </w:r>
      <w:bookmarkEnd w:id="255"/>
    </w:p>
    <w:p w14:paraId="1378E3DB" w14:textId="3EAB6BE6" w:rsidR="00EE3882" w:rsidRPr="009A5826" w:rsidRDefault="00EE3882" w:rsidP="009E5154">
      <w:pPr>
        <w:pStyle w:val="Caption"/>
        <w:keepNext/>
        <w:jc w:val="both"/>
      </w:pPr>
    </w:p>
    <w:p w14:paraId="22B07228" w14:textId="284A5E78" w:rsidR="009E5154" w:rsidRDefault="009E5154" w:rsidP="009E5154">
      <w:pPr>
        <w:pStyle w:val="Caption"/>
        <w:keepNext/>
      </w:pPr>
      <w:bookmarkStart w:id="256" w:name="_Toc69397593"/>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35</w:t>
      </w:r>
      <w:r w:rsidR="00011E65">
        <w:rPr>
          <w:noProof/>
        </w:rPr>
        <w:fldChar w:fldCharType="end"/>
      </w:r>
      <w:r>
        <w:t xml:space="preserve"> Bảng </w:t>
      </w:r>
      <w:r w:rsidRPr="00026453">
        <w:t>Statics</w:t>
      </w:r>
      <w:bookmarkEnd w:id="256"/>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48A32D79" w14:textId="77777777" w:rsidTr="003C46CD">
        <w:trPr>
          <w:tblHeader/>
        </w:trPr>
        <w:tc>
          <w:tcPr>
            <w:tcW w:w="708" w:type="dxa"/>
            <w:shd w:val="clear" w:color="auto" w:fill="D5DCE4"/>
            <w:vAlign w:val="center"/>
          </w:tcPr>
          <w:p w14:paraId="1FCA0CBF"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2557BA1B"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318B528F"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48EB0CFE"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7C5E4C54"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774A344E" w14:textId="77777777" w:rsidTr="003C46CD">
        <w:tc>
          <w:tcPr>
            <w:tcW w:w="708" w:type="dxa"/>
            <w:shd w:val="clear" w:color="auto" w:fill="auto"/>
            <w:vAlign w:val="center"/>
          </w:tcPr>
          <w:p w14:paraId="371457A5" w14:textId="2F1D3210"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227322DE" w14:textId="0842927F"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360D74E4" w14:textId="3C480087" w:rsidR="00EE3882" w:rsidRPr="00975A15" w:rsidRDefault="00EE3882" w:rsidP="00EE3882">
            <w:pPr>
              <w:ind w:firstLine="0"/>
              <w:contextualSpacing/>
            </w:pPr>
            <w:r w:rsidRPr="00975A15">
              <w:rPr>
                <w:lang w:val="en"/>
              </w:rPr>
              <w:t>Bigint(20)</w:t>
            </w:r>
          </w:p>
        </w:tc>
        <w:tc>
          <w:tcPr>
            <w:tcW w:w="1618" w:type="dxa"/>
            <w:shd w:val="clear" w:color="auto" w:fill="auto"/>
          </w:tcPr>
          <w:p w14:paraId="3D4A2B4A" w14:textId="5809DDEF"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616B9544" w14:textId="000311EB" w:rsidR="00EE3882" w:rsidRPr="00975A15" w:rsidRDefault="00EE3882" w:rsidP="00EE3882">
            <w:pPr>
              <w:ind w:firstLine="0"/>
              <w:contextualSpacing/>
            </w:pPr>
            <w:r w:rsidRPr="00975A15">
              <w:t>Khóa chính của bảng</w:t>
            </w:r>
          </w:p>
        </w:tc>
      </w:tr>
      <w:tr w:rsidR="00EE3882" w:rsidRPr="00975A15" w14:paraId="43123277" w14:textId="77777777" w:rsidTr="003C46CD">
        <w:tc>
          <w:tcPr>
            <w:tcW w:w="708" w:type="dxa"/>
            <w:shd w:val="clear" w:color="auto" w:fill="auto"/>
            <w:vAlign w:val="center"/>
          </w:tcPr>
          <w:p w14:paraId="74C59609" w14:textId="0ABD0EBD"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w:t>
            </w:r>
          </w:p>
        </w:tc>
        <w:tc>
          <w:tcPr>
            <w:tcW w:w="2065" w:type="dxa"/>
            <w:shd w:val="clear" w:color="auto" w:fill="auto"/>
          </w:tcPr>
          <w:p w14:paraId="5B19C14B" w14:textId="017CC528" w:rsidR="00EE3882" w:rsidRPr="00975A15" w:rsidRDefault="00EE3882" w:rsidP="00EE3882">
            <w:pPr>
              <w:ind w:firstLine="0"/>
              <w:contextualSpacing/>
              <w:rPr>
                <w:shd w:val="clear" w:color="auto" w:fill="FFFFFF"/>
              </w:rPr>
            </w:pPr>
            <w:r w:rsidRPr="00975A15">
              <w:rPr>
                <w:bCs/>
              </w:rPr>
              <w:t>S_title</w:t>
            </w:r>
          </w:p>
        </w:tc>
        <w:tc>
          <w:tcPr>
            <w:tcW w:w="1827" w:type="dxa"/>
            <w:shd w:val="clear" w:color="auto" w:fill="auto"/>
          </w:tcPr>
          <w:p w14:paraId="061934FD" w14:textId="7B032174" w:rsidR="00EE3882" w:rsidRPr="00975A15" w:rsidRDefault="00EE3882" w:rsidP="00EE3882">
            <w:pPr>
              <w:ind w:firstLine="0"/>
              <w:contextualSpacing/>
              <w:rPr>
                <w:lang w:val="en"/>
              </w:rPr>
            </w:pPr>
            <w:r w:rsidRPr="00975A15">
              <w:t>Varchar(255)</w:t>
            </w:r>
          </w:p>
        </w:tc>
        <w:tc>
          <w:tcPr>
            <w:tcW w:w="1618" w:type="dxa"/>
            <w:shd w:val="clear" w:color="auto" w:fill="auto"/>
          </w:tcPr>
          <w:p w14:paraId="1012801E" w14:textId="78B2E50B"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30C9A6D6" w14:textId="4EB6EF84" w:rsidR="00EE3882" w:rsidRPr="00975A15" w:rsidRDefault="00EE3882" w:rsidP="00EE3882">
            <w:pPr>
              <w:ind w:firstLine="0"/>
              <w:contextualSpacing/>
            </w:pPr>
            <w:r w:rsidRPr="00975A15">
              <w:rPr>
                <w:shd w:val="clear" w:color="auto" w:fill="FFFFFF"/>
              </w:rPr>
              <w:t>Tiêu đề</w:t>
            </w:r>
          </w:p>
        </w:tc>
      </w:tr>
      <w:tr w:rsidR="00EE3882" w:rsidRPr="00975A15" w14:paraId="08D0DE94" w14:textId="77777777" w:rsidTr="003C46CD">
        <w:tc>
          <w:tcPr>
            <w:tcW w:w="708" w:type="dxa"/>
            <w:shd w:val="clear" w:color="auto" w:fill="auto"/>
            <w:vAlign w:val="center"/>
          </w:tcPr>
          <w:p w14:paraId="039C09C4" w14:textId="4FF78B49"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3</w:t>
            </w:r>
          </w:p>
        </w:tc>
        <w:tc>
          <w:tcPr>
            <w:tcW w:w="2065" w:type="dxa"/>
            <w:shd w:val="clear" w:color="auto" w:fill="auto"/>
          </w:tcPr>
          <w:p w14:paraId="142F5B5A" w14:textId="66A76036" w:rsidR="00EE3882" w:rsidRPr="00975A15" w:rsidRDefault="00EE3882" w:rsidP="00EE3882">
            <w:pPr>
              <w:ind w:firstLine="0"/>
              <w:contextualSpacing/>
              <w:rPr>
                <w:bCs/>
              </w:rPr>
            </w:pPr>
            <w:r w:rsidRPr="00975A15">
              <w:rPr>
                <w:bCs/>
                <w:shd w:val="clear" w:color="auto" w:fill="FFFFFF"/>
              </w:rPr>
              <w:t>S_Slug</w:t>
            </w:r>
          </w:p>
        </w:tc>
        <w:tc>
          <w:tcPr>
            <w:tcW w:w="1827" w:type="dxa"/>
            <w:shd w:val="clear" w:color="auto" w:fill="auto"/>
          </w:tcPr>
          <w:p w14:paraId="77D0598B" w14:textId="3E22D8A6" w:rsidR="00EE3882" w:rsidRPr="00975A15" w:rsidRDefault="00EE3882" w:rsidP="00EE3882">
            <w:pPr>
              <w:ind w:firstLine="0"/>
              <w:contextualSpacing/>
            </w:pPr>
            <w:r w:rsidRPr="00975A15">
              <w:rPr>
                <w:shd w:val="clear" w:color="auto" w:fill="FFFFFF"/>
              </w:rPr>
              <w:t>Varchar(255)</w:t>
            </w:r>
          </w:p>
        </w:tc>
        <w:tc>
          <w:tcPr>
            <w:tcW w:w="1618" w:type="dxa"/>
            <w:shd w:val="clear" w:color="auto" w:fill="auto"/>
          </w:tcPr>
          <w:p w14:paraId="0F081F23" w14:textId="59DE3AC2"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459F3C15" w14:textId="3D81183E" w:rsidR="00EE3882" w:rsidRPr="00975A15" w:rsidRDefault="00EE3882" w:rsidP="00EE3882">
            <w:pPr>
              <w:ind w:firstLine="0"/>
              <w:contextualSpacing/>
              <w:rPr>
                <w:shd w:val="clear" w:color="auto" w:fill="FFFFFF"/>
              </w:rPr>
            </w:pPr>
            <w:r w:rsidRPr="00975A15">
              <w:rPr>
                <w:shd w:val="clear" w:color="auto" w:fill="FFFFFF"/>
              </w:rPr>
              <w:t>Slug</w:t>
            </w:r>
          </w:p>
        </w:tc>
      </w:tr>
      <w:tr w:rsidR="00EE3882" w:rsidRPr="00975A15" w14:paraId="4253EC6B" w14:textId="77777777" w:rsidTr="003C46CD">
        <w:tc>
          <w:tcPr>
            <w:tcW w:w="708" w:type="dxa"/>
            <w:shd w:val="clear" w:color="auto" w:fill="auto"/>
            <w:vAlign w:val="center"/>
          </w:tcPr>
          <w:p w14:paraId="022E639A" w14:textId="28A18B8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4</w:t>
            </w:r>
          </w:p>
        </w:tc>
        <w:tc>
          <w:tcPr>
            <w:tcW w:w="2065" w:type="dxa"/>
            <w:shd w:val="clear" w:color="auto" w:fill="auto"/>
          </w:tcPr>
          <w:p w14:paraId="48AFC072" w14:textId="58729EE5" w:rsidR="00EE3882" w:rsidRPr="00975A15" w:rsidRDefault="00EE3882" w:rsidP="00EE3882">
            <w:pPr>
              <w:ind w:firstLine="0"/>
              <w:contextualSpacing/>
              <w:rPr>
                <w:bCs/>
                <w:shd w:val="clear" w:color="auto" w:fill="FFFFFF"/>
              </w:rPr>
            </w:pPr>
            <w:r w:rsidRPr="00975A15">
              <w:rPr>
                <w:bCs/>
                <w:shd w:val="clear" w:color="auto" w:fill="FFFFFF"/>
              </w:rPr>
              <w:t>S_type</w:t>
            </w:r>
          </w:p>
        </w:tc>
        <w:tc>
          <w:tcPr>
            <w:tcW w:w="1827" w:type="dxa"/>
            <w:shd w:val="clear" w:color="auto" w:fill="auto"/>
          </w:tcPr>
          <w:p w14:paraId="1976A36B" w14:textId="4046A3C3"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77680DB8" w14:textId="7105513E"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6DE3417B" w14:textId="740ABCD1" w:rsidR="00EE3882" w:rsidRPr="00975A15" w:rsidRDefault="00EE3882" w:rsidP="00EE3882">
            <w:pPr>
              <w:ind w:firstLine="0"/>
              <w:contextualSpacing/>
              <w:rPr>
                <w:shd w:val="clear" w:color="auto" w:fill="FFFFFF"/>
              </w:rPr>
            </w:pPr>
            <w:r w:rsidRPr="00975A15">
              <w:rPr>
                <w:shd w:val="clear" w:color="auto" w:fill="FFFFFF"/>
              </w:rPr>
              <w:t>Loại</w:t>
            </w:r>
          </w:p>
        </w:tc>
      </w:tr>
      <w:tr w:rsidR="00EE3882" w:rsidRPr="00975A15" w14:paraId="0E0DE23A" w14:textId="77777777" w:rsidTr="003C46CD">
        <w:tc>
          <w:tcPr>
            <w:tcW w:w="708" w:type="dxa"/>
            <w:shd w:val="clear" w:color="auto" w:fill="auto"/>
            <w:vAlign w:val="center"/>
          </w:tcPr>
          <w:p w14:paraId="62551E0F" w14:textId="45AC964C"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5</w:t>
            </w:r>
          </w:p>
        </w:tc>
        <w:tc>
          <w:tcPr>
            <w:tcW w:w="2065" w:type="dxa"/>
            <w:shd w:val="clear" w:color="auto" w:fill="auto"/>
          </w:tcPr>
          <w:p w14:paraId="766F0162" w14:textId="090EC98A" w:rsidR="00EE3882" w:rsidRPr="00975A15" w:rsidRDefault="00EE3882" w:rsidP="00EE3882">
            <w:pPr>
              <w:ind w:firstLine="0"/>
              <w:contextualSpacing/>
              <w:rPr>
                <w:bCs/>
                <w:shd w:val="clear" w:color="auto" w:fill="FFFFFF"/>
              </w:rPr>
            </w:pPr>
            <w:r w:rsidRPr="00975A15">
              <w:rPr>
                <w:bCs/>
                <w:shd w:val="clear" w:color="auto" w:fill="FFFFFF"/>
              </w:rPr>
              <w:t>S_md5</w:t>
            </w:r>
          </w:p>
        </w:tc>
        <w:tc>
          <w:tcPr>
            <w:tcW w:w="1827" w:type="dxa"/>
            <w:shd w:val="clear" w:color="auto" w:fill="auto"/>
          </w:tcPr>
          <w:p w14:paraId="1B9507F0" w14:textId="17566424"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3F5E3510" w14:textId="684C649C"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1C268D77" w14:textId="55BCA2F7" w:rsidR="00EE3882" w:rsidRPr="00975A15" w:rsidRDefault="00EE3882" w:rsidP="00EE3882">
            <w:pPr>
              <w:ind w:firstLine="0"/>
              <w:contextualSpacing/>
              <w:rPr>
                <w:shd w:val="clear" w:color="auto" w:fill="FFFFFF"/>
              </w:rPr>
            </w:pPr>
            <w:r w:rsidRPr="00975A15">
              <w:rPr>
                <w:shd w:val="clear" w:color="auto" w:fill="FFFFFF"/>
              </w:rPr>
              <w:t>Mã hóa</w:t>
            </w:r>
          </w:p>
        </w:tc>
      </w:tr>
      <w:tr w:rsidR="00EE3882" w:rsidRPr="00975A15" w14:paraId="6E113D19" w14:textId="77777777" w:rsidTr="003C46CD">
        <w:tc>
          <w:tcPr>
            <w:tcW w:w="708" w:type="dxa"/>
            <w:shd w:val="clear" w:color="auto" w:fill="auto"/>
            <w:vAlign w:val="center"/>
          </w:tcPr>
          <w:p w14:paraId="6E374D34" w14:textId="2661E5BD"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6</w:t>
            </w:r>
          </w:p>
        </w:tc>
        <w:tc>
          <w:tcPr>
            <w:tcW w:w="2065" w:type="dxa"/>
            <w:shd w:val="clear" w:color="auto" w:fill="auto"/>
          </w:tcPr>
          <w:p w14:paraId="5A99B328" w14:textId="14B75A35" w:rsidR="00EE3882" w:rsidRPr="00975A15" w:rsidRDefault="00EE3882" w:rsidP="00EE3882">
            <w:pPr>
              <w:ind w:firstLine="0"/>
              <w:contextualSpacing/>
              <w:rPr>
                <w:bCs/>
                <w:shd w:val="clear" w:color="auto" w:fill="FFFFFF"/>
              </w:rPr>
            </w:pPr>
            <w:r w:rsidRPr="00975A15">
              <w:rPr>
                <w:bCs/>
                <w:shd w:val="clear" w:color="auto" w:fill="FFFFFF"/>
              </w:rPr>
              <w:t>S_content</w:t>
            </w:r>
          </w:p>
        </w:tc>
        <w:tc>
          <w:tcPr>
            <w:tcW w:w="1827" w:type="dxa"/>
            <w:shd w:val="clear" w:color="auto" w:fill="auto"/>
          </w:tcPr>
          <w:p w14:paraId="557AFBB1" w14:textId="590C4EDC" w:rsidR="00EE3882" w:rsidRPr="00975A15" w:rsidRDefault="00EE3882" w:rsidP="00EE3882">
            <w:pPr>
              <w:ind w:firstLine="0"/>
              <w:contextualSpacing/>
              <w:rPr>
                <w:shd w:val="clear" w:color="auto" w:fill="FFFFFF"/>
              </w:rPr>
            </w:pPr>
            <w:r w:rsidRPr="00975A15">
              <w:rPr>
                <w:shd w:val="clear" w:color="auto" w:fill="FFFFFF"/>
              </w:rPr>
              <w:t>Text</w:t>
            </w:r>
          </w:p>
        </w:tc>
        <w:tc>
          <w:tcPr>
            <w:tcW w:w="1618" w:type="dxa"/>
            <w:shd w:val="clear" w:color="auto" w:fill="auto"/>
          </w:tcPr>
          <w:p w14:paraId="6A16A04C" w14:textId="483A432F"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01106C23" w14:textId="7E30462D" w:rsidR="00EE3882" w:rsidRPr="00975A15" w:rsidRDefault="00EE3882" w:rsidP="00EE3882">
            <w:pPr>
              <w:ind w:firstLine="0"/>
              <w:contextualSpacing/>
              <w:rPr>
                <w:shd w:val="clear" w:color="auto" w:fill="FFFFFF"/>
              </w:rPr>
            </w:pPr>
            <w:r w:rsidRPr="00975A15">
              <w:rPr>
                <w:shd w:val="clear" w:color="auto" w:fill="FFFFFF"/>
              </w:rPr>
              <w:t>Nội dung</w:t>
            </w:r>
          </w:p>
        </w:tc>
      </w:tr>
      <w:tr w:rsidR="00EE3882" w:rsidRPr="00975A15" w14:paraId="67F58112" w14:textId="77777777" w:rsidTr="003C46CD">
        <w:tc>
          <w:tcPr>
            <w:tcW w:w="708" w:type="dxa"/>
            <w:shd w:val="clear" w:color="auto" w:fill="auto"/>
            <w:vAlign w:val="center"/>
          </w:tcPr>
          <w:p w14:paraId="2C84AEA1" w14:textId="506581F4"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7</w:t>
            </w:r>
          </w:p>
        </w:tc>
        <w:tc>
          <w:tcPr>
            <w:tcW w:w="2065" w:type="dxa"/>
            <w:shd w:val="clear" w:color="auto" w:fill="auto"/>
          </w:tcPr>
          <w:p w14:paraId="792C1AF9" w14:textId="6137557D" w:rsidR="00EE3882" w:rsidRPr="00975A15" w:rsidRDefault="00EE3882" w:rsidP="00EE3882">
            <w:pPr>
              <w:ind w:firstLine="0"/>
              <w:contextualSpacing/>
              <w:rPr>
                <w:bCs/>
                <w:shd w:val="clear" w:color="auto" w:fill="FFFFFF"/>
              </w:rPr>
            </w:pPr>
            <w:r w:rsidRPr="00975A15">
              <w:rPr>
                <w:bCs/>
              </w:rPr>
              <w:t>Created_at</w:t>
            </w:r>
          </w:p>
        </w:tc>
        <w:tc>
          <w:tcPr>
            <w:tcW w:w="1827" w:type="dxa"/>
            <w:shd w:val="clear" w:color="auto" w:fill="auto"/>
          </w:tcPr>
          <w:p w14:paraId="2C13A88C" w14:textId="22D7932C"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0935DC41" w14:textId="4335D501"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724F5179" w14:textId="03394EED" w:rsidR="00EE3882" w:rsidRPr="00975A15" w:rsidRDefault="00EE3882" w:rsidP="00EE3882">
            <w:pPr>
              <w:ind w:firstLine="0"/>
              <w:contextualSpacing/>
              <w:rPr>
                <w:shd w:val="clear" w:color="auto" w:fill="FFFFFF"/>
              </w:rPr>
            </w:pPr>
            <w:r w:rsidRPr="00975A15">
              <w:rPr>
                <w:shd w:val="clear" w:color="auto" w:fill="FFFFFF"/>
              </w:rPr>
              <w:t>Ngày tạo</w:t>
            </w:r>
          </w:p>
        </w:tc>
      </w:tr>
      <w:tr w:rsidR="00EE3882" w:rsidRPr="00975A15" w14:paraId="254A8E63" w14:textId="77777777" w:rsidTr="003C46CD">
        <w:tc>
          <w:tcPr>
            <w:tcW w:w="708" w:type="dxa"/>
            <w:shd w:val="clear" w:color="auto" w:fill="auto"/>
            <w:vAlign w:val="center"/>
          </w:tcPr>
          <w:p w14:paraId="3028CEE3" w14:textId="384540EF"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tcPr>
          <w:p w14:paraId="2895A7B8" w14:textId="53D8E9EA" w:rsidR="00EE3882" w:rsidRPr="00975A15" w:rsidRDefault="00EE3882" w:rsidP="00EE3882">
            <w:pPr>
              <w:ind w:firstLine="0"/>
              <w:contextualSpacing/>
              <w:rPr>
                <w:bCs/>
              </w:rPr>
            </w:pPr>
            <w:r w:rsidRPr="00975A15">
              <w:rPr>
                <w:bCs/>
              </w:rPr>
              <w:t>Updated_at</w:t>
            </w:r>
          </w:p>
        </w:tc>
        <w:tc>
          <w:tcPr>
            <w:tcW w:w="1827" w:type="dxa"/>
            <w:shd w:val="clear" w:color="auto" w:fill="auto"/>
          </w:tcPr>
          <w:p w14:paraId="104FFBBD" w14:textId="43928EB9"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6779367C" w14:textId="687A2B71"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302C0F0F" w14:textId="31E17EE5" w:rsidR="00EE3882" w:rsidRPr="00975A15" w:rsidRDefault="00EE3882" w:rsidP="00EE3882">
            <w:pPr>
              <w:ind w:firstLine="0"/>
              <w:contextualSpacing/>
              <w:rPr>
                <w:shd w:val="clear" w:color="auto" w:fill="FFFFFF"/>
              </w:rPr>
            </w:pPr>
            <w:r w:rsidRPr="00975A15">
              <w:rPr>
                <w:shd w:val="clear" w:color="auto" w:fill="FFFFFF"/>
              </w:rPr>
              <w:t>Ngày cập nhật</w:t>
            </w:r>
          </w:p>
        </w:tc>
      </w:tr>
    </w:tbl>
    <w:p w14:paraId="25F110EF" w14:textId="41087A00" w:rsidR="00EE3882" w:rsidRPr="009A5826" w:rsidRDefault="00EE3882" w:rsidP="009E5154">
      <w:pPr>
        <w:pStyle w:val="Heading3"/>
      </w:pPr>
      <w:bookmarkStart w:id="257" w:name="_Toc69397384"/>
      <w:r>
        <w:t xml:space="preserve">Bảng </w:t>
      </w:r>
      <w:r w:rsidRPr="00026453">
        <w:t>Transactions</w:t>
      </w:r>
      <w:bookmarkEnd w:id="257"/>
    </w:p>
    <w:p w14:paraId="6A33E5D4" w14:textId="1C3AD974" w:rsidR="009E5154" w:rsidRDefault="009E5154" w:rsidP="009E5154">
      <w:pPr>
        <w:pStyle w:val="Caption"/>
        <w:keepNext/>
      </w:pPr>
      <w:bookmarkStart w:id="258" w:name="_Toc69397594"/>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36</w:t>
      </w:r>
      <w:r w:rsidR="00011E65">
        <w:rPr>
          <w:noProof/>
        </w:rPr>
        <w:fldChar w:fldCharType="end"/>
      </w:r>
      <w:r>
        <w:t xml:space="preserve"> </w:t>
      </w:r>
      <w:r w:rsidRPr="009E5154">
        <w:t>Bảng Transactions</w:t>
      </w:r>
      <w:bookmarkEnd w:id="258"/>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20580B7A" w14:textId="77777777" w:rsidTr="003C46CD">
        <w:trPr>
          <w:tblHeader/>
        </w:trPr>
        <w:tc>
          <w:tcPr>
            <w:tcW w:w="708" w:type="dxa"/>
            <w:shd w:val="clear" w:color="auto" w:fill="D5DCE4"/>
            <w:vAlign w:val="center"/>
          </w:tcPr>
          <w:p w14:paraId="2C236B61"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65DB37CF"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25F8FCA8"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5C01878E"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41BA3A36"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50B57EF0" w14:textId="77777777" w:rsidTr="003C46CD">
        <w:tc>
          <w:tcPr>
            <w:tcW w:w="708" w:type="dxa"/>
            <w:shd w:val="clear" w:color="auto" w:fill="auto"/>
            <w:vAlign w:val="center"/>
          </w:tcPr>
          <w:p w14:paraId="6CBD0356" w14:textId="4E190D5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2A35E70A" w14:textId="6DCF6A44"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70ED3A94" w14:textId="4EB66F9F" w:rsidR="00EE3882" w:rsidRPr="00975A15" w:rsidRDefault="00EE3882" w:rsidP="00EE3882">
            <w:pPr>
              <w:ind w:firstLine="0"/>
              <w:contextualSpacing/>
            </w:pPr>
            <w:r w:rsidRPr="00975A15">
              <w:rPr>
                <w:lang w:val="en"/>
              </w:rPr>
              <w:t>Bigint(20)</w:t>
            </w:r>
          </w:p>
        </w:tc>
        <w:tc>
          <w:tcPr>
            <w:tcW w:w="1618" w:type="dxa"/>
            <w:shd w:val="clear" w:color="auto" w:fill="auto"/>
          </w:tcPr>
          <w:p w14:paraId="57ED38B3" w14:textId="359D1968"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42A50B76" w14:textId="64709F95" w:rsidR="00EE3882" w:rsidRPr="00975A15" w:rsidRDefault="00EE3882" w:rsidP="00EE3882">
            <w:pPr>
              <w:ind w:firstLine="0"/>
              <w:contextualSpacing/>
            </w:pPr>
            <w:r w:rsidRPr="00975A15">
              <w:t>Khóa chính của bảng</w:t>
            </w:r>
          </w:p>
        </w:tc>
      </w:tr>
      <w:tr w:rsidR="00EE3882" w:rsidRPr="00975A15" w14:paraId="085D86DB" w14:textId="77777777" w:rsidTr="003C46CD">
        <w:tc>
          <w:tcPr>
            <w:tcW w:w="708" w:type="dxa"/>
            <w:shd w:val="clear" w:color="auto" w:fill="auto"/>
            <w:vAlign w:val="center"/>
          </w:tcPr>
          <w:p w14:paraId="5DD3AB8E" w14:textId="565C9EE3"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w:t>
            </w:r>
          </w:p>
        </w:tc>
        <w:tc>
          <w:tcPr>
            <w:tcW w:w="2065" w:type="dxa"/>
            <w:shd w:val="clear" w:color="auto" w:fill="auto"/>
          </w:tcPr>
          <w:p w14:paraId="1C6955C8" w14:textId="058A66CF" w:rsidR="00EE3882" w:rsidRPr="00975A15" w:rsidRDefault="00EE3882" w:rsidP="00EE3882">
            <w:pPr>
              <w:ind w:firstLine="0"/>
              <w:contextualSpacing/>
              <w:rPr>
                <w:shd w:val="clear" w:color="auto" w:fill="FFFFFF"/>
              </w:rPr>
            </w:pPr>
            <w:r w:rsidRPr="00975A15">
              <w:rPr>
                <w:bCs/>
              </w:rPr>
              <w:t>Tst_user_id</w:t>
            </w:r>
          </w:p>
        </w:tc>
        <w:tc>
          <w:tcPr>
            <w:tcW w:w="1827" w:type="dxa"/>
            <w:shd w:val="clear" w:color="auto" w:fill="auto"/>
          </w:tcPr>
          <w:p w14:paraId="100CA26A" w14:textId="170BDB23" w:rsidR="00EE3882" w:rsidRPr="00975A15" w:rsidRDefault="00EE3882" w:rsidP="00EE3882">
            <w:pPr>
              <w:ind w:firstLine="0"/>
              <w:contextualSpacing/>
              <w:rPr>
                <w:lang w:val="en"/>
              </w:rPr>
            </w:pPr>
            <w:r w:rsidRPr="00975A15">
              <w:t>int(11)</w:t>
            </w:r>
          </w:p>
        </w:tc>
        <w:tc>
          <w:tcPr>
            <w:tcW w:w="1618" w:type="dxa"/>
            <w:shd w:val="clear" w:color="auto" w:fill="auto"/>
          </w:tcPr>
          <w:p w14:paraId="4FBF7E4B" w14:textId="593DDE11"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005CEF86" w14:textId="194B66BD" w:rsidR="00EE3882" w:rsidRPr="00975A15" w:rsidRDefault="00EE3882" w:rsidP="00EE3882">
            <w:pPr>
              <w:ind w:firstLine="0"/>
              <w:contextualSpacing/>
            </w:pPr>
            <w:r w:rsidRPr="00975A15">
              <w:rPr>
                <w:shd w:val="clear" w:color="auto" w:fill="FFFFFF"/>
              </w:rPr>
              <w:t>ID người dùng</w:t>
            </w:r>
          </w:p>
        </w:tc>
      </w:tr>
      <w:tr w:rsidR="00EE3882" w:rsidRPr="00975A15" w14:paraId="616E7E9B" w14:textId="77777777" w:rsidTr="003C46CD">
        <w:tc>
          <w:tcPr>
            <w:tcW w:w="708" w:type="dxa"/>
            <w:shd w:val="clear" w:color="auto" w:fill="auto"/>
            <w:vAlign w:val="center"/>
          </w:tcPr>
          <w:p w14:paraId="070B2241" w14:textId="3432884A"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3</w:t>
            </w:r>
          </w:p>
        </w:tc>
        <w:tc>
          <w:tcPr>
            <w:tcW w:w="2065" w:type="dxa"/>
            <w:shd w:val="clear" w:color="auto" w:fill="auto"/>
          </w:tcPr>
          <w:p w14:paraId="512DDD49" w14:textId="3EE0AD4C" w:rsidR="00EE3882" w:rsidRPr="00975A15" w:rsidRDefault="00EE3882" w:rsidP="00EE3882">
            <w:pPr>
              <w:ind w:firstLine="0"/>
              <w:contextualSpacing/>
              <w:rPr>
                <w:bCs/>
              </w:rPr>
            </w:pPr>
            <w:r w:rsidRPr="00975A15">
              <w:rPr>
                <w:bCs/>
                <w:shd w:val="clear" w:color="auto" w:fill="FFFFFF"/>
              </w:rPr>
              <w:t>Tst_total_money</w:t>
            </w:r>
          </w:p>
        </w:tc>
        <w:tc>
          <w:tcPr>
            <w:tcW w:w="1827" w:type="dxa"/>
            <w:shd w:val="clear" w:color="auto" w:fill="auto"/>
          </w:tcPr>
          <w:p w14:paraId="678F279D" w14:textId="5E62BCB4" w:rsidR="00EE3882" w:rsidRPr="00975A15" w:rsidRDefault="00EE3882" w:rsidP="00EE3882">
            <w:pPr>
              <w:ind w:firstLine="0"/>
              <w:contextualSpacing/>
            </w:pPr>
            <w:r w:rsidRPr="00975A15">
              <w:rPr>
                <w:shd w:val="clear" w:color="auto" w:fill="FFFFFF"/>
              </w:rPr>
              <w:t>int(11)</w:t>
            </w:r>
          </w:p>
        </w:tc>
        <w:tc>
          <w:tcPr>
            <w:tcW w:w="1618" w:type="dxa"/>
            <w:shd w:val="clear" w:color="auto" w:fill="auto"/>
          </w:tcPr>
          <w:p w14:paraId="79EFB322" w14:textId="2A753AF7"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7BB81E47" w14:textId="0621FCCF" w:rsidR="00EE3882" w:rsidRPr="00975A15" w:rsidRDefault="00EE3882" w:rsidP="00EE3882">
            <w:pPr>
              <w:ind w:firstLine="0"/>
              <w:contextualSpacing/>
              <w:rPr>
                <w:shd w:val="clear" w:color="auto" w:fill="FFFFFF"/>
              </w:rPr>
            </w:pPr>
            <w:r w:rsidRPr="00975A15">
              <w:rPr>
                <w:shd w:val="clear" w:color="auto" w:fill="FFFFFF"/>
              </w:rPr>
              <w:t>Tổng tiền</w:t>
            </w:r>
          </w:p>
        </w:tc>
      </w:tr>
      <w:tr w:rsidR="00EE3882" w:rsidRPr="00975A15" w14:paraId="194CDD94" w14:textId="77777777" w:rsidTr="003C46CD">
        <w:tc>
          <w:tcPr>
            <w:tcW w:w="708" w:type="dxa"/>
            <w:shd w:val="clear" w:color="auto" w:fill="auto"/>
            <w:vAlign w:val="center"/>
          </w:tcPr>
          <w:p w14:paraId="66FBE10A" w14:textId="61A38312"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4</w:t>
            </w:r>
          </w:p>
        </w:tc>
        <w:tc>
          <w:tcPr>
            <w:tcW w:w="2065" w:type="dxa"/>
            <w:shd w:val="clear" w:color="auto" w:fill="auto"/>
          </w:tcPr>
          <w:p w14:paraId="67F52994" w14:textId="60E0A106" w:rsidR="00EE3882" w:rsidRPr="00975A15" w:rsidRDefault="00EE3882" w:rsidP="00EE3882">
            <w:pPr>
              <w:ind w:firstLine="0"/>
              <w:contextualSpacing/>
              <w:rPr>
                <w:bCs/>
                <w:shd w:val="clear" w:color="auto" w:fill="FFFFFF"/>
              </w:rPr>
            </w:pPr>
            <w:r w:rsidRPr="00975A15">
              <w:rPr>
                <w:bCs/>
                <w:shd w:val="clear" w:color="auto" w:fill="FFFFFF"/>
              </w:rPr>
              <w:t>Tst_name</w:t>
            </w:r>
          </w:p>
        </w:tc>
        <w:tc>
          <w:tcPr>
            <w:tcW w:w="1827" w:type="dxa"/>
            <w:shd w:val="clear" w:color="auto" w:fill="auto"/>
          </w:tcPr>
          <w:p w14:paraId="4348F0A7" w14:textId="01FB2125"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604500FF" w14:textId="3A2CBC71"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524417AB" w14:textId="59FDD097" w:rsidR="00EE3882" w:rsidRPr="00975A15" w:rsidRDefault="00EE3882" w:rsidP="00EE3882">
            <w:pPr>
              <w:ind w:firstLine="0"/>
              <w:contextualSpacing/>
              <w:rPr>
                <w:shd w:val="clear" w:color="auto" w:fill="FFFFFF"/>
              </w:rPr>
            </w:pPr>
            <w:r w:rsidRPr="00975A15">
              <w:rPr>
                <w:shd w:val="clear" w:color="auto" w:fill="FFFFFF"/>
              </w:rPr>
              <w:t>Tên</w:t>
            </w:r>
          </w:p>
        </w:tc>
      </w:tr>
      <w:tr w:rsidR="00EE3882" w:rsidRPr="00975A15" w14:paraId="077C0609" w14:textId="77777777" w:rsidTr="003C46CD">
        <w:tc>
          <w:tcPr>
            <w:tcW w:w="708" w:type="dxa"/>
            <w:shd w:val="clear" w:color="auto" w:fill="auto"/>
            <w:vAlign w:val="center"/>
          </w:tcPr>
          <w:p w14:paraId="34DD442B" w14:textId="7A744CFE"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5</w:t>
            </w:r>
          </w:p>
        </w:tc>
        <w:tc>
          <w:tcPr>
            <w:tcW w:w="2065" w:type="dxa"/>
            <w:shd w:val="clear" w:color="auto" w:fill="auto"/>
          </w:tcPr>
          <w:p w14:paraId="278CF173" w14:textId="42B1C185" w:rsidR="00EE3882" w:rsidRPr="00975A15" w:rsidRDefault="00EE3882" w:rsidP="00EE3882">
            <w:pPr>
              <w:ind w:firstLine="0"/>
              <w:contextualSpacing/>
              <w:rPr>
                <w:bCs/>
                <w:shd w:val="clear" w:color="auto" w:fill="FFFFFF"/>
              </w:rPr>
            </w:pPr>
            <w:r w:rsidRPr="00975A15">
              <w:rPr>
                <w:bCs/>
                <w:shd w:val="clear" w:color="auto" w:fill="FFFFFF"/>
              </w:rPr>
              <w:t>Tst_email</w:t>
            </w:r>
          </w:p>
        </w:tc>
        <w:tc>
          <w:tcPr>
            <w:tcW w:w="1827" w:type="dxa"/>
            <w:shd w:val="clear" w:color="auto" w:fill="auto"/>
          </w:tcPr>
          <w:p w14:paraId="65179BB9" w14:textId="6D3D0FBE"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55BDE4F8" w14:textId="282C40C2"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7105D2FC" w14:textId="23FBC368" w:rsidR="00EE3882" w:rsidRPr="00975A15" w:rsidRDefault="00EE3882" w:rsidP="00EE3882">
            <w:pPr>
              <w:ind w:firstLine="0"/>
              <w:contextualSpacing/>
              <w:rPr>
                <w:shd w:val="clear" w:color="auto" w:fill="FFFFFF"/>
              </w:rPr>
            </w:pPr>
            <w:r w:rsidRPr="00975A15">
              <w:rPr>
                <w:shd w:val="clear" w:color="auto" w:fill="FFFFFF"/>
              </w:rPr>
              <w:t>Email</w:t>
            </w:r>
          </w:p>
        </w:tc>
      </w:tr>
      <w:tr w:rsidR="00EE3882" w:rsidRPr="00975A15" w14:paraId="3FC979FA" w14:textId="77777777" w:rsidTr="003C46CD">
        <w:tc>
          <w:tcPr>
            <w:tcW w:w="708" w:type="dxa"/>
            <w:shd w:val="clear" w:color="auto" w:fill="auto"/>
            <w:vAlign w:val="center"/>
          </w:tcPr>
          <w:p w14:paraId="3C003DBE" w14:textId="484B824E"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6</w:t>
            </w:r>
          </w:p>
        </w:tc>
        <w:tc>
          <w:tcPr>
            <w:tcW w:w="2065" w:type="dxa"/>
            <w:shd w:val="clear" w:color="auto" w:fill="auto"/>
          </w:tcPr>
          <w:p w14:paraId="704D7DE2" w14:textId="19B3CD64" w:rsidR="00EE3882" w:rsidRPr="00975A15" w:rsidRDefault="00EE3882" w:rsidP="00EE3882">
            <w:pPr>
              <w:ind w:firstLine="0"/>
              <w:contextualSpacing/>
              <w:rPr>
                <w:bCs/>
                <w:shd w:val="clear" w:color="auto" w:fill="FFFFFF"/>
              </w:rPr>
            </w:pPr>
            <w:r w:rsidRPr="00975A15">
              <w:rPr>
                <w:bCs/>
                <w:shd w:val="clear" w:color="auto" w:fill="FFFFFF"/>
              </w:rPr>
              <w:t>Tst_phone</w:t>
            </w:r>
          </w:p>
        </w:tc>
        <w:tc>
          <w:tcPr>
            <w:tcW w:w="1827" w:type="dxa"/>
            <w:shd w:val="clear" w:color="auto" w:fill="auto"/>
          </w:tcPr>
          <w:p w14:paraId="67E33B77" w14:textId="70D00BF6"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136D2185" w14:textId="410A5B71"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5CABA443" w14:textId="7C8B114A" w:rsidR="00EE3882" w:rsidRPr="00975A15" w:rsidRDefault="00EE3882" w:rsidP="00EE3882">
            <w:pPr>
              <w:ind w:firstLine="0"/>
              <w:contextualSpacing/>
              <w:rPr>
                <w:shd w:val="clear" w:color="auto" w:fill="FFFFFF"/>
              </w:rPr>
            </w:pPr>
            <w:r w:rsidRPr="00975A15">
              <w:rPr>
                <w:shd w:val="clear" w:color="auto" w:fill="FFFFFF"/>
              </w:rPr>
              <w:t>Số điện thoại</w:t>
            </w:r>
          </w:p>
        </w:tc>
      </w:tr>
      <w:tr w:rsidR="00EE3882" w:rsidRPr="00975A15" w14:paraId="39FD3615" w14:textId="77777777" w:rsidTr="003C46CD">
        <w:tc>
          <w:tcPr>
            <w:tcW w:w="708" w:type="dxa"/>
            <w:shd w:val="clear" w:color="auto" w:fill="auto"/>
            <w:vAlign w:val="center"/>
          </w:tcPr>
          <w:p w14:paraId="2F594B48" w14:textId="29009CDD"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7</w:t>
            </w:r>
          </w:p>
        </w:tc>
        <w:tc>
          <w:tcPr>
            <w:tcW w:w="2065" w:type="dxa"/>
            <w:shd w:val="clear" w:color="auto" w:fill="auto"/>
          </w:tcPr>
          <w:p w14:paraId="0FA9CC5F" w14:textId="52D7185A" w:rsidR="00EE3882" w:rsidRPr="00975A15" w:rsidRDefault="00EE3882" w:rsidP="00EE3882">
            <w:pPr>
              <w:ind w:firstLine="0"/>
              <w:contextualSpacing/>
              <w:rPr>
                <w:bCs/>
                <w:shd w:val="clear" w:color="auto" w:fill="FFFFFF"/>
              </w:rPr>
            </w:pPr>
            <w:r w:rsidRPr="00975A15">
              <w:rPr>
                <w:bCs/>
              </w:rPr>
              <w:t>Tst_address</w:t>
            </w:r>
          </w:p>
        </w:tc>
        <w:tc>
          <w:tcPr>
            <w:tcW w:w="1827" w:type="dxa"/>
            <w:shd w:val="clear" w:color="auto" w:fill="auto"/>
          </w:tcPr>
          <w:p w14:paraId="0012095F" w14:textId="1E88D2FE"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4EFE1F1C" w14:textId="320E78E3"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05FC455A" w14:textId="70CB9C41" w:rsidR="00EE3882" w:rsidRPr="00975A15" w:rsidRDefault="00EE3882" w:rsidP="00EE3882">
            <w:pPr>
              <w:ind w:firstLine="0"/>
              <w:contextualSpacing/>
              <w:rPr>
                <w:shd w:val="clear" w:color="auto" w:fill="FFFFFF"/>
              </w:rPr>
            </w:pPr>
            <w:r w:rsidRPr="00975A15">
              <w:rPr>
                <w:shd w:val="clear" w:color="auto" w:fill="FFFFFF"/>
              </w:rPr>
              <w:t>Địa chỉ</w:t>
            </w:r>
          </w:p>
        </w:tc>
      </w:tr>
      <w:tr w:rsidR="00EE3882" w:rsidRPr="00975A15" w14:paraId="5E5F0EAE" w14:textId="77777777" w:rsidTr="003C46CD">
        <w:tc>
          <w:tcPr>
            <w:tcW w:w="708" w:type="dxa"/>
            <w:shd w:val="clear" w:color="auto" w:fill="auto"/>
            <w:vAlign w:val="center"/>
          </w:tcPr>
          <w:p w14:paraId="421099CC" w14:textId="16C01D1C"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tcPr>
          <w:p w14:paraId="11E8FC9B" w14:textId="48587E89" w:rsidR="00EE3882" w:rsidRPr="00975A15" w:rsidRDefault="00EE3882" w:rsidP="00EE3882">
            <w:pPr>
              <w:ind w:firstLine="0"/>
              <w:contextualSpacing/>
              <w:rPr>
                <w:bCs/>
              </w:rPr>
            </w:pPr>
            <w:r w:rsidRPr="00975A15">
              <w:rPr>
                <w:bCs/>
              </w:rPr>
              <w:t>Tst_note</w:t>
            </w:r>
          </w:p>
        </w:tc>
        <w:tc>
          <w:tcPr>
            <w:tcW w:w="1827" w:type="dxa"/>
            <w:shd w:val="clear" w:color="auto" w:fill="auto"/>
          </w:tcPr>
          <w:p w14:paraId="322F8374" w14:textId="1002F3A6"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63D2B502" w14:textId="17F660DB"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2576EC96" w14:textId="15F3CA6A" w:rsidR="00EE3882" w:rsidRPr="00975A15" w:rsidRDefault="00EE3882" w:rsidP="00EE3882">
            <w:pPr>
              <w:ind w:firstLine="0"/>
              <w:contextualSpacing/>
              <w:rPr>
                <w:shd w:val="clear" w:color="auto" w:fill="FFFFFF"/>
              </w:rPr>
            </w:pPr>
            <w:r w:rsidRPr="00975A15">
              <w:rPr>
                <w:shd w:val="clear" w:color="auto" w:fill="FFFFFF"/>
              </w:rPr>
              <w:t>Ghi chú</w:t>
            </w:r>
          </w:p>
        </w:tc>
      </w:tr>
      <w:tr w:rsidR="00EE3882" w:rsidRPr="00975A15" w14:paraId="321CBDB6" w14:textId="77777777" w:rsidTr="003C46CD">
        <w:tc>
          <w:tcPr>
            <w:tcW w:w="708" w:type="dxa"/>
            <w:shd w:val="clear" w:color="auto" w:fill="auto"/>
            <w:vAlign w:val="center"/>
          </w:tcPr>
          <w:p w14:paraId="359FF3B2" w14:textId="13A6C6B6"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9</w:t>
            </w:r>
          </w:p>
        </w:tc>
        <w:tc>
          <w:tcPr>
            <w:tcW w:w="2065" w:type="dxa"/>
            <w:shd w:val="clear" w:color="auto" w:fill="auto"/>
          </w:tcPr>
          <w:p w14:paraId="5454B3A7" w14:textId="0021F48F" w:rsidR="00EE3882" w:rsidRPr="00975A15" w:rsidRDefault="00EE3882" w:rsidP="00EE3882">
            <w:pPr>
              <w:ind w:firstLine="0"/>
              <w:contextualSpacing/>
              <w:rPr>
                <w:bCs/>
              </w:rPr>
            </w:pPr>
            <w:r w:rsidRPr="00975A15">
              <w:rPr>
                <w:bCs/>
              </w:rPr>
              <w:t>Tst_status</w:t>
            </w:r>
          </w:p>
        </w:tc>
        <w:tc>
          <w:tcPr>
            <w:tcW w:w="1827" w:type="dxa"/>
            <w:shd w:val="clear" w:color="auto" w:fill="auto"/>
          </w:tcPr>
          <w:p w14:paraId="507CEC27" w14:textId="31AFCD85"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637C6FE1" w14:textId="406C2A4E"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37DCF12B" w14:textId="109FC309" w:rsidR="00EE3882" w:rsidRPr="00975A15" w:rsidRDefault="00EE3882" w:rsidP="00EE3882">
            <w:pPr>
              <w:ind w:firstLine="0"/>
              <w:contextualSpacing/>
              <w:rPr>
                <w:shd w:val="clear" w:color="auto" w:fill="FFFFFF"/>
              </w:rPr>
            </w:pPr>
            <w:r w:rsidRPr="00975A15">
              <w:rPr>
                <w:shd w:val="clear" w:color="auto" w:fill="FFFFFF"/>
              </w:rPr>
              <w:t>Trạng thái</w:t>
            </w:r>
          </w:p>
        </w:tc>
      </w:tr>
    </w:tbl>
    <w:p w14:paraId="41555707" w14:textId="0EC2CE40" w:rsidR="00EE3882" w:rsidRPr="009A5826" w:rsidRDefault="00EE3882" w:rsidP="009E5154">
      <w:pPr>
        <w:pStyle w:val="Heading3"/>
      </w:pPr>
      <w:bookmarkStart w:id="259" w:name="_Toc69397385"/>
      <w:r>
        <w:lastRenderedPageBreak/>
        <w:t xml:space="preserve">Bảng </w:t>
      </w:r>
      <w:r w:rsidRPr="00026453">
        <w:t>Types</w:t>
      </w:r>
      <w:bookmarkEnd w:id="259"/>
    </w:p>
    <w:p w14:paraId="7FD1CD69" w14:textId="09E60237" w:rsidR="009E5154" w:rsidRDefault="009E5154" w:rsidP="009E5154">
      <w:pPr>
        <w:pStyle w:val="Caption"/>
        <w:keepNext/>
      </w:pPr>
      <w:bookmarkStart w:id="260" w:name="_Toc69397595"/>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37</w:t>
      </w:r>
      <w:r w:rsidR="00011E65">
        <w:rPr>
          <w:noProof/>
        </w:rPr>
        <w:fldChar w:fldCharType="end"/>
      </w:r>
      <w:r>
        <w:t xml:space="preserve"> </w:t>
      </w:r>
      <w:r w:rsidRPr="009E5154">
        <w:t>Bảng Types</w:t>
      </w:r>
      <w:bookmarkEnd w:id="260"/>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6CF2345C" w14:textId="77777777" w:rsidTr="003C46CD">
        <w:trPr>
          <w:tblHeader/>
        </w:trPr>
        <w:tc>
          <w:tcPr>
            <w:tcW w:w="708" w:type="dxa"/>
            <w:shd w:val="clear" w:color="auto" w:fill="D5DCE4"/>
            <w:vAlign w:val="center"/>
          </w:tcPr>
          <w:p w14:paraId="01F87938"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344F0C5F"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579A66BD"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5964436A"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767B22C7"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67BF383C" w14:textId="77777777" w:rsidTr="003C46CD">
        <w:tc>
          <w:tcPr>
            <w:tcW w:w="708" w:type="dxa"/>
            <w:shd w:val="clear" w:color="auto" w:fill="auto"/>
            <w:vAlign w:val="center"/>
          </w:tcPr>
          <w:p w14:paraId="22CFA83B" w14:textId="2E8239D8"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1375AE30" w14:textId="6029C15F"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24A8173E" w14:textId="4C699625" w:rsidR="00EE3882" w:rsidRPr="00975A15" w:rsidRDefault="00EE3882" w:rsidP="00EE3882">
            <w:pPr>
              <w:ind w:firstLine="0"/>
              <w:contextualSpacing/>
            </w:pPr>
            <w:r w:rsidRPr="00975A15">
              <w:rPr>
                <w:lang w:val="en"/>
              </w:rPr>
              <w:t>Bigint(20)</w:t>
            </w:r>
          </w:p>
        </w:tc>
        <w:tc>
          <w:tcPr>
            <w:tcW w:w="1618" w:type="dxa"/>
            <w:shd w:val="clear" w:color="auto" w:fill="auto"/>
          </w:tcPr>
          <w:p w14:paraId="5F907B04" w14:textId="064CAB25"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44CC2BF5" w14:textId="488405E3" w:rsidR="00EE3882" w:rsidRPr="00975A15" w:rsidRDefault="00EE3882" w:rsidP="00EE3882">
            <w:pPr>
              <w:ind w:firstLine="0"/>
              <w:contextualSpacing/>
            </w:pPr>
            <w:r w:rsidRPr="00975A15">
              <w:t>Khóa chính của bảng</w:t>
            </w:r>
          </w:p>
        </w:tc>
      </w:tr>
      <w:tr w:rsidR="00EE3882" w:rsidRPr="00975A15" w14:paraId="78AA45A3" w14:textId="77777777" w:rsidTr="003C46CD">
        <w:tc>
          <w:tcPr>
            <w:tcW w:w="708" w:type="dxa"/>
            <w:shd w:val="clear" w:color="auto" w:fill="auto"/>
            <w:vAlign w:val="center"/>
          </w:tcPr>
          <w:p w14:paraId="2DDD34A8" w14:textId="11CB1C41"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w:t>
            </w:r>
          </w:p>
        </w:tc>
        <w:tc>
          <w:tcPr>
            <w:tcW w:w="2065" w:type="dxa"/>
            <w:shd w:val="clear" w:color="auto" w:fill="auto"/>
          </w:tcPr>
          <w:p w14:paraId="1A39E939" w14:textId="17280CC5" w:rsidR="00EE3882" w:rsidRPr="00975A15" w:rsidRDefault="00EE3882" w:rsidP="00EE3882">
            <w:pPr>
              <w:ind w:firstLine="0"/>
              <w:contextualSpacing/>
              <w:rPr>
                <w:shd w:val="clear" w:color="auto" w:fill="FFFFFF"/>
              </w:rPr>
            </w:pPr>
            <w:r w:rsidRPr="00975A15">
              <w:rPr>
                <w:bCs/>
              </w:rPr>
              <w:t>T_name</w:t>
            </w:r>
          </w:p>
        </w:tc>
        <w:tc>
          <w:tcPr>
            <w:tcW w:w="1827" w:type="dxa"/>
            <w:shd w:val="clear" w:color="auto" w:fill="auto"/>
          </w:tcPr>
          <w:p w14:paraId="3AB50188" w14:textId="759AE574" w:rsidR="00EE3882" w:rsidRPr="00975A15" w:rsidRDefault="00EE3882" w:rsidP="00EE3882">
            <w:pPr>
              <w:ind w:firstLine="0"/>
              <w:contextualSpacing/>
              <w:rPr>
                <w:lang w:val="en"/>
              </w:rPr>
            </w:pPr>
            <w:r w:rsidRPr="00975A15">
              <w:t>Varchar(255)</w:t>
            </w:r>
          </w:p>
        </w:tc>
        <w:tc>
          <w:tcPr>
            <w:tcW w:w="1618" w:type="dxa"/>
            <w:shd w:val="clear" w:color="auto" w:fill="auto"/>
          </w:tcPr>
          <w:p w14:paraId="4D087F5E" w14:textId="01398CEE"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5A0B257E" w14:textId="11888D70" w:rsidR="00EE3882" w:rsidRPr="00975A15" w:rsidRDefault="00EE3882" w:rsidP="00EE3882">
            <w:pPr>
              <w:ind w:firstLine="0"/>
              <w:contextualSpacing/>
            </w:pPr>
            <w:r w:rsidRPr="00975A15">
              <w:rPr>
                <w:shd w:val="clear" w:color="auto" w:fill="FFFFFF"/>
              </w:rPr>
              <w:t>Tên</w:t>
            </w:r>
          </w:p>
        </w:tc>
      </w:tr>
      <w:tr w:rsidR="00EE3882" w:rsidRPr="00975A15" w14:paraId="06F812A6" w14:textId="77777777" w:rsidTr="003C46CD">
        <w:tc>
          <w:tcPr>
            <w:tcW w:w="708" w:type="dxa"/>
            <w:shd w:val="clear" w:color="auto" w:fill="auto"/>
            <w:vAlign w:val="center"/>
          </w:tcPr>
          <w:p w14:paraId="50F6ED70" w14:textId="75F02F03"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3</w:t>
            </w:r>
          </w:p>
        </w:tc>
        <w:tc>
          <w:tcPr>
            <w:tcW w:w="2065" w:type="dxa"/>
            <w:shd w:val="clear" w:color="auto" w:fill="auto"/>
          </w:tcPr>
          <w:p w14:paraId="2BFFC1F9" w14:textId="1A487596" w:rsidR="00EE3882" w:rsidRPr="00975A15" w:rsidRDefault="00EE3882" w:rsidP="00EE3882">
            <w:pPr>
              <w:ind w:firstLine="0"/>
              <w:contextualSpacing/>
              <w:rPr>
                <w:bCs/>
              </w:rPr>
            </w:pPr>
            <w:r w:rsidRPr="00975A15">
              <w:rPr>
                <w:bCs/>
                <w:shd w:val="clear" w:color="auto" w:fill="FFFFFF"/>
              </w:rPr>
              <w:t>T_slug</w:t>
            </w:r>
          </w:p>
        </w:tc>
        <w:tc>
          <w:tcPr>
            <w:tcW w:w="1827" w:type="dxa"/>
            <w:shd w:val="clear" w:color="auto" w:fill="auto"/>
          </w:tcPr>
          <w:p w14:paraId="0DC13099" w14:textId="68D3B9C1" w:rsidR="00EE3882" w:rsidRPr="00975A15" w:rsidRDefault="00EE3882" w:rsidP="00EE3882">
            <w:pPr>
              <w:ind w:firstLine="0"/>
              <w:contextualSpacing/>
            </w:pPr>
            <w:r w:rsidRPr="00975A15">
              <w:rPr>
                <w:shd w:val="clear" w:color="auto" w:fill="FFFFFF"/>
              </w:rPr>
              <w:t>Varchar(255)</w:t>
            </w:r>
          </w:p>
        </w:tc>
        <w:tc>
          <w:tcPr>
            <w:tcW w:w="1618" w:type="dxa"/>
            <w:shd w:val="clear" w:color="auto" w:fill="auto"/>
          </w:tcPr>
          <w:p w14:paraId="47720778" w14:textId="1D8A1F25"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7C954EAC" w14:textId="56D995D9" w:rsidR="00EE3882" w:rsidRPr="00975A15" w:rsidRDefault="00EE3882" w:rsidP="00EE3882">
            <w:pPr>
              <w:ind w:firstLine="0"/>
              <w:contextualSpacing/>
              <w:rPr>
                <w:shd w:val="clear" w:color="auto" w:fill="FFFFFF"/>
              </w:rPr>
            </w:pPr>
            <w:r w:rsidRPr="00975A15">
              <w:rPr>
                <w:shd w:val="clear" w:color="auto" w:fill="FFFFFF"/>
              </w:rPr>
              <w:t>Slug</w:t>
            </w:r>
          </w:p>
        </w:tc>
      </w:tr>
      <w:tr w:rsidR="00EE3882" w:rsidRPr="00975A15" w14:paraId="1D95BFD1" w14:textId="77777777" w:rsidTr="003C46CD">
        <w:tc>
          <w:tcPr>
            <w:tcW w:w="708" w:type="dxa"/>
            <w:shd w:val="clear" w:color="auto" w:fill="auto"/>
            <w:vAlign w:val="center"/>
          </w:tcPr>
          <w:p w14:paraId="0A98613A" w14:textId="14EC875A"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4</w:t>
            </w:r>
          </w:p>
        </w:tc>
        <w:tc>
          <w:tcPr>
            <w:tcW w:w="2065" w:type="dxa"/>
            <w:shd w:val="clear" w:color="auto" w:fill="auto"/>
          </w:tcPr>
          <w:p w14:paraId="12D6B362" w14:textId="511133AD" w:rsidR="00EE3882" w:rsidRPr="00975A15" w:rsidRDefault="00EE3882" w:rsidP="00EE3882">
            <w:pPr>
              <w:ind w:firstLine="0"/>
              <w:contextualSpacing/>
              <w:rPr>
                <w:bCs/>
                <w:shd w:val="clear" w:color="auto" w:fill="FFFFFF"/>
              </w:rPr>
            </w:pPr>
            <w:r w:rsidRPr="00975A15">
              <w:rPr>
                <w:bCs/>
                <w:shd w:val="clear" w:color="auto" w:fill="FFFFFF"/>
              </w:rPr>
              <w:t>T_category_id</w:t>
            </w:r>
          </w:p>
        </w:tc>
        <w:tc>
          <w:tcPr>
            <w:tcW w:w="1827" w:type="dxa"/>
            <w:shd w:val="clear" w:color="auto" w:fill="auto"/>
          </w:tcPr>
          <w:p w14:paraId="51AC6AC0" w14:textId="1BF86597" w:rsidR="00EE3882" w:rsidRPr="00975A15" w:rsidRDefault="00EE3882" w:rsidP="00EE3882">
            <w:pPr>
              <w:ind w:firstLine="0"/>
              <w:contextualSpacing/>
              <w:rPr>
                <w:shd w:val="clear" w:color="auto" w:fill="FFFFFF"/>
              </w:rPr>
            </w:pPr>
            <w:r w:rsidRPr="00975A15">
              <w:rPr>
                <w:shd w:val="clear" w:color="auto" w:fill="FFFFFF"/>
              </w:rPr>
              <w:t>Int(11)</w:t>
            </w:r>
          </w:p>
        </w:tc>
        <w:tc>
          <w:tcPr>
            <w:tcW w:w="1618" w:type="dxa"/>
            <w:shd w:val="clear" w:color="auto" w:fill="auto"/>
          </w:tcPr>
          <w:p w14:paraId="5E8831C6" w14:textId="235E215B" w:rsidR="00EE3882" w:rsidRPr="00975A15" w:rsidRDefault="00EE3882" w:rsidP="00EE3882">
            <w:pPr>
              <w:ind w:firstLine="0"/>
              <w:contextualSpacing/>
              <w:rPr>
                <w:shd w:val="clear" w:color="auto" w:fill="FFFFFF"/>
              </w:rPr>
            </w:pPr>
            <w:r w:rsidRPr="00975A15">
              <w:rPr>
                <w:shd w:val="clear" w:color="auto" w:fill="FFFFFF"/>
              </w:rPr>
              <w:t>Khóa ngoại</w:t>
            </w:r>
          </w:p>
        </w:tc>
        <w:tc>
          <w:tcPr>
            <w:tcW w:w="2571" w:type="dxa"/>
            <w:shd w:val="clear" w:color="auto" w:fill="auto"/>
          </w:tcPr>
          <w:p w14:paraId="29EA5398" w14:textId="6D326F2E" w:rsidR="00EE3882" w:rsidRPr="00975A15" w:rsidRDefault="00EE3882" w:rsidP="00EE3882">
            <w:pPr>
              <w:ind w:firstLine="0"/>
              <w:contextualSpacing/>
              <w:rPr>
                <w:shd w:val="clear" w:color="auto" w:fill="FFFFFF"/>
              </w:rPr>
            </w:pPr>
            <w:r w:rsidRPr="00975A15">
              <w:rPr>
                <w:shd w:val="clear" w:color="auto" w:fill="FFFFFF"/>
              </w:rPr>
              <w:t>ID danh mục</w:t>
            </w:r>
          </w:p>
        </w:tc>
      </w:tr>
      <w:tr w:rsidR="00EE3882" w:rsidRPr="00975A15" w14:paraId="0937C3B4" w14:textId="77777777" w:rsidTr="003C46CD">
        <w:tc>
          <w:tcPr>
            <w:tcW w:w="708" w:type="dxa"/>
            <w:shd w:val="clear" w:color="auto" w:fill="auto"/>
            <w:vAlign w:val="center"/>
          </w:tcPr>
          <w:p w14:paraId="3B5350FD" w14:textId="3B5B80B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5</w:t>
            </w:r>
          </w:p>
        </w:tc>
        <w:tc>
          <w:tcPr>
            <w:tcW w:w="2065" w:type="dxa"/>
            <w:shd w:val="clear" w:color="auto" w:fill="auto"/>
          </w:tcPr>
          <w:p w14:paraId="0656D22E" w14:textId="4065F2C1" w:rsidR="00EE3882" w:rsidRPr="00975A15" w:rsidRDefault="00EE3882" w:rsidP="00EE3882">
            <w:pPr>
              <w:ind w:firstLine="0"/>
              <w:contextualSpacing/>
              <w:rPr>
                <w:bCs/>
                <w:shd w:val="clear" w:color="auto" w:fill="FFFFFF"/>
              </w:rPr>
            </w:pPr>
            <w:r w:rsidRPr="00975A15">
              <w:rPr>
                <w:bCs/>
              </w:rPr>
              <w:t>Created_at</w:t>
            </w:r>
          </w:p>
        </w:tc>
        <w:tc>
          <w:tcPr>
            <w:tcW w:w="1827" w:type="dxa"/>
            <w:shd w:val="clear" w:color="auto" w:fill="auto"/>
          </w:tcPr>
          <w:p w14:paraId="4BC9E123" w14:textId="221E9CC6"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1ACEDEEC" w14:textId="0B71166C"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0D4ACA18" w14:textId="0C75F372" w:rsidR="00EE3882" w:rsidRPr="00975A15" w:rsidRDefault="00EE3882" w:rsidP="00EE3882">
            <w:pPr>
              <w:ind w:firstLine="0"/>
              <w:contextualSpacing/>
              <w:rPr>
                <w:shd w:val="clear" w:color="auto" w:fill="FFFFFF"/>
              </w:rPr>
            </w:pPr>
            <w:r w:rsidRPr="00975A15">
              <w:rPr>
                <w:shd w:val="clear" w:color="auto" w:fill="FFFFFF"/>
              </w:rPr>
              <w:t>Ngày tạo</w:t>
            </w:r>
          </w:p>
        </w:tc>
      </w:tr>
      <w:tr w:rsidR="00EE3882" w:rsidRPr="00975A15" w14:paraId="2112590D" w14:textId="77777777" w:rsidTr="003C46CD">
        <w:tc>
          <w:tcPr>
            <w:tcW w:w="708" w:type="dxa"/>
            <w:shd w:val="clear" w:color="auto" w:fill="auto"/>
            <w:vAlign w:val="center"/>
          </w:tcPr>
          <w:p w14:paraId="22BB80A3" w14:textId="57EF003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6</w:t>
            </w:r>
          </w:p>
        </w:tc>
        <w:tc>
          <w:tcPr>
            <w:tcW w:w="2065" w:type="dxa"/>
            <w:shd w:val="clear" w:color="auto" w:fill="auto"/>
          </w:tcPr>
          <w:p w14:paraId="0E42A51D" w14:textId="06E83C8A" w:rsidR="00EE3882" w:rsidRPr="00975A15" w:rsidRDefault="00EE3882" w:rsidP="00EE3882">
            <w:pPr>
              <w:ind w:firstLine="0"/>
              <w:contextualSpacing/>
              <w:rPr>
                <w:bCs/>
              </w:rPr>
            </w:pPr>
            <w:r w:rsidRPr="00975A15">
              <w:rPr>
                <w:bCs/>
              </w:rPr>
              <w:t>Updated_at</w:t>
            </w:r>
          </w:p>
        </w:tc>
        <w:tc>
          <w:tcPr>
            <w:tcW w:w="1827" w:type="dxa"/>
            <w:shd w:val="clear" w:color="auto" w:fill="auto"/>
          </w:tcPr>
          <w:p w14:paraId="2DC51058" w14:textId="16672598"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7C10CC64" w14:textId="0E19F92F"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2B7E2306" w14:textId="1579460F" w:rsidR="00EE3882" w:rsidRPr="00975A15" w:rsidRDefault="00EE3882" w:rsidP="00EE3882">
            <w:pPr>
              <w:ind w:firstLine="0"/>
              <w:contextualSpacing/>
              <w:rPr>
                <w:shd w:val="clear" w:color="auto" w:fill="FFFFFF"/>
              </w:rPr>
            </w:pPr>
            <w:r w:rsidRPr="00975A15">
              <w:rPr>
                <w:shd w:val="clear" w:color="auto" w:fill="FFFFFF"/>
              </w:rPr>
              <w:t>Ngày cập nhật</w:t>
            </w:r>
          </w:p>
        </w:tc>
      </w:tr>
    </w:tbl>
    <w:p w14:paraId="63679CF7" w14:textId="4CA19E9C" w:rsidR="00EE3882" w:rsidRPr="009A5826" w:rsidRDefault="00EE3882" w:rsidP="009E5154">
      <w:pPr>
        <w:pStyle w:val="Heading3"/>
      </w:pPr>
      <w:bookmarkStart w:id="261" w:name="_Toc69397386"/>
      <w:r>
        <w:t xml:space="preserve">Bảng </w:t>
      </w:r>
      <w:r w:rsidRPr="00026453">
        <w:t>Users</w:t>
      </w:r>
      <w:bookmarkEnd w:id="261"/>
    </w:p>
    <w:p w14:paraId="23F251C2" w14:textId="67749664" w:rsidR="009E5154" w:rsidRDefault="009E5154" w:rsidP="009E5154">
      <w:pPr>
        <w:pStyle w:val="Caption"/>
        <w:keepNext/>
      </w:pPr>
      <w:bookmarkStart w:id="262" w:name="_Toc69397596"/>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38</w:t>
      </w:r>
      <w:r w:rsidR="00011E65">
        <w:rPr>
          <w:noProof/>
        </w:rPr>
        <w:fldChar w:fldCharType="end"/>
      </w:r>
      <w:r>
        <w:t xml:space="preserve"> </w:t>
      </w:r>
      <w:r w:rsidRPr="009E5154">
        <w:t>Bảng Users</w:t>
      </w:r>
      <w:bookmarkEnd w:id="262"/>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58B41786" w14:textId="77777777" w:rsidTr="003C46CD">
        <w:trPr>
          <w:tblHeader/>
        </w:trPr>
        <w:tc>
          <w:tcPr>
            <w:tcW w:w="708" w:type="dxa"/>
            <w:shd w:val="clear" w:color="auto" w:fill="D5DCE4"/>
            <w:vAlign w:val="center"/>
          </w:tcPr>
          <w:p w14:paraId="18FD8EE4"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525F8E87"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36EBB8BF"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0C1B39DA"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0B871818"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29B3B8FB" w14:textId="77777777" w:rsidTr="003C46CD">
        <w:tc>
          <w:tcPr>
            <w:tcW w:w="708" w:type="dxa"/>
            <w:shd w:val="clear" w:color="auto" w:fill="auto"/>
            <w:vAlign w:val="center"/>
          </w:tcPr>
          <w:p w14:paraId="0FF76279" w14:textId="680E767C"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 w:val="24"/>
              </w:rPr>
              <w:t>1</w:t>
            </w:r>
          </w:p>
        </w:tc>
        <w:tc>
          <w:tcPr>
            <w:tcW w:w="2065" w:type="dxa"/>
            <w:shd w:val="clear" w:color="auto" w:fill="auto"/>
          </w:tcPr>
          <w:p w14:paraId="208979ED" w14:textId="0F1DBBD3" w:rsidR="00EE3882" w:rsidRPr="00975A15" w:rsidRDefault="00EE3882" w:rsidP="00EE3882">
            <w:pPr>
              <w:ind w:firstLine="0"/>
              <w:contextualSpacing/>
            </w:pPr>
            <w:r w:rsidRPr="00975A15">
              <w:rPr>
                <w:shd w:val="clear" w:color="auto" w:fill="FFFFFF"/>
              </w:rPr>
              <w:t>ID</w:t>
            </w:r>
          </w:p>
        </w:tc>
        <w:tc>
          <w:tcPr>
            <w:tcW w:w="1827" w:type="dxa"/>
            <w:shd w:val="clear" w:color="auto" w:fill="auto"/>
          </w:tcPr>
          <w:p w14:paraId="551734E4" w14:textId="6400A932" w:rsidR="00EE3882" w:rsidRPr="00975A15" w:rsidRDefault="00EE3882" w:rsidP="00EE3882">
            <w:pPr>
              <w:ind w:firstLine="0"/>
              <w:contextualSpacing/>
            </w:pPr>
            <w:r w:rsidRPr="00975A15">
              <w:rPr>
                <w:lang w:val="en"/>
              </w:rPr>
              <w:t>Bigint(20)</w:t>
            </w:r>
          </w:p>
        </w:tc>
        <w:tc>
          <w:tcPr>
            <w:tcW w:w="1618" w:type="dxa"/>
            <w:shd w:val="clear" w:color="auto" w:fill="auto"/>
          </w:tcPr>
          <w:p w14:paraId="7654E6B7" w14:textId="0F3DB2DE" w:rsidR="00EE3882" w:rsidRPr="00975A15" w:rsidRDefault="00EE3882" w:rsidP="00EE3882">
            <w:pPr>
              <w:ind w:firstLine="0"/>
              <w:contextualSpacing/>
            </w:pPr>
            <w:r w:rsidRPr="00975A15">
              <w:rPr>
                <w:shd w:val="clear" w:color="auto" w:fill="FFFFFF"/>
              </w:rPr>
              <w:t>Khóa chính</w:t>
            </w:r>
          </w:p>
        </w:tc>
        <w:tc>
          <w:tcPr>
            <w:tcW w:w="2571" w:type="dxa"/>
            <w:shd w:val="clear" w:color="auto" w:fill="auto"/>
          </w:tcPr>
          <w:p w14:paraId="3223FD28" w14:textId="220D392B" w:rsidR="00EE3882" w:rsidRPr="00975A15" w:rsidRDefault="00EE3882" w:rsidP="00EE3882">
            <w:pPr>
              <w:ind w:firstLine="0"/>
              <w:contextualSpacing/>
            </w:pPr>
            <w:r w:rsidRPr="00975A15">
              <w:t>Khóa chính của bảng</w:t>
            </w:r>
          </w:p>
        </w:tc>
      </w:tr>
      <w:tr w:rsidR="00EE3882" w:rsidRPr="00975A15" w14:paraId="2011596E" w14:textId="77777777" w:rsidTr="003C46CD">
        <w:tc>
          <w:tcPr>
            <w:tcW w:w="708" w:type="dxa"/>
            <w:shd w:val="clear" w:color="auto" w:fill="auto"/>
            <w:vAlign w:val="center"/>
          </w:tcPr>
          <w:p w14:paraId="6ECC39AA" w14:textId="4EBD6578"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2</w:t>
            </w:r>
          </w:p>
        </w:tc>
        <w:tc>
          <w:tcPr>
            <w:tcW w:w="2065" w:type="dxa"/>
            <w:shd w:val="clear" w:color="auto" w:fill="auto"/>
          </w:tcPr>
          <w:p w14:paraId="2BCD2FB6" w14:textId="0B9E51B4" w:rsidR="00EE3882" w:rsidRPr="00975A15" w:rsidRDefault="00EE3882" w:rsidP="00EE3882">
            <w:pPr>
              <w:ind w:firstLine="0"/>
              <w:contextualSpacing/>
              <w:rPr>
                <w:shd w:val="clear" w:color="auto" w:fill="FFFFFF"/>
              </w:rPr>
            </w:pPr>
            <w:r w:rsidRPr="00975A15">
              <w:rPr>
                <w:bCs/>
              </w:rPr>
              <w:t>Name</w:t>
            </w:r>
          </w:p>
        </w:tc>
        <w:tc>
          <w:tcPr>
            <w:tcW w:w="1827" w:type="dxa"/>
            <w:shd w:val="clear" w:color="auto" w:fill="auto"/>
          </w:tcPr>
          <w:p w14:paraId="79AC23D1" w14:textId="4ED50D51" w:rsidR="00EE3882" w:rsidRPr="00975A15" w:rsidRDefault="00EE3882" w:rsidP="00EE3882">
            <w:pPr>
              <w:ind w:firstLine="0"/>
              <w:contextualSpacing/>
              <w:rPr>
                <w:lang w:val="en"/>
              </w:rPr>
            </w:pPr>
            <w:r w:rsidRPr="00975A15">
              <w:t>Varchar(255)</w:t>
            </w:r>
          </w:p>
        </w:tc>
        <w:tc>
          <w:tcPr>
            <w:tcW w:w="1618" w:type="dxa"/>
            <w:shd w:val="clear" w:color="auto" w:fill="auto"/>
          </w:tcPr>
          <w:p w14:paraId="5BE70CCC" w14:textId="0BFADBFB"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49E2E253" w14:textId="76E091D2" w:rsidR="00EE3882" w:rsidRPr="00975A15" w:rsidRDefault="00EE3882" w:rsidP="00EE3882">
            <w:pPr>
              <w:ind w:firstLine="0"/>
              <w:contextualSpacing/>
            </w:pPr>
            <w:r w:rsidRPr="00975A15">
              <w:rPr>
                <w:shd w:val="clear" w:color="auto" w:fill="FFFFFF"/>
              </w:rPr>
              <w:t>Tên</w:t>
            </w:r>
          </w:p>
        </w:tc>
      </w:tr>
      <w:tr w:rsidR="00EE3882" w:rsidRPr="00975A15" w14:paraId="7F4C5658" w14:textId="77777777" w:rsidTr="003C46CD">
        <w:tc>
          <w:tcPr>
            <w:tcW w:w="708" w:type="dxa"/>
            <w:shd w:val="clear" w:color="auto" w:fill="auto"/>
            <w:vAlign w:val="center"/>
          </w:tcPr>
          <w:p w14:paraId="54A08B2E" w14:textId="61A784DA"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3</w:t>
            </w:r>
          </w:p>
        </w:tc>
        <w:tc>
          <w:tcPr>
            <w:tcW w:w="2065" w:type="dxa"/>
            <w:shd w:val="clear" w:color="auto" w:fill="auto"/>
          </w:tcPr>
          <w:p w14:paraId="2E0842B9" w14:textId="11757E43" w:rsidR="00EE3882" w:rsidRPr="00975A15" w:rsidRDefault="00EE3882" w:rsidP="00EE3882">
            <w:pPr>
              <w:ind w:firstLine="0"/>
              <w:contextualSpacing/>
              <w:rPr>
                <w:bCs/>
              </w:rPr>
            </w:pPr>
            <w:r w:rsidRPr="00975A15">
              <w:rPr>
                <w:bCs/>
                <w:shd w:val="clear" w:color="auto" w:fill="FFFFFF"/>
              </w:rPr>
              <w:t>Email</w:t>
            </w:r>
          </w:p>
        </w:tc>
        <w:tc>
          <w:tcPr>
            <w:tcW w:w="1827" w:type="dxa"/>
            <w:shd w:val="clear" w:color="auto" w:fill="auto"/>
          </w:tcPr>
          <w:p w14:paraId="0DF472F9" w14:textId="4B2C9348" w:rsidR="00EE3882" w:rsidRPr="00975A15" w:rsidRDefault="00EE3882" w:rsidP="00EE3882">
            <w:pPr>
              <w:ind w:firstLine="0"/>
              <w:contextualSpacing/>
            </w:pPr>
            <w:r w:rsidRPr="00975A15">
              <w:rPr>
                <w:shd w:val="clear" w:color="auto" w:fill="FFFFFF"/>
              </w:rPr>
              <w:t>Varchar(255)</w:t>
            </w:r>
          </w:p>
        </w:tc>
        <w:tc>
          <w:tcPr>
            <w:tcW w:w="1618" w:type="dxa"/>
            <w:shd w:val="clear" w:color="auto" w:fill="auto"/>
          </w:tcPr>
          <w:p w14:paraId="75EB8409" w14:textId="126A5454"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67353558" w14:textId="5425ED0D" w:rsidR="00EE3882" w:rsidRPr="00975A15" w:rsidRDefault="00EE3882" w:rsidP="00EE3882">
            <w:pPr>
              <w:ind w:firstLine="0"/>
              <w:contextualSpacing/>
              <w:rPr>
                <w:shd w:val="clear" w:color="auto" w:fill="FFFFFF"/>
              </w:rPr>
            </w:pPr>
            <w:r w:rsidRPr="00975A15">
              <w:rPr>
                <w:shd w:val="clear" w:color="auto" w:fill="FFFFFF"/>
              </w:rPr>
              <w:t>Email</w:t>
            </w:r>
          </w:p>
        </w:tc>
      </w:tr>
      <w:tr w:rsidR="00EE3882" w:rsidRPr="00975A15" w14:paraId="73151E3E" w14:textId="77777777" w:rsidTr="003C46CD">
        <w:tc>
          <w:tcPr>
            <w:tcW w:w="708" w:type="dxa"/>
            <w:shd w:val="clear" w:color="auto" w:fill="auto"/>
            <w:vAlign w:val="center"/>
          </w:tcPr>
          <w:p w14:paraId="2E9964F5" w14:textId="06B2D52D"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4</w:t>
            </w:r>
          </w:p>
        </w:tc>
        <w:tc>
          <w:tcPr>
            <w:tcW w:w="2065" w:type="dxa"/>
            <w:shd w:val="clear" w:color="auto" w:fill="auto"/>
          </w:tcPr>
          <w:p w14:paraId="4DC2CF90" w14:textId="0B759A41" w:rsidR="00EE3882" w:rsidRPr="00975A15" w:rsidRDefault="00EE3882" w:rsidP="00EE3882">
            <w:pPr>
              <w:ind w:firstLine="0"/>
              <w:contextualSpacing/>
              <w:rPr>
                <w:bCs/>
                <w:shd w:val="clear" w:color="auto" w:fill="FFFFFF"/>
              </w:rPr>
            </w:pPr>
            <w:r w:rsidRPr="00975A15">
              <w:rPr>
                <w:bCs/>
                <w:shd w:val="clear" w:color="auto" w:fill="FFFFFF"/>
              </w:rPr>
              <w:t>Email_verified_at</w:t>
            </w:r>
          </w:p>
        </w:tc>
        <w:tc>
          <w:tcPr>
            <w:tcW w:w="1827" w:type="dxa"/>
            <w:shd w:val="clear" w:color="auto" w:fill="auto"/>
          </w:tcPr>
          <w:p w14:paraId="45A1A8DE" w14:textId="0104E403"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65D83984" w14:textId="66F4E724"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33237A3C" w14:textId="274156D5" w:rsidR="00EE3882" w:rsidRPr="00975A15" w:rsidRDefault="00EE3882" w:rsidP="00EE3882">
            <w:pPr>
              <w:ind w:firstLine="0"/>
              <w:contextualSpacing/>
              <w:rPr>
                <w:shd w:val="clear" w:color="auto" w:fill="FFFFFF"/>
              </w:rPr>
            </w:pPr>
            <w:r w:rsidRPr="00975A15">
              <w:rPr>
                <w:shd w:val="clear" w:color="auto" w:fill="FFFFFF"/>
              </w:rPr>
              <w:t>Kiểm tra email</w:t>
            </w:r>
          </w:p>
        </w:tc>
      </w:tr>
      <w:tr w:rsidR="00EE3882" w:rsidRPr="00975A15" w14:paraId="1957206D" w14:textId="77777777" w:rsidTr="003C46CD">
        <w:tc>
          <w:tcPr>
            <w:tcW w:w="708" w:type="dxa"/>
            <w:shd w:val="clear" w:color="auto" w:fill="auto"/>
            <w:vAlign w:val="center"/>
          </w:tcPr>
          <w:p w14:paraId="0C36378C" w14:textId="555EEFAD"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5</w:t>
            </w:r>
          </w:p>
        </w:tc>
        <w:tc>
          <w:tcPr>
            <w:tcW w:w="2065" w:type="dxa"/>
            <w:shd w:val="clear" w:color="auto" w:fill="auto"/>
          </w:tcPr>
          <w:p w14:paraId="16FDB5A0" w14:textId="2756155B" w:rsidR="00EE3882" w:rsidRPr="00975A15" w:rsidRDefault="00EE3882" w:rsidP="00EE3882">
            <w:pPr>
              <w:ind w:firstLine="0"/>
              <w:contextualSpacing/>
              <w:rPr>
                <w:bCs/>
                <w:shd w:val="clear" w:color="auto" w:fill="FFFFFF"/>
              </w:rPr>
            </w:pPr>
            <w:r w:rsidRPr="00975A15">
              <w:rPr>
                <w:bCs/>
                <w:shd w:val="clear" w:color="auto" w:fill="FFFFFF"/>
              </w:rPr>
              <w:t>Password</w:t>
            </w:r>
          </w:p>
        </w:tc>
        <w:tc>
          <w:tcPr>
            <w:tcW w:w="1827" w:type="dxa"/>
            <w:shd w:val="clear" w:color="auto" w:fill="auto"/>
          </w:tcPr>
          <w:p w14:paraId="1E2D84B5" w14:textId="78E704EB"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5348D577" w14:textId="1BB6B1AF"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2C321B89" w14:textId="7616817F" w:rsidR="00EE3882" w:rsidRPr="00975A15" w:rsidRDefault="00EE3882" w:rsidP="00EE3882">
            <w:pPr>
              <w:ind w:firstLine="0"/>
              <w:contextualSpacing/>
              <w:rPr>
                <w:shd w:val="clear" w:color="auto" w:fill="FFFFFF"/>
              </w:rPr>
            </w:pPr>
            <w:r w:rsidRPr="00975A15">
              <w:rPr>
                <w:shd w:val="clear" w:color="auto" w:fill="FFFFFF"/>
              </w:rPr>
              <w:t>Mật khẩu</w:t>
            </w:r>
          </w:p>
        </w:tc>
      </w:tr>
      <w:tr w:rsidR="00EE3882" w:rsidRPr="00975A15" w14:paraId="345F661E" w14:textId="77777777" w:rsidTr="003C46CD">
        <w:tc>
          <w:tcPr>
            <w:tcW w:w="708" w:type="dxa"/>
            <w:shd w:val="clear" w:color="auto" w:fill="auto"/>
            <w:vAlign w:val="center"/>
          </w:tcPr>
          <w:p w14:paraId="3E83BE47" w14:textId="4B22A8EF"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6</w:t>
            </w:r>
          </w:p>
        </w:tc>
        <w:tc>
          <w:tcPr>
            <w:tcW w:w="2065" w:type="dxa"/>
            <w:shd w:val="clear" w:color="auto" w:fill="auto"/>
          </w:tcPr>
          <w:p w14:paraId="5F278AF9" w14:textId="23E5F78F" w:rsidR="00EE3882" w:rsidRPr="00975A15" w:rsidRDefault="00EE3882" w:rsidP="00EE3882">
            <w:pPr>
              <w:ind w:firstLine="0"/>
              <w:contextualSpacing/>
              <w:rPr>
                <w:bCs/>
              </w:rPr>
            </w:pPr>
            <w:r w:rsidRPr="00975A15">
              <w:rPr>
                <w:bCs/>
                <w:shd w:val="clear" w:color="auto" w:fill="FFFFFF"/>
              </w:rPr>
              <w:t>Log_login</w:t>
            </w:r>
          </w:p>
        </w:tc>
        <w:tc>
          <w:tcPr>
            <w:tcW w:w="1827" w:type="dxa"/>
            <w:shd w:val="clear" w:color="auto" w:fill="auto"/>
          </w:tcPr>
          <w:p w14:paraId="0B0B62DA" w14:textId="4852E7C2" w:rsidR="00EE3882" w:rsidRPr="00975A15" w:rsidRDefault="00EE3882" w:rsidP="00EE3882">
            <w:pPr>
              <w:ind w:firstLine="0"/>
              <w:contextualSpacing/>
              <w:rPr>
                <w:shd w:val="clear" w:color="auto" w:fill="FFFFFF"/>
              </w:rPr>
            </w:pPr>
            <w:r w:rsidRPr="00975A15">
              <w:rPr>
                <w:shd w:val="clear" w:color="auto" w:fill="FFFFFF"/>
              </w:rPr>
              <w:t>Text</w:t>
            </w:r>
          </w:p>
        </w:tc>
        <w:tc>
          <w:tcPr>
            <w:tcW w:w="1618" w:type="dxa"/>
            <w:shd w:val="clear" w:color="auto" w:fill="auto"/>
          </w:tcPr>
          <w:p w14:paraId="4EDC0A5B" w14:textId="0B7393C7"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6A8611A2" w14:textId="4A495496" w:rsidR="00EE3882" w:rsidRPr="00975A15" w:rsidRDefault="00EE3882" w:rsidP="00EE3882">
            <w:pPr>
              <w:ind w:firstLine="0"/>
              <w:contextualSpacing/>
              <w:rPr>
                <w:shd w:val="clear" w:color="auto" w:fill="FFFFFF"/>
              </w:rPr>
            </w:pPr>
            <w:r w:rsidRPr="00975A15">
              <w:rPr>
                <w:shd w:val="clear" w:color="auto" w:fill="FFFFFF"/>
              </w:rPr>
              <w:t>Lịch sử đăng nhập</w:t>
            </w:r>
          </w:p>
        </w:tc>
      </w:tr>
      <w:tr w:rsidR="00EE3882" w:rsidRPr="00975A15" w14:paraId="2AAC9247" w14:textId="77777777" w:rsidTr="003C46CD">
        <w:tc>
          <w:tcPr>
            <w:tcW w:w="708" w:type="dxa"/>
            <w:shd w:val="clear" w:color="auto" w:fill="auto"/>
            <w:vAlign w:val="center"/>
          </w:tcPr>
          <w:p w14:paraId="42741E65" w14:textId="39746FBB"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7</w:t>
            </w:r>
          </w:p>
        </w:tc>
        <w:tc>
          <w:tcPr>
            <w:tcW w:w="2065" w:type="dxa"/>
            <w:shd w:val="clear" w:color="auto" w:fill="auto"/>
          </w:tcPr>
          <w:p w14:paraId="7BBEE513" w14:textId="42EF2CC7" w:rsidR="00EE3882" w:rsidRPr="00975A15" w:rsidRDefault="00EE3882" w:rsidP="00EE3882">
            <w:pPr>
              <w:ind w:firstLine="0"/>
              <w:contextualSpacing/>
              <w:rPr>
                <w:bCs/>
                <w:shd w:val="clear" w:color="auto" w:fill="FFFFFF"/>
              </w:rPr>
            </w:pPr>
            <w:r w:rsidRPr="00975A15">
              <w:rPr>
                <w:bCs/>
              </w:rPr>
              <w:t>Created_at</w:t>
            </w:r>
          </w:p>
        </w:tc>
        <w:tc>
          <w:tcPr>
            <w:tcW w:w="1827" w:type="dxa"/>
            <w:shd w:val="clear" w:color="auto" w:fill="auto"/>
          </w:tcPr>
          <w:p w14:paraId="656708AE" w14:textId="6C95B1F2"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3CC4E1F0" w14:textId="45D88115"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681C8F26" w14:textId="1DDCD953" w:rsidR="00EE3882" w:rsidRPr="00975A15" w:rsidRDefault="00EE3882" w:rsidP="00EE3882">
            <w:pPr>
              <w:ind w:firstLine="0"/>
              <w:contextualSpacing/>
              <w:rPr>
                <w:shd w:val="clear" w:color="auto" w:fill="FFFFFF"/>
              </w:rPr>
            </w:pPr>
            <w:r w:rsidRPr="00975A15">
              <w:rPr>
                <w:shd w:val="clear" w:color="auto" w:fill="FFFFFF"/>
              </w:rPr>
              <w:t>Ngày tạo</w:t>
            </w:r>
          </w:p>
        </w:tc>
      </w:tr>
      <w:tr w:rsidR="00EE3882" w:rsidRPr="00975A15" w14:paraId="04833DCF" w14:textId="77777777" w:rsidTr="003C46CD">
        <w:tc>
          <w:tcPr>
            <w:tcW w:w="708" w:type="dxa"/>
            <w:shd w:val="clear" w:color="auto" w:fill="auto"/>
            <w:vAlign w:val="center"/>
          </w:tcPr>
          <w:p w14:paraId="0276897B" w14:textId="39E6CE92"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8</w:t>
            </w:r>
          </w:p>
        </w:tc>
        <w:tc>
          <w:tcPr>
            <w:tcW w:w="2065" w:type="dxa"/>
            <w:shd w:val="clear" w:color="auto" w:fill="auto"/>
          </w:tcPr>
          <w:p w14:paraId="1884EC7B" w14:textId="668F7C7F" w:rsidR="00EE3882" w:rsidRPr="00975A15" w:rsidRDefault="00EE3882" w:rsidP="00EE3882">
            <w:pPr>
              <w:ind w:firstLine="0"/>
              <w:contextualSpacing/>
              <w:rPr>
                <w:bCs/>
              </w:rPr>
            </w:pPr>
            <w:r w:rsidRPr="00975A15">
              <w:rPr>
                <w:bCs/>
              </w:rPr>
              <w:t>Updated_at</w:t>
            </w:r>
          </w:p>
        </w:tc>
        <w:tc>
          <w:tcPr>
            <w:tcW w:w="1827" w:type="dxa"/>
            <w:shd w:val="clear" w:color="auto" w:fill="auto"/>
          </w:tcPr>
          <w:p w14:paraId="3E70F863" w14:textId="29A7FC97" w:rsidR="00EE3882" w:rsidRPr="00975A15" w:rsidRDefault="00EE3882" w:rsidP="00EE3882">
            <w:pPr>
              <w:ind w:firstLine="0"/>
              <w:contextualSpacing/>
              <w:rPr>
                <w:shd w:val="clear" w:color="auto" w:fill="FFFFFF"/>
              </w:rPr>
            </w:pPr>
            <w:r w:rsidRPr="00975A15">
              <w:rPr>
                <w:shd w:val="clear" w:color="auto" w:fill="FFFFFF"/>
              </w:rPr>
              <w:t>Timestamp</w:t>
            </w:r>
          </w:p>
        </w:tc>
        <w:tc>
          <w:tcPr>
            <w:tcW w:w="1618" w:type="dxa"/>
            <w:shd w:val="clear" w:color="auto" w:fill="auto"/>
          </w:tcPr>
          <w:p w14:paraId="0EF5C64F" w14:textId="2C91E846"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05C57E19" w14:textId="7488A0D7" w:rsidR="00EE3882" w:rsidRPr="00975A15" w:rsidRDefault="00EE3882" w:rsidP="00EE3882">
            <w:pPr>
              <w:ind w:firstLine="0"/>
              <w:contextualSpacing/>
              <w:rPr>
                <w:shd w:val="clear" w:color="auto" w:fill="FFFFFF"/>
              </w:rPr>
            </w:pPr>
            <w:r w:rsidRPr="00975A15">
              <w:rPr>
                <w:shd w:val="clear" w:color="auto" w:fill="FFFFFF"/>
              </w:rPr>
              <w:t>Ngày cập nhật</w:t>
            </w:r>
          </w:p>
        </w:tc>
      </w:tr>
      <w:tr w:rsidR="00EE3882" w:rsidRPr="00975A15" w14:paraId="0539B950" w14:textId="77777777" w:rsidTr="003C46CD">
        <w:tc>
          <w:tcPr>
            <w:tcW w:w="708" w:type="dxa"/>
            <w:shd w:val="clear" w:color="auto" w:fill="auto"/>
            <w:vAlign w:val="center"/>
          </w:tcPr>
          <w:p w14:paraId="454D1461" w14:textId="1286DBA7"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9</w:t>
            </w:r>
          </w:p>
        </w:tc>
        <w:tc>
          <w:tcPr>
            <w:tcW w:w="2065" w:type="dxa"/>
            <w:shd w:val="clear" w:color="auto" w:fill="auto"/>
          </w:tcPr>
          <w:p w14:paraId="39139BC4" w14:textId="5AA54D5F" w:rsidR="00EE3882" w:rsidRPr="00975A15" w:rsidRDefault="00EE3882" w:rsidP="00EE3882">
            <w:pPr>
              <w:ind w:firstLine="0"/>
              <w:contextualSpacing/>
              <w:rPr>
                <w:bCs/>
              </w:rPr>
            </w:pPr>
            <w:r w:rsidRPr="00975A15">
              <w:rPr>
                <w:bCs/>
              </w:rPr>
              <w:t>Address</w:t>
            </w:r>
          </w:p>
        </w:tc>
        <w:tc>
          <w:tcPr>
            <w:tcW w:w="1827" w:type="dxa"/>
            <w:shd w:val="clear" w:color="auto" w:fill="auto"/>
          </w:tcPr>
          <w:p w14:paraId="404B6F77" w14:textId="12961CD2"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29000A17" w14:textId="23DC7224"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018FD061" w14:textId="5B139E5A" w:rsidR="00EE3882" w:rsidRPr="00975A15" w:rsidRDefault="00EE3882" w:rsidP="00EE3882">
            <w:pPr>
              <w:ind w:firstLine="0"/>
              <w:contextualSpacing/>
              <w:rPr>
                <w:shd w:val="clear" w:color="auto" w:fill="FFFFFF"/>
              </w:rPr>
            </w:pPr>
            <w:r w:rsidRPr="00975A15">
              <w:rPr>
                <w:shd w:val="clear" w:color="auto" w:fill="FFFFFF"/>
              </w:rPr>
              <w:t>Địa chỉ</w:t>
            </w:r>
          </w:p>
        </w:tc>
      </w:tr>
      <w:tr w:rsidR="00EE3882" w:rsidRPr="00975A15" w14:paraId="53A9F494" w14:textId="77777777" w:rsidTr="003C46CD">
        <w:tc>
          <w:tcPr>
            <w:tcW w:w="708" w:type="dxa"/>
            <w:shd w:val="clear" w:color="auto" w:fill="auto"/>
            <w:vAlign w:val="center"/>
          </w:tcPr>
          <w:p w14:paraId="45A6A16B" w14:textId="3A18C4B5"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10</w:t>
            </w:r>
          </w:p>
        </w:tc>
        <w:tc>
          <w:tcPr>
            <w:tcW w:w="2065" w:type="dxa"/>
            <w:shd w:val="clear" w:color="auto" w:fill="auto"/>
          </w:tcPr>
          <w:p w14:paraId="248B4F87" w14:textId="633F1FA8" w:rsidR="00EE3882" w:rsidRPr="00975A15" w:rsidRDefault="00EE3882" w:rsidP="00EE3882">
            <w:pPr>
              <w:ind w:firstLine="0"/>
              <w:contextualSpacing/>
              <w:rPr>
                <w:bCs/>
              </w:rPr>
            </w:pPr>
            <w:r w:rsidRPr="00975A15">
              <w:rPr>
                <w:bCs/>
              </w:rPr>
              <w:t>Count_comment</w:t>
            </w:r>
          </w:p>
        </w:tc>
        <w:tc>
          <w:tcPr>
            <w:tcW w:w="1827" w:type="dxa"/>
            <w:shd w:val="clear" w:color="auto" w:fill="auto"/>
          </w:tcPr>
          <w:p w14:paraId="0F76B6BA" w14:textId="07AE49F3" w:rsidR="00EE3882" w:rsidRPr="00975A15" w:rsidRDefault="00EE3882" w:rsidP="00EE3882">
            <w:pPr>
              <w:ind w:firstLine="0"/>
              <w:contextualSpacing/>
              <w:rPr>
                <w:shd w:val="clear" w:color="auto" w:fill="FFFFFF"/>
              </w:rPr>
            </w:pPr>
            <w:r w:rsidRPr="00975A15">
              <w:rPr>
                <w:shd w:val="clear" w:color="auto" w:fill="FFFFFF"/>
              </w:rPr>
              <w:t>Tinyint(4)</w:t>
            </w:r>
          </w:p>
        </w:tc>
        <w:tc>
          <w:tcPr>
            <w:tcW w:w="1618" w:type="dxa"/>
            <w:shd w:val="clear" w:color="auto" w:fill="auto"/>
          </w:tcPr>
          <w:p w14:paraId="584CB863" w14:textId="4457A18E"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124A9E5C" w14:textId="70DD99DA" w:rsidR="00EE3882" w:rsidRPr="00975A15" w:rsidRDefault="00EE3882" w:rsidP="00EE3882">
            <w:pPr>
              <w:ind w:firstLine="0"/>
              <w:contextualSpacing/>
              <w:rPr>
                <w:shd w:val="clear" w:color="auto" w:fill="FFFFFF"/>
              </w:rPr>
            </w:pPr>
            <w:r w:rsidRPr="00975A15">
              <w:rPr>
                <w:shd w:val="clear" w:color="auto" w:fill="FFFFFF"/>
              </w:rPr>
              <w:t>Số lần bình luận</w:t>
            </w:r>
          </w:p>
        </w:tc>
      </w:tr>
      <w:tr w:rsidR="00EE3882" w:rsidRPr="00975A15" w14:paraId="4CF9DD76" w14:textId="77777777" w:rsidTr="003C46CD">
        <w:tc>
          <w:tcPr>
            <w:tcW w:w="708" w:type="dxa"/>
            <w:shd w:val="clear" w:color="auto" w:fill="auto"/>
            <w:vAlign w:val="center"/>
          </w:tcPr>
          <w:p w14:paraId="544F89D8" w14:textId="28B1E0B2"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11</w:t>
            </w:r>
          </w:p>
        </w:tc>
        <w:tc>
          <w:tcPr>
            <w:tcW w:w="2065" w:type="dxa"/>
            <w:shd w:val="clear" w:color="auto" w:fill="auto"/>
          </w:tcPr>
          <w:p w14:paraId="0A6804E1" w14:textId="4B05C48F" w:rsidR="00EE3882" w:rsidRPr="00975A15" w:rsidRDefault="00EE3882" w:rsidP="00EE3882">
            <w:pPr>
              <w:ind w:firstLine="0"/>
              <w:contextualSpacing/>
              <w:rPr>
                <w:bCs/>
              </w:rPr>
            </w:pPr>
            <w:r w:rsidRPr="00975A15">
              <w:rPr>
                <w:bCs/>
              </w:rPr>
              <w:t>Remember_token</w:t>
            </w:r>
          </w:p>
        </w:tc>
        <w:tc>
          <w:tcPr>
            <w:tcW w:w="1827" w:type="dxa"/>
            <w:shd w:val="clear" w:color="auto" w:fill="auto"/>
          </w:tcPr>
          <w:p w14:paraId="538FE44F" w14:textId="37528F1F" w:rsidR="00EE3882" w:rsidRPr="00975A15" w:rsidRDefault="00EE3882" w:rsidP="00EE3882">
            <w:pPr>
              <w:ind w:firstLine="0"/>
              <w:contextualSpacing/>
              <w:rPr>
                <w:shd w:val="clear" w:color="auto" w:fill="FFFFFF"/>
              </w:rPr>
            </w:pPr>
            <w:r w:rsidRPr="00975A15">
              <w:rPr>
                <w:shd w:val="clear" w:color="auto" w:fill="FFFFFF"/>
              </w:rPr>
              <w:t>Varchar(100)</w:t>
            </w:r>
          </w:p>
        </w:tc>
        <w:tc>
          <w:tcPr>
            <w:tcW w:w="1618" w:type="dxa"/>
            <w:shd w:val="clear" w:color="auto" w:fill="auto"/>
          </w:tcPr>
          <w:p w14:paraId="523689DB" w14:textId="754964B0"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11538AA0" w14:textId="77777777" w:rsidR="00EE3882" w:rsidRPr="00975A15" w:rsidRDefault="00EE3882" w:rsidP="00EE3882">
            <w:pPr>
              <w:ind w:firstLine="0"/>
              <w:contextualSpacing/>
              <w:rPr>
                <w:shd w:val="clear" w:color="auto" w:fill="FFFFFF"/>
              </w:rPr>
            </w:pPr>
          </w:p>
        </w:tc>
      </w:tr>
      <w:tr w:rsidR="00EE3882" w:rsidRPr="00975A15" w14:paraId="008DAA3A" w14:textId="77777777" w:rsidTr="003C46CD">
        <w:tc>
          <w:tcPr>
            <w:tcW w:w="708" w:type="dxa"/>
            <w:shd w:val="clear" w:color="auto" w:fill="auto"/>
            <w:vAlign w:val="center"/>
          </w:tcPr>
          <w:p w14:paraId="4357A874" w14:textId="55C82785"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12</w:t>
            </w:r>
          </w:p>
        </w:tc>
        <w:tc>
          <w:tcPr>
            <w:tcW w:w="2065" w:type="dxa"/>
            <w:shd w:val="clear" w:color="auto" w:fill="auto"/>
          </w:tcPr>
          <w:p w14:paraId="14E6330C" w14:textId="7AA0F8D9" w:rsidR="00EE3882" w:rsidRPr="00975A15" w:rsidRDefault="00EE3882" w:rsidP="00EE3882">
            <w:pPr>
              <w:ind w:firstLine="0"/>
              <w:contextualSpacing/>
              <w:rPr>
                <w:bCs/>
              </w:rPr>
            </w:pPr>
            <w:r w:rsidRPr="00975A15">
              <w:rPr>
                <w:bCs/>
              </w:rPr>
              <w:t>Avatar</w:t>
            </w:r>
          </w:p>
        </w:tc>
        <w:tc>
          <w:tcPr>
            <w:tcW w:w="1827" w:type="dxa"/>
            <w:shd w:val="clear" w:color="auto" w:fill="auto"/>
          </w:tcPr>
          <w:p w14:paraId="5E412315" w14:textId="0C7798D8"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03EBC0AA" w14:textId="632F3B42" w:rsidR="00EE3882" w:rsidRPr="00975A15" w:rsidRDefault="00EE3882" w:rsidP="00EE3882">
            <w:pPr>
              <w:ind w:firstLine="0"/>
              <w:contextualSpacing/>
              <w:rPr>
                <w:shd w:val="clear" w:color="auto" w:fill="FFFFFF"/>
              </w:rPr>
            </w:pPr>
            <w:r w:rsidRPr="00975A15">
              <w:rPr>
                <w:shd w:val="clear" w:color="auto" w:fill="FFFFFF"/>
              </w:rPr>
              <w:t>Null</w:t>
            </w:r>
          </w:p>
        </w:tc>
        <w:tc>
          <w:tcPr>
            <w:tcW w:w="2571" w:type="dxa"/>
            <w:shd w:val="clear" w:color="auto" w:fill="auto"/>
          </w:tcPr>
          <w:p w14:paraId="064AD9AE" w14:textId="260133F0" w:rsidR="00EE3882" w:rsidRPr="00975A15" w:rsidRDefault="00EE3882" w:rsidP="00EE3882">
            <w:pPr>
              <w:ind w:firstLine="0"/>
              <w:contextualSpacing/>
              <w:rPr>
                <w:shd w:val="clear" w:color="auto" w:fill="FFFFFF"/>
              </w:rPr>
            </w:pPr>
            <w:r w:rsidRPr="00975A15">
              <w:rPr>
                <w:shd w:val="clear" w:color="auto" w:fill="FFFFFF"/>
              </w:rPr>
              <w:t>Ảnh</w:t>
            </w:r>
          </w:p>
        </w:tc>
      </w:tr>
      <w:tr w:rsidR="00EE3882" w:rsidRPr="00975A15" w14:paraId="304E9313" w14:textId="77777777" w:rsidTr="003C46CD">
        <w:tc>
          <w:tcPr>
            <w:tcW w:w="708" w:type="dxa"/>
            <w:shd w:val="clear" w:color="auto" w:fill="auto"/>
            <w:vAlign w:val="center"/>
          </w:tcPr>
          <w:p w14:paraId="45EBD117" w14:textId="516D0B0E" w:rsidR="00EE3882" w:rsidRPr="00975A15" w:rsidRDefault="00EE3882" w:rsidP="00EE3882">
            <w:pPr>
              <w:pStyle w:val="Nidung"/>
              <w:spacing w:before="0" w:line="240" w:lineRule="auto"/>
              <w:ind w:firstLine="0"/>
              <w:rPr>
                <w:rFonts w:ascii="Times New Roman" w:hAnsi="Times New Roman"/>
                <w:sz w:val="24"/>
              </w:rPr>
            </w:pPr>
            <w:r w:rsidRPr="00975A15">
              <w:rPr>
                <w:rFonts w:ascii="Times New Roman" w:hAnsi="Times New Roman"/>
                <w:sz w:val="24"/>
              </w:rPr>
              <w:t>13</w:t>
            </w:r>
          </w:p>
        </w:tc>
        <w:tc>
          <w:tcPr>
            <w:tcW w:w="2065" w:type="dxa"/>
            <w:shd w:val="clear" w:color="auto" w:fill="auto"/>
          </w:tcPr>
          <w:p w14:paraId="02C13F58" w14:textId="5F4DF90B" w:rsidR="00EE3882" w:rsidRPr="00975A15" w:rsidRDefault="00EE3882" w:rsidP="00EE3882">
            <w:pPr>
              <w:ind w:firstLine="0"/>
              <w:contextualSpacing/>
              <w:rPr>
                <w:bCs/>
              </w:rPr>
            </w:pPr>
            <w:r w:rsidRPr="00975A15">
              <w:rPr>
                <w:bCs/>
              </w:rPr>
              <w:t>Phone</w:t>
            </w:r>
          </w:p>
        </w:tc>
        <w:tc>
          <w:tcPr>
            <w:tcW w:w="1827" w:type="dxa"/>
            <w:shd w:val="clear" w:color="auto" w:fill="auto"/>
          </w:tcPr>
          <w:p w14:paraId="4AA7BA3B" w14:textId="4D57F67C" w:rsidR="00EE3882" w:rsidRPr="00975A15" w:rsidRDefault="00EE3882" w:rsidP="00EE3882">
            <w:pPr>
              <w:ind w:firstLine="0"/>
              <w:contextualSpacing/>
              <w:rPr>
                <w:shd w:val="clear" w:color="auto" w:fill="FFFFFF"/>
              </w:rPr>
            </w:pPr>
            <w:r w:rsidRPr="00975A15">
              <w:rPr>
                <w:shd w:val="clear" w:color="auto" w:fill="FFFFFF"/>
              </w:rPr>
              <w:t>Varchar(255)</w:t>
            </w:r>
          </w:p>
        </w:tc>
        <w:tc>
          <w:tcPr>
            <w:tcW w:w="1618" w:type="dxa"/>
            <w:shd w:val="clear" w:color="auto" w:fill="auto"/>
          </w:tcPr>
          <w:p w14:paraId="1FA04A2C" w14:textId="4297C492" w:rsidR="00EE3882" w:rsidRPr="00975A15" w:rsidRDefault="00EE3882" w:rsidP="00EE3882">
            <w:pPr>
              <w:ind w:firstLine="0"/>
              <w:contextualSpacing/>
              <w:rPr>
                <w:shd w:val="clear" w:color="auto" w:fill="FFFFFF"/>
              </w:rPr>
            </w:pPr>
            <w:r w:rsidRPr="00975A15">
              <w:rPr>
                <w:shd w:val="clear" w:color="auto" w:fill="FFFFFF"/>
              </w:rPr>
              <w:t>Not null</w:t>
            </w:r>
          </w:p>
        </w:tc>
        <w:tc>
          <w:tcPr>
            <w:tcW w:w="2571" w:type="dxa"/>
            <w:shd w:val="clear" w:color="auto" w:fill="auto"/>
          </w:tcPr>
          <w:p w14:paraId="634A3134" w14:textId="535CE07E" w:rsidR="00EE3882" w:rsidRPr="00975A15" w:rsidRDefault="00EE3882" w:rsidP="00EE3882">
            <w:pPr>
              <w:ind w:firstLine="0"/>
              <w:contextualSpacing/>
              <w:rPr>
                <w:shd w:val="clear" w:color="auto" w:fill="FFFFFF"/>
              </w:rPr>
            </w:pPr>
            <w:r w:rsidRPr="00975A15">
              <w:rPr>
                <w:shd w:val="clear" w:color="auto" w:fill="FFFFFF"/>
              </w:rPr>
              <w:t>Số điện thoại</w:t>
            </w:r>
          </w:p>
        </w:tc>
      </w:tr>
    </w:tbl>
    <w:p w14:paraId="45707CF7" w14:textId="4E1E6A16" w:rsidR="00EE3882" w:rsidRPr="009A5826" w:rsidRDefault="00EE3882" w:rsidP="009E5154">
      <w:pPr>
        <w:pStyle w:val="Heading3"/>
      </w:pPr>
      <w:bookmarkStart w:id="263" w:name="_Toc69397387"/>
      <w:r>
        <w:t xml:space="preserve">Bảng </w:t>
      </w:r>
      <w:r w:rsidRPr="00026453">
        <w:t>User_favourite</w:t>
      </w:r>
      <w:bookmarkEnd w:id="263"/>
    </w:p>
    <w:p w14:paraId="05EFCAE4" w14:textId="1C6D71FF" w:rsidR="009E5154" w:rsidRDefault="009E5154" w:rsidP="009E5154">
      <w:pPr>
        <w:pStyle w:val="Caption"/>
        <w:keepNext/>
      </w:pPr>
      <w:bookmarkStart w:id="264" w:name="_Toc69397597"/>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39</w:t>
      </w:r>
      <w:r w:rsidR="00011E65">
        <w:rPr>
          <w:noProof/>
        </w:rPr>
        <w:fldChar w:fldCharType="end"/>
      </w:r>
      <w:r>
        <w:t xml:space="preserve"> </w:t>
      </w:r>
      <w:r w:rsidRPr="009E5154">
        <w:t>Bảng User_favourite</w:t>
      </w:r>
      <w:bookmarkEnd w:id="264"/>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EE3882" w:rsidRPr="00975A15" w14:paraId="509A8BB7" w14:textId="77777777" w:rsidTr="003C46CD">
        <w:trPr>
          <w:tblHeader/>
        </w:trPr>
        <w:tc>
          <w:tcPr>
            <w:tcW w:w="708" w:type="dxa"/>
            <w:shd w:val="clear" w:color="auto" w:fill="D5DCE4"/>
            <w:vAlign w:val="center"/>
          </w:tcPr>
          <w:p w14:paraId="0776E35B"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STT</w:t>
            </w:r>
          </w:p>
        </w:tc>
        <w:tc>
          <w:tcPr>
            <w:tcW w:w="2065" w:type="dxa"/>
            <w:shd w:val="clear" w:color="auto" w:fill="D5DCE4"/>
            <w:vAlign w:val="center"/>
          </w:tcPr>
          <w:p w14:paraId="76FCC271"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Tên thực thể</w:t>
            </w:r>
          </w:p>
        </w:tc>
        <w:tc>
          <w:tcPr>
            <w:tcW w:w="1827" w:type="dxa"/>
            <w:shd w:val="clear" w:color="auto" w:fill="D5DCE4"/>
            <w:vAlign w:val="center"/>
          </w:tcPr>
          <w:p w14:paraId="59BC6595"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Kiểu dữ liệu</w:t>
            </w:r>
          </w:p>
        </w:tc>
        <w:tc>
          <w:tcPr>
            <w:tcW w:w="1618" w:type="dxa"/>
            <w:shd w:val="clear" w:color="auto" w:fill="D5DCE4"/>
            <w:vAlign w:val="center"/>
          </w:tcPr>
          <w:p w14:paraId="2B91DAC6"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Ràng buộc</w:t>
            </w:r>
          </w:p>
        </w:tc>
        <w:tc>
          <w:tcPr>
            <w:tcW w:w="2571" w:type="dxa"/>
            <w:shd w:val="clear" w:color="auto" w:fill="D5DCE4"/>
            <w:vAlign w:val="center"/>
          </w:tcPr>
          <w:p w14:paraId="1582A903" w14:textId="77777777" w:rsidR="00EE3882" w:rsidRPr="00975A15" w:rsidRDefault="00EE3882" w:rsidP="003C46CD">
            <w:pPr>
              <w:pStyle w:val="Nidung"/>
              <w:spacing w:before="0" w:line="240" w:lineRule="auto"/>
              <w:ind w:firstLine="0"/>
              <w:jc w:val="center"/>
              <w:rPr>
                <w:rFonts w:ascii="Times New Roman" w:hAnsi="Times New Roman"/>
                <w:b/>
                <w:sz w:val="24"/>
                <w:szCs w:val="24"/>
              </w:rPr>
            </w:pPr>
            <w:r w:rsidRPr="00975A15">
              <w:rPr>
                <w:rFonts w:ascii="Times New Roman" w:hAnsi="Times New Roman"/>
                <w:b/>
                <w:sz w:val="24"/>
                <w:szCs w:val="24"/>
              </w:rPr>
              <w:t>Mô tả</w:t>
            </w:r>
          </w:p>
        </w:tc>
      </w:tr>
      <w:tr w:rsidR="00EE3882" w:rsidRPr="00975A15" w14:paraId="20CF0541" w14:textId="77777777" w:rsidTr="003C46CD">
        <w:tc>
          <w:tcPr>
            <w:tcW w:w="708" w:type="dxa"/>
            <w:shd w:val="clear" w:color="auto" w:fill="auto"/>
            <w:vAlign w:val="center"/>
          </w:tcPr>
          <w:p w14:paraId="53EECB17" w14:textId="77613C7D" w:rsidR="00EE3882" w:rsidRPr="00975A15" w:rsidRDefault="00EE3882" w:rsidP="00EE3882">
            <w:pPr>
              <w:pStyle w:val="Nidung"/>
              <w:spacing w:before="0" w:line="240" w:lineRule="auto"/>
              <w:ind w:firstLine="0"/>
              <w:rPr>
                <w:rFonts w:ascii="Times New Roman" w:hAnsi="Times New Roman"/>
                <w:sz w:val="24"/>
                <w:szCs w:val="24"/>
              </w:rPr>
            </w:pPr>
            <w:r w:rsidRPr="00975A15">
              <w:rPr>
                <w:rFonts w:ascii="Times New Roman" w:hAnsi="Times New Roman"/>
                <w:szCs w:val="26"/>
              </w:rPr>
              <w:t>1</w:t>
            </w:r>
          </w:p>
        </w:tc>
        <w:tc>
          <w:tcPr>
            <w:tcW w:w="2065" w:type="dxa"/>
            <w:shd w:val="clear" w:color="auto" w:fill="auto"/>
          </w:tcPr>
          <w:p w14:paraId="0AF20282" w14:textId="74E8FA28" w:rsidR="00EE3882" w:rsidRPr="00975A15" w:rsidRDefault="00EE3882" w:rsidP="00EE3882">
            <w:pPr>
              <w:ind w:firstLine="0"/>
              <w:contextualSpacing/>
            </w:pPr>
            <w:r w:rsidRPr="00975A15">
              <w:rPr>
                <w:szCs w:val="26"/>
                <w:shd w:val="clear" w:color="auto" w:fill="FFFFFF"/>
              </w:rPr>
              <w:t>ID</w:t>
            </w:r>
          </w:p>
        </w:tc>
        <w:tc>
          <w:tcPr>
            <w:tcW w:w="1827" w:type="dxa"/>
            <w:shd w:val="clear" w:color="auto" w:fill="auto"/>
          </w:tcPr>
          <w:p w14:paraId="0156DDD8" w14:textId="1033DCCF" w:rsidR="00EE3882" w:rsidRPr="00975A15" w:rsidRDefault="00EE3882" w:rsidP="00EE3882">
            <w:pPr>
              <w:ind w:firstLine="0"/>
              <w:contextualSpacing/>
            </w:pPr>
            <w:r w:rsidRPr="00975A15">
              <w:rPr>
                <w:szCs w:val="26"/>
                <w:lang w:val="en"/>
              </w:rPr>
              <w:t>Bigint(20)</w:t>
            </w:r>
          </w:p>
        </w:tc>
        <w:tc>
          <w:tcPr>
            <w:tcW w:w="1618" w:type="dxa"/>
            <w:shd w:val="clear" w:color="auto" w:fill="auto"/>
          </w:tcPr>
          <w:p w14:paraId="7C8945D0" w14:textId="1E3CE9DB" w:rsidR="00EE3882" w:rsidRPr="00975A15" w:rsidRDefault="00EE3882" w:rsidP="00EE3882">
            <w:pPr>
              <w:ind w:firstLine="0"/>
              <w:contextualSpacing/>
            </w:pPr>
            <w:r w:rsidRPr="00975A15">
              <w:rPr>
                <w:szCs w:val="26"/>
                <w:shd w:val="clear" w:color="auto" w:fill="FFFFFF"/>
              </w:rPr>
              <w:t>Khóa chính</w:t>
            </w:r>
          </w:p>
        </w:tc>
        <w:tc>
          <w:tcPr>
            <w:tcW w:w="2571" w:type="dxa"/>
            <w:shd w:val="clear" w:color="auto" w:fill="auto"/>
          </w:tcPr>
          <w:p w14:paraId="39482C0F" w14:textId="4DB99890" w:rsidR="00EE3882" w:rsidRPr="00975A15" w:rsidRDefault="00EE3882" w:rsidP="00EE3882">
            <w:pPr>
              <w:ind w:firstLine="0"/>
              <w:contextualSpacing/>
            </w:pPr>
            <w:r w:rsidRPr="00975A15">
              <w:rPr>
                <w:szCs w:val="26"/>
              </w:rPr>
              <w:t>Khóa chính của bảng</w:t>
            </w:r>
          </w:p>
        </w:tc>
      </w:tr>
      <w:tr w:rsidR="00EE3882" w:rsidRPr="00975A15" w14:paraId="61572290" w14:textId="77777777" w:rsidTr="003C46CD">
        <w:tc>
          <w:tcPr>
            <w:tcW w:w="708" w:type="dxa"/>
            <w:shd w:val="clear" w:color="auto" w:fill="auto"/>
            <w:vAlign w:val="center"/>
          </w:tcPr>
          <w:p w14:paraId="3FECF900" w14:textId="66D5CA9F" w:rsidR="00EE3882" w:rsidRPr="00975A15" w:rsidRDefault="00EE3882" w:rsidP="00EE3882">
            <w:pPr>
              <w:pStyle w:val="Nidung"/>
              <w:spacing w:before="0" w:line="240" w:lineRule="auto"/>
              <w:ind w:firstLine="0"/>
              <w:rPr>
                <w:rFonts w:ascii="Times New Roman" w:hAnsi="Times New Roman"/>
                <w:szCs w:val="26"/>
              </w:rPr>
            </w:pPr>
            <w:r w:rsidRPr="00975A15">
              <w:rPr>
                <w:rFonts w:ascii="Times New Roman" w:hAnsi="Times New Roman"/>
                <w:szCs w:val="26"/>
              </w:rPr>
              <w:lastRenderedPageBreak/>
              <w:t>2</w:t>
            </w:r>
          </w:p>
        </w:tc>
        <w:tc>
          <w:tcPr>
            <w:tcW w:w="2065" w:type="dxa"/>
            <w:shd w:val="clear" w:color="auto" w:fill="auto"/>
          </w:tcPr>
          <w:p w14:paraId="01195836" w14:textId="32CB2D93" w:rsidR="00EE3882" w:rsidRPr="00975A15" w:rsidRDefault="00EE3882" w:rsidP="00EE3882">
            <w:pPr>
              <w:ind w:firstLine="0"/>
              <w:contextualSpacing/>
              <w:rPr>
                <w:szCs w:val="26"/>
                <w:shd w:val="clear" w:color="auto" w:fill="FFFFFF"/>
              </w:rPr>
            </w:pPr>
            <w:r w:rsidRPr="00975A15">
              <w:rPr>
                <w:bCs/>
                <w:szCs w:val="26"/>
              </w:rPr>
              <w:t>Uf_user_id</w:t>
            </w:r>
          </w:p>
        </w:tc>
        <w:tc>
          <w:tcPr>
            <w:tcW w:w="1827" w:type="dxa"/>
            <w:shd w:val="clear" w:color="auto" w:fill="auto"/>
          </w:tcPr>
          <w:p w14:paraId="4459AF9D" w14:textId="37A024E3" w:rsidR="00EE3882" w:rsidRPr="00975A15" w:rsidRDefault="00EE3882" w:rsidP="00EE3882">
            <w:pPr>
              <w:ind w:firstLine="0"/>
              <w:contextualSpacing/>
              <w:rPr>
                <w:szCs w:val="26"/>
                <w:lang w:val="en"/>
              </w:rPr>
            </w:pPr>
            <w:r w:rsidRPr="00975A15">
              <w:rPr>
                <w:szCs w:val="26"/>
              </w:rPr>
              <w:t>int(11)</w:t>
            </w:r>
          </w:p>
        </w:tc>
        <w:tc>
          <w:tcPr>
            <w:tcW w:w="1618" w:type="dxa"/>
            <w:shd w:val="clear" w:color="auto" w:fill="auto"/>
          </w:tcPr>
          <w:p w14:paraId="3FB2E304" w14:textId="15B3F30E" w:rsidR="00EE3882" w:rsidRPr="00975A15" w:rsidRDefault="00EE3882" w:rsidP="00EE3882">
            <w:pPr>
              <w:ind w:firstLine="0"/>
              <w:contextualSpacing/>
              <w:rPr>
                <w:szCs w:val="26"/>
                <w:shd w:val="clear" w:color="auto" w:fill="FFFFFF"/>
              </w:rPr>
            </w:pPr>
            <w:r w:rsidRPr="00975A15">
              <w:rPr>
                <w:szCs w:val="26"/>
                <w:shd w:val="clear" w:color="auto" w:fill="FFFFFF"/>
              </w:rPr>
              <w:t>Khóa ngoại</w:t>
            </w:r>
          </w:p>
        </w:tc>
        <w:tc>
          <w:tcPr>
            <w:tcW w:w="2571" w:type="dxa"/>
            <w:shd w:val="clear" w:color="auto" w:fill="auto"/>
          </w:tcPr>
          <w:p w14:paraId="4CBBF29C" w14:textId="33802AB7" w:rsidR="00EE3882" w:rsidRPr="00975A15" w:rsidRDefault="00EE3882" w:rsidP="00EE3882">
            <w:pPr>
              <w:ind w:firstLine="0"/>
              <w:contextualSpacing/>
              <w:rPr>
                <w:szCs w:val="26"/>
              </w:rPr>
            </w:pPr>
            <w:r w:rsidRPr="00975A15">
              <w:rPr>
                <w:szCs w:val="26"/>
                <w:shd w:val="clear" w:color="auto" w:fill="FFFFFF"/>
              </w:rPr>
              <w:t>ID người dùng</w:t>
            </w:r>
          </w:p>
        </w:tc>
      </w:tr>
      <w:tr w:rsidR="00EE3882" w:rsidRPr="00975A15" w14:paraId="4B2F011B" w14:textId="77777777" w:rsidTr="003C46CD">
        <w:tc>
          <w:tcPr>
            <w:tcW w:w="708" w:type="dxa"/>
            <w:shd w:val="clear" w:color="auto" w:fill="auto"/>
            <w:vAlign w:val="center"/>
          </w:tcPr>
          <w:p w14:paraId="3D15E11C" w14:textId="654A438B" w:rsidR="00EE3882" w:rsidRPr="00975A15" w:rsidRDefault="00EE3882" w:rsidP="00EE3882">
            <w:pPr>
              <w:pStyle w:val="Nidung"/>
              <w:spacing w:before="0" w:line="240" w:lineRule="auto"/>
              <w:ind w:firstLine="0"/>
              <w:rPr>
                <w:rFonts w:ascii="Times New Roman" w:hAnsi="Times New Roman"/>
                <w:szCs w:val="26"/>
              </w:rPr>
            </w:pPr>
            <w:r w:rsidRPr="00975A15">
              <w:rPr>
                <w:rFonts w:ascii="Times New Roman" w:hAnsi="Times New Roman"/>
                <w:szCs w:val="26"/>
              </w:rPr>
              <w:t>3</w:t>
            </w:r>
          </w:p>
        </w:tc>
        <w:tc>
          <w:tcPr>
            <w:tcW w:w="2065" w:type="dxa"/>
            <w:shd w:val="clear" w:color="auto" w:fill="auto"/>
          </w:tcPr>
          <w:p w14:paraId="0B69D155" w14:textId="6D0E2A6C" w:rsidR="00EE3882" w:rsidRPr="00975A15" w:rsidRDefault="00EE3882" w:rsidP="00EE3882">
            <w:pPr>
              <w:ind w:firstLine="0"/>
              <w:contextualSpacing/>
              <w:rPr>
                <w:bCs/>
                <w:szCs w:val="26"/>
              </w:rPr>
            </w:pPr>
            <w:r w:rsidRPr="00975A15">
              <w:rPr>
                <w:bCs/>
                <w:szCs w:val="26"/>
                <w:shd w:val="clear" w:color="auto" w:fill="FFFFFF"/>
              </w:rPr>
              <w:t>Uf_Product_id</w:t>
            </w:r>
          </w:p>
        </w:tc>
        <w:tc>
          <w:tcPr>
            <w:tcW w:w="1827" w:type="dxa"/>
            <w:shd w:val="clear" w:color="auto" w:fill="auto"/>
          </w:tcPr>
          <w:p w14:paraId="75905B67" w14:textId="537E65E6" w:rsidR="00EE3882" w:rsidRPr="00975A15" w:rsidRDefault="00EE3882" w:rsidP="00EE3882">
            <w:pPr>
              <w:ind w:firstLine="0"/>
              <w:contextualSpacing/>
              <w:rPr>
                <w:szCs w:val="26"/>
              </w:rPr>
            </w:pPr>
            <w:r w:rsidRPr="00975A15">
              <w:rPr>
                <w:szCs w:val="26"/>
                <w:shd w:val="clear" w:color="auto" w:fill="FFFFFF"/>
              </w:rPr>
              <w:t>int(11)</w:t>
            </w:r>
          </w:p>
        </w:tc>
        <w:tc>
          <w:tcPr>
            <w:tcW w:w="1618" w:type="dxa"/>
            <w:shd w:val="clear" w:color="auto" w:fill="auto"/>
          </w:tcPr>
          <w:p w14:paraId="3E0F8118" w14:textId="3317FB5A" w:rsidR="00EE3882" w:rsidRPr="00975A15" w:rsidRDefault="00EE3882" w:rsidP="00EE3882">
            <w:pPr>
              <w:ind w:firstLine="0"/>
              <w:contextualSpacing/>
              <w:rPr>
                <w:szCs w:val="26"/>
                <w:shd w:val="clear" w:color="auto" w:fill="FFFFFF"/>
              </w:rPr>
            </w:pPr>
            <w:r w:rsidRPr="00975A15">
              <w:rPr>
                <w:szCs w:val="26"/>
                <w:shd w:val="clear" w:color="auto" w:fill="FFFFFF"/>
              </w:rPr>
              <w:t>Khóa ngoại</w:t>
            </w:r>
          </w:p>
        </w:tc>
        <w:tc>
          <w:tcPr>
            <w:tcW w:w="2571" w:type="dxa"/>
            <w:shd w:val="clear" w:color="auto" w:fill="auto"/>
          </w:tcPr>
          <w:p w14:paraId="73D8472A" w14:textId="3A127A85" w:rsidR="00EE3882" w:rsidRPr="00975A15" w:rsidRDefault="00EE3882" w:rsidP="00EE3882">
            <w:pPr>
              <w:ind w:firstLine="0"/>
              <w:contextualSpacing/>
              <w:rPr>
                <w:szCs w:val="26"/>
                <w:shd w:val="clear" w:color="auto" w:fill="FFFFFF"/>
              </w:rPr>
            </w:pPr>
            <w:r w:rsidRPr="00975A15">
              <w:rPr>
                <w:szCs w:val="26"/>
                <w:shd w:val="clear" w:color="auto" w:fill="FFFFFF"/>
              </w:rPr>
              <w:t>ID sản phẩm</w:t>
            </w:r>
          </w:p>
        </w:tc>
      </w:tr>
    </w:tbl>
    <w:p w14:paraId="244BD14F" w14:textId="1E0B2CEF" w:rsidR="00BD0B92" w:rsidRPr="009A5826" w:rsidRDefault="00BD0B92" w:rsidP="009E5154">
      <w:pPr>
        <w:pStyle w:val="Heading3"/>
      </w:pPr>
      <w:bookmarkStart w:id="265" w:name="_Toc69397388"/>
      <w:r>
        <w:t xml:space="preserve">Bảng </w:t>
      </w:r>
      <w:r w:rsidR="00A902E4">
        <w:t>D</w:t>
      </w:r>
      <w:r w:rsidR="00A902E4" w:rsidRPr="00A902E4">
        <w:t>iscount_code</w:t>
      </w:r>
      <w:bookmarkStart w:id="266" w:name="_Toc169424247"/>
      <w:bookmarkEnd w:id="265"/>
    </w:p>
    <w:p w14:paraId="7081BE2F" w14:textId="65259F7A" w:rsidR="009E5154" w:rsidRDefault="009E5154" w:rsidP="009E5154">
      <w:pPr>
        <w:pStyle w:val="Caption"/>
        <w:keepNext/>
      </w:pPr>
      <w:bookmarkStart w:id="267" w:name="_Toc69397598"/>
      <w:r>
        <w:t xml:space="preserve">Bảng </w:t>
      </w:r>
      <w:r w:rsidR="00011E65">
        <w:rPr>
          <w:noProof/>
        </w:rPr>
        <w:fldChar w:fldCharType="begin"/>
      </w:r>
      <w:r w:rsidR="00011E65">
        <w:rPr>
          <w:noProof/>
        </w:rPr>
        <w:instrText xml:space="preserve"> STYLEREF 1 \s </w:instrText>
      </w:r>
      <w:r w:rsidR="00011E65">
        <w:rPr>
          <w:noProof/>
        </w:rPr>
        <w:fldChar w:fldCharType="separate"/>
      </w:r>
      <w:r w:rsidR="005F695F">
        <w:rPr>
          <w:noProof/>
        </w:rPr>
        <w:t>3</w:t>
      </w:r>
      <w:r w:rsidR="00011E65">
        <w:rPr>
          <w:noProof/>
        </w:rPr>
        <w:fldChar w:fldCharType="end"/>
      </w:r>
      <w:r>
        <w:noBreakHyphen/>
      </w:r>
      <w:r w:rsidR="00011E65">
        <w:rPr>
          <w:noProof/>
        </w:rPr>
        <w:fldChar w:fldCharType="begin"/>
      </w:r>
      <w:r w:rsidR="00011E65">
        <w:rPr>
          <w:noProof/>
        </w:rPr>
        <w:instrText xml:space="preserve"> SEQ Bảng \* ARABIC \s 1 </w:instrText>
      </w:r>
      <w:r w:rsidR="00011E65">
        <w:rPr>
          <w:noProof/>
        </w:rPr>
        <w:fldChar w:fldCharType="separate"/>
      </w:r>
      <w:r w:rsidR="005F695F">
        <w:rPr>
          <w:noProof/>
        </w:rPr>
        <w:t>40</w:t>
      </w:r>
      <w:r w:rsidR="00011E65">
        <w:rPr>
          <w:noProof/>
        </w:rPr>
        <w:fldChar w:fldCharType="end"/>
      </w:r>
      <w:r>
        <w:t xml:space="preserve"> </w:t>
      </w:r>
      <w:r w:rsidRPr="009E5154">
        <w:t>Bảng Discount_code</w:t>
      </w:r>
      <w:bookmarkEnd w:id="267"/>
    </w:p>
    <w:tbl>
      <w:tblPr>
        <w:tblW w:w="87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065"/>
        <w:gridCol w:w="1827"/>
        <w:gridCol w:w="1618"/>
        <w:gridCol w:w="2571"/>
      </w:tblGrid>
      <w:tr w:rsidR="00BD0B92" w:rsidRPr="00904A9B" w14:paraId="58C5BFE3" w14:textId="77777777" w:rsidTr="003C46CD">
        <w:trPr>
          <w:tblHeader/>
        </w:trPr>
        <w:tc>
          <w:tcPr>
            <w:tcW w:w="708" w:type="dxa"/>
            <w:shd w:val="clear" w:color="auto" w:fill="D5DCE4"/>
            <w:vAlign w:val="center"/>
          </w:tcPr>
          <w:p w14:paraId="0BA98591" w14:textId="77777777" w:rsidR="00BD0B92" w:rsidRPr="00904A9B" w:rsidRDefault="00BD0B92" w:rsidP="003C46CD">
            <w:pPr>
              <w:pStyle w:val="Nidung"/>
              <w:spacing w:before="0" w:line="240" w:lineRule="auto"/>
              <w:ind w:firstLine="0"/>
              <w:jc w:val="center"/>
              <w:rPr>
                <w:rFonts w:ascii="Times New Roman" w:hAnsi="Times New Roman"/>
                <w:b/>
                <w:sz w:val="24"/>
                <w:szCs w:val="24"/>
              </w:rPr>
            </w:pPr>
            <w:r w:rsidRPr="00904A9B">
              <w:rPr>
                <w:rFonts w:ascii="Times New Roman" w:hAnsi="Times New Roman"/>
                <w:b/>
                <w:sz w:val="24"/>
                <w:szCs w:val="24"/>
              </w:rPr>
              <w:t>STT</w:t>
            </w:r>
          </w:p>
        </w:tc>
        <w:tc>
          <w:tcPr>
            <w:tcW w:w="2065" w:type="dxa"/>
            <w:shd w:val="clear" w:color="auto" w:fill="D5DCE4"/>
            <w:vAlign w:val="center"/>
          </w:tcPr>
          <w:p w14:paraId="0175B231" w14:textId="77777777" w:rsidR="00BD0B92" w:rsidRPr="00904A9B" w:rsidRDefault="00BD0B92" w:rsidP="003C46CD">
            <w:pPr>
              <w:pStyle w:val="Nidung"/>
              <w:spacing w:before="0" w:line="240" w:lineRule="auto"/>
              <w:ind w:firstLine="0"/>
              <w:jc w:val="center"/>
              <w:rPr>
                <w:rFonts w:ascii="Times New Roman" w:hAnsi="Times New Roman"/>
                <w:b/>
                <w:sz w:val="24"/>
                <w:szCs w:val="24"/>
              </w:rPr>
            </w:pPr>
            <w:r w:rsidRPr="00904A9B">
              <w:rPr>
                <w:rFonts w:ascii="Times New Roman" w:hAnsi="Times New Roman"/>
                <w:b/>
                <w:sz w:val="24"/>
                <w:szCs w:val="24"/>
              </w:rPr>
              <w:t>Tên thực thể</w:t>
            </w:r>
          </w:p>
        </w:tc>
        <w:tc>
          <w:tcPr>
            <w:tcW w:w="1827" w:type="dxa"/>
            <w:shd w:val="clear" w:color="auto" w:fill="D5DCE4"/>
            <w:vAlign w:val="center"/>
          </w:tcPr>
          <w:p w14:paraId="1B41C337" w14:textId="77777777" w:rsidR="00BD0B92" w:rsidRPr="00904A9B" w:rsidRDefault="00BD0B92" w:rsidP="003C46CD">
            <w:pPr>
              <w:pStyle w:val="Nidung"/>
              <w:spacing w:before="0" w:line="240" w:lineRule="auto"/>
              <w:ind w:firstLine="0"/>
              <w:jc w:val="center"/>
              <w:rPr>
                <w:rFonts w:ascii="Times New Roman" w:hAnsi="Times New Roman"/>
                <w:b/>
                <w:sz w:val="24"/>
                <w:szCs w:val="24"/>
              </w:rPr>
            </w:pPr>
            <w:r w:rsidRPr="00904A9B">
              <w:rPr>
                <w:rFonts w:ascii="Times New Roman" w:hAnsi="Times New Roman"/>
                <w:b/>
                <w:sz w:val="24"/>
                <w:szCs w:val="24"/>
              </w:rPr>
              <w:t>Kiểu dữ liệu</w:t>
            </w:r>
          </w:p>
        </w:tc>
        <w:tc>
          <w:tcPr>
            <w:tcW w:w="1618" w:type="dxa"/>
            <w:shd w:val="clear" w:color="auto" w:fill="D5DCE4"/>
            <w:vAlign w:val="center"/>
          </w:tcPr>
          <w:p w14:paraId="44EADE69" w14:textId="77777777" w:rsidR="00BD0B92" w:rsidRPr="00904A9B" w:rsidRDefault="00BD0B92" w:rsidP="003C46CD">
            <w:pPr>
              <w:pStyle w:val="Nidung"/>
              <w:spacing w:before="0" w:line="240" w:lineRule="auto"/>
              <w:ind w:firstLine="0"/>
              <w:jc w:val="center"/>
              <w:rPr>
                <w:rFonts w:ascii="Times New Roman" w:hAnsi="Times New Roman"/>
                <w:b/>
                <w:sz w:val="24"/>
                <w:szCs w:val="24"/>
              </w:rPr>
            </w:pPr>
            <w:r w:rsidRPr="00904A9B">
              <w:rPr>
                <w:rFonts w:ascii="Times New Roman" w:hAnsi="Times New Roman"/>
                <w:b/>
                <w:sz w:val="24"/>
                <w:szCs w:val="24"/>
              </w:rPr>
              <w:t>Ràng buộc</w:t>
            </w:r>
          </w:p>
        </w:tc>
        <w:tc>
          <w:tcPr>
            <w:tcW w:w="2571" w:type="dxa"/>
            <w:shd w:val="clear" w:color="auto" w:fill="D5DCE4"/>
            <w:vAlign w:val="center"/>
          </w:tcPr>
          <w:p w14:paraId="016347CA" w14:textId="77777777" w:rsidR="00BD0B92" w:rsidRPr="00904A9B" w:rsidRDefault="00BD0B92" w:rsidP="003C46CD">
            <w:pPr>
              <w:pStyle w:val="Nidung"/>
              <w:spacing w:before="0" w:line="240" w:lineRule="auto"/>
              <w:ind w:firstLine="0"/>
              <w:jc w:val="center"/>
              <w:rPr>
                <w:rFonts w:ascii="Times New Roman" w:hAnsi="Times New Roman"/>
                <w:b/>
                <w:sz w:val="24"/>
                <w:szCs w:val="24"/>
              </w:rPr>
            </w:pPr>
            <w:r w:rsidRPr="00904A9B">
              <w:rPr>
                <w:rFonts w:ascii="Times New Roman" w:hAnsi="Times New Roman"/>
                <w:b/>
                <w:sz w:val="24"/>
                <w:szCs w:val="24"/>
              </w:rPr>
              <w:t>Mô tả</w:t>
            </w:r>
          </w:p>
        </w:tc>
      </w:tr>
      <w:tr w:rsidR="00BD0B92" w:rsidRPr="00904A9B" w14:paraId="1266D801" w14:textId="77777777" w:rsidTr="003C46CD">
        <w:tc>
          <w:tcPr>
            <w:tcW w:w="708" w:type="dxa"/>
            <w:shd w:val="clear" w:color="auto" w:fill="auto"/>
            <w:vAlign w:val="center"/>
          </w:tcPr>
          <w:p w14:paraId="355F4773" w14:textId="77777777" w:rsidR="00BD0B92" w:rsidRPr="00904A9B" w:rsidRDefault="00BD0B92" w:rsidP="003C46CD">
            <w:pPr>
              <w:pStyle w:val="Nidung"/>
              <w:spacing w:before="0" w:line="240" w:lineRule="auto"/>
              <w:ind w:firstLine="0"/>
              <w:rPr>
                <w:rFonts w:ascii="Times New Roman" w:hAnsi="Times New Roman"/>
                <w:sz w:val="24"/>
                <w:szCs w:val="24"/>
              </w:rPr>
            </w:pPr>
            <w:r w:rsidRPr="00904A9B">
              <w:rPr>
                <w:rFonts w:ascii="Times New Roman" w:hAnsi="Times New Roman"/>
                <w:szCs w:val="26"/>
              </w:rPr>
              <w:t>1</w:t>
            </w:r>
          </w:p>
        </w:tc>
        <w:tc>
          <w:tcPr>
            <w:tcW w:w="2065" w:type="dxa"/>
            <w:shd w:val="clear" w:color="auto" w:fill="auto"/>
          </w:tcPr>
          <w:p w14:paraId="2344DFDF" w14:textId="77777777" w:rsidR="00BD0B92" w:rsidRPr="00904A9B" w:rsidRDefault="00BD0B92" w:rsidP="003C46CD">
            <w:pPr>
              <w:ind w:firstLine="0"/>
              <w:contextualSpacing/>
            </w:pPr>
            <w:r w:rsidRPr="00904A9B">
              <w:rPr>
                <w:szCs w:val="26"/>
                <w:shd w:val="clear" w:color="auto" w:fill="FFFFFF"/>
              </w:rPr>
              <w:t>ID</w:t>
            </w:r>
          </w:p>
        </w:tc>
        <w:tc>
          <w:tcPr>
            <w:tcW w:w="1827" w:type="dxa"/>
            <w:shd w:val="clear" w:color="auto" w:fill="auto"/>
          </w:tcPr>
          <w:p w14:paraId="244D205E" w14:textId="77777777" w:rsidR="00BD0B92" w:rsidRPr="00904A9B" w:rsidRDefault="00BD0B92" w:rsidP="003C46CD">
            <w:pPr>
              <w:ind w:firstLine="0"/>
              <w:contextualSpacing/>
            </w:pPr>
            <w:r w:rsidRPr="00904A9B">
              <w:rPr>
                <w:szCs w:val="26"/>
                <w:lang w:val="en"/>
              </w:rPr>
              <w:t>Bigint(20)</w:t>
            </w:r>
          </w:p>
        </w:tc>
        <w:tc>
          <w:tcPr>
            <w:tcW w:w="1618" w:type="dxa"/>
            <w:shd w:val="clear" w:color="auto" w:fill="auto"/>
          </w:tcPr>
          <w:p w14:paraId="3DDF6C06" w14:textId="77777777" w:rsidR="00BD0B92" w:rsidRPr="00904A9B" w:rsidRDefault="00BD0B92" w:rsidP="003C46CD">
            <w:pPr>
              <w:ind w:firstLine="0"/>
              <w:contextualSpacing/>
            </w:pPr>
            <w:r w:rsidRPr="00904A9B">
              <w:rPr>
                <w:szCs w:val="26"/>
                <w:shd w:val="clear" w:color="auto" w:fill="FFFFFF"/>
              </w:rPr>
              <w:t>Khóa chính</w:t>
            </w:r>
          </w:p>
        </w:tc>
        <w:tc>
          <w:tcPr>
            <w:tcW w:w="2571" w:type="dxa"/>
            <w:shd w:val="clear" w:color="auto" w:fill="auto"/>
          </w:tcPr>
          <w:p w14:paraId="3F3FECA9" w14:textId="77777777" w:rsidR="00BD0B92" w:rsidRPr="00904A9B" w:rsidRDefault="00BD0B92" w:rsidP="003C46CD">
            <w:pPr>
              <w:ind w:firstLine="0"/>
              <w:contextualSpacing/>
            </w:pPr>
            <w:r w:rsidRPr="00904A9B">
              <w:rPr>
                <w:szCs w:val="26"/>
              </w:rPr>
              <w:t>Khóa chính của bảng</w:t>
            </w:r>
          </w:p>
        </w:tc>
      </w:tr>
      <w:tr w:rsidR="00BD0B92" w:rsidRPr="00904A9B" w14:paraId="7CE7EB94" w14:textId="77777777" w:rsidTr="003C46CD">
        <w:tc>
          <w:tcPr>
            <w:tcW w:w="708" w:type="dxa"/>
            <w:shd w:val="clear" w:color="auto" w:fill="auto"/>
            <w:vAlign w:val="center"/>
          </w:tcPr>
          <w:p w14:paraId="0E795238" w14:textId="77777777" w:rsidR="00BD0B92" w:rsidRPr="00904A9B" w:rsidRDefault="00BD0B92" w:rsidP="003C46CD">
            <w:pPr>
              <w:pStyle w:val="Nidung"/>
              <w:spacing w:before="0" w:line="240" w:lineRule="auto"/>
              <w:ind w:firstLine="0"/>
              <w:rPr>
                <w:rFonts w:ascii="Times New Roman" w:hAnsi="Times New Roman"/>
                <w:szCs w:val="26"/>
              </w:rPr>
            </w:pPr>
            <w:r w:rsidRPr="00904A9B">
              <w:rPr>
                <w:rFonts w:ascii="Times New Roman" w:hAnsi="Times New Roman"/>
                <w:szCs w:val="26"/>
              </w:rPr>
              <w:t>2</w:t>
            </w:r>
          </w:p>
        </w:tc>
        <w:tc>
          <w:tcPr>
            <w:tcW w:w="2065" w:type="dxa"/>
            <w:shd w:val="clear" w:color="auto" w:fill="auto"/>
          </w:tcPr>
          <w:p w14:paraId="5F53D621" w14:textId="2329A5A0" w:rsidR="00BD0B92" w:rsidRPr="00904A9B" w:rsidRDefault="00155B58" w:rsidP="003C46CD">
            <w:pPr>
              <w:ind w:firstLine="0"/>
              <w:contextualSpacing/>
              <w:rPr>
                <w:szCs w:val="26"/>
                <w:shd w:val="clear" w:color="auto" w:fill="FFFFFF"/>
              </w:rPr>
            </w:pPr>
            <w:r w:rsidRPr="00904A9B">
              <w:rPr>
                <w:szCs w:val="26"/>
                <w:shd w:val="clear" w:color="auto" w:fill="FFFFFF"/>
              </w:rPr>
              <w:t>D_code</w:t>
            </w:r>
          </w:p>
        </w:tc>
        <w:tc>
          <w:tcPr>
            <w:tcW w:w="1827" w:type="dxa"/>
            <w:shd w:val="clear" w:color="auto" w:fill="auto"/>
          </w:tcPr>
          <w:p w14:paraId="2E4A9B23" w14:textId="1FC914B8" w:rsidR="00BD0B92" w:rsidRPr="00904A9B" w:rsidRDefault="00155B58" w:rsidP="003C46CD">
            <w:pPr>
              <w:ind w:firstLine="0"/>
              <w:contextualSpacing/>
              <w:rPr>
                <w:szCs w:val="26"/>
                <w:lang w:val="en"/>
              </w:rPr>
            </w:pPr>
            <w:r w:rsidRPr="00904A9B">
              <w:rPr>
                <w:szCs w:val="26"/>
              </w:rPr>
              <w:t>Varchar</w:t>
            </w:r>
            <w:r w:rsidR="00BD0B92" w:rsidRPr="00904A9B">
              <w:rPr>
                <w:szCs w:val="26"/>
              </w:rPr>
              <w:t>(</w:t>
            </w:r>
            <w:r w:rsidRPr="00904A9B">
              <w:rPr>
                <w:szCs w:val="26"/>
              </w:rPr>
              <w:t>191</w:t>
            </w:r>
            <w:r w:rsidR="00BD0B92" w:rsidRPr="00904A9B">
              <w:rPr>
                <w:szCs w:val="26"/>
              </w:rPr>
              <w:t>)</w:t>
            </w:r>
          </w:p>
        </w:tc>
        <w:tc>
          <w:tcPr>
            <w:tcW w:w="1618" w:type="dxa"/>
            <w:shd w:val="clear" w:color="auto" w:fill="auto"/>
          </w:tcPr>
          <w:p w14:paraId="7F2E5DCF" w14:textId="77777777" w:rsidR="00BD0B92" w:rsidRPr="00904A9B" w:rsidRDefault="00BD0B92" w:rsidP="003C46CD">
            <w:pPr>
              <w:ind w:firstLine="0"/>
              <w:contextualSpacing/>
              <w:rPr>
                <w:szCs w:val="26"/>
                <w:shd w:val="clear" w:color="auto" w:fill="FFFFFF"/>
              </w:rPr>
            </w:pPr>
            <w:r w:rsidRPr="00904A9B">
              <w:rPr>
                <w:szCs w:val="26"/>
                <w:shd w:val="clear" w:color="auto" w:fill="FFFFFF"/>
              </w:rPr>
              <w:t>Khóa ngoại</w:t>
            </w:r>
          </w:p>
        </w:tc>
        <w:tc>
          <w:tcPr>
            <w:tcW w:w="2571" w:type="dxa"/>
            <w:shd w:val="clear" w:color="auto" w:fill="auto"/>
          </w:tcPr>
          <w:p w14:paraId="30D1D512" w14:textId="06BE6D6F" w:rsidR="00BD0B92" w:rsidRPr="00904A9B" w:rsidRDefault="00F228AA" w:rsidP="003C46CD">
            <w:pPr>
              <w:ind w:firstLine="0"/>
              <w:contextualSpacing/>
              <w:rPr>
                <w:szCs w:val="26"/>
              </w:rPr>
            </w:pPr>
            <w:r w:rsidRPr="00904A9B">
              <w:rPr>
                <w:szCs w:val="26"/>
              </w:rPr>
              <w:t>Mã giảm giá</w:t>
            </w:r>
          </w:p>
        </w:tc>
      </w:tr>
      <w:tr w:rsidR="00BD0B92" w:rsidRPr="00904A9B" w14:paraId="720CB1BF" w14:textId="77777777" w:rsidTr="003C46CD">
        <w:tc>
          <w:tcPr>
            <w:tcW w:w="708" w:type="dxa"/>
            <w:shd w:val="clear" w:color="auto" w:fill="auto"/>
            <w:vAlign w:val="center"/>
          </w:tcPr>
          <w:p w14:paraId="68457703" w14:textId="77777777" w:rsidR="00BD0B92" w:rsidRPr="00904A9B" w:rsidRDefault="00BD0B92" w:rsidP="003C46CD">
            <w:pPr>
              <w:pStyle w:val="Nidung"/>
              <w:spacing w:before="0" w:line="240" w:lineRule="auto"/>
              <w:ind w:firstLine="0"/>
              <w:rPr>
                <w:rFonts w:ascii="Times New Roman" w:hAnsi="Times New Roman"/>
                <w:szCs w:val="26"/>
              </w:rPr>
            </w:pPr>
            <w:r w:rsidRPr="00904A9B">
              <w:rPr>
                <w:rFonts w:ascii="Times New Roman" w:hAnsi="Times New Roman"/>
                <w:szCs w:val="26"/>
              </w:rPr>
              <w:t>3</w:t>
            </w:r>
          </w:p>
        </w:tc>
        <w:tc>
          <w:tcPr>
            <w:tcW w:w="2065" w:type="dxa"/>
            <w:shd w:val="clear" w:color="auto" w:fill="auto"/>
          </w:tcPr>
          <w:p w14:paraId="4BF39DCF" w14:textId="16C8A806" w:rsidR="00BD0B92" w:rsidRPr="00904A9B" w:rsidRDefault="005F4F43" w:rsidP="003C46CD">
            <w:pPr>
              <w:ind w:firstLine="0"/>
              <w:contextualSpacing/>
              <w:rPr>
                <w:bCs/>
                <w:szCs w:val="26"/>
              </w:rPr>
            </w:pPr>
            <w:r w:rsidRPr="00904A9B">
              <w:rPr>
                <w:bCs/>
                <w:szCs w:val="26"/>
              </w:rPr>
              <w:t>D_number_code</w:t>
            </w:r>
          </w:p>
        </w:tc>
        <w:tc>
          <w:tcPr>
            <w:tcW w:w="1827" w:type="dxa"/>
            <w:shd w:val="clear" w:color="auto" w:fill="auto"/>
          </w:tcPr>
          <w:p w14:paraId="5BF9E15E" w14:textId="77777777" w:rsidR="00BD0B92" w:rsidRPr="00904A9B" w:rsidRDefault="00BD0B92" w:rsidP="003C46CD">
            <w:pPr>
              <w:ind w:firstLine="0"/>
              <w:contextualSpacing/>
              <w:rPr>
                <w:szCs w:val="26"/>
              </w:rPr>
            </w:pPr>
            <w:r w:rsidRPr="00904A9B">
              <w:rPr>
                <w:szCs w:val="26"/>
                <w:shd w:val="clear" w:color="auto" w:fill="FFFFFF"/>
              </w:rPr>
              <w:t>int(11)</w:t>
            </w:r>
          </w:p>
        </w:tc>
        <w:tc>
          <w:tcPr>
            <w:tcW w:w="1618" w:type="dxa"/>
            <w:shd w:val="clear" w:color="auto" w:fill="auto"/>
          </w:tcPr>
          <w:p w14:paraId="1C47C4D1" w14:textId="743C9C54" w:rsidR="00BD0B92" w:rsidRPr="00904A9B" w:rsidRDefault="005F4F43" w:rsidP="003C46CD">
            <w:pPr>
              <w:ind w:firstLine="0"/>
              <w:contextualSpacing/>
              <w:rPr>
                <w:szCs w:val="26"/>
                <w:shd w:val="clear" w:color="auto" w:fill="FFFFFF"/>
              </w:rPr>
            </w:pPr>
            <w:r w:rsidRPr="00904A9B">
              <w:rPr>
                <w:szCs w:val="26"/>
                <w:shd w:val="clear" w:color="auto" w:fill="FFFFFF"/>
              </w:rPr>
              <w:t>Not null</w:t>
            </w:r>
          </w:p>
        </w:tc>
        <w:tc>
          <w:tcPr>
            <w:tcW w:w="2571" w:type="dxa"/>
            <w:shd w:val="clear" w:color="auto" w:fill="auto"/>
          </w:tcPr>
          <w:p w14:paraId="08564E76" w14:textId="49EC066F" w:rsidR="00BD0B92" w:rsidRPr="00904A9B" w:rsidRDefault="00F1470C" w:rsidP="003C46CD">
            <w:pPr>
              <w:ind w:firstLine="0"/>
              <w:contextualSpacing/>
              <w:rPr>
                <w:szCs w:val="26"/>
                <w:shd w:val="clear" w:color="auto" w:fill="FFFFFF"/>
              </w:rPr>
            </w:pPr>
            <w:r w:rsidRPr="00904A9B">
              <w:rPr>
                <w:szCs w:val="26"/>
                <w:shd w:val="clear" w:color="auto" w:fill="FFFFFF"/>
              </w:rPr>
              <w:t>Số lượng mã giảm giá</w:t>
            </w:r>
          </w:p>
        </w:tc>
      </w:tr>
      <w:tr w:rsidR="00F1470C" w:rsidRPr="00904A9B" w14:paraId="0B0D277F" w14:textId="77777777" w:rsidTr="003C46CD">
        <w:tc>
          <w:tcPr>
            <w:tcW w:w="708" w:type="dxa"/>
            <w:shd w:val="clear" w:color="auto" w:fill="auto"/>
            <w:vAlign w:val="center"/>
          </w:tcPr>
          <w:p w14:paraId="2EA9FA5E" w14:textId="12B0EFD5" w:rsidR="00F1470C" w:rsidRPr="00904A9B" w:rsidRDefault="00F1470C" w:rsidP="003C46CD">
            <w:pPr>
              <w:pStyle w:val="Nidung"/>
              <w:spacing w:before="0" w:line="240" w:lineRule="auto"/>
              <w:ind w:firstLine="0"/>
              <w:rPr>
                <w:rFonts w:ascii="Times New Roman" w:hAnsi="Times New Roman"/>
                <w:szCs w:val="26"/>
              </w:rPr>
            </w:pPr>
            <w:r w:rsidRPr="00904A9B">
              <w:rPr>
                <w:rFonts w:ascii="Times New Roman" w:hAnsi="Times New Roman"/>
                <w:szCs w:val="26"/>
              </w:rPr>
              <w:t>4</w:t>
            </w:r>
          </w:p>
        </w:tc>
        <w:tc>
          <w:tcPr>
            <w:tcW w:w="2065" w:type="dxa"/>
            <w:shd w:val="clear" w:color="auto" w:fill="auto"/>
          </w:tcPr>
          <w:p w14:paraId="49F6B8B2" w14:textId="6E733578" w:rsidR="00F1470C" w:rsidRPr="00904A9B" w:rsidRDefault="00303865" w:rsidP="003C46CD">
            <w:pPr>
              <w:ind w:firstLine="0"/>
              <w:contextualSpacing/>
              <w:rPr>
                <w:bCs/>
                <w:szCs w:val="26"/>
              </w:rPr>
            </w:pPr>
            <w:r w:rsidRPr="00904A9B">
              <w:rPr>
                <w:bCs/>
                <w:szCs w:val="26"/>
              </w:rPr>
              <w:t>d_date_start</w:t>
            </w:r>
          </w:p>
        </w:tc>
        <w:tc>
          <w:tcPr>
            <w:tcW w:w="1827" w:type="dxa"/>
            <w:shd w:val="clear" w:color="auto" w:fill="auto"/>
          </w:tcPr>
          <w:p w14:paraId="1918689F" w14:textId="742A7998" w:rsidR="00F1470C" w:rsidRPr="00904A9B" w:rsidRDefault="00727398" w:rsidP="003C46CD">
            <w:pPr>
              <w:ind w:firstLine="0"/>
              <w:contextualSpacing/>
              <w:rPr>
                <w:szCs w:val="26"/>
                <w:shd w:val="clear" w:color="auto" w:fill="FFFFFF"/>
              </w:rPr>
            </w:pPr>
            <w:r w:rsidRPr="00904A9B">
              <w:rPr>
                <w:szCs w:val="26"/>
                <w:shd w:val="clear" w:color="auto" w:fill="FFFFFF"/>
              </w:rPr>
              <w:t>Datetime</w:t>
            </w:r>
          </w:p>
        </w:tc>
        <w:tc>
          <w:tcPr>
            <w:tcW w:w="1618" w:type="dxa"/>
            <w:shd w:val="clear" w:color="auto" w:fill="auto"/>
          </w:tcPr>
          <w:p w14:paraId="58725B13" w14:textId="5D608186" w:rsidR="00F1470C" w:rsidRPr="00904A9B" w:rsidRDefault="008A6754" w:rsidP="003C46CD">
            <w:pPr>
              <w:ind w:firstLine="0"/>
              <w:contextualSpacing/>
              <w:rPr>
                <w:szCs w:val="26"/>
                <w:shd w:val="clear" w:color="auto" w:fill="FFFFFF"/>
              </w:rPr>
            </w:pPr>
            <w:r w:rsidRPr="00904A9B">
              <w:rPr>
                <w:szCs w:val="26"/>
                <w:shd w:val="clear" w:color="auto" w:fill="FFFFFF"/>
              </w:rPr>
              <w:t>Null</w:t>
            </w:r>
          </w:p>
        </w:tc>
        <w:tc>
          <w:tcPr>
            <w:tcW w:w="2571" w:type="dxa"/>
            <w:shd w:val="clear" w:color="auto" w:fill="auto"/>
          </w:tcPr>
          <w:p w14:paraId="361CD466" w14:textId="1539CF20" w:rsidR="00F1470C" w:rsidRPr="00904A9B" w:rsidRDefault="008A6754" w:rsidP="003C46CD">
            <w:pPr>
              <w:ind w:firstLine="0"/>
              <w:contextualSpacing/>
              <w:rPr>
                <w:szCs w:val="26"/>
                <w:shd w:val="clear" w:color="auto" w:fill="FFFFFF"/>
              </w:rPr>
            </w:pPr>
            <w:r w:rsidRPr="00904A9B">
              <w:rPr>
                <w:szCs w:val="26"/>
                <w:shd w:val="clear" w:color="auto" w:fill="FFFFFF"/>
              </w:rPr>
              <w:t>Ngày bắt đầu áp dụng mã giảm giá</w:t>
            </w:r>
          </w:p>
        </w:tc>
      </w:tr>
      <w:tr w:rsidR="00F1470C" w:rsidRPr="00904A9B" w14:paraId="3B726DE9" w14:textId="77777777" w:rsidTr="003C46CD">
        <w:tc>
          <w:tcPr>
            <w:tcW w:w="708" w:type="dxa"/>
            <w:shd w:val="clear" w:color="auto" w:fill="auto"/>
            <w:vAlign w:val="center"/>
          </w:tcPr>
          <w:p w14:paraId="21DA15D1" w14:textId="3ADD889F" w:rsidR="00F1470C" w:rsidRPr="00904A9B" w:rsidRDefault="006844B7" w:rsidP="003C46CD">
            <w:pPr>
              <w:pStyle w:val="Nidung"/>
              <w:spacing w:before="0" w:line="240" w:lineRule="auto"/>
              <w:ind w:firstLine="0"/>
              <w:rPr>
                <w:rFonts w:ascii="Times New Roman" w:hAnsi="Times New Roman"/>
                <w:szCs w:val="26"/>
              </w:rPr>
            </w:pPr>
            <w:r w:rsidRPr="00904A9B">
              <w:rPr>
                <w:rFonts w:ascii="Times New Roman" w:hAnsi="Times New Roman"/>
                <w:szCs w:val="26"/>
              </w:rPr>
              <w:t>5</w:t>
            </w:r>
          </w:p>
        </w:tc>
        <w:tc>
          <w:tcPr>
            <w:tcW w:w="2065" w:type="dxa"/>
            <w:shd w:val="clear" w:color="auto" w:fill="auto"/>
          </w:tcPr>
          <w:p w14:paraId="4683B610" w14:textId="2F58A460" w:rsidR="00F1470C" w:rsidRPr="00904A9B" w:rsidRDefault="008A6754" w:rsidP="003C46CD">
            <w:pPr>
              <w:ind w:firstLine="0"/>
              <w:contextualSpacing/>
              <w:rPr>
                <w:bCs/>
                <w:szCs w:val="26"/>
              </w:rPr>
            </w:pPr>
            <w:r w:rsidRPr="00904A9B">
              <w:rPr>
                <w:bCs/>
                <w:szCs w:val="26"/>
              </w:rPr>
              <w:t>d_date_end</w:t>
            </w:r>
          </w:p>
        </w:tc>
        <w:tc>
          <w:tcPr>
            <w:tcW w:w="1827" w:type="dxa"/>
            <w:shd w:val="clear" w:color="auto" w:fill="auto"/>
          </w:tcPr>
          <w:p w14:paraId="45EC5410" w14:textId="4E9BCB94" w:rsidR="00F1470C" w:rsidRPr="00904A9B" w:rsidRDefault="008A6754" w:rsidP="003C46CD">
            <w:pPr>
              <w:ind w:firstLine="0"/>
              <w:contextualSpacing/>
              <w:rPr>
                <w:szCs w:val="26"/>
                <w:shd w:val="clear" w:color="auto" w:fill="FFFFFF"/>
              </w:rPr>
            </w:pPr>
            <w:r w:rsidRPr="00904A9B">
              <w:rPr>
                <w:szCs w:val="26"/>
                <w:shd w:val="clear" w:color="auto" w:fill="FFFFFF"/>
              </w:rPr>
              <w:t>Datetime</w:t>
            </w:r>
          </w:p>
        </w:tc>
        <w:tc>
          <w:tcPr>
            <w:tcW w:w="1618" w:type="dxa"/>
            <w:shd w:val="clear" w:color="auto" w:fill="auto"/>
          </w:tcPr>
          <w:p w14:paraId="1661B1E5" w14:textId="4A3B88E7" w:rsidR="00F1470C" w:rsidRPr="00904A9B" w:rsidRDefault="008A6754" w:rsidP="003C46CD">
            <w:pPr>
              <w:ind w:firstLine="0"/>
              <w:contextualSpacing/>
              <w:rPr>
                <w:szCs w:val="26"/>
                <w:shd w:val="clear" w:color="auto" w:fill="FFFFFF"/>
              </w:rPr>
            </w:pPr>
            <w:r w:rsidRPr="00904A9B">
              <w:rPr>
                <w:szCs w:val="26"/>
                <w:shd w:val="clear" w:color="auto" w:fill="FFFFFF"/>
              </w:rPr>
              <w:t>Null</w:t>
            </w:r>
          </w:p>
        </w:tc>
        <w:tc>
          <w:tcPr>
            <w:tcW w:w="2571" w:type="dxa"/>
            <w:shd w:val="clear" w:color="auto" w:fill="auto"/>
          </w:tcPr>
          <w:p w14:paraId="3CF26DFE" w14:textId="51FD2DE1" w:rsidR="00F1470C" w:rsidRPr="00904A9B" w:rsidRDefault="008A6754" w:rsidP="003C46CD">
            <w:pPr>
              <w:ind w:firstLine="0"/>
              <w:contextualSpacing/>
              <w:rPr>
                <w:szCs w:val="26"/>
                <w:shd w:val="clear" w:color="auto" w:fill="FFFFFF"/>
              </w:rPr>
            </w:pPr>
            <w:r w:rsidRPr="00904A9B">
              <w:rPr>
                <w:szCs w:val="26"/>
                <w:shd w:val="clear" w:color="auto" w:fill="FFFFFF"/>
              </w:rPr>
              <w:t xml:space="preserve">Ngày </w:t>
            </w:r>
            <w:r w:rsidR="00852033" w:rsidRPr="00904A9B">
              <w:rPr>
                <w:szCs w:val="26"/>
                <w:shd w:val="clear" w:color="auto" w:fill="FFFFFF"/>
              </w:rPr>
              <w:t>kết thúc của mã giảm giá</w:t>
            </w:r>
          </w:p>
        </w:tc>
      </w:tr>
      <w:tr w:rsidR="00852033" w:rsidRPr="00904A9B" w14:paraId="2628AF99" w14:textId="77777777" w:rsidTr="003C46CD">
        <w:tc>
          <w:tcPr>
            <w:tcW w:w="708" w:type="dxa"/>
            <w:shd w:val="clear" w:color="auto" w:fill="auto"/>
            <w:vAlign w:val="center"/>
          </w:tcPr>
          <w:p w14:paraId="02A5CFAA" w14:textId="5FCF01BE" w:rsidR="00852033" w:rsidRPr="00904A9B" w:rsidRDefault="006844B7" w:rsidP="003C46CD">
            <w:pPr>
              <w:pStyle w:val="Nidung"/>
              <w:spacing w:before="0" w:line="240" w:lineRule="auto"/>
              <w:ind w:firstLine="0"/>
              <w:rPr>
                <w:rFonts w:ascii="Times New Roman" w:hAnsi="Times New Roman"/>
                <w:szCs w:val="26"/>
              </w:rPr>
            </w:pPr>
            <w:r w:rsidRPr="00904A9B">
              <w:rPr>
                <w:rFonts w:ascii="Times New Roman" w:hAnsi="Times New Roman"/>
                <w:szCs w:val="26"/>
              </w:rPr>
              <w:t>6</w:t>
            </w:r>
          </w:p>
        </w:tc>
        <w:tc>
          <w:tcPr>
            <w:tcW w:w="2065" w:type="dxa"/>
            <w:shd w:val="clear" w:color="auto" w:fill="auto"/>
          </w:tcPr>
          <w:p w14:paraId="2E1C6E8C" w14:textId="0FECBC5C" w:rsidR="00852033" w:rsidRPr="00904A9B" w:rsidRDefault="00852033" w:rsidP="003C46CD">
            <w:pPr>
              <w:ind w:firstLine="0"/>
              <w:contextualSpacing/>
              <w:rPr>
                <w:bCs/>
                <w:szCs w:val="26"/>
              </w:rPr>
            </w:pPr>
            <w:r w:rsidRPr="00904A9B">
              <w:rPr>
                <w:bCs/>
                <w:szCs w:val="26"/>
              </w:rPr>
              <w:t>d_percentage</w:t>
            </w:r>
          </w:p>
        </w:tc>
        <w:tc>
          <w:tcPr>
            <w:tcW w:w="1827" w:type="dxa"/>
            <w:shd w:val="clear" w:color="auto" w:fill="auto"/>
          </w:tcPr>
          <w:p w14:paraId="13C9B6C6" w14:textId="21B01328" w:rsidR="00852033" w:rsidRPr="00904A9B" w:rsidRDefault="00852033" w:rsidP="003C46CD">
            <w:pPr>
              <w:ind w:firstLine="0"/>
              <w:contextualSpacing/>
              <w:rPr>
                <w:szCs w:val="26"/>
                <w:shd w:val="clear" w:color="auto" w:fill="FFFFFF"/>
              </w:rPr>
            </w:pPr>
            <w:r w:rsidRPr="00904A9B">
              <w:rPr>
                <w:szCs w:val="26"/>
                <w:shd w:val="clear" w:color="auto" w:fill="FFFFFF"/>
              </w:rPr>
              <w:t>Int(11)</w:t>
            </w:r>
          </w:p>
        </w:tc>
        <w:tc>
          <w:tcPr>
            <w:tcW w:w="1618" w:type="dxa"/>
            <w:shd w:val="clear" w:color="auto" w:fill="auto"/>
          </w:tcPr>
          <w:p w14:paraId="3C75801A" w14:textId="461450B0" w:rsidR="00852033" w:rsidRPr="00904A9B" w:rsidRDefault="0022132E" w:rsidP="003C46CD">
            <w:pPr>
              <w:ind w:firstLine="0"/>
              <w:contextualSpacing/>
              <w:rPr>
                <w:szCs w:val="26"/>
                <w:shd w:val="clear" w:color="auto" w:fill="FFFFFF"/>
              </w:rPr>
            </w:pPr>
            <w:r w:rsidRPr="00904A9B">
              <w:rPr>
                <w:szCs w:val="26"/>
                <w:shd w:val="clear" w:color="auto" w:fill="FFFFFF"/>
              </w:rPr>
              <w:t>Not null</w:t>
            </w:r>
          </w:p>
        </w:tc>
        <w:tc>
          <w:tcPr>
            <w:tcW w:w="2571" w:type="dxa"/>
            <w:shd w:val="clear" w:color="auto" w:fill="auto"/>
          </w:tcPr>
          <w:p w14:paraId="02C04BCD" w14:textId="47978919" w:rsidR="00852033" w:rsidRPr="00904A9B" w:rsidRDefault="0022132E" w:rsidP="003C46CD">
            <w:pPr>
              <w:ind w:firstLine="0"/>
              <w:contextualSpacing/>
              <w:rPr>
                <w:szCs w:val="26"/>
                <w:shd w:val="clear" w:color="auto" w:fill="FFFFFF"/>
              </w:rPr>
            </w:pPr>
            <w:r w:rsidRPr="00904A9B">
              <w:rPr>
                <w:szCs w:val="26"/>
                <w:shd w:val="clear" w:color="auto" w:fill="FFFFFF"/>
              </w:rPr>
              <w:t>Phần trăm giảm giá</w:t>
            </w:r>
          </w:p>
        </w:tc>
      </w:tr>
      <w:tr w:rsidR="006844B7" w:rsidRPr="00904A9B" w14:paraId="0B41CA74" w14:textId="77777777" w:rsidTr="003C46CD">
        <w:tc>
          <w:tcPr>
            <w:tcW w:w="708" w:type="dxa"/>
            <w:shd w:val="clear" w:color="auto" w:fill="auto"/>
            <w:vAlign w:val="center"/>
          </w:tcPr>
          <w:p w14:paraId="4C0B5ABD" w14:textId="6B6197C3" w:rsidR="006844B7" w:rsidRPr="00904A9B" w:rsidRDefault="006844B7" w:rsidP="006844B7">
            <w:pPr>
              <w:pStyle w:val="Nidung"/>
              <w:spacing w:before="0" w:line="240" w:lineRule="auto"/>
              <w:ind w:firstLine="0"/>
              <w:rPr>
                <w:rFonts w:ascii="Times New Roman" w:hAnsi="Times New Roman"/>
                <w:szCs w:val="26"/>
              </w:rPr>
            </w:pPr>
            <w:r w:rsidRPr="00904A9B">
              <w:rPr>
                <w:rFonts w:ascii="Times New Roman" w:hAnsi="Times New Roman"/>
                <w:sz w:val="24"/>
              </w:rPr>
              <w:t>7</w:t>
            </w:r>
          </w:p>
        </w:tc>
        <w:tc>
          <w:tcPr>
            <w:tcW w:w="2065" w:type="dxa"/>
            <w:shd w:val="clear" w:color="auto" w:fill="auto"/>
          </w:tcPr>
          <w:p w14:paraId="6AA4DCEC" w14:textId="292803EA" w:rsidR="006844B7" w:rsidRPr="00904A9B" w:rsidRDefault="006844B7" w:rsidP="006844B7">
            <w:pPr>
              <w:ind w:firstLine="0"/>
              <w:contextualSpacing/>
              <w:rPr>
                <w:bCs/>
                <w:szCs w:val="26"/>
              </w:rPr>
            </w:pPr>
            <w:r w:rsidRPr="00904A9B">
              <w:rPr>
                <w:bCs/>
              </w:rPr>
              <w:t>Created_at</w:t>
            </w:r>
          </w:p>
        </w:tc>
        <w:tc>
          <w:tcPr>
            <w:tcW w:w="1827" w:type="dxa"/>
            <w:shd w:val="clear" w:color="auto" w:fill="auto"/>
          </w:tcPr>
          <w:p w14:paraId="51BC48E3" w14:textId="7F2AF7BA" w:rsidR="006844B7" w:rsidRPr="00904A9B" w:rsidRDefault="006844B7" w:rsidP="006844B7">
            <w:pPr>
              <w:ind w:firstLine="0"/>
              <w:contextualSpacing/>
              <w:rPr>
                <w:szCs w:val="26"/>
                <w:shd w:val="clear" w:color="auto" w:fill="FFFFFF"/>
              </w:rPr>
            </w:pPr>
            <w:r w:rsidRPr="00904A9B">
              <w:rPr>
                <w:shd w:val="clear" w:color="auto" w:fill="FFFFFF"/>
              </w:rPr>
              <w:t>Timestamp</w:t>
            </w:r>
          </w:p>
        </w:tc>
        <w:tc>
          <w:tcPr>
            <w:tcW w:w="1618" w:type="dxa"/>
            <w:shd w:val="clear" w:color="auto" w:fill="auto"/>
          </w:tcPr>
          <w:p w14:paraId="3F450FAC" w14:textId="2E6EA4F7" w:rsidR="006844B7" w:rsidRPr="00904A9B" w:rsidRDefault="006844B7" w:rsidP="006844B7">
            <w:pPr>
              <w:ind w:firstLine="0"/>
              <w:contextualSpacing/>
              <w:rPr>
                <w:szCs w:val="26"/>
                <w:shd w:val="clear" w:color="auto" w:fill="FFFFFF"/>
              </w:rPr>
            </w:pPr>
            <w:r w:rsidRPr="00904A9B">
              <w:rPr>
                <w:shd w:val="clear" w:color="auto" w:fill="FFFFFF"/>
              </w:rPr>
              <w:t>Null</w:t>
            </w:r>
          </w:p>
        </w:tc>
        <w:tc>
          <w:tcPr>
            <w:tcW w:w="2571" w:type="dxa"/>
            <w:shd w:val="clear" w:color="auto" w:fill="auto"/>
          </w:tcPr>
          <w:p w14:paraId="27A10936" w14:textId="77777777" w:rsidR="006844B7" w:rsidRPr="00904A9B" w:rsidRDefault="006844B7" w:rsidP="006844B7">
            <w:pPr>
              <w:ind w:firstLine="0"/>
              <w:contextualSpacing/>
              <w:rPr>
                <w:shd w:val="clear" w:color="auto" w:fill="FFFFFF"/>
              </w:rPr>
            </w:pPr>
            <w:r w:rsidRPr="00904A9B">
              <w:rPr>
                <w:shd w:val="clear" w:color="auto" w:fill="FFFFFF"/>
              </w:rPr>
              <w:t>Ngày tạo</w:t>
            </w:r>
          </w:p>
          <w:p w14:paraId="5776FFD7" w14:textId="22DD876C" w:rsidR="006844B7" w:rsidRPr="00904A9B" w:rsidRDefault="006844B7" w:rsidP="006844B7">
            <w:pPr>
              <w:ind w:firstLine="0"/>
              <w:contextualSpacing/>
              <w:rPr>
                <w:szCs w:val="26"/>
                <w:shd w:val="clear" w:color="auto" w:fill="FFFFFF"/>
              </w:rPr>
            </w:pPr>
          </w:p>
        </w:tc>
      </w:tr>
      <w:tr w:rsidR="006844B7" w:rsidRPr="00904A9B" w14:paraId="28ADE955" w14:textId="77777777" w:rsidTr="003C46CD">
        <w:tc>
          <w:tcPr>
            <w:tcW w:w="708" w:type="dxa"/>
            <w:shd w:val="clear" w:color="auto" w:fill="auto"/>
            <w:vAlign w:val="center"/>
          </w:tcPr>
          <w:p w14:paraId="76BB6D97" w14:textId="3DD6F6B7" w:rsidR="006844B7" w:rsidRPr="00904A9B" w:rsidRDefault="006844B7" w:rsidP="006844B7">
            <w:pPr>
              <w:pStyle w:val="Nidung"/>
              <w:spacing w:before="0" w:line="240" w:lineRule="auto"/>
              <w:ind w:firstLine="0"/>
              <w:rPr>
                <w:rFonts w:ascii="Times New Roman" w:hAnsi="Times New Roman"/>
                <w:sz w:val="24"/>
              </w:rPr>
            </w:pPr>
            <w:r w:rsidRPr="00904A9B">
              <w:rPr>
                <w:rFonts w:ascii="Times New Roman" w:hAnsi="Times New Roman"/>
                <w:sz w:val="24"/>
              </w:rPr>
              <w:t>8</w:t>
            </w:r>
          </w:p>
        </w:tc>
        <w:tc>
          <w:tcPr>
            <w:tcW w:w="2065" w:type="dxa"/>
            <w:shd w:val="clear" w:color="auto" w:fill="auto"/>
          </w:tcPr>
          <w:p w14:paraId="0F6820F6" w14:textId="69D06FF7" w:rsidR="006844B7" w:rsidRPr="00904A9B" w:rsidRDefault="006844B7" w:rsidP="006844B7">
            <w:pPr>
              <w:ind w:firstLine="0"/>
              <w:contextualSpacing/>
              <w:rPr>
                <w:bCs/>
              </w:rPr>
            </w:pPr>
            <w:r w:rsidRPr="00904A9B">
              <w:rPr>
                <w:bCs/>
              </w:rPr>
              <w:t>Updated_at</w:t>
            </w:r>
          </w:p>
        </w:tc>
        <w:tc>
          <w:tcPr>
            <w:tcW w:w="1827" w:type="dxa"/>
            <w:shd w:val="clear" w:color="auto" w:fill="auto"/>
          </w:tcPr>
          <w:p w14:paraId="28C52E72" w14:textId="7C644865" w:rsidR="006844B7" w:rsidRPr="00904A9B" w:rsidRDefault="006844B7" w:rsidP="006844B7">
            <w:pPr>
              <w:ind w:firstLine="0"/>
              <w:contextualSpacing/>
              <w:rPr>
                <w:shd w:val="clear" w:color="auto" w:fill="FFFFFF"/>
              </w:rPr>
            </w:pPr>
            <w:r w:rsidRPr="00904A9B">
              <w:rPr>
                <w:shd w:val="clear" w:color="auto" w:fill="FFFFFF"/>
              </w:rPr>
              <w:t>Timestamp</w:t>
            </w:r>
          </w:p>
        </w:tc>
        <w:tc>
          <w:tcPr>
            <w:tcW w:w="1618" w:type="dxa"/>
            <w:shd w:val="clear" w:color="auto" w:fill="auto"/>
          </w:tcPr>
          <w:p w14:paraId="2F93A448" w14:textId="2E3A3996" w:rsidR="006844B7" w:rsidRPr="00904A9B" w:rsidRDefault="006844B7" w:rsidP="006844B7">
            <w:pPr>
              <w:ind w:firstLine="0"/>
              <w:contextualSpacing/>
              <w:rPr>
                <w:shd w:val="clear" w:color="auto" w:fill="FFFFFF"/>
              </w:rPr>
            </w:pPr>
            <w:r w:rsidRPr="00904A9B">
              <w:rPr>
                <w:shd w:val="clear" w:color="auto" w:fill="FFFFFF"/>
              </w:rPr>
              <w:t>Null</w:t>
            </w:r>
          </w:p>
        </w:tc>
        <w:tc>
          <w:tcPr>
            <w:tcW w:w="2571" w:type="dxa"/>
            <w:shd w:val="clear" w:color="auto" w:fill="auto"/>
          </w:tcPr>
          <w:p w14:paraId="4E1221F7" w14:textId="0AC002BE" w:rsidR="006844B7" w:rsidRPr="00904A9B" w:rsidRDefault="006844B7" w:rsidP="006844B7">
            <w:pPr>
              <w:ind w:firstLine="0"/>
              <w:contextualSpacing/>
              <w:rPr>
                <w:shd w:val="clear" w:color="auto" w:fill="FFFFFF"/>
              </w:rPr>
            </w:pPr>
            <w:r w:rsidRPr="00904A9B">
              <w:rPr>
                <w:shd w:val="clear" w:color="auto" w:fill="FFFFFF"/>
              </w:rPr>
              <w:t>Ngày cập nhật</w:t>
            </w:r>
          </w:p>
        </w:tc>
      </w:tr>
    </w:tbl>
    <w:p w14:paraId="209D4A21" w14:textId="77777777" w:rsidR="00EE5BCF" w:rsidRPr="00EE5BCF" w:rsidRDefault="00EE5BCF" w:rsidP="00EE5BCF"/>
    <w:p w14:paraId="143924FD" w14:textId="36FB7640" w:rsidR="00412F64" w:rsidRDefault="00412F64" w:rsidP="00412F64">
      <w:pPr>
        <w:pStyle w:val="Heading2"/>
      </w:pPr>
      <w:bookmarkStart w:id="268" w:name="_Toc69397389"/>
      <w:r>
        <w:t>Kết chương</w:t>
      </w:r>
      <w:bookmarkEnd w:id="268"/>
    </w:p>
    <w:p w14:paraId="67F43FA7" w14:textId="63068E00" w:rsidR="007F2387" w:rsidRPr="007F2387" w:rsidRDefault="007F2387" w:rsidP="007F2387">
      <w:r w:rsidRPr="007F2387">
        <w:t xml:space="preserve">Như vậy, ở chương </w:t>
      </w:r>
      <w:r w:rsidR="00681F75">
        <w:t>3</w:t>
      </w:r>
      <w:r w:rsidRPr="007F2387">
        <w:t xml:space="preserve"> của báo cáo, </w:t>
      </w:r>
      <w:r w:rsidR="00EB338E">
        <w:t>Tác giả</w:t>
      </w:r>
      <w:r w:rsidRPr="007F2387">
        <w:t xml:space="preserve"> đã đưa ra những đặc tả yêu cầu chi tiết cho hệ thống, các yêu cầu phi chức năng, thiết kế hệ thống chi tiết các chức năng. Từ đó, cùng với cơ sở lý thuyết </w:t>
      </w:r>
      <w:r w:rsidR="00EB338E">
        <w:t>Tác giả</w:t>
      </w:r>
      <w:r w:rsidRPr="007F2387">
        <w:t xml:space="preserve"> sẽ đi xây dựng hệ thống và trình bày tại chương </w:t>
      </w:r>
      <w:r w:rsidR="00681F75">
        <w:t>4</w:t>
      </w:r>
      <w:r w:rsidRPr="007F2387">
        <w:t xml:space="preserve"> của báo cáo.</w:t>
      </w:r>
    </w:p>
    <w:p w14:paraId="418A4FF1" w14:textId="1E91E2AD" w:rsidR="00412F64" w:rsidRDefault="00412F64" w:rsidP="007F2387">
      <w:pPr>
        <w:spacing w:before="0" w:line="240" w:lineRule="auto"/>
        <w:rPr>
          <w:rFonts w:cs="Arial"/>
          <w:b/>
          <w:bCs/>
          <w:kern w:val="32"/>
          <w:sz w:val="32"/>
          <w:szCs w:val="32"/>
        </w:rPr>
      </w:pPr>
      <w:r>
        <w:br w:type="page"/>
      </w:r>
      <w:bookmarkStart w:id="269" w:name="_GoBack"/>
      <w:bookmarkEnd w:id="269"/>
    </w:p>
    <w:p w14:paraId="3976A3F9" w14:textId="5DCA1AC0" w:rsidR="005B20B6" w:rsidRPr="00416C7B" w:rsidRDefault="007B704C" w:rsidP="00702C4C">
      <w:pPr>
        <w:pStyle w:val="Heading3"/>
      </w:pPr>
      <w:bookmarkStart w:id="270" w:name="_Toc14042344"/>
      <w:bookmarkStart w:id="271" w:name="_Toc69397392"/>
      <w:bookmarkEnd w:id="266"/>
      <w:r>
        <w:lastRenderedPageBreak/>
        <w:t xml:space="preserve">Giao diện </w:t>
      </w:r>
      <w:bookmarkEnd w:id="270"/>
      <w:r w:rsidR="006C3E43">
        <w:t>trang thống kê</w:t>
      </w:r>
      <w:bookmarkStart w:id="272" w:name="_Toc169424253"/>
      <w:bookmarkEnd w:id="271"/>
    </w:p>
    <w:bookmarkEnd w:id="272" w:displacedByCustomXml="next"/>
    <w:bookmarkStart w:id="273" w:name="_Toc69397425" w:displacedByCustomXml="next"/>
    <w:bookmarkStart w:id="274" w:name="_Toc169424255" w:displacedByCustomXml="next"/>
    <w:sdt>
      <w:sdtPr>
        <w:rPr>
          <w:rFonts w:cs="Times New Roman"/>
          <w:b w:val="0"/>
          <w:bCs w:val="0"/>
          <w:caps w:val="0"/>
          <w:noProof/>
          <w:kern w:val="0"/>
          <w:sz w:val="26"/>
          <w:szCs w:val="24"/>
        </w:rPr>
        <w:id w:val="-2016525058"/>
        <w:docPartObj>
          <w:docPartGallery w:val="Bibliographies"/>
          <w:docPartUnique/>
        </w:docPartObj>
      </w:sdtPr>
      <w:sdtEndPr>
        <w:rPr>
          <w:sz w:val="24"/>
        </w:rPr>
      </w:sdtEndPr>
      <w:sdtContent>
        <w:p w14:paraId="56985928" w14:textId="77777777" w:rsidR="004B4BA0" w:rsidRDefault="005719FB" w:rsidP="004B4BA0">
          <w:pPr>
            <w:pStyle w:val="Heading1"/>
            <w:numPr>
              <w:ilvl w:val="0"/>
              <w:numId w:val="0"/>
            </w:numPr>
            <w:rPr>
              <w:noProof/>
              <w:sz w:val="20"/>
              <w:szCs w:val="20"/>
            </w:rPr>
          </w:pPr>
          <w:r>
            <w:t>TÀI LIỆU THAM KHẢO</w:t>
          </w:r>
          <w:bookmarkEnd w:id="273"/>
          <w:r>
            <w:rPr>
              <w:sz w:val="32"/>
            </w:rPr>
            <w:fldChar w:fldCharType="begin"/>
          </w:r>
          <w:r>
            <w:instrText xml:space="preserve"> BIBLIOGRAPHY </w:instrText>
          </w:r>
          <w:r>
            <w:rPr>
              <w:sz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750"/>
          </w:tblGrid>
          <w:tr w:rsidR="004B4BA0" w14:paraId="0C39408C" w14:textId="77777777">
            <w:trPr>
              <w:divId w:val="1714840248"/>
              <w:tblCellSpacing w:w="15" w:type="dxa"/>
            </w:trPr>
            <w:tc>
              <w:tcPr>
                <w:tcW w:w="50" w:type="pct"/>
                <w:hideMark/>
              </w:tcPr>
              <w:p w14:paraId="5933D542" w14:textId="5E895BEC" w:rsidR="004B4BA0" w:rsidRPr="004B4BA0" w:rsidRDefault="004B4BA0" w:rsidP="00EE11B2">
                <w:pPr>
                  <w:pStyle w:val="TLTK"/>
                  <w:ind w:right="-170"/>
                </w:pPr>
                <w:r w:rsidRPr="004B4BA0">
                  <w:t xml:space="preserve">[1] </w:t>
                </w:r>
              </w:p>
            </w:tc>
            <w:tc>
              <w:tcPr>
                <w:tcW w:w="0" w:type="auto"/>
                <w:hideMark/>
              </w:tcPr>
              <w:p w14:paraId="34892410" w14:textId="77777777" w:rsidR="004B4BA0" w:rsidRPr="004B4BA0" w:rsidRDefault="004B4BA0" w:rsidP="004B4BA0">
                <w:pPr>
                  <w:pStyle w:val="TLTK"/>
                </w:pPr>
                <w:r w:rsidRPr="004B4BA0">
                  <w:t>wikipedia, "MYSQL," 6 2020. [Online]. Available: https://vi.wikipedia.org/wiki/MySQL.</w:t>
                </w:r>
              </w:p>
            </w:tc>
          </w:tr>
          <w:tr w:rsidR="004B4BA0" w14:paraId="5A477228" w14:textId="77777777">
            <w:trPr>
              <w:divId w:val="1714840248"/>
              <w:tblCellSpacing w:w="15" w:type="dxa"/>
            </w:trPr>
            <w:tc>
              <w:tcPr>
                <w:tcW w:w="50" w:type="pct"/>
                <w:hideMark/>
              </w:tcPr>
              <w:p w14:paraId="0B6E0052" w14:textId="77777777" w:rsidR="004B4BA0" w:rsidRPr="004B4BA0" w:rsidRDefault="004B4BA0" w:rsidP="00EE11B2">
                <w:pPr>
                  <w:pStyle w:val="TLTK"/>
                  <w:ind w:right="-80"/>
                </w:pPr>
                <w:r w:rsidRPr="004B4BA0">
                  <w:t xml:space="preserve">[2] </w:t>
                </w:r>
              </w:p>
            </w:tc>
            <w:tc>
              <w:tcPr>
                <w:tcW w:w="0" w:type="auto"/>
                <w:hideMark/>
              </w:tcPr>
              <w:p w14:paraId="160F0BE1" w14:textId="77777777" w:rsidR="004B4BA0" w:rsidRPr="004B4BA0" w:rsidRDefault="004B4BA0" w:rsidP="004B4BA0">
                <w:pPr>
                  <w:pStyle w:val="TLTK"/>
                </w:pPr>
                <w:r w:rsidRPr="004B4BA0">
                  <w:t>Viettuts, "HTML là gì?," [Online]. Available: https://viettuts.vn/html. [Accessed 1 8 2020].</w:t>
                </w:r>
              </w:p>
            </w:tc>
          </w:tr>
          <w:tr w:rsidR="004B4BA0" w14:paraId="617B7C2B" w14:textId="77777777">
            <w:trPr>
              <w:divId w:val="1714840248"/>
              <w:tblCellSpacing w:w="15" w:type="dxa"/>
            </w:trPr>
            <w:tc>
              <w:tcPr>
                <w:tcW w:w="50" w:type="pct"/>
                <w:hideMark/>
              </w:tcPr>
              <w:p w14:paraId="01F343F3" w14:textId="77777777" w:rsidR="004B4BA0" w:rsidRPr="004B4BA0" w:rsidRDefault="004B4BA0" w:rsidP="00EE11B2">
                <w:pPr>
                  <w:pStyle w:val="TLTK"/>
                  <w:ind w:right="-170"/>
                </w:pPr>
                <w:r w:rsidRPr="004B4BA0">
                  <w:t xml:space="preserve">[3] </w:t>
                </w:r>
              </w:p>
            </w:tc>
            <w:tc>
              <w:tcPr>
                <w:tcW w:w="0" w:type="auto"/>
                <w:hideMark/>
              </w:tcPr>
              <w:p w14:paraId="6C826577" w14:textId="77777777" w:rsidR="004B4BA0" w:rsidRPr="004B4BA0" w:rsidRDefault="004B4BA0" w:rsidP="004B4BA0">
                <w:pPr>
                  <w:pStyle w:val="TLTK"/>
                </w:pPr>
                <w:r w:rsidRPr="004B4BA0">
                  <w:t>V. Nguyễn, "Ngôn ngữ HTML là gì? Vai trò của HTML trong lập trình web?," [Online]. Available: https://blog.webico.vn/ngon-ngu-html-la-gi-vai-tro-cua-html-trong-lap-trinh-web/. [Accessed 01 08 2020].</w:t>
                </w:r>
              </w:p>
            </w:tc>
          </w:tr>
          <w:tr w:rsidR="004B4BA0" w14:paraId="28FB0E51" w14:textId="77777777">
            <w:trPr>
              <w:divId w:val="1714840248"/>
              <w:tblCellSpacing w:w="15" w:type="dxa"/>
            </w:trPr>
            <w:tc>
              <w:tcPr>
                <w:tcW w:w="50" w:type="pct"/>
                <w:hideMark/>
              </w:tcPr>
              <w:p w14:paraId="59576ACA" w14:textId="77777777" w:rsidR="004B4BA0" w:rsidRPr="004B4BA0" w:rsidRDefault="004B4BA0" w:rsidP="00EE11B2">
                <w:pPr>
                  <w:pStyle w:val="TLTK"/>
                  <w:ind w:right="-170"/>
                </w:pPr>
                <w:r w:rsidRPr="004B4BA0">
                  <w:t xml:space="preserve">[4] </w:t>
                </w:r>
              </w:p>
            </w:tc>
            <w:tc>
              <w:tcPr>
                <w:tcW w:w="0" w:type="auto"/>
                <w:hideMark/>
              </w:tcPr>
              <w:p w14:paraId="09A8BA2D" w14:textId="77777777" w:rsidR="004B4BA0" w:rsidRPr="004B4BA0" w:rsidRDefault="004B4BA0" w:rsidP="004B4BA0">
                <w:pPr>
                  <w:pStyle w:val="TLTK"/>
                </w:pPr>
                <w:r w:rsidRPr="004B4BA0">
                  <w:t>viettuts, "CSS là gì?," [Online]. Available: https://viettuts.vn/css. [Accessed 01 08 2020].</w:t>
                </w:r>
              </w:p>
            </w:tc>
          </w:tr>
          <w:tr w:rsidR="004B4BA0" w14:paraId="16B6031D" w14:textId="77777777">
            <w:trPr>
              <w:divId w:val="1714840248"/>
              <w:tblCellSpacing w:w="15" w:type="dxa"/>
            </w:trPr>
            <w:tc>
              <w:tcPr>
                <w:tcW w:w="50" w:type="pct"/>
                <w:hideMark/>
              </w:tcPr>
              <w:p w14:paraId="4260F538" w14:textId="77777777" w:rsidR="004B4BA0" w:rsidRPr="004B4BA0" w:rsidRDefault="004B4BA0" w:rsidP="00EE11B2">
                <w:pPr>
                  <w:pStyle w:val="TLTK"/>
                  <w:ind w:right="-170"/>
                </w:pPr>
                <w:r w:rsidRPr="004B4BA0">
                  <w:t xml:space="preserve">[5] </w:t>
                </w:r>
              </w:p>
            </w:tc>
            <w:tc>
              <w:tcPr>
                <w:tcW w:w="0" w:type="auto"/>
                <w:hideMark/>
              </w:tcPr>
              <w:p w14:paraId="1CAC3D3D" w14:textId="77777777" w:rsidR="004B4BA0" w:rsidRPr="004B4BA0" w:rsidRDefault="004B4BA0" w:rsidP="004B4BA0">
                <w:pPr>
                  <w:pStyle w:val="TLTK"/>
                </w:pPr>
                <w:r w:rsidRPr="004B4BA0">
                  <w:t>topdev, "CSS là gì?," [Online]. Available: https://topdev.vn/blog/css-la-gi/. [Accessed 01 08 2020].</w:t>
                </w:r>
              </w:p>
            </w:tc>
          </w:tr>
          <w:tr w:rsidR="004B4BA0" w14:paraId="0F69ED7A" w14:textId="77777777">
            <w:trPr>
              <w:divId w:val="1714840248"/>
              <w:tblCellSpacing w:w="15" w:type="dxa"/>
            </w:trPr>
            <w:tc>
              <w:tcPr>
                <w:tcW w:w="50" w:type="pct"/>
                <w:hideMark/>
              </w:tcPr>
              <w:p w14:paraId="5FA21A9E" w14:textId="77777777" w:rsidR="004B4BA0" w:rsidRPr="004B4BA0" w:rsidRDefault="004B4BA0" w:rsidP="00EE11B2">
                <w:pPr>
                  <w:pStyle w:val="TLTK"/>
                  <w:ind w:right="-170"/>
                </w:pPr>
                <w:r w:rsidRPr="004B4BA0">
                  <w:t xml:space="preserve">[6] </w:t>
                </w:r>
              </w:p>
            </w:tc>
            <w:tc>
              <w:tcPr>
                <w:tcW w:w="0" w:type="auto"/>
                <w:hideMark/>
              </w:tcPr>
              <w:p w14:paraId="68E40A3E" w14:textId="77777777" w:rsidR="004B4BA0" w:rsidRPr="004B4BA0" w:rsidRDefault="004B4BA0" w:rsidP="004B4BA0">
                <w:pPr>
                  <w:pStyle w:val="TLTK"/>
                </w:pPr>
                <w:r w:rsidRPr="004B4BA0">
                  <w:t>H. G, "JavaScript là gì?," 22 1 2019. [Online]. Available: https://www.hostinger.vn/huong-dan/javascript-la-gi. [Accessed 1 8 2020].</w:t>
                </w:r>
              </w:p>
            </w:tc>
          </w:tr>
          <w:tr w:rsidR="004B4BA0" w14:paraId="5A794D56" w14:textId="77777777">
            <w:trPr>
              <w:divId w:val="1714840248"/>
              <w:tblCellSpacing w:w="15" w:type="dxa"/>
            </w:trPr>
            <w:tc>
              <w:tcPr>
                <w:tcW w:w="50" w:type="pct"/>
                <w:hideMark/>
              </w:tcPr>
              <w:p w14:paraId="6DC82BF2" w14:textId="77777777" w:rsidR="004B4BA0" w:rsidRPr="004B4BA0" w:rsidRDefault="004B4BA0" w:rsidP="00EE11B2">
                <w:pPr>
                  <w:pStyle w:val="TLTK"/>
                  <w:ind w:right="-170"/>
                </w:pPr>
                <w:r w:rsidRPr="004B4BA0">
                  <w:t xml:space="preserve">[7] </w:t>
                </w:r>
              </w:p>
            </w:tc>
            <w:tc>
              <w:tcPr>
                <w:tcW w:w="0" w:type="auto"/>
                <w:hideMark/>
              </w:tcPr>
              <w:p w14:paraId="334ADFD2" w14:textId="77777777" w:rsidR="004B4BA0" w:rsidRPr="004B4BA0" w:rsidRDefault="004B4BA0" w:rsidP="004B4BA0">
                <w:pPr>
                  <w:pStyle w:val="TLTK"/>
                </w:pPr>
                <w:r w:rsidRPr="004B4BA0">
                  <w:t>trongthanh, "Những điều cần biết về ECMAScript," 18 02 2019. [Online]. Available: https://ehkoo.com/bai-viet/essential-ecmascript. [Accessed 01 08 2020].</w:t>
                </w:r>
              </w:p>
            </w:tc>
          </w:tr>
          <w:tr w:rsidR="004B4BA0" w14:paraId="4440183B" w14:textId="77777777">
            <w:trPr>
              <w:divId w:val="1714840248"/>
              <w:tblCellSpacing w:w="15" w:type="dxa"/>
            </w:trPr>
            <w:tc>
              <w:tcPr>
                <w:tcW w:w="50" w:type="pct"/>
                <w:hideMark/>
              </w:tcPr>
              <w:p w14:paraId="7A98B21B" w14:textId="77777777" w:rsidR="004B4BA0" w:rsidRPr="004B4BA0" w:rsidRDefault="004B4BA0" w:rsidP="00EE11B2">
                <w:pPr>
                  <w:pStyle w:val="TLTK"/>
                  <w:ind w:right="-170"/>
                </w:pPr>
                <w:r w:rsidRPr="004B4BA0">
                  <w:t xml:space="preserve">[8] </w:t>
                </w:r>
              </w:p>
            </w:tc>
            <w:tc>
              <w:tcPr>
                <w:tcW w:w="0" w:type="auto"/>
                <w:hideMark/>
              </w:tcPr>
              <w:p w14:paraId="4EF5BC28" w14:textId="77777777" w:rsidR="004B4BA0" w:rsidRPr="004B4BA0" w:rsidRDefault="004B4BA0" w:rsidP="004B4BA0">
                <w:pPr>
                  <w:pStyle w:val="TLTK"/>
                </w:pPr>
                <w:r w:rsidRPr="004B4BA0">
                  <w:t>Wikipedia, "PHP," 6 2020. [Online]. Available: https://vi.wikipedia.org/wiki/PHP. [Accessed 01 08 2021].</w:t>
                </w:r>
              </w:p>
            </w:tc>
          </w:tr>
          <w:tr w:rsidR="004B4BA0" w14:paraId="1FDA689C" w14:textId="77777777">
            <w:trPr>
              <w:divId w:val="1714840248"/>
              <w:tblCellSpacing w:w="15" w:type="dxa"/>
            </w:trPr>
            <w:tc>
              <w:tcPr>
                <w:tcW w:w="50" w:type="pct"/>
                <w:hideMark/>
              </w:tcPr>
              <w:p w14:paraId="69EE7722" w14:textId="77777777" w:rsidR="004B4BA0" w:rsidRPr="004B4BA0" w:rsidRDefault="004B4BA0" w:rsidP="00EE11B2">
                <w:pPr>
                  <w:pStyle w:val="TLTK"/>
                  <w:ind w:right="-170"/>
                </w:pPr>
                <w:r w:rsidRPr="004B4BA0">
                  <w:t xml:space="preserve">[9] </w:t>
                </w:r>
              </w:p>
            </w:tc>
            <w:tc>
              <w:tcPr>
                <w:tcW w:w="0" w:type="auto"/>
                <w:hideMark/>
              </w:tcPr>
              <w:p w14:paraId="7C5D3C2C" w14:textId="77777777" w:rsidR="004B4BA0" w:rsidRPr="004B4BA0" w:rsidRDefault="004B4BA0" w:rsidP="004B4BA0">
                <w:pPr>
                  <w:pStyle w:val="TLTK"/>
                </w:pPr>
                <w:r w:rsidRPr="004B4BA0">
                  <w:t>hoclaptrinhweb, "Giới thiệu về ngôn ngữ lập trình PHP và hướng dẫn cài đ," [Online]. Available: https://hoclaptrinhweb.org/lap-trinh/hoc-php/227-bai-1-gioi-thieu-ve-ngon-ngu-lap-trinh-php-va-huong-dan-cai-dat.html. [Accessed 01 08 2020].</w:t>
                </w:r>
              </w:p>
            </w:tc>
          </w:tr>
          <w:tr w:rsidR="004B4BA0" w14:paraId="066A0049" w14:textId="77777777">
            <w:trPr>
              <w:divId w:val="1714840248"/>
              <w:tblCellSpacing w:w="15" w:type="dxa"/>
            </w:trPr>
            <w:tc>
              <w:tcPr>
                <w:tcW w:w="50" w:type="pct"/>
                <w:hideMark/>
              </w:tcPr>
              <w:p w14:paraId="18EBEFA2" w14:textId="77777777" w:rsidR="004B4BA0" w:rsidRPr="004B4BA0" w:rsidRDefault="004B4BA0" w:rsidP="00EE11B2">
                <w:pPr>
                  <w:pStyle w:val="TLTK"/>
                  <w:ind w:right="-170"/>
                </w:pPr>
                <w:r w:rsidRPr="004B4BA0">
                  <w:t xml:space="preserve">[10] </w:t>
                </w:r>
              </w:p>
            </w:tc>
            <w:tc>
              <w:tcPr>
                <w:tcW w:w="0" w:type="auto"/>
                <w:hideMark/>
              </w:tcPr>
              <w:p w14:paraId="2E54CDDA" w14:textId="77777777" w:rsidR="004B4BA0" w:rsidRPr="004B4BA0" w:rsidRDefault="004B4BA0" w:rsidP="004B4BA0">
                <w:pPr>
                  <w:pStyle w:val="TLTK"/>
                </w:pPr>
                <w:r w:rsidRPr="004B4BA0">
                  <w:t>"MVC," 5 2020. [Online]. Available: https://www.javacodegeeks.com/2017/09/mvc-delivery-mechanism-domain-model.html.</w:t>
                </w:r>
              </w:p>
            </w:tc>
          </w:tr>
          <w:tr w:rsidR="004B4BA0" w14:paraId="75129FDB" w14:textId="77777777">
            <w:trPr>
              <w:divId w:val="1714840248"/>
              <w:tblCellSpacing w:w="15" w:type="dxa"/>
            </w:trPr>
            <w:tc>
              <w:tcPr>
                <w:tcW w:w="50" w:type="pct"/>
                <w:hideMark/>
              </w:tcPr>
              <w:p w14:paraId="2B99AD10" w14:textId="77777777" w:rsidR="004B4BA0" w:rsidRPr="004B4BA0" w:rsidRDefault="004B4BA0" w:rsidP="00EE11B2">
                <w:pPr>
                  <w:pStyle w:val="TLTK"/>
                  <w:ind w:right="-170"/>
                </w:pPr>
                <w:r w:rsidRPr="004B4BA0">
                  <w:t xml:space="preserve">[11] </w:t>
                </w:r>
              </w:p>
            </w:tc>
            <w:tc>
              <w:tcPr>
                <w:tcW w:w="0" w:type="auto"/>
                <w:hideMark/>
              </w:tcPr>
              <w:p w14:paraId="41910FA9" w14:textId="77777777" w:rsidR="004B4BA0" w:rsidRPr="004B4BA0" w:rsidRDefault="004B4BA0" w:rsidP="004B4BA0">
                <w:pPr>
                  <w:pStyle w:val="TLTK"/>
                </w:pPr>
                <w:r w:rsidRPr="004B4BA0">
                  <w:t>Kungfu PHP, "Giới thiệu về Laravel," 17 02 2015. [Online]. Available: https://kungfuphp.com/laravel-framework-5/laravel-la-gi-gioi-thieu-laravel-framework.html. [Accessed 01 08 2020].</w:t>
                </w:r>
              </w:p>
            </w:tc>
          </w:tr>
          <w:tr w:rsidR="004B4BA0" w14:paraId="7DB28BA0" w14:textId="77777777">
            <w:trPr>
              <w:divId w:val="1714840248"/>
              <w:tblCellSpacing w:w="15" w:type="dxa"/>
            </w:trPr>
            <w:tc>
              <w:tcPr>
                <w:tcW w:w="50" w:type="pct"/>
                <w:hideMark/>
              </w:tcPr>
              <w:p w14:paraId="668B901D" w14:textId="77777777" w:rsidR="004B4BA0" w:rsidRPr="004B4BA0" w:rsidRDefault="004B4BA0" w:rsidP="00EE11B2">
                <w:pPr>
                  <w:pStyle w:val="TLTK"/>
                  <w:ind w:right="-170"/>
                </w:pPr>
                <w:r w:rsidRPr="004B4BA0">
                  <w:t xml:space="preserve">[12] </w:t>
                </w:r>
              </w:p>
            </w:tc>
            <w:tc>
              <w:tcPr>
                <w:tcW w:w="0" w:type="auto"/>
                <w:hideMark/>
              </w:tcPr>
              <w:p w14:paraId="1324969C" w14:textId="77777777" w:rsidR="004B4BA0" w:rsidRPr="004B4BA0" w:rsidRDefault="004B4BA0" w:rsidP="004B4BA0">
                <w:pPr>
                  <w:pStyle w:val="TLTK"/>
                </w:pPr>
                <w:r w:rsidRPr="004B4BA0">
                  <w:t>"Giới thiệu Laravel Framework," 12 08 2015. [Online]. Available: http://webfaver.com/php-coding/laravel-5/tut-laravel-5-0-laravel-la-gi-gioi-thieu-laravel-framework.html. [Accessed 04 2020].</w:t>
                </w:r>
              </w:p>
            </w:tc>
          </w:tr>
          <w:tr w:rsidR="004B4BA0" w14:paraId="6B3D6492" w14:textId="77777777">
            <w:trPr>
              <w:divId w:val="1714840248"/>
              <w:tblCellSpacing w:w="15" w:type="dxa"/>
            </w:trPr>
            <w:tc>
              <w:tcPr>
                <w:tcW w:w="50" w:type="pct"/>
                <w:hideMark/>
              </w:tcPr>
              <w:p w14:paraId="45A378BA" w14:textId="77777777" w:rsidR="004B4BA0" w:rsidRPr="004B4BA0" w:rsidRDefault="004B4BA0" w:rsidP="00EE11B2">
                <w:pPr>
                  <w:pStyle w:val="TLTK"/>
                  <w:ind w:right="-80"/>
                </w:pPr>
                <w:r w:rsidRPr="004B4BA0">
                  <w:t xml:space="preserve">[13] </w:t>
                </w:r>
              </w:p>
            </w:tc>
            <w:tc>
              <w:tcPr>
                <w:tcW w:w="0" w:type="auto"/>
                <w:hideMark/>
              </w:tcPr>
              <w:p w14:paraId="2B5B5E4C" w14:textId="77777777" w:rsidR="004B4BA0" w:rsidRPr="004B4BA0" w:rsidRDefault="004B4BA0" w:rsidP="004B4BA0">
                <w:pPr>
                  <w:pStyle w:val="TLTK"/>
                </w:pPr>
                <w:r w:rsidRPr="004B4BA0">
                  <w:t>L. Minh, "Giới thiệu về Laravel," [Online]. Available: http://www.code-player.com/2021/02/1-gioi-thieu-ve-laravel.html. [Accessed 28 02 2021].</w:t>
                </w:r>
              </w:p>
            </w:tc>
          </w:tr>
          <w:tr w:rsidR="004B4BA0" w14:paraId="715697C1" w14:textId="77777777">
            <w:trPr>
              <w:divId w:val="1714840248"/>
              <w:tblCellSpacing w:w="15" w:type="dxa"/>
            </w:trPr>
            <w:tc>
              <w:tcPr>
                <w:tcW w:w="50" w:type="pct"/>
                <w:hideMark/>
              </w:tcPr>
              <w:p w14:paraId="2D482283" w14:textId="77777777" w:rsidR="004B4BA0" w:rsidRPr="004B4BA0" w:rsidRDefault="004B4BA0" w:rsidP="004B4BA0">
                <w:pPr>
                  <w:pStyle w:val="TLTK"/>
                </w:pPr>
                <w:r w:rsidRPr="004B4BA0">
                  <w:lastRenderedPageBreak/>
                  <w:t xml:space="preserve">[14] </w:t>
                </w:r>
              </w:p>
            </w:tc>
            <w:tc>
              <w:tcPr>
                <w:tcW w:w="0" w:type="auto"/>
                <w:hideMark/>
              </w:tcPr>
              <w:p w14:paraId="4360BD9A" w14:textId="77777777" w:rsidR="004B4BA0" w:rsidRPr="004B4BA0" w:rsidRDefault="004B4BA0" w:rsidP="004B4BA0">
                <w:pPr>
                  <w:pStyle w:val="TLTK"/>
                </w:pPr>
                <w:r w:rsidRPr="004B4BA0">
                  <w:t>H. Minh, "Ưu điểm và nhược điểm của Laravel," [Online]. Available: https://hoclaravel.net/tong-quan/uu-diem-va-nhuoc-diem-cua-laravel/. [Accessed 21 01 2021].</w:t>
                </w:r>
              </w:p>
            </w:tc>
          </w:tr>
          <w:tr w:rsidR="004B4BA0" w14:paraId="11392809" w14:textId="77777777">
            <w:trPr>
              <w:divId w:val="1714840248"/>
              <w:tblCellSpacing w:w="15" w:type="dxa"/>
            </w:trPr>
            <w:tc>
              <w:tcPr>
                <w:tcW w:w="50" w:type="pct"/>
                <w:hideMark/>
              </w:tcPr>
              <w:p w14:paraId="2208CD03" w14:textId="77777777" w:rsidR="004B4BA0" w:rsidRPr="004B4BA0" w:rsidRDefault="004B4BA0" w:rsidP="004B4BA0">
                <w:pPr>
                  <w:pStyle w:val="TLTK"/>
                </w:pPr>
                <w:r w:rsidRPr="004B4BA0">
                  <w:t xml:space="preserve">[15] </w:t>
                </w:r>
              </w:p>
            </w:tc>
            <w:tc>
              <w:tcPr>
                <w:tcW w:w="0" w:type="auto"/>
                <w:hideMark/>
              </w:tcPr>
              <w:p w14:paraId="46ADB658" w14:textId="77777777" w:rsidR="004B4BA0" w:rsidRPr="004B4BA0" w:rsidRDefault="004B4BA0" w:rsidP="004B4BA0">
                <w:pPr>
                  <w:pStyle w:val="TLTK"/>
                </w:pPr>
                <w:r w:rsidRPr="004B4BA0">
                  <w:t>truongtuongtu, "UML là gì?," [Online]. Available: https://hoclaptrinh.vn/posts/uml-la-gi. [Accessed 01 08 2020].</w:t>
                </w:r>
              </w:p>
            </w:tc>
          </w:tr>
          <w:tr w:rsidR="004B4BA0" w14:paraId="60E6AB40" w14:textId="77777777">
            <w:trPr>
              <w:divId w:val="1714840248"/>
              <w:tblCellSpacing w:w="15" w:type="dxa"/>
            </w:trPr>
            <w:tc>
              <w:tcPr>
                <w:tcW w:w="50" w:type="pct"/>
                <w:hideMark/>
              </w:tcPr>
              <w:p w14:paraId="58C1A17B" w14:textId="77777777" w:rsidR="004B4BA0" w:rsidRPr="004B4BA0" w:rsidRDefault="004B4BA0" w:rsidP="004B4BA0">
                <w:pPr>
                  <w:pStyle w:val="TLTK"/>
                </w:pPr>
                <w:r w:rsidRPr="004B4BA0">
                  <w:t xml:space="preserve">[16] </w:t>
                </w:r>
              </w:p>
            </w:tc>
            <w:tc>
              <w:tcPr>
                <w:tcW w:w="0" w:type="auto"/>
                <w:hideMark/>
              </w:tcPr>
              <w:p w14:paraId="175CDF13" w14:textId="77777777" w:rsidR="004B4BA0" w:rsidRPr="004B4BA0" w:rsidRDefault="004B4BA0" w:rsidP="004B4BA0">
                <w:pPr>
                  <w:pStyle w:val="TLTK"/>
                </w:pPr>
                <w:r w:rsidRPr="004B4BA0">
                  <w:t>Wikipedia, "Wikipedia -UML," Wikipedia, 4 6 2020. [Online]. Available: https://vi.wikipedia.org/wiki/Ng%C3%B4n_ng%E1%BB%AF_m%C3%B4_h%C3%ACnh_h%C3%B3a_th%E1%BB%91ng_nh%E1%BA%A5t. [Accessed 4 6 2020].</w:t>
                </w:r>
              </w:p>
            </w:tc>
          </w:tr>
        </w:tbl>
        <w:p w14:paraId="0C449DCE" w14:textId="77777777" w:rsidR="004B4BA0" w:rsidRDefault="004B4BA0">
          <w:pPr>
            <w:divId w:val="1714840248"/>
            <w:rPr>
              <w:noProof/>
            </w:rPr>
          </w:pPr>
        </w:p>
        <w:p w14:paraId="0652D9EE" w14:textId="088E5E69" w:rsidR="00EF23C4" w:rsidRPr="004017BF" w:rsidRDefault="005719FB" w:rsidP="004B4BA0">
          <w:pPr>
            <w:pStyle w:val="TLTK"/>
          </w:pPr>
          <w:r>
            <w:fldChar w:fldCharType="end"/>
          </w:r>
        </w:p>
        <w:bookmarkEnd w:id="274" w:displacedByCustomXml="next"/>
      </w:sdtContent>
    </w:sdt>
    <w:sectPr w:rsidR="00EF23C4" w:rsidRPr="004017BF" w:rsidSect="008A0B69">
      <w:headerReference w:type="even" r:id="rId88"/>
      <w:pgSz w:w="11907" w:h="16840" w:code="9"/>
      <w:pgMar w:top="1418" w:right="1134" w:bottom="1418"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483C2A" w14:textId="77777777" w:rsidR="00517FC2" w:rsidRDefault="00517FC2">
      <w:r>
        <w:separator/>
      </w:r>
    </w:p>
    <w:p w14:paraId="5B38EABA" w14:textId="77777777" w:rsidR="00517FC2" w:rsidRDefault="00517FC2"/>
  </w:endnote>
  <w:endnote w:type="continuationSeparator" w:id="0">
    <w:p w14:paraId="40CF25CC" w14:textId="77777777" w:rsidR="00517FC2" w:rsidRDefault="00517FC2">
      <w:r>
        <w:continuationSeparator/>
      </w:r>
    </w:p>
    <w:p w14:paraId="65E9D7DA" w14:textId="77777777" w:rsidR="00517FC2" w:rsidRDefault="00517FC2"/>
  </w:endnote>
  <w:endnote w:type="continuationNotice" w:id="1">
    <w:p w14:paraId="502B4E1A" w14:textId="77777777" w:rsidR="00517FC2" w:rsidRDefault="00517FC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rinda">
    <w:altName w:val="Courier New"/>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379C6" w14:textId="77777777" w:rsidR="00292D00" w:rsidRDefault="00292D00"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48436989" w14:textId="77777777" w:rsidR="00292D00" w:rsidRDefault="00292D00" w:rsidP="008F3A79">
    <w:pPr>
      <w:pStyle w:val="Footer"/>
      <w:ind w:right="360"/>
    </w:pPr>
  </w:p>
  <w:p w14:paraId="25959AF1" w14:textId="77777777" w:rsidR="00292D00" w:rsidRDefault="00292D00"/>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1"/>
      <w:gridCol w:w="3001"/>
    </w:tblGrid>
    <w:tr w:rsidR="008A0B69" w14:paraId="3D032CFA" w14:textId="77777777" w:rsidTr="00685A63">
      <w:tc>
        <w:tcPr>
          <w:tcW w:w="3001" w:type="dxa"/>
        </w:tcPr>
        <w:p w14:paraId="432B3FB2" w14:textId="0749E774" w:rsidR="008A0B69" w:rsidRDefault="008A0B69" w:rsidP="00997A12">
          <w:pPr>
            <w:pStyle w:val="Footer"/>
            <w:ind w:firstLine="0"/>
          </w:pPr>
        </w:p>
      </w:tc>
      <w:tc>
        <w:tcPr>
          <w:tcW w:w="3001" w:type="dxa"/>
        </w:tcPr>
        <w:sdt>
          <w:sdtPr>
            <w:id w:val="-1480069369"/>
            <w:docPartObj>
              <w:docPartGallery w:val="Page Numbers (Bottom of Page)"/>
              <w:docPartUnique/>
            </w:docPartObj>
          </w:sdtPr>
          <w:sdtEndPr>
            <w:rPr>
              <w:noProof/>
            </w:rPr>
          </w:sdtEndPr>
          <w:sdtContent>
            <w:p w14:paraId="6D377ACF" w14:textId="77777777" w:rsidR="008A0B69" w:rsidRDefault="008A0B69" w:rsidP="008A0B69">
              <w:pPr>
                <w:pStyle w:val="Footer"/>
                <w:ind w:firstLine="0"/>
              </w:pPr>
              <w:r>
                <w:fldChar w:fldCharType="begin"/>
              </w:r>
              <w:r>
                <w:instrText xml:space="preserve"> PAGE   \* MERGEFORMAT </w:instrText>
              </w:r>
              <w:r>
                <w:fldChar w:fldCharType="separate"/>
              </w:r>
              <w:r w:rsidR="00702C4C">
                <w:rPr>
                  <w:noProof/>
                </w:rPr>
                <w:t>79</w:t>
              </w:r>
              <w:r>
                <w:rPr>
                  <w:noProof/>
                </w:rPr>
                <w:fldChar w:fldCharType="end"/>
              </w:r>
            </w:p>
          </w:sdtContent>
        </w:sdt>
      </w:tc>
    </w:tr>
  </w:tbl>
  <w:p w14:paraId="3DE151D4" w14:textId="77777777" w:rsidR="00292D00" w:rsidRDefault="00292D0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F1AF39" w14:textId="77777777" w:rsidR="00517FC2" w:rsidRDefault="00517FC2">
      <w:r>
        <w:separator/>
      </w:r>
    </w:p>
    <w:p w14:paraId="51DBC20C" w14:textId="77777777" w:rsidR="00517FC2" w:rsidRDefault="00517FC2"/>
  </w:footnote>
  <w:footnote w:type="continuationSeparator" w:id="0">
    <w:p w14:paraId="5E5CEFDC" w14:textId="77777777" w:rsidR="00517FC2" w:rsidRDefault="00517FC2">
      <w:r>
        <w:continuationSeparator/>
      </w:r>
    </w:p>
    <w:p w14:paraId="2E6AC0A3" w14:textId="77777777" w:rsidR="00517FC2" w:rsidRDefault="00517FC2"/>
  </w:footnote>
  <w:footnote w:type="continuationNotice" w:id="1">
    <w:p w14:paraId="7E02C04D" w14:textId="77777777" w:rsidR="00517FC2" w:rsidRDefault="00517FC2">
      <w:pPr>
        <w:spacing w:before="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44F9A8" w14:textId="77777777" w:rsidR="00292D00" w:rsidRDefault="00292D00" w:rsidP="008A0B69">
    <w:pPr>
      <w:pStyle w:val="Header"/>
      <w:ind w:firstLine="0"/>
    </w:pPr>
  </w:p>
  <w:p w14:paraId="55238F12" w14:textId="77777777" w:rsidR="00292D00" w:rsidRPr="00162939" w:rsidRDefault="00292D00" w:rsidP="00162939">
    <w:pPr>
      <w:pStyle w:val="Header"/>
      <w:spacing w:before="0" w:line="240" w:lineRule="auto"/>
      <w:rPr>
        <w:i/>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640D05" w14:textId="77777777" w:rsidR="00292D00" w:rsidRDefault="00292D0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F2651"/>
    <w:multiLevelType w:val="hybridMultilevel"/>
    <w:tmpl w:val="B226DCA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3F63042"/>
    <w:multiLevelType w:val="multilevel"/>
    <w:tmpl w:val="24F2BA42"/>
    <w:lvl w:ilvl="0">
      <w:start w:val="1"/>
      <w:numFmt w:val="decimal"/>
      <w:pStyle w:val="Heading1"/>
      <w:suff w:val="nothing"/>
      <w:lvlText w:val="CHƯƠNG %1"/>
      <w:lvlJc w:val="left"/>
      <w:pPr>
        <w:ind w:left="1277"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 w15:restartNumberingAfterBreak="0">
    <w:nsid w:val="067C6A7F"/>
    <w:multiLevelType w:val="hybridMultilevel"/>
    <w:tmpl w:val="A9D6F25C"/>
    <w:lvl w:ilvl="0" w:tplc="CFDA6AA0">
      <w:start w:val="1"/>
      <w:numFmt w:val="bullet"/>
      <w:pStyle w:val="Bullets3"/>
      <w:lvlText w:val="­"/>
      <w:lvlJc w:val="left"/>
      <w:pPr>
        <w:ind w:left="2771" w:hanging="360"/>
      </w:pPr>
      <w:rPr>
        <w:rFonts w:ascii="Vrinda" w:hAnsi="Vrind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E017A51"/>
    <w:multiLevelType w:val="hybridMultilevel"/>
    <w:tmpl w:val="9BF213F4"/>
    <w:lvl w:ilvl="0" w:tplc="B72A7B3A">
      <w:start w:val="1"/>
      <w:numFmt w:val="lowerLetter"/>
      <w:pStyle w:val="Heading5"/>
      <w:lvlText w:val="%1."/>
      <w:lvlJc w:val="left"/>
      <w:pPr>
        <w:ind w:left="720" w:hanging="360"/>
      </w:pPr>
      <w:rPr>
        <w:sz w:val="30"/>
        <w:szCs w:val="30"/>
      </w:rPr>
    </w:lvl>
    <w:lvl w:ilvl="1" w:tplc="04090019" w:tentative="1">
      <w:start w:val="1"/>
      <w:numFmt w:val="lowerLetter"/>
      <w:lvlText w:val="%2."/>
      <w:lvlJc w:val="left"/>
      <w:pPr>
        <w:ind w:left="1440" w:hanging="360"/>
      </w:pPr>
    </w:lvl>
    <w:lvl w:ilvl="2" w:tplc="0409001B" w:tentative="1">
      <w:start w:val="1"/>
      <w:numFmt w:val="lowerRoman"/>
      <w:pStyle w:val="Listlevel3"/>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5F76DC"/>
    <w:multiLevelType w:val="hybridMultilevel"/>
    <w:tmpl w:val="9E4087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615160"/>
    <w:multiLevelType w:val="hybridMultilevel"/>
    <w:tmpl w:val="DEA4CF82"/>
    <w:lvl w:ilvl="0" w:tplc="3CB2EF88">
      <w:start w:val="2"/>
      <w:numFmt w:val="bullet"/>
      <w:lvlText w:val="-"/>
      <w:lvlJc w:val="left"/>
      <w:pPr>
        <w:ind w:left="922" w:hanging="360"/>
      </w:pPr>
      <w:rPr>
        <w:rFonts w:ascii="Times New Roman" w:eastAsia="Times New Roman" w:hAnsi="Times New Roman" w:cs="Times New Roman" w:hint="default"/>
      </w:rPr>
    </w:lvl>
    <w:lvl w:ilvl="1" w:tplc="04090003" w:tentative="1">
      <w:start w:val="1"/>
      <w:numFmt w:val="bullet"/>
      <w:lvlText w:val="o"/>
      <w:lvlJc w:val="left"/>
      <w:pPr>
        <w:ind w:left="1642" w:hanging="360"/>
      </w:pPr>
      <w:rPr>
        <w:rFonts w:ascii="Courier New" w:hAnsi="Courier New" w:cs="Courier New"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6" w15:restartNumberingAfterBreak="0">
    <w:nsid w:val="19370626"/>
    <w:multiLevelType w:val="hybridMultilevel"/>
    <w:tmpl w:val="1076DA68"/>
    <w:lvl w:ilvl="0" w:tplc="FDF06AF2">
      <w:start w:val="2"/>
      <w:numFmt w:val="bullet"/>
      <w:lvlText w:val="-"/>
      <w:lvlJc w:val="left"/>
      <w:pPr>
        <w:ind w:left="927" w:hanging="360"/>
      </w:pPr>
      <w:rPr>
        <w:rFonts w:ascii="Times New Roman" w:eastAsia="Times New Roman" w:hAnsi="Times New Roman" w:cs="Times New Roman" w:hint="default"/>
      </w:rPr>
    </w:lvl>
    <w:lvl w:ilvl="1" w:tplc="04090001">
      <w:start w:val="1"/>
      <w:numFmt w:val="bullet"/>
      <w:lvlText w:val=""/>
      <w:lvlJc w:val="left"/>
      <w:pPr>
        <w:ind w:left="1647" w:hanging="360"/>
      </w:pPr>
      <w:rPr>
        <w:rFonts w:ascii="Symbol" w:hAnsi="Symbol"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9A90B76"/>
    <w:multiLevelType w:val="hybridMultilevel"/>
    <w:tmpl w:val="9A786AC0"/>
    <w:lvl w:ilvl="0" w:tplc="BF1C113A">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8" w15:restartNumberingAfterBreak="0">
    <w:nsid w:val="22571022"/>
    <w:multiLevelType w:val="hybridMultilevel"/>
    <w:tmpl w:val="A2AC3BC0"/>
    <w:lvl w:ilvl="0" w:tplc="8E24803E">
      <w:start w:val="1"/>
      <w:numFmt w:val="upperLetter"/>
      <w:pStyle w:val="Heading4"/>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1A0A0D"/>
    <w:multiLevelType w:val="hybridMultilevel"/>
    <w:tmpl w:val="9E1ACC44"/>
    <w:lvl w:ilvl="0" w:tplc="B230923A">
      <w:start w:val="1"/>
      <w:numFmt w:val="bullet"/>
      <w:pStyle w:val="ListParagraph"/>
      <w:lvlText w:val=""/>
      <w:lvlJc w:val="left"/>
      <w:pPr>
        <w:ind w:left="1282" w:hanging="360"/>
      </w:pPr>
      <w:rPr>
        <w:rFonts w:ascii="Symbol" w:hAnsi="Symbol" w:hint="default"/>
      </w:rPr>
    </w:lvl>
    <w:lvl w:ilvl="1" w:tplc="04090003">
      <w:start w:val="1"/>
      <w:numFmt w:val="bullet"/>
      <w:lvlText w:val="o"/>
      <w:lvlJc w:val="left"/>
      <w:pPr>
        <w:ind w:left="2002" w:hanging="360"/>
      </w:pPr>
      <w:rPr>
        <w:rFonts w:ascii="Courier New" w:hAnsi="Courier New" w:cs="Courier New" w:hint="default"/>
      </w:rPr>
    </w:lvl>
    <w:lvl w:ilvl="2" w:tplc="04090005">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0" w15:restartNumberingAfterBreak="0">
    <w:nsid w:val="264B3864"/>
    <w:multiLevelType w:val="hybridMultilevel"/>
    <w:tmpl w:val="F830EE2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6CA305F"/>
    <w:multiLevelType w:val="hybridMultilevel"/>
    <w:tmpl w:val="7C8EE842"/>
    <w:lvl w:ilvl="0" w:tplc="BF1C113A">
      <w:start w:val="2"/>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2" w15:restartNumberingAfterBreak="0">
    <w:nsid w:val="37BE3A10"/>
    <w:multiLevelType w:val="hybridMultilevel"/>
    <w:tmpl w:val="7624AE18"/>
    <w:lvl w:ilvl="0" w:tplc="598E18EA">
      <w:start w:val="1"/>
      <w:numFmt w:val="bullet"/>
      <w:pStyle w:val="Bullets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BD7888"/>
    <w:multiLevelType w:val="hybridMultilevel"/>
    <w:tmpl w:val="B7B63956"/>
    <w:lvl w:ilvl="0" w:tplc="BF1C113A">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4" w15:restartNumberingAfterBreak="0">
    <w:nsid w:val="3D0E7A4D"/>
    <w:multiLevelType w:val="hybridMultilevel"/>
    <w:tmpl w:val="00C4B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F014E0D"/>
    <w:multiLevelType w:val="hybridMultilevel"/>
    <w:tmpl w:val="FC6A04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050B64"/>
    <w:multiLevelType w:val="hybridMultilevel"/>
    <w:tmpl w:val="FCEC9222"/>
    <w:lvl w:ilvl="0" w:tplc="BF1C113A">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7" w15:restartNumberingAfterBreak="0">
    <w:nsid w:val="42016C62"/>
    <w:multiLevelType w:val="hybridMultilevel"/>
    <w:tmpl w:val="5172189E"/>
    <w:lvl w:ilvl="0" w:tplc="BF1C113A">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42601E15"/>
    <w:multiLevelType w:val="hybridMultilevel"/>
    <w:tmpl w:val="19948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62500F"/>
    <w:multiLevelType w:val="hybridMultilevel"/>
    <w:tmpl w:val="113CA882"/>
    <w:lvl w:ilvl="0" w:tplc="BF1C113A">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0" w15:restartNumberingAfterBreak="0">
    <w:nsid w:val="48F46ABB"/>
    <w:multiLevelType w:val="hybridMultilevel"/>
    <w:tmpl w:val="AC62AF74"/>
    <w:lvl w:ilvl="0" w:tplc="BF1C113A">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4CCA32AA"/>
    <w:multiLevelType w:val="hybridMultilevel"/>
    <w:tmpl w:val="9BE2C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0645E6A"/>
    <w:multiLevelType w:val="hybridMultilevel"/>
    <w:tmpl w:val="873C783C"/>
    <w:lvl w:ilvl="0" w:tplc="BF1C113A">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4" w15:restartNumberingAfterBreak="0">
    <w:nsid w:val="51F44DA0"/>
    <w:multiLevelType w:val="hybridMultilevel"/>
    <w:tmpl w:val="4EC8A9C4"/>
    <w:lvl w:ilvl="0" w:tplc="65DC411A">
      <w:start w:val="1"/>
      <w:numFmt w:val="bullet"/>
      <w:lvlText w:val=""/>
      <w:lvlJc w:val="left"/>
      <w:pPr>
        <w:ind w:left="360" w:hanging="360"/>
      </w:pPr>
      <w:rPr>
        <w:rFonts w:ascii="Symbol" w:hAnsi="Symbol" w:hint="default"/>
        <w:sz w:val="30"/>
        <w:szCs w:val="3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37F6A1F"/>
    <w:multiLevelType w:val="hybridMultilevel"/>
    <w:tmpl w:val="C5444FCC"/>
    <w:lvl w:ilvl="0" w:tplc="BF1C113A">
      <w:start w:val="2"/>
      <w:numFmt w:val="bullet"/>
      <w:lvlText w:val="-"/>
      <w:lvlJc w:val="left"/>
      <w:pPr>
        <w:ind w:left="1282" w:hanging="360"/>
      </w:pPr>
      <w:rPr>
        <w:rFonts w:ascii="Times New Roman" w:eastAsia="Times New Roman"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6" w15:restartNumberingAfterBreak="0">
    <w:nsid w:val="5BC56A00"/>
    <w:multiLevelType w:val="hybridMultilevel"/>
    <w:tmpl w:val="C0B4672A"/>
    <w:lvl w:ilvl="0" w:tplc="BF1C113A">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DEC0430"/>
    <w:multiLevelType w:val="hybridMultilevel"/>
    <w:tmpl w:val="8782310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5F807332"/>
    <w:multiLevelType w:val="multilevel"/>
    <w:tmpl w:val="FFFFFFFF"/>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66B74BF8"/>
    <w:multiLevelType w:val="hybridMultilevel"/>
    <w:tmpl w:val="3E86FA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922AC1"/>
    <w:multiLevelType w:val="hybridMultilevel"/>
    <w:tmpl w:val="E0CEF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B01DEE"/>
    <w:multiLevelType w:val="hybridMultilevel"/>
    <w:tmpl w:val="D4347B9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74E11BA5"/>
    <w:multiLevelType w:val="hybridMultilevel"/>
    <w:tmpl w:val="ADBCBAAE"/>
    <w:lvl w:ilvl="0" w:tplc="17BCF416">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5BD1429"/>
    <w:multiLevelType w:val="hybridMultilevel"/>
    <w:tmpl w:val="D2583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0F75E6"/>
    <w:multiLevelType w:val="hybridMultilevel"/>
    <w:tmpl w:val="E7900B4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
  </w:num>
  <w:num w:numId="2">
    <w:abstractNumId w:val="22"/>
  </w:num>
  <w:num w:numId="3">
    <w:abstractNumId w:val="30"/>
  </w:num>
  <w:num w:numId="4">
    <w:abstractNumId w:val="8"/>
  </w:num>
  <w:num w:numId="5">
    <w:abstractNumId w:val="3"/>
  </w:num>
  <w:num w:numId="6">
    <w:abstractNumId w:val="9"/>
  </w:num>
  <w:num w:numId="7">
    <w:abstractNumId w:val="14"/>
  </w:num>
  <w:num w:numId="8">
    <w:abstractNumId w:val="6"/>
  </w:num>
  <w:num w:numId="9">
    <w:abstractNumId w:val="8"/>
  </w:num>
  <w:num w:numId="10">
    <w:abstractNumId w:val="4"/>
  </w:num>
  <w:num w:numId="11">
    <w:abstractNumId w:val="9"/>
  </w:num>
  <w:num w:numId="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31"/>
  </w:num>
  <w:num w:numId="15">
    <w:abstractNumId w:val="8"/>
    <w:lvlOverride w:ilvl="0">
      <w:startOverride w:val="1"/>
    </w:lvlOverride>
  </w:num>
  <w:num w:numId="16">
    <w:abstractNumId w:val="21"/>
  </w:num>
  <w:num w:numId="17">
    <w:abstractNumId w:val="8"/>
    <w:lvlOverride w:ilvl="0">
      <w:startOverride w:val="1"/>
    </w:lvlOverride>
  </w:num>
  <w:num w:numId="18">
    <w:abstractNumId w:val="8"/>
    <w:lvlOverride w:ilvl="0">
      <w:startOverride w:val="1"/>
    </w:lvlOverride>
  </w:num>
  <w:num w:numId="19">
    <w:abstractNumId w:val="35"/>
  </w:num>
  <w:num w:numId="20">
    <w:abstractNumId w:val="8"/>
    <w:lvlOverride w:ilvl="0">
      <w:startOverride w:val="1"/>
    </w:lvlOverride>
  </w:num>
  <w:num w:numId="21">
    <w:abstractNumId w:val="18"/>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num>
  <w:num w:numId="26">
    <w:abstractNumId w:val="15"/>
  </w:num>
  <w:num w:numId="27">
    <w:abstractNumId w:val="24"/>
  </w:num>
  <w:num w:numId="28">
    <w:abstractNumId w:val="3"/>
    <w:lvlOverride w:ilvl="0">
      <w:startOverride w:val="1"/>
    </w:lvlOverride>
  </w:num>
  <w:num w:numId="29">
    <w:abstractNumId w:val="29"/>
  </w:num>
  <w:num w:numId="30">
    <w:abstractNumId w:val="8"/>
    <w:lvlOverride w:ilvl="0">
      <w:startOverride w:val="1"/>
    </w:lvlOverride>
  </w:num>
  <w:num w:numId="31">
    <w:abstractNumId w:val="28"/>
  </w:num>
  <w:num w:numId="32">
    <w:abstractNumId w:val="34"/>
  </w:num>
  <w:num w:numId="33">
    <w:abstractNumId w:val="33"/>
  </w:num>
  <w:num w:numId="34">
    <w:abstractNumId w:val="2"/>
  </w:num>
  <w:num w:numId="35">
    <w:abstractNumId w:val="12"/>
  </w:num>
  <w:num w:numId="36">
    <w:abstractNumId w:val="5"/>
  </w:num>
  <w:num w:numId="37">
    <w:abstractNumId w:val="26"/>
  </w:num>
  <w:num w:numId="38">
    <w:abstractNumId w:val="0"/>
  </w:num>
  <w:num w:numId="39">
    <w:abstractNumId w:val="32"/>
  </w:num>
  <w:num w:numId="40">
    <w:abstractNumId w:val="9"/>
  </w:num>
  <w:num w:numId="41">
    <w:abstractNumId w:val="11"/>
  </w:num>
  <w:num w:numId="42">
    <w:abstractNumId w:val="13"/>
  </w:num>
  <w:num w:numId="43">
    <w:abstractNumId w:val="19"/>
  </w:num>
  <w:num w:numId="44">
    <w:abstractNumId w:val="16"/>
  </w:num>
  <w:num w:numId="45">
    <w:abstractNumId w:val="17"/>
  </w:num>
  <w:num w:numId="46">
    <w:abstractNumId w:val="23"/>
  </w:num>
  <w:num w:numId="47">
    <w:abstractNumId w:val="20"/>
  </w:num>
  <w:num w:numId="48">
    <w:abstractNumId w:val="25"/>
  </w:num>
  <w:num w:numId="49">
    <w:abstractNumId w:val="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0977"/>
    <w:rsid w:val="00001408"/>
    <w:rsid w:val="0000155D"/>
    <w:rsid w:val="000033E3"/>
    <w:rsid w:val="000038D9"/>
    <w:rsid w:val="0000420E"/>
    <w:rsid w:val="0000440E"/>
    <w:rsid w:val="00005FC7"/>
    <w:rsid w:val="00007C32"/>
    <w:rsid w:val="000106C3"/>
    <w:rsid w:val="00010E19"/>
    <w:rsid w:val="00011E65"/>
    <w:rsid w:val="0001245B"/>
    <w:rsid w:val="0001391B"/>
    <w:rsid w:val="00015ADA"/>
    <w:rsid w:val="00015B69"/>
    <w:rsid w:val="00017B04"/>
    <w:rsid w:val="000208FB"/>
    <w:rsid w:val="0002134F"/>
    <w:rsid w:val="00022391"/>
    <w:rsid w:val="000224A6"/>
    <w:rsid w:val="00022A6A"/>
    <w:rsid w:val="000239D4"/>
    <w:rsid w:val="00023A19"/>
    <w:rsid w:val="00024E75"/>
    <w:rsid w:val="00024F8B"/>
    <w:rsid w:val="000252FC"/>
    <w:rsid w:val="0002545E"/>
    <w:rsid w:val="00025F01"/>
    <w:rsid w:val="00027D28"/>
    <w:rsid w:val="00027E24"/>
    <w:rsid w:val="00030D91"/>
    <w:rsid w:val="0003104D"/>
    <w:rsid w:val="000315F3"/>
    <w:rsid w:val="00032E6B"/>
    <w:rsid w:val="00033859"/>
    <w:rsid w:val="000340CE"/>
    <w:rsid w:val="00034C12"/>
    <w:rsid w:val="00035425"/>
    <w:rsid w:val="0003559F"/>
    <w:rsid w:val="00035B8B"/>
    <w:rsid w:val="00035E88"/>
    <w:rsid w:val="000375AF"/>
    <w:rsid w:val="000375B5"/>
    <w:rsid w:val="00040510"/>
    <w:rsid w:val="00041557"/>
    <w:rsid w:val="00041C34"/>
    <w:rsid w:val="00043443"/>
    <w:rsid w:val="00045067"/>
    <w:rsid w:val="00045C4E"/>
    <w:rsid w:val="00051BFA"/>
    <w:rsid w:val="000521EB"/>
    <w:rsid w:val="00052338"/>
    <w:rsid w:val="00052996"/>
    <w:rsid w:val="00052C98"/>
    <w:rsid w:val="00053005"/>
    <w:rsid w:val="00054C60"/>
    <w:rsid w:val="00054E98"/>
    <w:rsid w:val="000550B0"/>
    <w:rsid w:val="000564F6"/>
    <w:rsid w:val="00057A35"/>
    <w:rsid w:val="00060DB2"/>
    <w:rsid w:val="00061855"/>
    <w:rsid w:val="000623E1"/>
    <w:rsid w:val="000631A6"/>
    <w:rsid w:val="00063B1D"/>
    <w:rsid w:val="0006458C"/>
    <w:rsid w:val="000652B8"/>
    <w:rsid w:val="00065490"/>
    <w:rsid w:val="00065779"/>
    <w:rsid w:val="000659AC"/>
    <w:rsid w:val="00066A27"/>
    <w:rsid w:val="00070368"/>
    <w:rsid w:val="000708DF"/>
    <w:rsid w:val="00071AE8"/>
    <w:rsid w:val="0007281B"/>
    <w:rsid w:val="00072E42"/>
    <w:rsid w:val="0007352A"/>
    <w:rsid w:val="000739FF"/>
    <w:rsid w:val="00076599"/>
    <w:rsid w:val="0007710B"/>
    <w:rsid w:val="000776EE"/>
    <w:rsid w:val="00080559"/>
    <w:rsid w:val="00080FA7"/>
    <w:rsid w:val="00081242"/>
    <w:rsid w:val="00082919"/>
    <w:rsid w:val="000848FB"/>
    <w:rsid w:val="0008501E"/>
    <w:rsid w:val="000855A5"/>
    <w:rsid w:val="00085D27"/>
    <w:rsid w:val="0008768F"/>
    <w:rsid w:val="000923CF"/>
    <w:rsid w:val="000936BF"/>
    <w:rsid w:val="000936DA"/>
    <w:rsid w:val="00096564"/>
    <w:rsid w:val="000968D4"/>
    <w:rsid w:val="000A0065"/>
    <w:rsid w:val="000A0BFD"/>
    <w:rsid w:val="000A35CC"/>
    <w:rsid w:val="000A391B"/>
    <w:rsid w:val="000A4349"/>
    <w:rsid w:val="000A44CF"/>
    <w:rsid w:val="000A63E8"/>
    <w:rsid w:val="000A7338"/>
    <w:rsid w:val="000A7674"/>
    <w:rsid w:val="000A7A21"/>
    <w:rsid w:val="000B1576"/>
    <w:rsid w:val="000B2D69"/>
    <w:rsid w:val="000B4791"/>
    <w:rsid w:val="000B540B"/>
    <w:rsid w:val="000B66C0"/>
    <w:rsid w:val="000B6E66"/>
    <w:rsid w:val="000B7F2E"/>
    <w:rsid w:val="000C0314"/>
    <w:rsid w:val="000C08A9"/>
    <w:rsid w:val="000C25A5"/>
    <w:rsid w:val="000C3F5E"/>
    <w:rsid w:val="000C418D"/>
    <w:rsid w:val="000C4198"/>
    <w:rsid w:val="000C5D60"/>
    <w:rsid w:val="000C5F09"/>
    <w:rsid w:val="000C69EF"/>
    <w:rsid w:val="000C735F"/>
    <w:rsid w:val="000D1524"/>
    <w:rsid w:val="000D2D27"/>
    <w:rsid w:val="000D3391"/>
    <w:rsid w:val="000D45C8"/>
    <w:rsid w:val="000D774A"/>
    <w:rsid w:val="000D77E4"/>
    <w:rsid w:val="000E0C83"/>
    <w:rsid w:val="000E1046"/>
    <w:rsid w:val="000E6AC0"/>
    <w:rsid w:val="000E6ECD"/>
    <w:rsid w:val="000E7D13"/>
    <w:rsid w:val="000F00E5"/>
    <w:rsid w:val="000F038C"/>
    <w:rsid w:val="000F0391"/>
    <w:rsid w:val="000F05D1"/>
    <w:rsid w:val="000F0F6C"/>
    <w:rsid w:val="000F1E18"/>
    <w:rsid w:val="000F2183"/>
    <w:rsid w:val="000F2FE9"/>
    <w:rsid w:val="000F3B56"/>
    <w:rsid w:val="000F591F"/>
    <w:rsid w:val="000F5E23"/>
    <w:rsid w:val="000F6DF0"/>
    <w:rsid w:val="000F7858"/>
    <w:rsid w:val="00101068"/>
    <w:rsid w:val="001028A1"/>
    <w:rsid w:val="001044DB"/>
    <w:rsid w:val="0010583C"/>
    <w:rsid w:val="00106301"/>
    <w:rsid w:val="001063CF"/>
    <w:rsid w:val="001079C9"/>
    <w:rsid w:val="00110518"/>
    <w:rsid w:val="00110619"/>
    <w:rsid w:val="0011250B"/>
    <w:rsid w:val="00113FDD"/>
    <w:rsid w:val="00114339"/>
    <w:rsid w:val="0011584B"/>
    <w:rsid w:val="00116319"/>
    <w:rsid w:val="00120646"/>
    <w:rsid w:val="00120D63"/>
    <w:rsid w:val="001212AE"/>
    <w:rsid w:val="001218CA"/>
    <w:rsid w:val="00122EBC"/>
    <w:rsid w:val="00124C11"/>
    <w:rsid w:val="00124D29"/>
    <w:rsid w:val="00126DC1"/>
    <w:rsid w:val="00127B6A"/>
    <w:rsid w:val="00130546"/>
    <w:rsid w:val="0013412C"/>
    <w:rsid w:val="0013501E"/>
    <w:rsid w:val="001377E7"/>
    <w:rsid w:val="00140AFC"/>
    <w:rsid w:val="00140CE3"/>
    <w:rsid w:val="001413AE"/>
    <w:rsid w:val="001420A0"/>
    <w:rsid w:val="0014289B"/>
    <w:rsid w:val="00142F4D"/>
    <w:rsid w:val="0014594F"/>
    <w:rsid w:val="00146E26"/>
    <w:rsid w:val="001479FB"/>
    <w:rsid w:val="00150F3B"/>
    <w:rsid w:val="001546FD"/>
    <w:rsid w:val="001555E3"/>
    <w:rsid w:val="00155B58"/>
    <w:rsid w:val="00155C43"/>
    <w:rsid w:val="001561B7"/>
    <w:rsid w:val="0016117D"/>
    <w:rsid w:val="0016166F"/>
    <w:rsid w:val="00161BC1"/>
    <w:rsid w:val="00162496"/>
    <w:rsid w:val="00162939"/>
    <w:rsid w:val="00163671"/>
    <w:rsid w:val="001641A5"/>
    <w:rsid w:val="00164570"/>
    <w:rsid w:val="00165633"/>
    <w:rsid w:val="00165EDB"/>
    <w:rsid w:val="00166B00"/>
    <w:rsid w:val="00167BBE"/>
    <w:rsid w:val="00170033"/>
    <w:rsid w:val="00170ABD"/>
    <w:rsid w:val="0017108A"/>
    <w:rsid w:val="001715EA"/>
    <w:rsid w:val="00171C84"/>
    <w:rsid w:val="001727A5"/>
    <w:rsid w:val="00174246"/>
    <w:rsid w:val="0017442C"/>
    <w:rsid w:val="0017699A"/>
    <w:rsid w:val="00177D22"/>
    <w:rsid w:val="00180910"/>
    <w:rsid w:val="00180C8C"/>
    <w:rsid w:val="001827A3"/>
    <w:rsid w:val="0018354F"/>
    <w:rsid w:val="0018781B"/>
    <w:rsid w:val="00191116"/>
    <w:rsid w:val="0019134B"/>
    <w:rsid w:val="0019144A"/>
    <w:rsid w:val="00192969"/>
    <w:rsid w:val="00192E2E"/>
    <w:rsid w:val="001952E9"/>
    <w:rsid w:val="001964B6"/>
    <w:rsid w:val="00196AA7"/>
    <w:rsid w:val="00197ECA"/>
    <w:rsid w:val="001A0171"/>
    <w:rsid w:val="001A08FA"/>
    <w:rsid w:val="001A225F"/>
    <w:rsid w:val="001A3604"/>
    <w:rsid w:val="001A5528"/>
    <w:rsid w:val="001A63DC"/>
    <w:rsid w:val="001A6404"/>
    <w:rsid w:val="001A6BFC"/>
    <w:rsid w:val="001A73FE"/>
    <w:rsid w:val="001B1388"/>
    <w:rsid w:val="001B1F40"/>
    <w:rsid w:val="001B334B"/>
    <w:rsid w:val="001B53F3"/>
    <w:rsid w:val="001B7D68"/>
    <w:rsid w:val="001B7EDC"/>
    <w:rsid w:val="001C02B9"/>
    <w:rsid w:val="001C262F"/>
    <w:rsid w:val="001C2FD7"/>
    <w:rsid w:val="001C3237"/>
    <w:rsid w:val="001C376C"/>
    <w:rsid w:val="001C4030"/>
    <w:rsid w:val="001C5786"/>
    <w:rsid w:val="001C57BC"/>
    <w:rsid w:val="001C59D2"/>
    <w:rsid w:val="001C5B22"/>
    <w:rsid w:val="001C5C48"/>
    <w:rsid w:val="001C6057"/>
    <w:rsid w:val="001C77DD"/>
    <w:rsid w:val="001D0D77"/>
    <w:rsid w:val="001D2E44"/>
    <w:rsid w:val="001D5BB7"/>
    <w:rsid w:val="001D61A2"/>
    <w:rsid w:val="001D6CF3"/>
    <w:rsid w:val="001D6D5D"/>
    <w:rsid w:val="001D730B"/>
    <w:rsid w:val="001E1043"/>
    <w:rsid w:val="001E1E49"/>
    <w:rsid w:val="001E40D1"/>
    <w:rsid w:val="001E653E"/>
    <w:rsid w:val="001E7BC5"/>
    <w:rsid w:val="001F0D6F"/>
    <w:rsid w:val="001F30AE"/>
    <w:rsid w:val="001F351F"/>
    <w:rsid w:val="001F3612"/>
    <w:rsid w:val="001F3AA6"/>
    <w:rsid w:val="001F6C4E"/>
    <w:rsid w:val="0020050D"/>
    <w:rsid w:val="002013F6"/>
    <w:rsid w:val="0020391C"/>
    <w:rsid w:val="0020453B"/>
    <w:rsid w:val="0020669F"/>
    <w:rsid w:val="0020768B"/>
    <w:rsid w:val="0021260F"/>
    <w:rsid w:val="00212B0F"/>
    <w:rsid w:val="00213E4E"/>
    <w:rsid w:val="00213EE5"/>
    <w:rsid w:val="00215AB1"/>
    <w:rsid w:val="002169C7"/>
    <w:rsid w:val="00217E3A"/>
    <w:rsid w:val="0022060E"/>
    <w:rsid w:val="0022132E"/>
    <w:rsid w:val="00222B1E"/>
    <w:rsid w:val="00222D64"/>
    <w:rsid w:val="00222FF1"/>
    <w:rsid w:val="002254C6"/>
    <w:rsid w:val="0022666D"/>
    <w:rsid w:val="00227D14"/>
    <w:rsid w:val="00232144"/>
    <w:rsid w:val="00232DC4"/>
    <w:rsid w:val="00236FE4"/>
    <w:rsid w:val="00237FDE"/>
    <w:rsid w:val="00240277"/>
    <w:rsid w:val="002406F3"/>
    <w:rsid w:val="0024118E"/>
    <w:rsid w:val="00242378"/>
    <w:rsid w:val="00242CF0"/>
    <w:rsid w:val="00243BE7"/>
    <w:rsid w:val="00247EF2"/>
    <w:rsid w:val="0025132D"/>
    <w:rsid w:val="00251452"/>
    <w:rsid w:val="002515DC"/>
    <w:rsid w:val="00251B1F"/>
    <w:rsid w:val="00253078"/>
    <w:rsid w:val="00253269"/>
    <w:rsid w:val="00253413"/>
    <w:rsid w:val="002540C7"/>
    <w:rsid w:val="0025419C"/>
    <w:rsid w:val="002546A5"/>
    <w:rsid w:val="00255087"/>
    <w:rsid w:val="002551C4"/>
    <w:rsid w:val="00255C20"/>
    <w:rsid w:val="0025644D"/>
    <w:rsid w:val="002569E0"/>
    <w:rsid w:val="002607F5"/>
    <w:rsid w:val="002615FC"/>
    <w:rsid w:val="00262212"/>
    <w:rsid w:val="0026378F"/>
    <w:rsid w:val="00263874"/>
    <w:rsid w:val="00264121"/>
    <w:rsid w:val="00265482"/>
    <w:rsid w:val="0026551D"/>
    <w:rsid w:val="0026586F"/>
    <w:rsid w:val="00266652"/>
    <w:rsid w:val="002666FA"/>
    <w:rsid w:val="00266945"/>
    <w:rsid w:val="00266B8D"/>
    <w:rsid w:val="002703A5"/>
    <w:rsid w:val="002719CC"/>
    <w:rsid w:val="002726DC"/>
    <w:rsid w:val="00272D18"/>
    <w:rsid w:val="0027566B"/>
    <w:rsid w:val="00275F0E"/>
    <w:rsid w:val="0028004F"/>
    <w:rsid w:val="002817B6"/>
    <w:rsid w:val="00281E24"/>
    <w:rsid w:val="00282C11"/>
    <w:rsid w:val="002843C2"/>
    <w:rsid w:val="00285F7C"/>
    <w:rsid w:val="002860DD"/>
    <w:rsid w:val="0028687D"/>
    <w:rsid w:val="00286ACD"/>
    <w:rsid w:val="0029129C"/>
    <w:rsid w:val="00292141"/>
    <w:rsid w:val="0029265F"/>
    <w:rsid w:val="00292D00"/>
    <w:rsid w:val="00292F4E"/>
    <w:rsid w:val="0029429E"/>
    <w:rsid w:val="00294E13"/>
    <w:rsid w:val="00297E26"/>
    <w:rsid w:val="002A0471"/>
    <w:rsid w:val="002A09F9"/>
    <w:rsid w:val="002A1F6E"/>
    <w:rsid w:val="002A28BF"/>
    <w:rsid w:val="002A3C11"/>
    <w:rsid w:val="002A5F4D"/>
    <w:rsid w:val="002A73C9"/>
    <w:rsid w:val="002A7C1F"/>
    <w:rsid w:val="002B1B52"/>
    <w:rsid w:val="002B301C"/>
    <w:rsid w:val="002B3504"/>
    <w:rsid w:val="002B3855"/>
    <w:rsid w:val="002B428D"/>
    <w:rsid w:val="002B4F9E"/>
    <w:rsid w:val="002B515F"/>
    <w:rsid w:val="002B5F55"/>
    <w:rsid w:val="002C21CC"/>
    <w:rsid w:val="002C2F57"/>
    <w:rsid w:val="002C3177"/>
    <w:rsid w:val="002C54F7"/>
    <w:rsid w:val="002D07D3"/>
    <w:rsid w:val="002D0C9B"/>
    <w:rsid w:val="002D16F4"/>
    <w:rsid w:val="002D1CFC"/>
    <w:rsid w:val="002D2AA2"/>
    <w:rsid w:val="002D5C16"/>
    <w:rsid w:val="002D6EB6"/>
    <w:rsid w:val="002E16B8"/>
    <w:rsid w:val="002E1AC5"/>
    <w:rsid w:val="002E4360"/>
    <w:rsid w:val="002E5481"/>
    <w:rsid w:val="002E6C36"/>
    <w:rsid w:val="002E6E64"/>
    <w:rsid w:val="002F1115"/>
    <w:rsid w:val="002F3D75"/>
    <w:rsid w:val="002F4032"/>
    <w:rsid w:val="002F4A9D"/>
    <w:rsid w:val="002F5093"/>
    <w:rsid w:val="002F5505"/>
    <w:rsid w:val="002F5BED"/>
    <w:rsid w:val="00301729"/>
    <w:rsid w:val="00301C0E"/>
    <w:rsid w:val="00303865"/>
    <w:rsid w:val="00305F5E"/>
    <w:rsid w:val="0031052C"/>
    <w:rsid w:val="00310DA7"/>
    <w:rsid w:val="0031172D"/>
    <w:rsid w:val="00311D32"/>
    <w:rsid w:val="0031293D"/>
    <w:rsid w:val="00312A18"/>
    <w:rsid w:val="00313A03"/>
    <w:rsid w:val="003141C9"/>
    <w:rsid w:val="003147E5"/>
    <w:rsid w:val="0031559E"/>
    <w:rsid w:val="00315AB9"/>
    <w:rsid w:val="0031617B"/>
    <w:rsid w:val="003212D4"/>
    <w:rsid w:val="00323ED2"/>
    <w:rsid w:val="00324851"/>
    <w:rsid w:val="00326E36"/>
    <w:rsid w:val="00327E29"/>
    <w:rsid w:val="00330550"/>
    <w:rsid w:val="00330DD1"/>
    <w:rsid w:val="00332B2A"/>
    <w:rsid w:val="00332CA9"/>
    <w:rsid w:val="003354B3"/>
    <w:rsid w:val="003356E5"/>
    <w:rsid w:val="003361EC"/>
    <w:rsid w:val="003379F7"/>
    <w:rsid w:val="00337B4C"/>
    <w:rsid w:val="00337C58"/>
    <w:rsid w:val="00337F9C"/>
    <w:rsid w:val="00341839"/>
    <w:rsid w:val="00341D97"/>
    <w:rsid w:val="003425F2"/>
    <w:rsid w:val="0034391F"/>
    <w:rsid w:val="00343BEE"/>
    <w:rsid w:val="00343C57"/>
    <w:rsid w:val="00343D7C"/>
    <w:rsid w:val="0034526B"/>
    <w:rsid w:val="00345342"/>
    <w:rsid w:val="00345A7F"/>
    <w:rsid w:val="00345E7B"/>
    <w:rsid w:val="00347027"/>
    <w:rsid w:val="003510E3"/>
    <w:rsid w:val="003510FB"/>
    <w:rsid w:val="003518F9"/>
    <w:rsid w:val="00353459"/>
    <w:rsid w:val="00353CC5"/>
    <w:rsid w:val="0035455C"/>
    <w:rsid w:val="00355DF0"/>
    <w:rsid w:val="00356B5F"/>
    <w:rsid w:val="00356FB0"/>
    <w:rsid w:val="00360720"/>
    <w:rsid w:val="003607CC"/>
    <w:rsid w:val="003623C8"/>
    <w:rsid w:val="00362920"/>
    <w:rsid w:val="00362967"/>
    <w:rsid w:val="00362F5C"/>
    <w:rsid w:val="00363054"/>
    <w:rsid w:val="0036312C"/>
    <w:rsid w:val="00365D99"/>
    <w:rsid w:val="00366214"/>
    <w:rsid w:val="00367E92"/>
    <w:rsid w:val="00371BA5"/>
    <w:rsid w:val="00371C16"/>
    <w:rsid w:val="00371CB0"/>
    <w:rsid w:val="00372545"/>
    <w:rsid w:val="00372AC7"/>
    <w:rsid w:val="003760A0"/>
    <w:rsid w:val="003773B1"/>
    <w:rsid w:val="00381220"/>
    <w:rsid w:val="00381588"/>
    <w:rsid w:val="003817A9"/>
    <w:rsid w:val="00382239"/>
    <w:rsid w:val="00382FDC"/>
    <w:rsid w:val="00383E5F"/>
    <w:rsid w:val="003840E9"/>
    <w:rsid w:val="00384BCB"/>
    <w:rsid w:val="003852C4"/>
    <w:rsid w:val="003859D0"/>
    <w:rsid w:val="003862E0"/>
    <w:rsid w:val="0038723C"/>
    <w:rsid w:val="00387D45"/>
    <w:rsid w:val="003918B2"/>
    <w:rsid w:val="00391CCF"/>
    <w:rsid w:val="00392267"/>
    <w:rsid w:val="00392EB4"/>
    <w:rsid w:val="0039381A"/>
    <w:rsid w:val="00393D99"/>
    <w:rsid w:val="00394B9D"/>
    <w:rsid w:val="003953A9"/>
    <w:rsid w:val="003956F0"/>
    <w:rsid w:val="00395895"/>
    <w:rsid w:val="00396F90"/>
    <w:rsid w:val="00397BA7"/>
    <w:rsid w:val="003A06D8"/>
    <w:rsid w:val="003A06DF"/>
    <w:rsid w:val="003A09F8"/>
    <w:rsid w:val="003A4591"/>
    <w:rsid w:val="003A4815"/>
    <w:rsid w:val="003A4ACB"/>
    <w:rsid w:val="003A5BAB"/>
    <w:rsid w:val="003A6197"/>
    <w:rsid w:val="003A6A1B"/>
    <w:rsid w:val="003A6C98"/>
    <w:rsid w:val="003B04D2"/>
    <w:rsid w:val="003B14F9"/>
    <w:rsid w:val="003B17FF"/>
    <w:rsid w:val="003B30C7"/>
    <w:rsid w:val="003B47D8"/>
    <w:rsid w:val="003B57E2"/>
    <w:rsid w:val="003B6C49"/>
    <w:rsid w:val="003C0A25"/>
    <w:rsid w:val="003C1390"/>
    <w:rsid w:val="003C272C"/>
    <w:rsid w:val="003C4426"/>
    <w:rsid w:val="003C4618"/>
    <w:rsid w:val="003C46CD"/>
    <w:rsid w:val="003C4F73"/>
    <w:rsid w:val="003C5860"/>
    <w:rsid w:val="003C5EF3"/>
    <w:rsid w:val="003C7D43"/>
    <w:rsid w:val="003C7DF3"/>
    <w:rsid w:val="003D2358"/>
    <w:rsid w:val="003D3091"/>
    <w:rsid w:val="003D4424"/>
    <w:rsid w:val="003D736C"/>
    <w:rsid w:val="003E0535"/>
    <w:rsid w:val="003E12A0"/>
    <w:rsid w:val="003E20C4"/>
    <w:rsid w:val="003E26AA"/>
    <w:rsid w:val="003E3E0D"/>
    <w:rsid w:val="003E4843"/>
    <w:rsid w:val="003E7AF7"/>
    <w:rsid w:val="003F187A"/>
    <w:rsid w:val="003F1D9B"/>
    <w:rsid w:val="003F240B"/>
    <w:rsid w:val="003F29FA"/>
    <w:rsid w:val="003F34F9"/>
    <w:rsid w:val="003F5546"/>
    <w:rsid w:val="003F6D1E"/>
    <w:rsid w:val="004017BF"/>
    <w:rsid w:val="004024CD"/>
    <w:rsid w:val="00402AF1"/>
    <w:rsid w:val="00403CD2"/>
    <w:rsid w:val="00404092"/>
    <w:rsid w:val="004044A0"/>
    <w:rsid w:val="00404948"/>
    <w:rsid w:val="004060BE"/>
    <w:rsid w:val="00407C84"/>
    <w:rsid w:val="00412865"/>
    <w:rsid w:val="00412F64"/>
    <w:rsid w:val="00413028"/>
    <w:rsid w:val="00414358"/>
    <w:rsid w:val="0041556C"/>
    <w:rsid w:val="004159DF"/>
    <w:rsid w:val="0041695C"/>
    <w:rsid w:val="00416E70"/>
    <w:rsid w:val="004170DF"/>
    <w:rsid w:val="00417928"/>
    <w:rsid w:val="00421939"/>
    <w:rsid w:val="004223FC"/>
    <w:rsid w:val="00422F02"/>
    <w:rsid w:val="00424DE2"/>
    <w:rsid w:val="004305C7"/>
    <w:rsid w:val="004306F0"/>
    <w:rsid w:val="00431318"/>
    <w:rsid w:val="0043245E"/>
    <w:rsid w:val="00432481"/>
    <w:rsid w:val="00432C9D"/>
    <w:rsid w:val="0043367A"/>
    <w:rsid w:val="00434401"/>
    <w:rsid w:val="00434604"/>
    <w:rsid w:val="0043520C"/>
    <w:rsid w:val="004353F6"/>
    <w:rsid w:val="00436541"/>
    <w:rsid w:val="00436F76"/>
    <w:rsid w:val="00437489"/>
    <w:rsid w:val="004418FC"/>
    <w:rsid w:val="00443728"/>
    <w:rsid w:val="00444F8B"/>
    <w:rsid w:val="00445BE3"/>
    <w:rsid w:val="00446515"/>
    <w:rsid w:val="00447452"/>
    <w:rsid w:val="00447D4B"/>
    <w:rsid w:val="004500E2"/>
    <w:rsid w:val="00450DD9"/>
    <w:rsid w:val="004531B5"/>
    <w:rsid w:val="0045335B"/>
    <w:rsid w:val="004535CB"/>
    <w:rsid w:val="00453C5F"/>
    <w:rsid w:val="00454F49"/>
    <w:rsid w:val="00455D1A"/>
    <w:rsid w:val="00456763"/>
    <w:rsid w:val="00457853"/>
    <w:rsid w:val="004623F4"/>
    <w:rsid w:val="00462AD7"/>
    <w:rsid w:val="00464E64"/>
    <w:rsid w:val="00465F0F"/>
    <w:rsid w:val="00466B47"/>
    <w:rsid w:val="00467212"/>
    <w:rsid w:val="0046767F"/>
    <w:rsid w:val="00467A2B"/>
    <w:rsid w:val="00472951"/>
    <w:rsid w:val="00472E37"/>
    <w:rsid w:val="0047558C"/>
    <w:rsid w:val="004756C5"/>
    <w:rsid w:val="004771B5"/>
    <w:rsid w:val="00477BB5"/>
    <w:rsid w:val="004818A6"/>
    <w:rsid w:val="00481C96"/>
    <w:rsid w:val="00481E83"/>
    <w:rsid w:val="00481F47"/>
    <w:rsid w:val="004830A3"/>
    <w:rsid w:val="004832E3"/>
    <w:rsid w:val="004836B9"/>
    <w:rsid w:val="004865AF"/>
    <w:rsid w:val="00492F25"/>
    <w:rsid w:val="00494365"/>
    <w:rsid w:val="00495AE5"/>
    <w:rsid w:val="004965FE"/>
    <w:rsid w:val="0049670A"/>
    <w:rsid w:val="004978D1"/>
    <w:rsid w:val="004A115D"/>
    <w:rsid w:val="004A3046"/>
    <w:rsid w:val="004A4566"/>
    <w:rsid w:val="004A5051"/>
    <w:rsid w:val="004A55FE"/>
    <w:rsid w:val="004A582C"/>
    <w:rsid w:val="004A65CE"/>
    <w:rsid w:val="004A65E2"/>
    <w:rsid w:val="004A671D"/>
    <w:rsid w:val="004A71A8"/>
    <w:rsid w:val="004A76C2"/>
    <w:rsid w:val="004B0C64"/>
    <w:rsid w:val="004B1B39"/>
    <w:rsid w:val="004B274E"/>
    <w:rsid w:val="004B2AC2"/>
    <w:rsid w:val="004B32DA"/>
    <w:rsid w:val="004B45FA"/>
    <w:rsid w:val="004B4BA0"/>
    <w:rsid w:val="004B4BF6"/>
    <w:rsid w:val="004B5045"/>
    <w:rsid w:val="004B69A0"/>
    <w:rsid w:val="004B70C8"/>
    <w:rsid w:val="004B74F9"/>
    <w:rsid w:val="004C14B2"/>
    <w:rsid w:val="004C1E97"/>
    <w:rsid w:val="004C29E8"/>
    <w:rsid w:val="004C4461"/>
    <w:rsid w:val="004C4931"/>
    <w:rsid w:val="004C49ED"/>
    <w:rsid w:val="004C62A7"/>
    <w:rsid w:val="004C65F6"/>
    <w:rsid w:val="004D0210"/>
    <w:rsid w:val="004D0478"/>
    <w:rsid w:val="004D1612"/>
    <w:rsid w:val="004D1760"/>
    <w:rsid w:val="004D32D8"/>
    <w:rsid w:val="004E05E4"/>
    <w:rsid w:val="004E360D"/>
    <w:rsid w:val="004E4CBD"/>
    <w:rsid w:val="004E5015"/>
    <w:rsid w:val="004E53B2"/>
    <w:rsid w:val="004F02FC"/>
    <w:rsid w:val="004F30CC"/>
    <w:rsid w:val="004F4307"/>
    <w:rsid w:val="004F517E"/>
    <w:rsid w:val="004F5E82"/>
    <w:rsid w:val="004F5F6B"/>
    <w:rsid w:val="004F6F4A"/>
    <w:rsid w:val="004F74EC"/>
    <w:rsid w:val="004F7E17"/>
    <w:rsid w:val="00502191"/>
    <w:rsid w:val="005027CA"/>
    <w:rsid w:val="0050292A"/>
    <w:rsid w:val="00502E61"/>
    <w:rsid w:val="005033C1"/>
    <w:rsid w:val="00503443"/>
    <w:rsid w:val="005046F5"/>
    <w:rsid w:val="00504AC1"/>
    <w:rsid w:val="00504DF7"/>
    <w:rsid w:val="00505902"/>
    <w:rsid w:val="0050764E"/>
    <w:rsid w:val="005078B3"/>
    <w:rsid w:val="00511681"/>
    <w:rsid w:val="00511C02"/>
    <w:rsid w:val="00511F34"/>
    <w:rsid w:val="00512597"/>
    <w:rsid w:val="00513452"/>
    <w:rsid w:val="00515A0D"/>
    <w:rsid w:val="005167FD"/>
    <w:rsid w:val="0051684D"/>
    <w:rsid w:val="005169B4"/>
    <w:rsid w:val="005172D7"/>
    <w:rsid w:val="00517A33"/>
    <w:rsid w:val="00517B6F"/>
    <w:rsid w:val="00517FC2"/>
    <w:rsid w:val="00520BCB"/>
    <w:rsid w:val="00521310"/>
    <w:rsid w:val="005214E7"/>
    <w:rsid w:val="00521D8A"/>
    <w:rsid w:val="00521ECF"/>
    <w:rsid w:val="00523D8E"/>
    <w:rsid w:val="00523E3E"/>
    <w:rsid w:val="00525923"/>
    <w:rsid w:val="00526DC0"/>
    <w:rsid w:val="00531DC1"/>
    <w:rsid w:val="00531F29"/>
    <w:rsid w:val="00532534"/>
    <w:rsid w:val="00533C17"/>
    <w:rsid w:val="005364B8"/>
    <w:rsid w:val="005373E0"/>
    <w:rsid w:val="00540335"/>
    <w:rsid w:val="0054044D"/>
    <w:rsid w:val="005407FA"/>
    <w:rsid w:val="00540C42"/>
    <w:rsid w:val="00540CBD"/>
    <w:rsid w:val="00541E86"/>
    <w:rsid w:val="00543F80"/>
    <w:rsid w:val="00545FAA"/>
    <w:rsid w:val="00546199"/>
    <w:rsid w:val="005523B7"/>
    <w:rsid w:val="00552DFB"/>
    <w:rsid w:val="00556A82"/>
    <w:rsid w:val="00556BB1"/>
    <w:rsid w:val="00556D04"/>
    <w:rsid w:val="00557402"/>
    <w:rsid w:val="00557AD1"/>
    <w:rsid w:val="00557DE0"/>
    <w:rsid w:val="00557F08"/>
    <w:rsid w:val="005618A4"/>
    <w:rsid w:val="00562F04"/>
    <w:rsid w:val="00564379"/>
    <w:rsid w:val="00566765"/>
    <w:rsid w:val="005679CC"/>
    <w:rsid w:val="00570656"/>
    <w:rsid w:val="005709D6"/>
    <w:rsid w:val="00570EF4"/>
    <w:rsid w:val="005719FB"/>
    <w:rsid w:val="00571B1E"/>
    <w:rsid w:val="00572505"/>
    <w:rsid w:val="00572908"/>
    <w:rsid w:val="00572CC4"/>
    <w:rsid w:val="00574801"/>
    <w:rsid w:val="0057507C"/>
    <w:rsid w:val="0057763F"/>
    <w:rsid w:val="00581868"/>
    <w:rsid w:val="00585F4E"/>
    <w:rsid w:val="005860C8"/>
    <w:rsid w:val="00587D02"/>
    <w:rsid w:val="00590032"/>
    <w:rsid w:val="00591085"/>
    <w:rsid w:val="00594419"/>
    <w:rsid w:val="005956C0"/>
    <w:rsid w:val="00597ACF"/>
    <w:rsid w:val="00597EBA"/>
    <w:rsid w:val="005A0369"/>
    <w:rsid w:val="005A0538"/>
    <w:rsid w:val="005A06B6"/>
    <w:rsid w:val="005A0773"/>
    <w:rsid w:val="005A3C28"/>
    <w:rsid w:val="005A4911"/>
    <w:rsid w:val="005A51CA"/>
    <w:rsid w:val="005A5997"/>
    <w:rsid w:val="005A6042"/>
    <w:rsid w:val="005A6A03"/>
    <w:rsid w:val="005A6EBA"/>
    <w:rsid w:val="005A7346"/>
    <w:rsid w:val="005B19AD"/>
    <w:rsid w:val="005B20B6"/>
    <w:rsid w:val="005B2CD0"/>
    <w:rsid w:val="005B359A"/>
    <w:rsid w:val="005B4030"/>
    <w:rsid w:val="005B4D7C"/>
    <w:rsid w:val="005B5CDA"/>
    <w:rsid w:val="005B6110"/>
    <w:rsid w:val="005B7357"/>
    <w:rsid w:val="005B7E33"/>
    <w:rsid w:val="005C1360"/>
    <w:rsid w:val="005C2261"/>
    <w:rsid w:val="005C29A7"/>
    <w:rsid w:val="005C3455"/>
    <w:rsid w:val="005C39CC"/>
    <w:rsid w:val="005C48E9"/>
    <w:rsid w:val="005C5968"/>
    <w:rsid w:val="005C67B5"/>
    <w:rsid w:val="005C6BA8"/>
    <w:rsid w:val="005C7FEA"/>
    <w:rsid w:val="005D0616"/>
    <w:rsid w:val="005D2D21"/>
    <w:rsid w:val="005D33FA"/>
    <w:rsid w:val="005D597A"/>
    <w:rsid w:val="005D5BC4"/>
    <w:rsid w:val="005D68FF"/>
    <w:rsid w:val="005D6AC9"/>
    <w:rsid w:val="005D6CF1"/>
    <w:rsid w:val="005D7375"/>
    <w:rsid w:val="005E1279"/>
    <w:rsid w:val="005E147C"/>
    <w:rsid w:val="005E3170"/>
    <w:rsid w:val="005E3416"/>
    <w:rsid w:val="005E55CF"/>
    <w:rsid w:val="005E6B40"/>
    <w:rsid w:val="005E7B6C"/>
    <w:rsid w:val="005F0267"/>
    <w:rsid w:val="005F0AB9"/>
    <w:rsid w:val="005F27E9"/>
    <w:rsid w:val="005F2881"/>
    <w:rsid w:val="005F4830"/>
    <w:rsid w:val="005F4F43"/>
    <w:rsid w:val="005F52EB"/>
    <w:rsid w:val="005F6451"/>
    <w:rsid w:val="005F689B"/>
    <w:rsid w:val="005F695F"/>
    <w:rsid w:val="005F6F04"/>
    <w:rsid w:val="005F7F0F"/>
    <w:rsid w:val="00600A08"/>
    <w:rsid w:val="00602A01"/>
    <w:rsid w:val="00602C8C"/>
    <w:rsid w:val="0060673D"/>
    <w:rsid w:val="00606A88"/>
    <w:rsid w:val="006077B3"/>
    <w:rsid w:val="00607962"/>
    <w:rsid w:val="00607A51"/>
    <w:rsid w:val="00610234"/>
    <w:rsid w:val="006106AF"/>
    <w:rsid w:val="006114FF"/>
    <w:rsid w:val="00611548"/>
    <w:rsid w:val="00611AF8"/>
    <w:rsid w:val="00613A08"/>
    <w:rsid w:val="0061473A"/>
    <w:rsid w:val="006149CC"/>
    <w:rsid w:val="00614A93"/>
    <w:rsid w:val="00616572"/>
    <w:rsid w:val="00617388"/>
    <w:rsid w:val="00617557"/>
    <w:rsid w:val="0061781B"/>
    <w:rsid w:val="00617A88"/>
    <w:rsid w:val="00617EB8"/>
    <w:rsid w:val="00620688"/>
    <w:rsid w:val="006208DA"/>
    <w:rsid w:val="00623E44"/>
    <w:rsid w:val="00625D4A"/>
    <w:rsid w:val="00625E8F"/>
    <w:rsid w:val="00631F77"/>
    <w:rsid w:val="0063224D"/>
    <w:rsid w:val="006322F7"/>
    <w:rsid w:val="00632831"/>
    <w:rsid w:val="00632D4C"/>
    <w:rsid w:val="006334C8"/>
    <w:rsid w:val="006347DC"/>
    <w:rsid w:val="006349E3"/>
    <w:rsid w:val="006354F5"/>
    <w:rsid w:val="006367B5"/>
    <w:rsid w:val="0063683E"/>
    <w:rsid w:val="00640247"/>
    <w:rsid w:val="00640AA4"/>
    <w:rsid w:val="00641168"/>
    <w:rsid w:val="006440E1"/>
    <w:rsid w:val="006446FA"/>
    <w:rsid w:val="0064511C"/>
    <w:rsid w:val="00646B8F"/>
    <w:rsid w:val="006475A9"/>
    <w:rsid w:val="00647C4E"/>
    <w:rsid w:val="00647C50"/>
    <w:rsid w:val="0065017D"/>
    <w:rsid w:val="00651A96"/>
    <w:rsid w:val="0065325C"/>
    <w:rsid w:val="00654034"/>
    <w:rsid w:val="00654698"/>
    <w:rsid w:val="00654C67"/>
    <w:rsid w:val="00657368"/>
    <w:rsid w:val="00662211"/>
    <w:rsid w:val="00662AA9"/>
    <w:rsid w:val="006637AD"/>
    <w:rsid w:val="00664445"/>
    <w:rsid w:val="006653FE"/>
    <w:rsid w:val="0066625C"/>
    <w:rsid w:val="00666267"/>
    <w:rsid w:val="006672E1"/>
    <w:rsid w:val="0066781F"/>
    <w:rsid w:val="00670689"/>
    <w:rsid w:val="00670A0E"/>
    <w:rsid w:val="0067480D"/>
    <w:rsid w:val="00674E7A"/>
    <w:rsid w:val="0067512D"/>
    <w:rsid w:val="00676489"/>
    <w:rsid w:val="00676746"/>
    <w:rsid w:val="0067773D"/>
    <w:rsid w:val="00680012"/>
    <w:rsid w:val="006809F2"/>
    <w:rsid w:val="00680B85"/>
    <w:rsid w:val="00681F75"/>
    <w:rsid w:val="006820BD"/>
    <w:rsid w:val="00682EE0"/>
    <w:rsid w:val="00683242"/>
    <w:rsid w:val="006844B7"/>
    <w:rsid w:val="0068528D"/>
    <w:rsid w:val="00685A63"/>
    <w:rsid w:val="00686042"/>
    <w:rsid w:val="00687D1A"/>
    <w:rsid w:val="00690D36"/>
    <w:rsid w:val="0069113E"/>
    <w:rsid w:val="00691AA0"/>
    <w:rsid w:val="00691B15"/>
    <w:rsid w:val="00691B4E"/>
    <w:rsid w:val="00691D16"/>
    <w:rsid w:val="00691EEC"/>
    <w:rsid w:val="006924B5"/>
    <w:rsid w:val="0069314F"/>
    <w:rsid w:val="00693272"/>
    <w:rsid w:val="0069438F"/>
    <w:rsid w:val="00695172"/>
    <w:rsid w:val="00695E44"/>
    <w:rsid w:val="006969A0"/>
    <w:rsid w:val="006A083B"/>
    <w:rsid w:val="006A0F8F"/>
    <w:rsid w:val="006A2746"/>
    <w:rsid w:val="006A4FFB"/>
    <w:rsid w:val="006A60FA"/>
    <w:rsid w:val="006B0335"/>
    <w:rsid w:val="006B0384"/>
    <w:rsid w:val="006B0775"/>
    <w:rsid w:val="006B0EEF"/>
    <w:rsid w:val="006B3760"/>
    <w:rsid w:val="006B4297"/>
    <w:rsid w:val="006B535F"/>
    <w:rsid w:val="006B5DA5"/>
    <w:rsid w:val="006B5E08"/>
    <w:rsid w:val="006B61A9"/>
    <w:rsid w:val="006B627E"/>
    <w:rsid w:val="006B6CA9"/>
    <w:rsid w:val="006B7107"/>
    <w:rsid w:val="006B73F8"/>
    <w:rsid w:val="006B7DD7"/>
    <w:rsid w:val="006C0247"/>
    <w:rsid w:val="006C0F33"/>
    <w:rsid w:val="006C1DB4"/>
    <w:rsid w:val="006C227A"/>
    <w:rsid w:val="006C38C9"/>
    <w:rsid w:val="006C3E43"/>
    <w:rsid w:val="006C4607"/>
    <w:rsid w:val="006C4F8D"/>
    <w:rsid w:val="006C5D6E"/>
    <w:rsid w:val="006C62E0"/>
    <w:rsid w:val="006C796F"/>
    <w:rsid w:val="006D1040"/>
    <w:rsid w:val="006D122E"/>
    <w:rsid w:val="006D12F4"/>
    <w:rsid w:val="006D24D9"/>
    <w:rsid w:val="006D67E6"/>
    <w:rsid w:val="006D7A76"/>
    <w:rsid w:val="006E0885"/>
    <w:rsid w:val="006E15CF"/>
    <w:rsid w:val="006E246F"/>
    <w:rsid w:val="006E40F0"/>
    <w:rsid w:val="006E43C5"/>
    <w:rsid w:val="006E46F0"/>
    <w:rsid w:val="006E5B0C"/>
    <w:rsid w:val="006E6F62"/>
    <w:rsid w:val="006E745E"/>
    <w:rsid w:val="006F04A8"/>
    <w:rsid w:val="006F55D2"/>
    <w:rsid w:val="006F5BDE"/>
    <w:rsid w:val="006F5D5B"/>
    <w:rsid w:val="006F6A80"/>
    <w:rsid w:val="006F6FB0"/>
    <w:rsid w:val="006F76DF"/>
    <w:rsid w:val="00700802"/>
    <w:rsid w:val="00700AE3"/>
    <w:rsid w:val="0070209E"/>
    <w:rsid w:val="00702C4C"/>
    <w:rsid w:val="007031A5"/>
    <w:rsid w:val="007031C3"/>
    <w:rsid w:val="007037EC"/>
    <w:rsid w:val="00704AEB"/>
    <w:rsid w:val="007051B8"/>
    <w:rsid w:val="0070565D"/>
    <w:rsid w:val="00705E1A"/>
    <w:rsid w:val="00705F74"/>
    <w:rsid w:val="00707400"/>
    <w:rsid w:val="00710193"/>
    <w:rsid w:val="00710E61"/>
    <w:rsid w:val="00712981"/>
    <w:rsid w:val="00715016"/>
    <w:rsid w:val="007152DB"/>
    <w:rsid w:val="007155EC"/>
    <w:rsid w:val="00716F22"/>
    <w:rsid w:val="00717686"/>
    <w:rsid w:val="00717912"/>
    <w:rsid w:val="007214A6"/>
    <w:rsid w:val="007217AF"/>
    <w:rsid w:val="00721CD4"/>
    <w:rsid w:val="00723E3F"/>
    <w:rsid w:val="00724351"/>
    <w:rsid w:val="007253FC"/>
    <w:rsid w:val="00727398"/>
    <w:rsid w:val="0072796E"/>
    <w:rsid w:val="0073001F"/>
    <w:rsid w:val="00732A51"/>
    <w:rsid w:val="00732B0C"/>
    <w:rsid w:val="00732F40"/>
    <w:rsid w:val="0073348D"/>
    <w:rsid w:val="00733DF1"/>
    <w:rsid w:val="00734C2E"/>
    <w:rsid w:val="00737F9D"/>
    <w:rsid w:val="007405F7"/>
    <w:rsid w:val="0074111D"/>
    <w:rsid w:val="00741A8C"/>
    <w:rsid w:val="0074238E"/>
    <w:rsid w:val="007429AF"/>
    <w:rsid w:val="007436BC"/>
    <w:rsid w:val="007438D1"/>
    <w:rsid w:val="00744CC3"/>
    <w:rsid w:val="00746883"/>
    <w:rsid w:val="00747921"/>
    <w:rsid w:val="00751376"/>
    <w:rsid w:val="00753684"/>
    <w:rsid w:val="00753D1B"/>
    <w:rsid w:val="00753F06"/>
    <w:rsid w:val="0075400A"/>
    <w:rsid w:val="00754583"/>
    <w:rsid w:val="00756143"/>
    <w:rsid w:val="0075639F"/>
    <w:rsid w:val="00756ED4"/>
    <w:rsid w:val="00757D2B"/>
    <w:rsid w:val="00757F2B"/>
    <w:rsid w:val="00760E25"/>
    <w:rsid w:val="007613A6"/>
    <w:rsid w:val="007618CA"/>
    <w:rsid w:val="00761C4E"/>
    <w:rsid w:val="007646B8"/>
    <w:rsid w:val="0076514B"/>
    <w:rsid w:val="00766697"/>
    <w:rsid w:val="00766F3F"/>
    <w:rsid w:val="0077247B"/>
    <w:rsid w:val="007724FA"/>
    <w:rsid w:val="007740BA"/>
    <w:rsid w:val="00774624"/>
    <w:rsid w:val="00774B05"/>
    <w:rsid w:val="00774F7E"/>
    <w:rsid w:val="00775BF7"/>
    <w:rsid w:val="007761EB"/>
    <w:rsid w:val="00780807"/>
    <w:rsid w:val="007826E1"/>
    <w:rsid w:val="00782A52"/>
    <w:rsid w:val="00783925"/>
    <w:rsid w:val="00784BE4"/>
    <w:rsid w:val="00784F5F"/>
    <w:rsid w:val="00785B9E"/>
    <w:rsid w:val="00785CDD"/>
    <w:rsid w:val="0078688A"/>
    <w:rsid w:val="00790CB6"/>
    <w:rsid w:val="00791320"/>
    <w:rsid w:val="00791490"/>
    <w:rsid w:val="00794787"/>
    <w:rsid w:val="00794807"/>
    <w:rsid w:val="007959AD"/>
    <w:rsid w:val="00795FC3"/>
    <w:rsid w:val="007966BF"/>
    <w:rsid w:val="007968BE"/>
    <w:rsid w:val="00796B5B"/>
    <w:rsid w:val="00796FB1"/>
    <w:rsid w:val="007A0E14"/>
    <w:rsid w:val="007A1443"/>
    <w:rsid w:val="007A377D"/>
    <w:rsid w:val="007A37BD"/>
    <w:rsid w:val="007A3F60"/>
    <w:rsid w:val="007A663A"/>
    <w:rsid w:val="007A6694"/>
    <w:rsid w:val="007A72B2"/>
    <w:rsid w:val="007A749D"/>
    <w:rsid w:val="007A791C"/>
    <w:rsid w:val="007A7D82"/>
    <w:rsid w:val="007B0A35"/>
    <w:rsid w:val="007B3345"/>
    <w:rsid w:val="007B483E"/>
    <w:rsid w:val="007B543F"/>
    <w:rsid w:val="007B5933"/>
    <w:rsid w:val="007B5979"/>
    <w:rsid w:val="007B704C"/>
    <w:rsid w:val="007B7104"/>
    <w:rsid w:val="007B7949"/>
    <w:rsid w:val="007C0225"/>
    <w:rsid w:val="007C0528"/>
    <w:rsid w:val="007C0A28"/>
    <w:rsid w:val="007C141D"/>
    <w:rsid w:val="007C28B3"/>
    <w:rsid w:val="007C3A5D"/>
    <w:rsid w:val="007C42B1"/>
    <w:rsid w:val="007C53E4"/>
    <w:rsid w:val="007C67D8"/>
    <w:rsid w:val="007D399E"/>
    <w:rsid w:val="007D49CA"/>
    <w:rsid w:val="007D555F"/>
    <w:rsid w:val="007D57CD"/>
    <w:rsid w:val="007E22C7"/>
    <w:rsid w:val="007E2AA4"/>
    <w:rsid w:val="007E3ACE"/>
    <w:rsid w:val="007E3D65"/>
    <w:rsid w:val="007E4D56"/>
    <w:rsid w:val="007E518A"/>
    <w:rsid w:val="007F0419"/>
    <w:rsid w:val="007F08E5"/>
    <w:rsid w:val="007F1389"/>
    <w:rsid w:val="007F2387"/>
    <w:rsid w:val="007F2B91"/>
    <w:rsid w:val="007F4052"/>
    <w:rsid w:val="007F4E3B"/>
    <w:rsid w:val="007F502A"/>
    <w:rsid w:val="007F6FB3"/>
    <w:rsid w:val="007F78A3"/>
    <w:rsid w:val="007F7DC0"/>
    <w:rsid w:val="00801DEA"/>
    <w:rsid w:val="00801F68"/>
    <w:rsid w:val="00802482"/>
    <w:rsid w:val="00803D2F"/>
    <w:rsid w:val="008040D3"/>
    <w:rsid w:val="00804C83"/>
    <w:rsid w:val="00805C91"/>
    <w:rsid w:val="00805E85"/>
    <w:rsid w:val="0081082B"/>
    <w:rsid w:val="008108C9"/>
    <w:rsid w:val="0081206A"/>
    <w:rsid w:val="008129E1"/>
    <w:rsid w:val="00814292"/>
    <w:rsid w:val="00816963"/>
    <w:rsid w:val="008179AF"/>
    <w:rsid w:val="0082057E"/>
    <w:rsid w:val="00820A44"/>
    <w:rsid w:val="00821267"/>
    <w:rsid w:val="008219E0"/>
    <w:rsid w:val="0082386D"/>
    <w:rsid w:val="008244AD"/>
    <w:rsid w:val="008271C4"/>
    <w:rsid w:val="00830C28"/>
    <w:rsid w:val="008311CC"/>
    <w:rsid w:val="00832303"/>
    <w:rsid w:val="00832E9E"/>
    <w:rsid w:val="00833757"/>
    <w:rsid w:val="00834B1E"/>
    <w:rsid w:val="00836E14"/>
    <w:rsid w:val="0083747C"/>
    <w:rsid w:val="00837E9F"/>
    <w:rsid w:val="00840034"/>
    <w:rsid w:val="00841662"/>
    <w:rsid w:val="00841FDC"/>
    <w:rsid w:val="00843589"/>
    <w:rsid w:val="00843791"/>
    <w:rsid w:val="00843935"/>
    <w:rsid w:val="00844FAD"/>
    <w:rsid w:val="0084621E"/>
    <w:rsid w:val="0084640E"/>
    <w:rsid w:val="00846D75"/>
    <w:rsid w:val="00850669"/>
    <w:rsid w:val="00850E73"/>
    <w:rsid w:val="008511B1"/>
    <w:rsid w:val="00851E8D"/>
    <w:rsid w:val="00852033"/>
    <w:rsid w:val="0085649F"/>
    <w:rsid w:val="00856589"/>
    <w:rsid w:val="0085690A"/>
    <w:rsid w:val="008571E6"/>
    <w:rsid w:val="00860E47"/>
    <w:rsid w:val="00862648"/>
    <w:rsid w:val="0086375C"/>
    <w:rsid w:val="0086453A"/>
    <w:rsid w:val="00864C2E"/>
    <w:rsid w:val="00867B38"/>
    <w:rsid w:val="008722B5"/>
    <w:rsid w:val="0087328D"/>
    <w:rsid w:val="008738A8"/>
    <w:rsid w:val="00873E0F"/>
    <w:rsid w:val="00874002"/>
    <w:rsid w:val="0087675C"/>
    <w:rsid w:val="008769B9"/>
    <w:rsid w:val="008775C9"/>
    <w:rsid w:val="0088133B"/>
    <w:rsid w:val="0088157C"/>
    <w:rsid w:val="00881640"/>
    <w:rsid w:val="00882104"/>
    <w:rsid w:val="0088297A"/>
    <w:rsid w:val="0088331E"/>
    <w:rsid w:val="00884245"/>
    <w:rsid w:val="00884FF3"/>
    <w:rsid w:val="0088596C"/>
    <w:rsid w:val="0088598A"/>
    <w:rsid w:val="008874C3"/>
    <w:rsid w:val="008875A6"/>
    <w:rsid w:val="008878C3"/>
    <w:rsid w:val="00890460"/>
    <w:rsid w:val="0089077B"/>
    <w:rsid w:val="008910FB"/>
    <w:rsid w:val="00891473"/>
    <w:rsid w:val="00891AE1"/>
    <w:rsid w:val="0089245D"/>
    <w:rsid w:val="008928D9"/>
    <w:rsid w:val="00893982"/>
    <w:rsid w:val="00893C8B"/>
    <w:rsid w:val="0089546F"/>
    <w:rsid w:val="008959DF"/>
    <w:rsid w:val="008A0B69"/>
    <w:rsid w:val="008A124A"/>
    <w:rsid w:val="008A2254"/>
    <w:rsid w:val="008A6754"/>
    <w:rsid w:val="008A7E6A"/>
    <w:rsid w:val="008B1679"/>
    <w:rsid w:val="008B1A69"/>
    <w:rsid w:val="008B4CBE"/>
    <w:rsid w:val="008B5895"/>
    <w:rsid w:val="008B68E8"/>
    <w:rsid w:val="008B6D1C"/>
    <w:rsid w:val="008B759F"/>
    <w:rsid w:val="008B7AD9"/>
    <w:rsid w:val="008B7DE3"/>
    <w:rsid w:val="008C1E64"/>
    <w:rsid w:val="008C201D"/>
    <w:rsid w:val="008C2D3B"/>
    <w:rsid w:val="008C3DA0"/>
    <w:rsid w:val="008C6CF9"/>
    <w:rsid w:val="008C7312"/>
    <w:rsid w:val="008D0070"/>
    <w:rsid w:val="008D080A"/>
    <w:rsid w:val="008D1613"/>
    <w:rsid w:val="008D2A9E"/>
    <w:rsid w:val="008D2EA5"/>
    <w:rsid w:val="008D3ED5"/>
    <w:rsid w:val="008E12EB"/>
    <w:rsid w:val="008E1E51"/>
    <w:rsid w:val="008E37FB"/>
    <w:rsid w:val="008E3C9C"/>
    <w:rsid w:val="008E3CB0"/>
    <w:rsid w:val="008E4AA6"/>
    <w:rsid w:val="008E6DE8"/>
    <w:rsid w:val="008F0A40"/>
    <w:rsid w:val="008F1325"/>
    <w:rsid w:val="008F1CF7"/>
    <w:rsid w:val="008F1D44"/>
    <w:rsid w:val="008F26A6"/>
    <w:rsid w:val="008F3A79"/>
    <w:rsid w:val="008F4363"/>
    <w:rsid w:val="008F4525"/>
    <w:rsid w:val="008F4599"/>
    <w:rsid w:val="008F4ADB"/>
    <w:rsid w:val="008F5B29"/>
    <w:rsid w:val="008F5B8F"/>
    <w:rsid w:val="008F6358"/>
    <w:rsid w:val="008F6806"/>
    <w:rsid w:val="008F6961"/>
    <w:rsid w:val="009007A9"/>
    <w:rsid w:val="00901C62"/>
    <w:rsid w:val="00902A9F"/>
    <w:rsid w:val="00904113"/>
    <w:rsid w:val="00904A9B"/>
    <w:rsid w:val="00905825"/>
    <w:rsid w:val="00906293"/>
    <w:rsid w:val="0090661D"/>
    <w:rsid w:val="00906BC3"/>
    <w:rsid w:val="00907651"/>
    <w:rsid w:val="00911177"/>
    <w:rsid w:val="00911384"/>
    <w:rsid w:val="009126E2"/>
    <w:rsid w:val="00912E03"/>
    <w:rsid w:val="009154E8"/>
    <w:rsid w:val="009162AD"/>
    <w:rsid w:val="009165B5"/>
    <w:rsid w:val="009167D5"/>
    <w:rsid w:val="00916A6E"/>
    <w:rsid w:val="00916C2C"/>
    <w:rsid w:val="00916D44"/>
    <w:rsid w:val="0092047C"/>
    <w:rsid w:val="009207BA"/>
    <w:rsid w:val="00920D5E"/>
    <w:rsid w:val="009232BC"/>
    <w:rsid w:val="00923352"/>
    <w:rsid w:val="0092463E"/>
    <w:rsid w:val="00924FDA"/>
    <w:rsid w:val="0092675B"/>
    <w:rsid w:val="00927237"/>
    <w:rsid w:val="00927922"/>
    <w:rsid w:val="00931F8A"/>
    <w:rsid w:val="00932D2C"/>
    <w:rsid w:val="00932FEC"/>
    <w:rsid w:val="00933520"/>
    <w:rsid w:val="009338CF"/>
    <w:rsid w:val="009343E3"/>
    <w:rsid w:val="00934F9E"/>
    <w:rsid w:val="00936287"/>
    <w:rsid w:val="009362CB"/>
    <w:rsid w:val="00936667"/>
    <w:rsid w:val="009370BE"/>
    <w:rsid w:val="00941149"/>
    <w:rsid w:val="00941E58"/>
    <w:rsid w:val="0094496E"/>
    <w:rsid w:val="00945A41"/>
    <w:rsid w:val="00946003"/>
    <w:rsid w:val="00950AAC"/>
    <w:rsid w:val="0095130C"/>
    <w:rsid w:val="00951A1F"/>
    <w:rsid w:val="0095236D"/>
    <w:rsid w:val="009538E2"/>
    <w:rsid w:val="00954096"/>
    <w:rsid w:val="009551F9"/>
    <w:rsid w:val="00955946"/>
    <w:rsid w:val="00955E66"/>
    <w:rsid w:val="009560F1"/>
    <w:rsid w:val="00956BBA"/>
    <w:rsid w:val="00960086"/>
    <w:rsid w:val="009648CA"/>
    <w:rsid w:val="00967462"/>
    <w:rsid w:val="00967632"/>
    <w:rsid w:val="00967663"/>
    <w:rsid w:val="00970680"/>
    <w:rsid w:val="00970CFA"/>
    <w:rsid w:val="00972384"/>
    <w:rsid w:val="009734C1"/>
    <w:rsid w:val="00975721"/>
    <w:rsid w:val="00975A15"/>
    <w:rsid w:val="00976214"/>
    <w:rsid w:val="00976CB1"/>
    <w:rsid w:val="00977546"/>
    <w:rsid w:val="009813A9"/>
    <w:rsid w:val="0098204F"/>
    <w:rsid w:val="0098246F"/>
    <w:rsid w:val="00982BA0"/>
    <w:rsid w:val="00982C60"/>
    <w:rsid w:val="00982FFA"/>
    <w:rsid w:val="00983CC8"/>
    <w:rsid w:val="0098568F"/>
    <w:rsid w:val="0098620D"/>
    <w:rsid w:val="00986A8D"/>
    <w:rsid w:val="00987982"/>
    <w:rsid w:val="009909DF"/>
    <w:rsid w:val="00991A99"/>
    <w:rsid w:val="00991AB6"/>
    <w:rsid w:val="009927CC"/>
    <w:rsid w:val="0099280A"/>
    <w:rsid w:val="00992A6D"/>
    <w:rsid w:val="00993CCF"/>
    <w:rsid w:val="009944C9"/>
    <w:rsid w:val="00995121"/>
    <w:rsid w:val="00995342"/>
    <w:rsid w:val="00995741"/>
    <w:rsid w:val="00995EE9"/>
    <w:rsid w:val="0099669E"/>
    <w:rsid w:val="00996812"/>
    <w:rsid w:val="00996DFB"/>
    <w:rsid w:val="00996E1D"/>
    <w:rsid w:val="00997A12"/>
    <w:rsid w:val="009A0590"/>
    <w:rsid w:val="009A1DCB"/>
    <w:rsid w:val="009A271C"/>
    <w:rsid w:val="009A2A6F"/>
    <w:rsid w:val="009A3D4E"/>
    <w:rsid w:val="009A3FB3"/>
    <w:rsid w:val="009A4DDD"/>
    <w:rsid w:val="009A5186"/>
    <w:rsid w:val="009A6049"/>
    <w:rsid w:val="009A617D"/>
    <w:rsid w:val="009A7758"/>
    <w:rsid w:val="009B1159"/>
    <w:rsid w:val="009B14BC"/>
    <w:rsid w:val="009B1642"/>
    <w:rsid w:val="009B1FA9"/>
    <w:rsid w:val="009B587C"/>
    <w:rsid w:val="009B6328"/>
    <w:rsid w:val="009B71B5"/>
    <w:rsid w:val="009B72A6"/>
    <w:rsid w:val="009B76E4"/>
    <w:rsid w:val="009B79F4"/>
    <w:rsid w:val="009C181C"/>
    <w:rsid w:val="009C552B"/>
    <w:rsid w:val="009C5DAC"/>
    <w:rsid w:val="009C6954"/>
    <w:rsid w:val="009C7087"/>
    <w:rsid w:val="009C70DC"/>
    <w:rsid w:val="009C7ED5"/>
    <w:rsid w:val="009C7F5B"/>
    <w:rsid w:val="009C7FAA"/>
    <w:rsid w:val="009D275E"/>
    <w:rsid w:val="009D33A9"/>
    <w:rsid w:val="009D3A50"/>
    <w:rsid w:val="009D5340"/>
    <w:rsid w:val="009D5A80"/>
    <w:rsid w:val="009D5AA3"/>
    <w:rsid w:val="009D6145"/>
    <w:rsid w:val="009E0679"/>
    <w:rsid w:val="009E4054"/>
    <w:rsid w:val="009E41C6"/>
    <w:rsid w:val="009E5154"/>
    <w:rsid w:val="009E586D"/>
    <w:rsid w:val="009E5993"/>
    <w:rsid w:val="009E6849"/>
    <w:rsid w:val="009E77CD"/>
    <w:rsid w:val="009E7E43"/>
    <w:rsid w:val="009F022D"/>
    <w:rsid w:val="009F088E"/>
    <w:rsid w:val="009F0AA8"/>
    <w:rsid w:val="009F2B0C"/>
    <w:rsid w:val="009F2B18"/>
    <w:rsid w:val="009F2C7F"/>
    <w:rsid w:val="009F3DAF"/>
    <w:rsid w:val="009F3DE4"/>
    <w:rsid w:val="009F3F88"/>
    <w:rsid w:val="009F452F"/>
    <w:rsid w:val="009F4B8F"/>
    <w:rsid w:val="009F4BE4"/>
    <w:rsid w:val="009F594F"/>
    <w:rsid w:val="009F6F80"/>
    <w:rsid w:val="00A005F6"/>
    <w:rsid w:val="00A00736"/>
    <w:rsid w:val="00A00738"/>
    <w:rsid w:val="00A00F86"/>
    <w:rsid w:val="00A00FFB"/>
    <w:rsid w:val="00A0128A"/>
    <w:rsid w:val="00A02879"/>
    <w:rsid w:val="00A0312F"/>
    <w:rsid w:val="00A03445"/>
    <w:rsid w:val="00A038BC"/>
    <w:rsid w:val="00A039D4"/>
    <w:rsid w:val="00A03E3D"/>
    <w:rsid w:val="00A051B6"/>
    <w:rsid w:val="00A07167"/>
    <w:rsid w:val="00A07E6F"/>
    <w:rsid w:val="00A1226C"/>
    <w:rsid w:val="00A12DDA"/>
    <w:rsid w:val="00A144E9"/>
    <w:rsid w:val="00A14D85"/>
    <w:rsid w:val="00A155D5"/>
    <w:rsid w:val="00A160D6"/>
    <w:rsid w:val="00A16730"/>
    <w:rsid w:val="00A16910"/>
    <w:rsid w:val="00A169A4"/>
    <w:rsid w:val="00A16C4F"/>
    <w:rsid w:val="00A20196"/>
    <w:rsid w:val="00A20C55"/>
    <w:rsid w:val="00A219C6"/>
    <w:rsid w:val="00A22C21"/>
    <w:rsid w:val="00A23C2E"/>
    <w:rsid w:val="00A243D3"/>
    <w:rsid w:val="00A25D84"/>
    <w:rsid w:val="00A2628B"/>
    <w:rsid w:val="00A3038A"/>
    <w:rsid w:val="00A32464"/>
    <w:rsid w:val="00A32F18"/>
    <w:rsid w:val="00A33BF0"/>
    <w:rsid w:val="00A33F5D"/>
    <w:rsid w:val="00A37077"/>
    <w:rsid w:val="00A406E2"/>
    <w:rsid w:val="00A40D76"/>
    <w:rsid w:val="00A439BB"/>
    <w:rsid w:val="00A43DA8"/>
    <w:rsid w:val="00A50882"/>
    <w:rsid w:val="00A520AB"/>
    <w:rsid w:val="00A52256"/>
    <w:rsid w:val="00A52751"/>
    <w:rsid w:val="00A53691"/>
    <w:rsid w:val="00A54EB5"/>
    <w:rsid w:val="00A558E8"/>
    <w:rsid w:val="00A56B39"/>
    <w:rsid w:val="00A57645"/>
    <w:rsid w:val="00A6049E"/>
    <w:rsid w:val="00A64047"/>
    <w:rsid w:val="00A65CE1"/>
    <w:rsid w:val="00A65D20"/>
    <w:rsid w:val="00A65EB7"/>
    <w:rsid w:val="00A664C1"/>
    <w:rsid w:val="00A67C65"/>
    <w:rsid w:val="00A7059C"/>
    <w:rsid w:val="00A708A3"/>
    <w:rsid w:val="00A71179"/>
    <w:rsid w:val="00A71F0A"/>
    <w:rsid w:val="00A7418C"/>
    <w:rsid w:val="00A77092"/>
    <w:rsid w:val="00A77777"/>
    <w:rsid w:val="00A80B75"/>
    <w:rsid w:val="00A81AC5"/>
    <w:rsid w:val="00A8415C"/>
    <w:rsid w:val="00A845EC"/>
    <w:rsid w:val="00A84719"/>
    <w:rsid w:val="00A85761"/>
    <w:rsid w:val="00A866FF"/>
    <w:rsid w:val="00A869AC"/>
    <w:rsid w:val="00A873BC"/>
    <w:rsid w:val="00A87A02"/>
    <w:rsid w:val="00A902E4"/>
    <w:rsid w:val="00A9034E"/>
    <w:rsid w:val="00A90EC1"/>
    <w:rsid w:val="00A93577"/>
    <w:rsid w:val="00A94623"/>
    <w:rsid w:val="00A949BD"/>
    <w:rsid w:val="00A96639"/>
    <w:rsid w:val="00A96F8D"/>
    <w:rsid w:val="00A97559"/>
    <w:rsid w:val="00AA000F"/>
    <w:rsid w:val="00AA1537"/>
    <w:rsid w:val="00AA1760"/>
    <w:rsid w:val="00AA1E73"/>
    <w:rsid w:val="00AA31B4"/>
    <w:rsid w:val="00AA3764"/>
    <w:rsid w:val="00AA3D5C"/>
    <w:rsid w:val="00AA4589"/>
    <w:rsid w:val="00AA4624"/>
    <w:rsid w:val="00AA5035"/>
    <w:rsid w:val="00AA56D9"/>
    <w:rsid w:val="00AA6460"/>
    <w:rsid w:val="00AA6C80"/>
    <w:rsid w:val="00AA7C33"/>
    <w:rsid w:val="00AB1CA0"/>
    <w:rsid w:val="00AB1CCE"/>
    <w:rsid w:val="00AB28EB"/>
    <w:rsid w:val="00AB428E"/>
    <w:rsid w:val="00AB4446"/>
    <w:rsid w:val="00AB4DE3"/>
    <w:rsid w:val="00AB7CD5"/>
    <w:rsid w:val="00AC076B"/>
    <w:rsid w:val="00AC1211"/>
    <w:rsid w:val="00AC23D0"/>
    <w:rsid w:val="00AC3455"/>
    <w:rsid w:val="00AC4081"/>
    <w:rsid w:val="00AC4C12"/>
    <w:rsid w:val="00AC5027"/>
    <w:rsid w:val="00AC5661"/>
    <w:rsid w:val="00AC70C6"/>
    <w:rsid w:val="00AC7B2B"/>
    <w:rsid w:val="00AD0620"/>
    <w:rsid w:val="00AD0C29"/>
    <w:rsid w:val="00AD3C76"/>
    <w:rsid w:val="00AD3F4F"/>
    <w:rsid w:val="00AD518C"/>
    <w:rsid w:val="00AD555A"/>
    <w:rsid w:val="00AD6ECB"/>
    <w:rsid w:val="00AE02ED"/>
    <w:rsid w:val="00AE0BCE"/>
    <w:rsid w:val="00AE12AA"/>
    <w:rsid w:val="00AE1498"/>
    <w:rsid w:val="00AE5489"/>
    <w:rsid w:val="00AF0212"/>
    <w:rsid w:val="00AF2A2D"/>
    <w:rsid w:val="00AF2FE4"/>
    <w:rsid w:val="00AF5309"/>
    <w:rsid w:val="00AF5630"/>
    <w:rsid w:val="00AF5C86"/>
    <w:rsid w:val="00AF5EE3"/>
    <w:rsid w:val="00AF66B3"/>
    <w:rsid w:val="00B010A7"/>
    <w:rsid w:val="00B026A3"/>
    <w:rsid w:val="00B0390E"/>
    <w:rsid w:val="00B04F22"/>
    <w:rsid w:val="00B04FE6"/>
    <w:rsid w:val="00B05A7B"/>
    <w:rsid w:val="00B067D8"/>
    <w:rsid w:val="00B06C27"/>
    <w:rsid w:val="00B11059"/>
    <w:rsid w:val="00B11C20"/>
    <w:rsid w:val="00B145A0"/>
    <w:rsid w:val="00B154AE"/>
    <w:rsid w:val="00B15AD4"/>
    <w:rsid w:val="00B15FBC"/>
    <w:rsid w:val="00B16068"/>
    <w:rsid w:val="00B16BC7"/>
    <w:rsid w:val="00B1740B"/>
    <w:rsid w:val="00B2059A"/>
    <w:rsid w:val="00B20D63"/>
    <w:rsid w:val="00B21A82"/>
    <w:rsid w:val="00B2209A"/>
    <w:rsid w:val="00B228A3"/>
    <w:rsid w:val="00B232D6"/>
    <w:rsid w:val="00B23690"/>
    <w:rsid w:val="00B2409B"/>
    <w:rsid w:val="00B249C4"/>
    <w:rsid w:val="00B24C1E"/>
    <w:rsid w:val="00B24F14"/>
    <w:rsid w:val="00B24FDB"/>
    <w:rsid w:val="00B25F15"/>
    <w:rsid w:val="00B305D6"/>
    <w:rsid w:val="00B33012"/>
    <w:rsid w:val="00B331FA"/>
    <w:rsid w:val="00B339AA"/>
    <w:rsid w:val="00B36935"/>
    <w:rsid w:val="00B372B9"/>
    <w:rsid w:val="00B3755E"/>
    <w:rsid w:val="00B37CF8"/>
    <w:rsid w:val="00B40351"/>
    <w:rsid w:val="00B40536"/>
    <w:rsid w:val="00B408BD"/>
    <w:rsid w:val="00B40AE5"/>
    <w:rsid w:val="00B40C2B"/>
    <w:rsid w:val="00B41A05"/>
    <w:rsid w:val="00B41BAF"/>
    <w:rsid w:val="00B42C59"/>
    <w:rsid w:val="00B43BD0"/>
    <w:rsid w:val="00B44E8F"/>
    <w:rsid w:val="00B45ABF"/>
    <w:rsid w:val="00B46247"/>
    <w:rsid w:val="00B465DF"/>
    <w:rsid w:val="00B50BA1"/>
    <w:rsid w:val="00B51769"/>
    <w:rsid w:val="00B52528"/>
    <w:rsid w:val="00B548FF"/>
    <w:rsid w:val="00B55497"/>
    <w:rsid w:val="00B57E92"/>
    <w:rsid w:val="00B6094B"/>
    <w:rsid w:val="00B60CFF"/>
    <w:rsid w:val="00B61C84"/>
    <w:rsid w:val="00B62054"/>
    <w:rsid w:val="00B625F2"/>
    <w:rsid w:val="00B6375B"/>
    <w:rsid w:val="00B63A10"/>
    <w:rsid w:val="00B63D6D"/>
    <w:rsid w:val="00B64997"/>
    <w:rsid w:val="00B64AE4"/>
    <w:rsid w:val="00B65E39"/>
    <w:rsid w:val="00B66A51"/>
    <w:rsid w:val="00B66B1C"/>
    <w:rsid w:val="00B66D0B"/>
    <w:rsid w:val="00B67381"/>
    <w:rsid w:val="00B679CE"/>
    <w:rsid w:val="00B7042F"/>
    <w:rsid w:val="00B7081F"/>
    <w:rsid w:val="00B72DAB"/>
    <w:rsid w:val="00B73573"/>
    <w:rsid w:val="00B73F92"/>
    <w:rsid w:val="00B74CC1"/>
    <w:rsid w:val="00B74D14"/>
    <w:rsid w:val="00B75400"/>
    <w:rsid w:val="00B75653"/>
    <w:rsid w:val="00B7789E"/>
    <w:rsid w:val="00B801DD"/>
    <w:rsid w:val="00B80696"/>
    <w:rsid w:val="00B82C25"/>
    <w:rsid w:val="00B84CB9"/>
    <w:rsid w:val="00B86125"/>
    <w:rsid w:val="00B86E0A"/>
    <w:rsid w:val="00B871F0"/>
    <w:rsid w:val="00B873F1"/>
    <w:rsid w:val="00B93D47"/>
    <w:rsid w:val="00B93E47"/>
    <w:rsid w:val="00B941CE"/>
    <w:rsid w:val="00B9627D"/>
    <w:rsid w:val="00B96609"/>
    <w:rsid w:val="00B977A9"/>
    <w:rsid w:val="00BA152F"/>
    <w:rsid w:val="00BA1BA4"/>
    <w:rsid w:val="00BA2ABF"/>
    <w:rsid w:val="00BA3847"/>
    <w:rsid w:val="00BA4445"/>
    <w:rsid w:val="00BA5166"/>
    <w:rsid w:val="00BA5C97"/>
    <w:rsid w:val="00BA7A41"/>
    <w:rsid w:val="00BA7C9E"/>
    <w:rsid w:val="00BB1B59"/>
    <w:rsid w:val="00BB1D14"/>
    <w:rsid w:val="00BB1DBF"/>
    <w:rsid w:val="00BB3492"/>
    <w:rsid w:val="00BB37A7"/>
    <w:rsid w:val="00BB3DA3"/>
    <w:rsid w:val="00BB567C"/>
    <w:rsid w:val="00BB6052"/>
    <w:rsid w:val="00BB71A4"/>
    <w:rsid w:val="00BC040F"/>
    <w:rsid w:val="00BC0CE1"/>
    <w:rsid w:val="00BC12CE"/>
    <w:rsid w:val="00BC2CA7"/>
    <w:rsid w:val="00BC3B2D"/>
    <w:rsid w:val="00BC3EFB"/>
    <w:rsid w:val="00BC6B7A"/>
    <w:rsid w:val="00BD079D"/>
    <w:rsid w:val="00BD0B92"/>
    <w:rsid w:val="00BD3112"/>
    <w:rsid w:val="00BD4FC5"/>
    <w:rsid w:val="00BD624B"/>
    <w:rsid w:val="00BD71BB"/>
    <w:rsid w:val="00BD7ACE"/>
    <w:rsid w:val="00BD7CBF"/>
    <w:rsid w:val="00BE092A"/>
    <w:rsid w:val="00BE0B12"/>
    <w:rsid w:val="00BE463F"/>
    <w:rsid w:val="00BE4C33"/>
    <w:rsid w:val="00BE6913"/>
    <w:rsid w:val="00BE6D79"/>
    <w:rsid w:val="00BE7D38"/>
    <w:rsid w:val="00BF0F68"/>
    <w:rsid w:val="00BF28A6"/>
    <w:rsid w:val="00BF40DD"/>
    <w:rsid w:val="00BF4F28"/>
    <w:rsid w:val="00BF59BA"/>
    <w:rsid w:val="00BF6BAE"/>
    <w:rsid w:val="00BF7C8E"/>
    <w:rsid w:val="00C007AC"/>
    <w:rsid w:val="00C01041"/>
    <w:rsid w:val="00C01983"/>
    <w:rsid w:val="00C01D5F"/>
    <w:rsid w:val="00C02532"/>
    <w:rsid w:val="00C03B27"/>
    <w:rsid w:val="00C059F9"/>
    <w:rsid w:val="00C06189"/>
    <w:rsid w:val="00C06CF1"/>
    <w:rsid w:val="00C06F30"/>
    <w:rsid w:val="00C075B5"/>
    <w:rsid w:val="00C11DED"/>
    <w:rsid w:val="00C124F0"/>
    <w:rsid w:val="00C12784"/>
    <w:rsid w:val="00C1378C"/>
    <w:rsid w:val="00C13CAD"/>
    <w:rsid w:val="00C1624A"/>
    <w:rsid w:val="00C1658A"/>
    <w:rsid w:val="00C16C4B"/>
    <w:rsid w:val="00C22DAA"/>
    <w:rsid w:val="00C24DC5"/>
    <w:rsid w:val="00C24E40"/>
    <w:rsid w:val="00C25E15"/>
    <w:rsid w:val="00C27AA3"/>
    <w:rsid w:val="00C31005"/>
    <w:rsid w:val="00C31BE1"/>
    <w:rsid w:val="00C32381"/>
    <w:rsid w:val="00C33386"/>
    <w:rsid w:val="00C350ED"/>
    <w:rsid w:val="00C36695"/>
    <w:rsid w:val="00C37EA7"/>
    <w:rsid w:val="00C40039"/>
    <w:rsid w:val="00C400E4"/>
    <w:rsid w:val="00C408A0"/>
    <w:rsid w:val="00C40C04"/>
    <w:rsid w:val="00C40D1D"/>
    <w:rsid w:val="00C422AE"/>
    <w:rsid w:val="00C42332"/>
    <w:rsid w:val="00C438B1"/>
    <w:rsid w:val="00C4393E"/>
    <w:rsid w:val="00C439CF"/>
    <w:rsid w:val="00C44C8E"/>
    <w:rsid w:val="00C46BA9"/>
    <w:rsid w:val="00C46BB9"/>
    <w:rsid w:val="00C46BC1"/>
    <w:rsid w:val="00C46F1B"/>
    <w:rsid w:val="00C473E2"/>
    <w:rsid w:val="00C47F1D"/>
    <w:rsid w:val="00C500FA"/>
    <w:rsid w:val="00C515BC"/>
    <w:rsid w:val="00C516AE"/>
    <w:rsid w:val="00C53E0B"/>
    <w:rsid w:val="00C54586"/>
    <w:rsid w:val="00C546C4"/>
    <w:rsid w:val="00C550A8"/>
    <w:rsid w:val="00C5577B"/>
    <w:rsid w:val="00C579F0"/>
    <w:rsid w:val="00C61E4C"/>
    <w:rsid w:val="00C62960"/>
    <w:rsid w:val="00C62BDC"/>
    <w:rsid w:val="00C63B19"/>
    <w:rsid w:val="00C642AD"/>
    <w:rsid w:val="00C64315"/>
    <w:rsid w:val="00C64A6C"/>
    <w:rsid w:val="00C64F8A"/>
    <w:rsid w:val="00C664C1"/>
    <w:rsid w:val="00C73C58"/>
    <w:rsid w:val="00C76136"/>
    <w:rsid w:val="00C761A1"/>
    <w:rsid w:val="00C762F4"/>
    <w:rsid w:val="00C77F2B"/>
    <w:rsid w:val="00C80201"/>
    <w:rsid w:val="00C80347"/>
    <w:rsid w:val="00C80DA8"/>
    <w:rsid w:val="00C8317E"/>
    <w:rsid w:val="00C83FDF"/>
    <w:rsid w:val="00C85E38"/>
    <w:rsid w:val="00C8617D"/>
    <w:rsid w:val="00C867DB"/>
    <w:rsid w:val="00C9030B"/>
    <w:rsid w:val="00C90587"/>
    <w:rsid w:val="00C9094E"/>
    <w:rsid w:val="00C913CC"/>
    <w:rsid w:val="00C920D3"/>
    <w:rsid w:val="00C92832"/>
    <w:rsid w:val="00C9338A"/>
    <w:rsid w:val="00C93744"/>
    <w:rsid w:val="00C93923"/>
    <w:rsid w:val="00C93A90"/>
    <w:rsid w:val="00C9540E"/>
    <w:rsid w:val="00C95A6F"/>
    <w:rsid w:val="00C96A3C"/>
    <w:rsid w:val="00C97405"/>
    <w:rsid w:val="00CA13DD"/>
    <w:rsid w:val="00CA3309"/>
    <w:rsid w:val="00CA3CEB"/>
    <w:rsid w:val="00CA4F8E"/>
    <w:rsid w:val="00CA55B3"/>
    <w:rsid w:val="00CA5E24"/>
    <w:rsid w:val="00CA6296"/>
    <w:rsid w:val="00CA6567"/>
    <w:rsid w:val="00CB0FD6"/>
    <w:rsid w:val="00CB1C1D"/>
    <w:rsid w:val="00CB2EC0"/>
    <w:rsid w:val="00CB36E3"/>
    <w:rsid w:val="00CB36F4"/>
    <w:rsid w:val="00CB3C93"/>
    <w:rsid w:val="00CB42C4"/>
    <w:rsid w:val="00CB4733"/>
    <w:rsid w:val="00CB5A61"/>
    <w:rsid w:val="00CB612F"/>
    <w:rsid w:val="00CC2366"/>
    <w:rsid w:val="00CC26CB"/>
    <w:rsid w:val="00CC3DD3"/>
    <w:rsid w:val="00CC46E0"/>
    <w:rsid w:val="00CC5A87"/>
    <w:rsid w:val="00CC738C"/>
    <w:rsid w:val="00CC7402"/>
    <w:rsid w:val="00CC7438"/>
    <w:rsid w:val="00CC7D8C"/>
    <w:rsid w:val="00CD0176"/>
    <w:rsid w:val="00CD0B9D"/>
    <w:rsid w:val="00CD1940"/>
    <w:rsid w:val="00CD1DB3"/>
    <w:rsid w:val="00CD2AA9"/>
    <w:rsid w:val="00CD3F4C"/>
    <w:rsid w:val="00CD4165"/>
    <w:rsid w:val="00CD4588"/>
    <w:rsid w:val="00CD4D1E"/>
    <w:rsid w:val="00CD5AD1"/>
    <w:rsid w:val="00CE2CE0"/>
    <w:rsid w:val="00CE59F6"/>
    <w:rsid w:val="00CE6BF5"/>
    <w:rsid w:val="00CF02DE"/>
    <w:rsid w:val="00CF0B23"/>
    <w:rsid w:val="00CF1C18"/>
    <w:rsid w:val="00CF1FA2"/>
    <w:rsid w:val="00CF3D4E"/>
    <w:rsid w:val="00CF4DE2"/>
    <w:rsid w:val="00CF585A"/>
    <w:rsid w:val="00CF65D6"/>
    <w:rsid w:val="00CF6D35"/>
    <w:rsid w:val="00CF7A50"/>
    <w:rsid w:val="00D00012"/>
    <w:rsid w:val="00D00934"/>
    <w:rsid w:val="00D01880"/>
    <w:rsid w:val="00D0216F"/>
    <w:rsid w:val="00D02578"/>
    <w:rsid w:val="00D0264D"/>
    <w:rsid w:val="00D02DF2"/>
    <w:rsid w:val="00D0405B"/>
    <w:rsid w:val="00D051B3"/>
    <w:rsid w:val="00D053BA"/>
    <w:rsid w:val="00D0546C"/>
    <w:rsid w:val="00D055DA"/>
    <w:rsid w:val="00D0572A"/>
    <w:rsid w:val="00D0659A"/>
    <w:rsid w:val="00D070E8"/>
    <w:rsid w:val="00D11A9B"/>
    <w:rsid w:val="00D11AB9"/>
    <w:rsid w:val="00D14CD1"/>
    <w:rsid w:val="00D1639D"/>
    <w:rsid w:val="00D1641A"/>
    <w:rsid w:val="00D16F81"/>
    <w:rsid w:val="00D17689"/>
    <w:rsid w:val="00D22294"/>
    <w:rsid w:val="00D2281C"/>
    <w:rsid w:val="00D229A8"/>
    <w:rsid w:val="00D22FAE"/>
    <w:rsid w:val="00D2541D"/>
    <w:rsid w:val="00D268CC"/>
    <w:rsid w:val="00D27418"/>
    <w:rsid w:val="00D30495"/>
    <w:rsid w:val="00D32BD6"/>
    <w:rsid w:val="00D35F76"/>
    <w:rsid w:val="00D36057"/>
    <w:rsid w:val="00D36071"/>
    <w:rsid w:val="00D40083"/>
    <w:rsid w:val="00D4069A"/>
    <w:rsid w:val="00D41918"/>
    <w:rsid w:val="00D422C9"/>
    <w:rsid w:val="00D43104"/>
    <w:rsid w:val="00D43614"/>
    <w:rsid w:val="00D43DB0"/>
    <w:rsid w:val="00D45287"/>
    <w:rsid w:val="00D47BC5"/>
    <w:rsid w:val="00D47BE2"/>
    <w:rsid w:val="00D50060"/>
    <w:rsid w:val="00D506E0"/>
    <w:rsid w:val="00D51468"/>
    <w:rsid w:val="00D514AE"/>
    <w:rsid w:val="00D530AC"/>
    <w:rsid w:val="00D53E46"/>
    <w:rsid w:val="00D54A65"/>
    <w:rsid w:val="00D550B7"/>
    <w:rsid w:val="00D55CDA"/>
    <w:rsid w:val="00D5648F"/>
    <w:rsid w:val="00D57858"/>
    <w:rsid w:val="00D6113D"/>
    <w:rsid w:val="00D613BC"/>
    <w:rsid w:val="00D61FF5"/>
    <w:rsid w:val="00D6247C"/>
    <w:rsid w:val="00D62E59"/>
    <w:rsid w:val="00D631EA"/>
    <w:rsid w:val="00D64947"/>
    <w:rsid w:val="00D65392"/>
    <w:rsid w:val="00D67005"/>
    <w:rsid w:val="00D67E9F"/>
    <w:rsid w:val="00D722F1"/>
    <w:rsid w:val="00D73143"/>
    <w:rsid w:val="00D753AF"/>
    <w:rsid w:val="00D8002C"/>
    <w:rsid w:val="00D80F46"/>
    <w:rsid w:val="00D852B5"/>
    <w:rsid w:val="00D85D05"/>
    <w:rsid w:val="00D87D49"/>
    <w:rsid w:val="00D87FA7"/>
    <w:rsid w:val="00D907BA"/>
    <w:rsid w:val="00D90871"/>
    <w:rsid w:val="00D91066"/>
    <w:rsid w:val="00D9192D"/>
    <w:rsid w:val="00D94915"/>
    <w:rsid w:val="00D94FAF"/>
    <w:rsid w:val="00D963D7"/>
    <w:rsid w:val="00D9695D"/>
    <w:rsid w:val="00D97A56"/>
    <w:rsid w:val="00DA02E6"/>
    <w:rsid w:val="00DA0995"/>
    <w:rsid w:val="00DA0B71"/>
    <w:rsid w:val="00DA22D9"/>
    <w:rsid w:val="00DA2763"/>
    <w:rsid w:val="00DA4401"/>
    <w:rsid w:val="00DA5471"/>
    <w:rsid w:val="00DA67D2"/>
    <w:rsid w:val="00DA6A6E"/>
    <w:rsid w:val="00DA6C5F"/>
    <w:rsid w:val="00DA7316"/>
    <w:rsid w:val="00DA7B7B"/>
    <w:rsid w:val="00DB14CF"/>
    <w:rsid w:val="00DB1C9D"/>
    <w:rsid w:val="00DB39FA"/>
    <w:rsid w:val="00DB450D"/>
    <w:rsid w:val="00DB514B"/>
    <w:rsid w:val="00DB5AD8"/>
    <w:rsid w:val="00DB5FB8"/>
    <w:rsid w:val="00DB75F1"/>
    <w:rsid w:val="00DB764C"/>
    <w:rsid w:val="00DC0852"/>
    <w:rsid w:val="00DC1277"/>
    <w:rsid w:val="00DC133C"/>
    <w:rsid w:val="00DC1431"/>
    <w:rsid w:val="00DC4765"/>
    <w:rsid w:val="00DC4ECB"/>
    <w:rsid w:val="00DC54B2"/>
    <w:rsid w:val="00DC638F"/>
    <w:rsid w:val="00DC6576"/>
    <w:rsid w:val="00DC667C"/>
    <w:rsid w:val="00DC759B"/>
    <w:rsid w:val="00DD02C5"/>
    <w:rsid w:val="00DD10C2"/>
    <w:rsid w:val="00DD16D5"/>
    <w:rsid w:val="00DD1BE7"/>
    <w:rsid w:val="00DD294D"/>
    <w:rsid w:val="00DD3814"/>
    <w:rsid w:val="00DD4E62"/>
    <w:rsid w:val="00DD4F52"/>
    <w:rsid w:val="00DD5ECE"/>
    <w:rsid w:val="00DE0071"/>
    <w:rsid w:val="00DE17FC"/>
    <w:rsid w:val="00DE185F"/>
    <w:rsid w:val="00DE1BC7"/>
    <w:rsid w:val="00DE277D"/>
    <w:rsid w:val="00DE30D2"/>
    <w:rsid w:val="00DE42C8"/>
    <w:rsid w:val="00DE512E"/>
    <w:rsid w:val="00DE5F6C"/>
    <w:rsid w:val="00DE638E"/>
    <w:rsid w:val="00DE6C56"/>
    <w:rsid w:val="00DE7356"/>
    <w:rsid w:val="00DE759F"/>
    <w:rsid w:val="00DF0191"/>
    <w:rsid w:val="00DF3640"/>
    <w:rsid w:val="00DF3E6F"/>
    <w:rsid w:val="00DF50D3"/>
    <w:rsid w:val="00DF6577"/>
    <w:rsid w:val="00DF6DBE"/>
    <w:rsid w:val="00DF7303"/>
    <w:rsid w:val="00DF79E1"/>
    <w:rsid w:val="00DF7D49"/>
    <w:rsid w:val="00E0091A"/>
    <w:rsid w:val="00E04A12"/>
    <w:rsid w:val="00E04E10"/>
    <w:rsid w:val="00E11C10"/>
    <w:rsid w:val="00E12662"/>
    <w:rsid w:val="00E13985"/>
    <w:rsid w:val="00E13CAD"/>
    <w:rsid w:val="00E13D83"/>
    <w:rsid w:val="00E15C52"/>
    <w:rsid w:val="00E16C6E"/>
    <w:rsid w:val="00E16E41"/>
    <w:rsid w:val="00E206BD"/>
    <w:rsid w:val="00E2099A"/>
    <w:rsid w:val="00E20AF7"/>
    <w:rsid w:val="00E20DCC"/>
    <w:rsid w:val="00E21711"/>
    <w:rsid w:val="00E2207E"/>
    <w:rsid w:val="00E24442"/>
    <w:rsid w:val="00E25B53"/>
    <w:rsid w:val="00E25FC5"/>
    <w:rsid w:val="00E264BC"/>
    <w:rsid w:val="00E266A6"/>
    <w:rsid w:val="00E30678"/>
    <w:rsid w:val="00E30D5C"/>
    <w:rsid w:val="00E31470"/>
    <w:rsid w:val="00E32488"/>
    <w:rsid w:val="00E33EA9"/>
    <w:rsid w:val="00E34E48"/>
    <w:rsid w:val="00E34E62"/>
    <w:rsid w:val="00E36664"/>
    <w:rsid w:val="00E36F26"/>
    <w:rsid w:val="00E37A6B"/>
    <w:rsid w:val="00E37D4D"/>
    <w:rsid w:val="00E40350"/>
    <w:rsid w:val="00E405AC"/>
    <w:rsid w:val="00E40734"/>
    <w:rsid w:val="00E419C2"/>
    <w:rsid w:val="00E42621"/>
    <w:rsid w:val="00E42756"/>
    <w:rsid w:val="00E43225"/>
    <w:rsid w:val="00E4557A"/>
    <w:rsid w:val="00E46660"/>
    <w:rsid w:val="00E473AF"/>
    <w:rsid w:val="00E503FE"/>
    <w:rsid w:val="00E51498"/>
    <w:rsid w:val="00E51977"/>
    <w:rsid w:val="00E52107"/>
    <w:rsid w:val="00E52FCE"/>
    <w:rsid w:val="00E5320A"/>
    <w:rsid w:val="00E54AE9"/>
    <w:rsid w:val="00E57773"/>
    <w:rsid w:val="00E57801"/>
    <w:rsid w:val="00E6081B"/>
    <w:rsid w:val="00E6111A"/>
    <w:rsid w:val="00E65423"/>
    <w:rsid w:val="00E67578"/>
    <w:rsid w:val="00E719F5"/>
    <w:rsid w:val="00E72101"/>
    <w:rsid w:val="00E722C1"/>
    <w:rsid w:val="00E748AC"/>
    <w:rsid w:val="00E755D7"/>
    <w:rsid w:val="00E76491"/>
    <w:rsid w:val="00E7767D"/>
    <w:rsid w:val="00E800F6"/>
    <w:rsid w:val="00E80534"/>
    <w:rsid w:val="00E81AA6"/>
    <w:rsid w:val="00E81BF1"/>
    <w:rsid w:val="00E8263C"/>
    <w:rsid w:val="00E82D61"/>
    <w:rsid w:val="00E8609D"/>
    <w:rsid w:val="00E86D52"/>
    <w:rsid w:val="00E8703B"/>
    <w:rsid w:val="00E87B7B"/>
    <w:rsid w:val="00E91B77"/>
    <w:rsid w:val="00E92699"/>
    <w:rsid w:val="00E928AE"/>
    <w:rsid w:val="00E93100"/>
    <w:rsid w:val="00E94A58"/>
    <w:rsid w:val="00E94DA3"/>
    <w:rsid w:val="00E94FE7"/>
    <w:rsid w:val="00E96A8E"/>
    <w:rsid w:val="00E9710D"/>
    <w:rsid w:val="00E97568"/>
    <w:rsid w:val="00E97D31"/>
    <w:rsid w:val="00EA012F"/>
    <w:rsid w:val="00EA1A76"/>
    <w:rsid w:val="00EA23DB"/>
    <w:rsid w:val="00EA2A06"/>
    <w:rsid w:val="00EA3A35"/>
    <w:rsid w:val="00EA4F93"/>
    <w:rsid w:val="00EA66CA"/>
    <w:rsid w:val="00EA7CFA"/>
    <w:rsid w:val="00EB0E56"/>
    <w:rsid w:val="00EB338E"/>
    <w:rsid w:val="00EB57EC"/>
    <w:rsid w:val="00EB5814"/>
    <w:rsid w:val="00EB7E42"/>
    <w:rsid w:val="00EC0E4A"/>
    <w:rsid w:val="00EC1FA6"/>
    <w:rsid w:val="00EC2827"/>
    <w:rsid w:val="00EC28ED"/>
    <w:rsid w:val="00EC3361"/>
    <w:rsid w:val="00EC3724"/>
    <w:rsid w:val="00EC373A"/>
    <w:rsid w:val="00EC43DE"/>
    <w:rsid w:val="00EC4AFE"/>
    <w:rsid w:val="00EC5915"/>
    <w:rsid w:val="00EC661E"/>
    <w:rsid w:val="00EC6BB6"/>
    <w:rsid w:val="00EC6BB8"/>
    <w:rsid w:val="00EC6C3C"/>
    <w:rsid w:val="00EC7EE1"/>
    <w:rsid w:val="00ED0400"/>
    <w:rsid w:val="00ED04CE"/>
    <w:rsid w:val="00ED0709"/>
    <w:rsid w:val="00ED2AF8"/>
    <w:rsid w:val="00ED5658"/>
    <w:rsid w:val="00ED6814"/>
    <w:rsid w:val="00EE0195"/>
    <w:rsid w:val="00EE0D29"/>
    <w:rsid w:val="00EE118D"/>
    <w:rsid w:val="00EE11B2"/>
    <w:rsid w:val="00EE1E38"/>
    <w:rsid w:val="00EE20F2"/>
    <w:rsid w:val="00EE2600"/>
    <w:rsid w:val="00EE3200"/>
    <w:rsid w:val="00EE3882"/>
    <w:rsid w:val="00EE3ED1"/>
    <w:rsid w:val="00EE4D22"/>
    <w:rsid w:val="00EE5A68"/>
    <w:rsid w:val="00EE5BCF"/>
    <w:rsid w:val="00EE6A45"/>
    <w:rsid w:val="00EE7153"/>
    <w:rsid w:val="00EE7197"/>
    <w:rsid w:val="00EF046A"/>
    <w:rsid w:val="00EF0E4C"/>
    <w:rsid w:val="00EF23C4"/>
    <w:rsid w:val="00EF2BDC"/>
    <w:rsid w:val="00EF3199"/>
    <w:rsid w:val="00EF3279"/>
    <w:rsid w:val="00EF331A"/>
    <w:rsid w:val="00EF4117"/>
    <w:rsid w:val="00EF4D7C"/>
    <w:rsid w:val="00EF4E75"/>
    <w:rsid w:val="00F00338"/>
    <w:rsid w:val="00F0037C"/>
    <w:rsid w:val="00F00787"/>
    <w:rsid w:val="00F00BE1"/>
    <w:rsid w:val="00F013CC"/>
    <w:rsid w:val="00F014C3"/>
    <w:rsid w:val="00F01F15"/>
    <w:rsid w:val="00F025D8"/>
    <w:rsid w:val="00F02822"/>
    <w:rsid w:val="00F02D7E"/>
    <w:rsid w:val="00F0321A"/>
    <w:rsid w:val="00F07339"/>
    <w:rsid w:val="00F1012F"/>
    <w:rsid w:val="00F102A9"/>
    <w:rsid w:val="00F10540"/>
    <w:rsid w:val="00F1470C"/>
    <w:rsid w:val="00F14C00"/>
    <w:rsid w:val="00F16436"/>
    <w:rsid w:val="00F173E2"/>
    <w:rsid w:val="00F20A64"/>
    <w:rsid w:val="00F228AA"/>
    <w:rsid w:val="00F22934"/>
    <w:rsid w:val="00F23039"/>
    <w:rsid w:val="00F24D37"/>
    <w:rsid w:val="00F26B2E"/>
    <w:rsid w:val="00F312C2"/>
    <w:rsid w:val="00F31796"/>
    <w:rsid w:val="00F330F6"/>
    <w:rsid w:val="00F3521E"/>
    <w:rsid w:val="00F37B7D"/>
    <w:rsid w:val="00F37C67"/>
    <w:rsid w:val="00F401DB"/>
    <w:rsid w:val="00F40D74"/>
    <w:rsid w:val="00F40FA3"/>
    <w:rsid w:val="00F418E3"/>
    <w:rsid w:val="00F41A8E"/>
    <w:rsid w:val="00F41E08"/>
    <w:rsid w:val="00F41EC0"/>
    <w:rsid w:val="00F41FEB"/>
    <w:rsid w:val="00F4299B"/>
    <w:rsid w:val="00F44E91"/>
    <w:rsid w:val="00F45BF5"/>
    <w:rsid w:val="00F45D95"/>
    <w:rsid w:val="00F45EB3"/>
    <w:rsid w:val="00F46296"/>
    <w:rsid w:val="00F46D5E"/>
    <w:rsid w:val="00F479FC"/>
    <w:rsid w:val="00F502CB"/>
    <w:rsid w:val="00F5177A"/>
    <w:rsid w:val="00F56DF0"/>
    <w:rsid w:val="00F6055A"/>
    <w:rsid w:val="00F605F4"/>
    <w:rsid w:val="00F60826"/>
    <w:rsid w:val="00F61651"/>
    <w:rsid w:val="00F62E21"/>
    <w:rsid w:val="00F631A6"/>
    <w:rsid w:val="00F658C7"/>
    <w:rsid w:val="00F672DD"/>
    <w:rsid w:val="00F704F5"/>
    <w:rsid w:val="00F717F6"/>
    <w:rsid w:val="00F7241D"/>
    <w:rsid w:val="00F72F82"/>
    <w:rsid w:val="00F75409"/>
    <w:rsid w:val="00F8105A"/>
    <w:rsid w:val="00F81240"/>
    <w:rsid w:val="00F81456"/>
    <w:rsid w:val="00F82996"/>
    <w:rsid w:val="00F83689"/>
    <w:rsid w:val="00F842B7"/>
    <w:rsid w:val="00F84CD0"/>
    <w:rsid w:val="00F86834"/>
    <w:rsid w:val="00F869A3"/>
    <w:rsid w:val="00F86EDA"/>
    <w:rsid w:val="00F8784D"/>
    <w:rsid w:val="00F87B4E"/>
    <w:rsid w:val="00F87E85"/>
    <w:rsid w:val="00F87F3A"/>
    <w:rsid w:val="00F91F65"/>
    <w:rsid w:val="00F930A9"/>
    <w:rsid w:val="00F93A51"/>
    <w:rsid w:val="00F9506E"/>
    <w:rsid w:val="00F95AD4"/>
    <w:rsid w:val="00F95AFA"/>
    <w:rsid w:val="00F95C98"/>
    <w:rsid w:val="00F962C7"/>
    <w:rsid w:val="00FA0FED"/>
    <w:rsid w:val="00FA1688"/>
    <w:rsid w:val="00FA2869"/>
    <w:rsid w:val="00FA57E2"/>
    <w:rsid w:val="00FA5A62"/>
    <w:rsid w:val="00FA61A1"/>
    <w:rsid w:val="00FA79F5"/>
    <w:rsid w:val="00FB1346"/>
    <w:rsid w:val="00FB2E76"/>
    <w:rsid w:val="00FB4B7F"/>
    <w:rsid w:val="00FB6413"/>
    <w:rsid w:val="00FB7592"/>
    <w:rsid w:val="00FC11C7"/>
    <w:rsid w:val="00FC166B"/>
    <w:rsid w:val="00FC22EB"/>
    <w:rsid w:val="00FC2DE6"/>
    <w:rsid w:val="00FC3534"/>
    <w:rsid w:val="00FC3C43"/>
    <w:rsid w:val="00FC3F49"/>
    <w:rsid w:val="00FC4058"/>
    <w:rsid w:val="00FC4156"/>
    <w:rsid w:val="00FC4E2C"/>
    <w:rsid w:val="00FC7074"/>
    <w:rsid w:val="00FC7302"/>
    <w:rsid w:val="00FC7C14"/>
    <w:rsid w:val="00FD09D6"/>
    <w:rsid w:val="00FD1148"/>
    <w:rsid w:val="00FD1897"/>
    <w:rsid w:val="00FD239F"/>
    <w:rsid w:val="00FD5EB9"/>
    <w:rsid w:val="00FD75C4"/>
    <w:rsid w:val="00FD7B50"/>
    <w:rsid w:val="00FD7BCB"/>
    <w:rsid w:val="00FE0B0B"/>
    <w:rsid w:val="00FE0B14"/>
    <w:rsid w:val="00FE32FA"/>
    <w:rsid w:val="00FE365F"/>
    <w:rsid w:val="00FE5128"/>
    <w:rsid w:val="00FE532B"/>
    <w:rsid w:val="00FE58A4"/>
    <w:rsid w:val="00FE744B"/>
    <w:rsid w:val="00FF07B5"/>
    <w:rsid w:val="00FF0FE8"/>
    <w:rsid w:val="00FF12CE"/>
    <w:rsid w:val="00FF262C"/>
    <w:rsid w:val="00FF39E6"/>
    <w:rsid w:val="00FF3EDE"/>
    <w:rsid w:val="00FF4134"/>
    <w:rsid w:val="00FF4EE3"/>
    <w:rsid w:val="00FF5DB9"/>
    <w:rsid w:val="00FF6D88"/>
    <w:rsid w:val="00FF6EE7"/>
    <w:rsid w:val="27928665"/>
    <w:rsid w:val="41470A5B"/>
    <w:rsid w:val="564F73E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4C7AE9"/>
  <w15:docId w15:val="{F6445625-CAF1-4B37-AE71-29E0E31F99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pPr>
        <w:spacing w:before="120" w:line="312" w:lineRule="auto"/>
        <w:ind w:left="360" w:hanging="360"/>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Document Map" w:semiHidden="1" w:uiPriority="99"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4096"/>
    <w:pPr>
      <w:ind w:left="0" w:firstLine="562"/>
      <w:jc w:val="both"/>
    </w:pPr>
    <w:rPr>
      <w:sz w:val="24"/>
      <w:szCs w:val="24"/>
    </w:rPr>
  </w:style>
  <w:style w:type="paragraph" w:styleId="Heading1">
    <w:name w:val="heading 1"/>
    <w:basedOn w:val="Normal"/>
    <w:next w:val="Normal"/>
    <w:link w:val="Heading1Char"/>
    <w:uiPriority w:val="9"/>
    <w:qFormat/>
    <w:rsid w:val="00C61E4C"/>
    <w:pPr>
      <w:keepNext/>
      <w:numPr>
        <w:numId w:val="1"/>
      </w:numPr>
      <w:spacing w:before="60" w:after="480" w:line="288" w:lineRule="auto"/>
      <w:ind w:left="0"/>
      <w:jc w:val="center"/>
      <w:outlineLvl w:val="0"/>
    </w:pPr>
    <w:rPr>
      <w:rFonts w:cs="Arial"/>
      <w:b/>
      <w:bCs/>
      <w:caps/>
      <w:kern w:val="32"/>
      <w:sz w:val="30"/>
      <w:szCs w:val="32"/>
    </w:rPr>
  </w:style>
  <w:style w:type="paragraph" w:styleId="Heading2">
    <w:name w:val="heading 2"/>
    <w:basedOn w:val="Normal"/>
    <w:next w:val="Normal"/>
    <w:link w:val="Heading2Char"/>
    <w:qFormat/>
    <w:rsid w:val="00916D44"/>
    <w:pPr>
      <w:keepNext/>
      <w:numPr>
        <w:ilvl w:val="1"/>
        <w:numId w:val="1"/>
      </w:numPr>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outlineLvl w:val="2"/>
    </w:pPr>
    <w:rPr>
      <w:rFonts w:cs="Arial"/>
      <w:b/>
      <w:bCs/>
      <w:i/>
      <w:szCs w:val="26"/>
    </w:rPr>
  </w:style>
  <w:style w:type="paragraph" w:styleId="Heading4">
    <w:name w:val="heading 4"/>
    <w:basedOn w:val="Normal"/>
    <w:next w:val="Normal"/>
    <w:link w:val="Heading4Char"/>
    <w:autoRedefine/>
    <w:qFormat/>
    <w:rsid w:val="009F3DAF"/>
    <w:pPr>
      <w:keepNext/>
      <w:numPr>
        <w:numId w:val="4"/>
      </w:numPr>
      <w:outlineLvl w:val="3"/>
    </w:pPr>
    <w:rPr>
      <w:b/>
      <w:bCs/>
      <w:szCs w:val="28"/>
    </w:rPr>
  </w:style>
  <w:style w:type="paragraph" w:styleId="Heading5">
    <w:name w:val="heading 5"/>
    <w:basedOn w:val="Normal"/>
    <w:next w:val="Normal"/>
    <w:link w:val="Heading5Char"/>
    <w:autoRedefine/>
    <w:qFormat/>
    <w:rsid w:val="004F6F4A"/>
    <w:pPr>
      <w:numPr>
        <w:numId w:val="5"/>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style>
  <w:style w:type="paragraph" w:styleId="Heading8">
    <w:name w:val="heading 8"/>
    <w:basedOn w:val="Normal"/>
    <w:next w:val="Normal"/>
    <w:qFormat/>
    <w:rsid w:val="00597ACF"/>
    <w:pPr>
      <w:numPr>
        <w:ilvl w:val="7"/>
        <w:numId w:val="1"/>
      </w:numPr>
      <w:spacing w:before="240" w:after="60"/>
      <w:outlineLvl w:val="7"/>
    </w:pPr>
    <w:rPr>
      <w:i/>
      <w:iCs/>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rsid w:val="00EF3199"/>
    <w:pPr>
      <w:numPr>
        <w:numId w:val="2"/>
      </w:numPr>
      <w:ind w:left="0" w:firstLine="0"/>
    </w:pPr>
    <w:rPr>
      <w:b/>
      <w:sz w:val="24"/>
      <w:szCs w:val="24"/>
    </w:rPr>
  </w:style>
  <w:style w:type="paragraph" w:styleId="ListParagraph">
    <w:name w:val="List Paragraph"/>
    <w:basedOn w:val="Normal"/>
    <w:link w:val="ListParagraphChar"/>
    <w:qFormat/>
    <w:rsid w:val="00EF3199"/>
    <w:pPr>
      <w:numPr>
        <w:numId w:val="6"/>
      </w:numPr>
      <w:ind w:left="36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EF3199"/>
    <w:rPr>
      <w:b/>
      <w:sz w:val="24"/>
      <w:szCs w:val="24"/>
    </w:rPr>
  </w:style>
  <w:style w:type="paragraph" w:styleId="TOC4">
    <w:name w:val="toc 4"/>
    <w:basedOn w:val="Normal"/>
    <w:next w:val="Normal"/>
    <w:autoRedefine/>
    <w:uiPriority w:val="39"/>
    <w:rsid w:val="002E6C36"/>
    <w:pPr>
      <w:spacing w:after="100"/>
      <w:ind w:left="839" w:firstLine="0"/>
    </w:pPr>
  </w:style>
  <w:style w:type="paragraph" w:styleId="TOC5">
    <w:name w:val="toc 5"/>
    <w:basedOn w:val="Normal"/>
    <w:next w:val="Normal"/>
    <w:autoRedefine/>
    <w:uiPriority w:val="39"/>
    <w:rsid w:val="002E6C36"/>
    <w:pPr>
      <w:spacing w:after="100"/>
      <w:ind w:left="1123"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C61E4C"/>
    <w:rPr>
      <w:rFonts w:cs="Arial"/>
      <w:b/>
      <w:bCs/>
      <w:cap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rsid w:val="004044A0"/>
    <w:rPr>
      <w:b/>
      <w:bCs/>
      <w:i/>
      <w:iCs/>
      <w:color w:val="4F81BD"/>
    </w:rPr>
  </w:style>
  <w:style w:type="paragraph" w:customStyle="1" w:styleId="Code">
    <w:name w:val="Code"/>
    <w:basedOn w:val="Normal"/>
    <w:link w:val="CodeChar"/>
    <w:qFormat/>
    <w:rsid w:val="00B96609"/>
    <w:pPr>
      <w:spacing w:after="60"/>
      <w:ind w:firstLine="0"/>
    </w:pPr>
    <w:rPr>
      <w:rFonts w:ascii="Courier New" w:hAnsi="Courier New"/>
      <w:sz w:val="20"/>
    </w:rPr>
  </w:style>
  <w:style w:type="paragraph" w:customStyle="1" w:styleId="TLTK">
    <w:name w:val="TLTK"/>
    <w:basedOn w:val="Normal"/>
    <w:link w:val="TLTKChar"/>
    <w:qFormat/>
    <w:rsid w:val="00E94FE7"/>
    <w:pPr>
      <w:ind w:firstLine="0"/>
    </w:pPr>
    <w:rPr>
      <w:noProof/>
    </w:rPr>
  </w:style>
  <w:style w:type="character" w:customStyle="1" w:styleId="CodeChar">
    <w:name w:val="Code Char"/>
    <w:basedOn w:val="Heading1Char"/>
    <w:link w:val="Code"/>
    <w:rsid w:val="00B96609"/>
    <w:rPr>
      <w:rFonts w:ascii="Courier New" w:hAnsi="Courier New" w:cs="Arial"/>
      <w:b w:val="0"/>
      <w:bCs w:val="0"/>
      <w:caps/>
      <w:kern w:val="32"/>
      <w:sz w:val="30"/>
      <w:szCs w:val="24"/>
    </w:rPr>
  </w:style>
  <w:style w:type="character" w:customStyle="1" w:styleId="TLTKChar">
    <w:name w:val="TLTK Char"/>
    <w:basedOn w:val="DefaultParagraphFont"/>
    <w:link w:val="TLTK"/>
    <w:rsid w:val="00E94FE7"/>
    <w:rPr>
      <w:noProof/>
      <w:sz w:val="24"/>
      <w:szCs w:val="24"/>
    </w:rPr>
  </w:style>
  <w:style w:type="paragraph" w:customStyle="1" w:styleId="Captions">
    <w:name w:val="Captions"/>
    <w:basedOn w:val="Caption"/>
    <w:link w:val="CaptionsChar"/>
    <w:qFormat/>
    <w:rsid w:val="00D27418"/>
    <w:rPr>
      <w:sz w:val="22"/>
    </w:rPr>
  </w:style>
  <w:style w:type="character" w:customStyle="1" w:styleId="CaptionChar">
    <w:name w:val="Caption Char"/>
    <w:basedOn w:val="DefaultParagraphFont"/>
    <w:link w:val="Caption"/>
    <w:rsid w:val="00D27418"/>
    <w:rPr>
      <w:bCs/>
      <w:sz w:val="26"/>
    </w:rPr>
  </w:style>
  <w:style w:type="character" w:customStyle="1" w:styleId="CaptionsChar">
    <w:name w:val="Captions Char"/>
    <w:basedOn w:val="CaptionChar"/>
    <w:link w:val="Captions"/>
    <w:rsid w:val="00D27418"/>
    <w:rPr>
      <w:bCs/>
      <w:sz w:val="22"/>
    </w:rPr>
  </w:style>
  <w:style w:type="character" w:customStyle="1" w:styleId="ListParagraphChar">
    <w:name w:val="List Paragraph Char"/>
    <w:basedOn w:val="DefaultParagraphFont"/>
    <w:link w:val="ListParagraph"/>
    <w:rsid w:val="00AB7CD5"/>
    <w:rPr>
      <w:sz w:val="24"/>
      <w:szCs w:val="24"/>
    </w:rPr>
  </w:style>
  <w:style w:type="character" w:customStyle="1" w:styleId="Heading2Char">
    <w:name w:val="Heading 2 Char"/>
    <w:basedOn w:val="DefaultParagraphFont"/>
    <w:link w:val="Heading2"/>
    <w:rsid w:val="00FA1688"/>
    <w:rPr>
      <w:rFonts w:cs="Arial"/>
      <w:b/>
      <w:bCs/>
      <w:iCs/>
      <w:sz w:val="24"/>
      <w:szCs w:val="28"/>
    </w:rPr>
  </w:style>
  <w:style w:type="character" w:customStyle="1" w:styleId="Heading3Char">
    <w:name w:val="Heading 3 Char"/>
    <w:basedOn w:val="DefaultParagraphFont"/>
    <w:link w:val="Heading3"/>
    <w:rsid w:val="000652B8"/>
    <w:rPr>
      <w:rFonts w:cs="Arial"/>
      <w:b/>
      <w:bCs/>
      <w:i/>
      <w:sz w:val="24"/>
      <w:szCs w:val="26"/>
    </w:rPr>
  </w:style>
  <w:style w:type="paragraph" w:customStyle="1" w:styleId="Listlevel2">
    <w:name w:val="List level 2"/>
    <w:basedOn w:val="ListParagraph"/>
    <w:link w:val="Listlevel2Char"/>
    <w:qFormat/>
    <w:rsid w:val="0018781B"/>
    <w:pPr>
      <w:numPr>
        <w:numId w:val="0"/>
      </w:numPr>
      <w:spacing w:before="0"/>
      <w:ind w:left="567" w:hanging="357"/>
    </w:pPr>
  </w:style>
  <w:style w:type="character" w:customStyle="1" w:styleId="Listlevel2Char">
    <w:name w:val="List level 2 Char"/>
    <w:basedOn w:val="ListParagraphChar"/>
    <w:link w:val="Listlevel2"/>
    <w:rsid w:val="0018781B"/>
    <w:rPr>
      <w:sz w:val="24"/>
      <w:szCs w:val="24"/>
    </w:rPr>
  </w:style>
  <w:style w:type="character" w:customStyle="1" w:styleId="Heading4Char">
    <w:name w:val="Heading 4 Char"/>
    <w:basedOn w:val="DefaultParagraphFont"/>
    <w:link w:val="Heading4"/>
    <w:rsid w:val="009F3DAF"/>
    <w:rPr>
      <w:b/>
      <w:bCs/>
      <w:sz w:val="24"/>
      <w:szCs w:val="28"/>
    </w:rPr>
  </w:style>
  <w:style w:type="character" w:customStyle="1" w:styleId="Heading5Char">
    <w:name w:val="Heading 5 Char"/>
    <w:basedOn w:val="DefaultParagraphFont"/>
    <w:link w:val="Heading5"/>
    <w:rsid w:val="004F6F4A"/>
    <w:rPr>
      <w:b/>
      <w:bCs/>
      <w:i/>
      <w:iCs/>
      <w:sz w:val="24"/>
      <w:szCs w:val="26"/>
    </w:rPr>
  </w:style>
  <w:style w:type="character" w:styleId="Strong">
    <w:name w:val="Strong"/>
    <w:basedOn w:val="DefaultParagraphFont"/>
    <w:uiPriority w:val="22"/>
    <w:qFormat/>
    <w:rsid w:val="00680B85"/>
    <w:rPr>
      <w:b/>
      <w:bCs/>
    </w:rPr>
  </w:style>
  <w:style w:type="character" w:customStyle="1" w:styleId="UnresolvedMention">
    <w:name w:val="Unresolved Mention"/>
    <w:basedOn w:val="DefaultParagraphFont"/>
    <w:uiPriority w:val="99"/>
    <w:semiHidden/>
    <w:unhideWhenUsed/>
    <w:rsid w:val="00B16068"/>
    <w:rPr>
      <w:color w:val="605E5C"/>
      <w:shd w:val="clear" w:color="auto" w:fill="E1DFDD"/>
    </w:rPr>
  </w:style>
  <w:style w:type="character" w:customStyle="1" w:styleId="TBLChar">
    <w:name w:val="TBL Char"/>
    <w:basedOn w:val="DefaultParagraphFont"/>
    <w:link w:val="TBL"/>
    <w:locked/>
    <w:rsid w:val="00D35F76"/>
    <w:rPr>
      <w:sz w:val="24"/>
      <w:szCs w:val="24"/>
    </w:rPr>
  </w:style>
  <w:style w:type="paragraph" w:customStyle="1" w:styleId="TBL">
    <w:name w:val="TBL"/>
    <w:basedOn w:val="Normal"/>
    <w:link w:val="TBLChar"/>
    <w:qFormat/>
    <w:rsid w:val="00D35F76"/>
    <w:pPr>
      <w:spacing w:before="60" w:after="60" w:line="240" w:lineRule="auto"/>
      <w:ind w:firstLine="0"/>
    </w:pPr>
  </w:style>
  <w:style w:type="paragraph" w:customStyle="1" w:styleId="Bullets3">
    <w:name w:val="Bullets 3"/>
    <w:basedOn w:val="Normal"/>
    <w:qFormat/>
    <w:rsid w:val="00332CA9"/>
    <w:pPr>
      <w:numPr>
        <w:numId w:val="34"/>
      </w:numPr>
      <w:ind w:left="936"/>
    </w:pPr>
  </w:style>
  <w:style w:type="paragraph" w:customStyle="1" w:styleId="Listlevel3">
    <w:name w:val="List level 3"/>
    <w:basedOn w:val="Listlevel2"/>
    <w:link w:val="Listlevel3Char"/>
    <w:qFormat/>
    <w:rsid w:val="00332CA9"/>
    <w:pPr>
      <w:numPr>
        <w:ilvl w:val="2"/>
        <w:numId w:val="5"/>
      </w:numPr>
      <w:ind w:left="850" w:hanging="357"/>
    </w:pPr>
  </w:style>
  <w:style w:type="character" w:customStyle="1" w:styleId="Listlevel3Char">
    <w:name w:val="List level 3 Char"/>
    <w:basedOn w:val="Listlevel2Char"/>
    <w:link w:val="Listlevel3"/>
    <w:rsid w:val="00332CA9"/>
    <w:rPr>
      <w:sz w:val="24"/>
      <w:szCs w:val="24"/>
    </w:rPr>
  </w:style>
  <w:style w:type="paragraph" w:styleId="EndnoteText">
    <w:name w:val="endnote text"/>
    <w:basedOn w:val="Normal"/>
    <w:link w:val="EndnoteTextChar"/>
    <w:semiHidden/>
    <w:unhideWhenUsed/>
    <w:rsid w:val="00CC7402"/>
    <w:pPr>
      <w:spacing w:before="0" w:line="240" w:lineRule="auto"/>
    </w:pPr>
    <w:rPr>
      <w:sz w:val="20"/>
      <w:szCs w:val="20"/>
    </w:rPr>
  </w:style>
  <w:style w:type="character" w:customStyle="1" w:styleId="EndnoteTextChar">
    <w:name w:val="Endnote Text Char"/>
    <w:basedOn w:val="DefaultParagraphFont"/>
    <w:link w:val="EndnoteText"/>
    <w:semiHidden/>
    <w:rsid w:val="00CC7402"/>
  </w:style>
  <w:style w:type="character" w:styleId="EndnoteReference">
    <w:name w:val="endnote reference"/>
    <w:basedOn w:val="DefaultParagraphFont"/>
    <w:semiHidden/>
    <w:unhideWhenUsed/>
    <w:rsid w:val="00CC7402"/>
    <w:rPr>
      <w:vertAlign w:val="superscript"/>
    </w:rPr>
  </w:style>
  <w:style w:type="paragraph" w:customStyle="1" w:styleId="Bullets1">
    <w:name w:val="Bullets 1"/>
    <w:basedOn w:val="Normal"/>
    <w:qFormat/>
    <w:rsid w:val="00DA6A6E"/>
    <w:pPr>
      <w:keepNext/>
      <w:numPr>
        <w:numId w:val="35"/>
      </w:numPr>
    </w:pPr>
    <w:rPr>
      <w:b/>
    </w:rPr>
  </w:style>
  <w:style w:type="character" w:customStyle="1" w:styleId="NidungChar">
    <w:name w:val="Nội dung Char"/>
    <w:link w:val="Nidung"/>
    <w:uiPriority w:val="99"/>
    <w:locked/>
    <w:rsid w:val="00B74D14"/>
    <w:rPr>
      <w:rFonts w:ascii="Calibri" w:eastAsia="Calibri" w:hAnsi="Calibri"/>
      <w:sz w:val="26"/>
    </w:rPr>
  </w:style>
  <w:style w:type="paragraph" w:customStyle="1" w:styleId="Nidung">
    <w:name w:val="Nội dung"/>
    <w:basedOn w:val="Normal"/>
    <w:link w:val="NidungChar"/>
    <w:uiPriority w:val="99"/>
    <w:qFormat/>
    <w:rsid w:val="00B74D14"/>
    <w:pPr>
      <w:spacing w:line="360" w:lineRule="auto"/>
      <w:ind w:firstLine="567"/>
    </w:pPr>
    <w:rPr>
      <w:rFonts w:ascii="Calibri" w:eastAsia="Calibri" w:hAnsi="Calibri"/>
      <w:sz w:val="26"/>
      <w:szCs w:val="20"/>
    </w:rPr>
  </w:style>
  <w:style w:type="paragraph" w:styleId="DocumentMap">
    <w:name w:val="Document Map"/>
    <w:basedOn w:val="Normal"/>
    <w:link w:val="DocumentMapChar"/>
    <w:uiPriority w:val="99"/>
    <w:semiHidden/>
    <w:unhideWhenUsed/>
    <w:rsid w:val="00EE5BCF"/>
    <w:pPr>
      <w:spacing w:before="0" w:line="240" w:lineRule="auto"/>
      <w:ind w:firstLine="720"/>
    </w:pPr>
    <w:rPr>
      <w:rFonts w:ascii="Tahoma" w:hAnsi="Tahoma" w:cs="Tahoma"/>
      <w:sz w:val="16"/>
      <w:szCs w:val="16"/>
    </w:rPr>
  </w:style>
  <w:style w:type="character" w:customStyle="1" w:styleId="DocumentMapChar">
    <w:name w:val="Document Map Char"/>
    <w:basedOn w:val="DefaultParagraphFont"/>
    <w:link w:val="DocumentMap"/>
    <w:uiPriority w:val="99"/>
    <w:semiHidden/>
    <w:rsid w:val="00EE5BCF"/>
    <w:rPr>
      <w:rFonts w:ascii="Tahoma" w:hAnsi="Tahoma" w:cs="Tahoma"/>
      <w:sz w:val="16"/>
      <w:szCs w:val="16"/>
    </w:rPr>
  </w:style>
  <w:style w:type="character" w:styleId="FollowedHyperlink">
    <w:name w:val="FollowedHyperlink"/>
    <w:basedOn w:val="DefaultParagraphFont"/>
    <w:semiHidden/>
    <w:unhideWhenUsed/>
    <w:rsid w:val="00893C8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42585">
      <w:bodyDiv w:val="1"/>
      <w:marLeft w:val="0"/>
      <w:marRight w:val="0"/>
      <w:marTop w:val="0"/>
      <w:marBottom w:val="0"/>
      <w:divBdr>
        <w:top w:val="none" w:sz="0" w:space="0" w:color="auto"/>
        <w:left w:val="none" w:sz="0" w:space="0" w:color="auto"/>
        <w:bottom w:val="none" w:sz="0" w:space="0" w:color="auto"/>
        <w:right w:val="none" w:sz="0" w:space="0" w:color="auto"/>
      </w:divBdr>
    </w:div>
    <w:div w:id="9259154">
      <w:bodyDiv w:val="1"/>
      <w:marLeft w:val="0"/>
      <w:marRight w:val="0"/>
      <w:marTop w:val="0"/>
      <w:marBottom w:val="0"/>
      <w:divBdr>
        <w:top w:val="none" w:sz="0" w:space="0" w:color="auto"/>
        <w:left w:val="none" w:sz="0" w:space="0" w:color="auto"/>
        <w:bottom w:val="none" w:sz="0" w:space="0" w:color="auto"/>
        <w:right w:val="none" w:sz="0" w:space="0" w:color="auto"/>
      </w:divBdr>
    </w:div>
    <w:div w:id="29230554">
      <w:bodyDiv w:val="1"/>
      <w:marLeft w:val="0"/>
      <w:marRight w:val="0"/>
      <w:marTop w:val="0"/>
      <w:marBottom w:val="0"/>
      <w:divBdr>
        <w:top w:val="none" w:sz="0" w:space="0" w:color="auto"/>
        <w:left w:val="none" w:sz="0" w:space="0" w:color="auto"/>
        <w:bottom w:val="none" w:sz="0" w:space="0" w:color="auto"/>
        <w:right w:val="none" w:sz="0" w:space="0" w:color="auto"/>
      </w:divBdr>
    </w:div>
    <w:div w:id="34812456">
      <w:bodyDiv w:val="1"/>
      <w:marLeft w:val="0"/>
      <w:marRight w:val="0"/>
      <w:marTop w:val="0"/>
      <w:marBottom w:val="0"/>
      <w:divBdr>
        <w:top w:val="none" w:sz="0" w:space="0" w:color="auto"/>
        <w:left w:val="none" w:sz="0" w:space="0" w:color="auto"/>
        <w:bottom w:val="none" w:sz="0" w:space="0" w:color="auto"/>
        <w:right w:val="none" w:sz="0" w:space="0" w:color="auto"/>
      </w:divBdr>
    </w:div>
    <w:div w:id="35084830">
      <w:bodyDiv w:val="1"/>
      <w:marLeft w:val="0"/>
      <w:marRight w:val="0"/>
      <w:marTop w:val="0"/>
      <w:marBottom w:val="0"/>
      <w:divBdr>
        <w:top w:val="none" w:sz="0" w:space="0" w:color="auto"/>
        <w:left w:val="none" w:sz="0" w:space="0" w:color="auto"/>
        <w:bottom w:val="none" w:sz="0" w:space="0" w:color="auto"/>
        <w:right w:val="none" w:sz="0" w:space="0" w:color="auto"/>
      </w:divBdr>
    </w:div>
    <w:div w:id="56783900">
      <w:bodyDiv w:val="1"/>
      <w:marLeft w:val="0"/>
      <w:marRight w:val="0"/>
      <w:marTop w:val="0"/>
      <w:marBottom w:val="0"/>
      <w:divBdr>
        <w:top w:val="none" w:sz="0" w:space="0" w:color="auto"/>
        <w:left w:val="none" w:sz="0" w:space="0" w:color="auto"/>
        <w:bottom w:val="none" w:sz="0" w:space="0" w:color="auto"/>
        <w:right w:val="none" w:sz="0" w:space="0" w:color="auto"/>
      </w:divBdr>
    </w:div>
    <w:div w:id="60560797">
      <w:bodyDiv w:val="1"/>
      <w:marLeft w:val="0"/>
      <w:marRight w:val="0"/>
      <w:marTop w:val="0"/>
      <w:marBottom w:val="0"/>
      <w:divBdr>
        <w:top w:val="none" w:sz="0" w:space="0" w:color="auto"/>
        <w:left w:val="none" w:sz="0" w:space="0" w:color="auto"/>
        <w:bottom w:val="none" w:sz="0" w:space="0" w:color="auto"/>
        <w:right w:val="none" w:sz="0" w:space="0" w:color="auto"/>
      </w:divBdr>
    </w:div>
    <w:div w:id="61998418">
      <w:bodyDiv w:val="1"/>
      <w:marLeft w:val="0"/>
      <w:marRight w:val="0"/>
      <w:marTop w:val="0"/>
      <w:marBottom w:val="0"/>
      <w:divBdr>
        <w:top w:val="none" w:sz="0" w:space="0" w:color="auto"/>
        <w:left w:val="none" w:sz="0" w:space="0" w:color="auto"/>
        <w:bottom w:val="none" w:sz="0" w:space="0" w:color="auto"/>
        <w:right w:val="none" w:sz="0" w:space="0" w:color="auto"/>
      </w:divBdr>
    </w:div>
    <w:div w:id="68383227">
      <w:bodyDiv w:val="1"/>
      <w:marLeft w:val="0"/>
      <w:marRight w:val="0"/>
      <w:marTop w:val="0"/>
      <w:marBottom w:val="0"/>
      <w:divBdr>
        <w:top w:val="none" w:sz="0" w:space="0" w:color="auto"/>
        <w:left w:val="none" w:sz="0" w:space="0" w:color="auto"/>
        <w:bottom w:val="none" w:sz="0" w:space="0" w:color="auto"/>
        <w:right w:val="none" w:sz="0" w:space="0" w:color="auto"/>
      </w:divBdr>
    </w:div>
    <w:div w:id="76024474">
      <w:bodyDiv w:val="1"/>
      <w:marLeft w:val="0"/>
      <w:marRight w:val="0"/>
      <w:marTop w:val="0"/>
      <w:marBottom w:val="0"/>
      <w:divBdr>
        <w:top w:val="none" w:sz="0" w:space="0" w:color="auto"/>
        <w:left w:val="none" w:sz="0" w:space="0" w:color="auto"/>
        <w:bottom w:val="none" w:sz="0" w:space="0" w:color="auto"/>
        <w:right w:val="none" w:sz="0" w:space="0" w:color="auto"/>
      </w:divBdr>
    </w:div>
    <w:div w:id="88552655">
      <w:bodyDiv w:val="1"/>
      <w:marLeft w:val="0"/>
      <w:marRight w:val="0"/>
      <w:marTop w:val="0"/>
      <w:marBottom w:val="0"/>
      <w:divBdr>
        <w:top w:val="none" w:sz="0" w:space="0" w:color="auto"/>
        <w:left w:val="none" w:sz="0" w:space="0" w:color="auto"/>
        <w:bottom w:val="none" w:sz="0" w:space="0" w:color="auto"/>
        <w:right w:val="none" w:sz="0" w:space="0" w:color="auto"/>
      </w:divBdr>
    </w:div>
    <w:div w:id="93938030">
      <w:bodyDiv w:val="1"/>
      <w:marLeft w:val="0"/>
      <w:marRight w:val="0"/>
      <w:marTop w:val="0"/>
      <w:marBottom w:val="0"/>
      <w:divBdr>
        <w:top w:val="none" w:sz="0" w:space="0" w:color="auto"/>
        <w:left w:val="none" w:sz="0" w:space="0" w:color="auto"/>
        <w:bottom w:val="none" w:sz="0" w:space="0" w:color="auto"/>
        <w:right w:val="none" w:sz="0" w:space="0" w:color="auto"/>
      </w:divBdr>
    </w:div>
    <w:div w:id="114252907">
      <w:bodyDiv w:val="1"/>
      <w:marLeft w:val="0"/>
      <w:marRight w:val="0"/>
      <w:marTop w:val="0"/>
      <w:marBottom w:val="0"/>
      <w:divBdr>
        <w:top w:val="none" w:sz="0" w:space="0" w:color="auto"/>
        <w:left w:val="none" w:sz="0" w:space="0" w:color="auto"/>
        <w:bottom w:val="none" w:sz="0" w:space="0" w:color="auto"/>
        <w:right w:val="none" w:sz="0" w:space="0" w:color="auto"/>
      </w:divBdr>
    </w:div>
    <w:div w:id="126509441">
      <w:bodyDiv w:val="1"/>
      <w:marLeft w:val="0"/>
      <w:marRight w:val="0"/>
      <w:marTop w:val="0"/>
      <w:marBottom w:val="0"/>
      <w:divBdr>
        <w:top w:val="none" w:sz="0" w:space="0" w:color="auto"/>
        <w:left w:val="none" w:sz="0" w:space="0" w:color="auto"/>
        <w:bottom w:val="none" w:sz="0" w:space="0" w:color="auto"/>
        <w:right w:val="none" w:sz="0" w:space="0" w:color="auto"/>
      </w:divBdr>
    </w:div>
    <w:div w:id="130177772">
      <w:bodyDiv w:val="1"/>
      <w:marLeft w:val="0"/>
      <w:marRight w:val="0"/>
      <w:marTop w:val="0"/>
      <w:marBottom w:val="0"/>
      <w:divBdr>
        <w:top w:val="none" w:sz="0" w:space="0" w:color="auto"/>
        <w:left w:val="none" w:sz="0" w:space="0" w:color="auto"/>
        <w:bottom w:val="none" w:sz="0" w:space="0" w:color="auto"/>
        <w:right w:val="none" w:sz="0" w:space="0" w:color="auto"/>
      </w:divBdr>
    </w:div>
    <w:div w:id="140082793">
      <w:bodyDiv w:val="1"/>
      <w:marLeft w:val="0"/>
      <w:marRight w:val="0"/>
      <w:marTop w:val="0"/>
      <w:marBottom w:val="0"/>
      <w:divBdr>
        <w:top w:val="none" w:sz="0" w:space="0" w:color="auto"/>
        <w:left w:val="none" w:sz="0" w:space="0" w:color="auto"/>
        <w:bottom w:val="none" w:sz="0" w:space="0" w:color="auto"/>
        <w:right w:val="none" w:sz="0" w:space="0" w:color="auto"/>
      </w:divBdr>
      <w:divsChild>
        <w:div w:id="968319170">
          <w:marLeft w:val="600"/>
          <w:marRight w:val="0"/>
          <w:marTop w:val="0"/>
          <w:marBottom w:val="0"/>
          <w:divBdr>
            <w:top w:val="none" w:sz="0" w:space="0" w:color="auto"/>
            <w:left w:val="none" w:sz="0" w:space="0" w:color="auto"/>
            <w:bottom w:val="none" w:sz="0" w:space="0" w:color="auto"/>
            <w:right w:val="none" w:sz="0" w:space="0" w:color="auto"/>
          </w:divBdr>
        </w:div>
      </w:divsChild>
    </w:div>
    <w:div w:id="142357383">
      <w:bodyDiv w:val="1"/>
      <w:marLeft w:val="0"/>
      <w:marRight w:val="0"/>
      <w:marTop w:val="0"/>
      <w:marBottom w:val="0"/>
      <w:divBdr>
        <w:top w:val="none" w:sz="0" w:space="0" w:color="auto"/>
        <w:left w:val="none" w:sz="0" w:space="0" w:color="auto"/>
        <w:bottom w:val="none" w:sz="0" w:space="0" w:color="auto"/>
        <w:right w:val="none" w:sz="0" w:space="0" w:color="auto"/>
      </w:divBdr>
    </w:div>
    <w:div w:id="146090824">
      <w:bodyDiv w:val="1"/>
      <w:marLeft w:val="0"/>
      <w:marRight w:val="0"/>
      <w:marTop w:val="0"/>
      <w:marBottom w:val="0"/>
      <w:divBdr>
        <w:top w:val="none" w:sz="0" w:space="0" w:color="auto"/>
        <w:left w:val="none" w:sz="0" w:space="0" w:color="auto"/>
        <w:bottom w:val="none" w:sz="0" w:space="0" w:color="auto"/>
        <w:right w:val="none" w:sz="0" w:space="0" w:color="auto"/>
      </w:divBdr>
    </w:div>
    <w:div w:id="155148334">
      <w:bodyDiv w:val="1"/>
      <w:marLeft w:val="0"/>
      <w:marRight w:val="0"/>
      <w:marTop w:val="0"/>
      <w:marBottom w:val="0"/>
      <w:divBdr>
        <w:top w:val="none" w:sz="0" w:space="0" w:color="auto"/>
        <w:left w:val="none" w:sz="0" w:space="0" w:color="auto"/>
        <w:bottom w:val="none" w:sz="0" w:space="0" w:color="auto"/>
        <w:right w:val="none" w:sz="0" w:space="0" w:color="auto"/>
      </w:divBdr>
    </w:div>
    <w:div w:id="160779043">
      <w:bodyDiv w:val="1"/>
      <w:marLeft w:val="0"/>
      <w:marRight w:val="0"/>
      <w:marTop w:val="0"/>
      <w:marBottom w:val="0"/>
      <w:divBdr>
        <w:top w:val="none" w:sz="0" w:space="0" w:color="auto"/>
        <w:left w:val="none" w:sz="0" w:space="0" w:color="auto"/>
        <w:bottom w:val="none" w:sz="0" w:space="0" w:color="auto"/>
        <w:right w:val="none" w:sz="0" w:space="0" w:color="auto"/>
      </w:divBdr>
    </w:div>
    <w:div w:id="175313794">
      <w:bodyDiv w:val="1"/>
      <w:marLeft w:val="0"/>
      <w:marRight w:val="0"/>
      <w:marTop w:val="0"/>
      <w:marBottom w:val="0"/>
      <w:divBdr>
        <w:top w:val="none" w:sz="0" w:space="0" w:color="auto"/>
        <w:left w:val="none" w:sz="0" w:space="0" w:color="auto"/>
        <w:bottom w:val="none" w:sz="0" w:space="0" w:color="auto"/>
        <w:right w:val="none" w:sz="0" w:space="0" w:color="auto"/>
      </w:divBdr>
    </w:div>
    <w:div w:id="184558535">
      <w:bodyDiv w:val="1"/>
      <w:marLeft w:val="0"/>
      <w:marRight w:val="0"/>
      <w:marTop w:val="0"/>
      <w:marBottom w:val="0"/>
      <w:divBdr>
        <w:top w:val="none" w:sz="0" w:space="0" w:color="auto"/>
        <w:left w:val="none" w:sz="0" w:space="0" w:color="auto"/>
        <w:bottom w:val="none" w:sz="0" w:space="0" w:color="auto"/>
        <w:right w:val="none" w:sz="0" w:space="0" w:color="auto"/>
      </w:divBdr>
    </w:div>
    <w:div w:id="198788934">
      <w:bodyDiv w:val="1"/>
      <w:marLeft w:val="0"/>
      <w:marRight w:val="0"/>
      <w:marTop w:val="0"/>
      <w:marBottom w:val="0"/>
      <w:divBdr>
        <w:top w:val="none" w:sz="0" w:space="0" w:color="auto"/>
        <w:left w:val="none" w:sz="0" w:space="0" w:color="auto"/>
        <w:bottom w:val="none" w:sz="0" w:space="0" w:color="auto"/>
        <w:right w:val="none" w:sz="0" w:space="0" w:color="auto"/>
      </w:divBdr>
    </w:div>
    <w:div w:id="199632456">
      <w:bodyDiv w:val="1"/>
      <w:marLeft w:val="0"/>
      <w:marRight w:val="0"/>
      <w:marTop w:val="0"/>
      <w:marBottom w:val="0"/>
      <w:divBdr>
        <w:top w:val="none" w:sz="0" w:space="0" w:color="auto"/>
        <w:left w:val="none" w:sz="0" w:space="0" w:color="auto"/>
        <w:bottom w:val="none" w:sz="0" w:space="0" w:color="auto"/>
        <w:right w:val="none" w:sz="0" w:space="0" w:color="auto"/>
      </w:divBdr>
    </w:div>
    <w:div w:id="215514310">
      <w:bodyDiv w:val="1"/>
      <w:marLeft w:val="0"/>
      <w:marRight w:val="0"/>
      <w:marTop w:val="0"/>
      <w:marBottom w:val="0"/>
      <w:divBdr>
        <w:top w:val="none" w:sz="0" w:space="0" w:color="auto"/>
        <w:left w:val="none" w:sz="0" w:space="0" w:color="auto"/>
        <w:bottom w:val="none" w:sz="0" w:space="0" w:color="auto"/>
        <w:right w:val="none" w:sz="0" w:space="0" w:color="auto"/>
      </w:divBdr>
      <w:divsChild>
        <w:div w:id="334769038">
          <w:marLeft w:val="0"/>
          <w:marRight w:val="0"/>
          <w:marTop w:val="150"/>
          <w:marBottom w:val="0"/>
          <w:divBdr>
            <w:top w:val="none" w:sz="0" w:space="0" w:color="auto"/>
            <w:left w:val="none" w:sz="0" w:space="0" w:color="auto"/>
            <w:bottom w:val="none" w:sz="0" w:space="0" w:color="auto"/>
            <w:right w:val="none" w:sz="0" w:space="0" w:color="auto"/>
          </w:divBdr>
        </w:div>
        <w:div w:id="561528116">
          <w:marLeft w:val="0"/>
          <w:marRight w:val="0"/>
          <w:marTop w:val="150"/>
          <w:marBottom w:val="0"/>
          <w:divBdr>
            <w:top w:val="none" w:sz="0" w:space="0" w:color="auto"/>
            <w:left w:val="none" w:sz="0" w:space="0" w:color="auto"/>
            <w:bottom w:val="none" w:sz="0" w:space="0" w:color="auto"/>
            <w:right w:val="none" w:sz="0" w:space="0" w:color="auto"/>
          </w:divBdr>
        </w:div>
        <w:div w:id="1457943023">
          <w:marLeft w:val="0"/>
          <w:marRight w:val="0"/>
          <w:marTop w:val="150"/>
          <w:marBottom w:val="0"/>
          <w:divBdr>
            <w:top w:val="none" w:sz="0" w:space="0" w:color="auto"/>
            <w:left w:val="none" w:sz="0" w:space="0" w:color="auto"/>
            <w:bottom w:val="none" w:sz="0" w:space="0" w:color="auto"/>
            <w:right w:val="none" w:sz="0" w:space="0" w:color="auto"/>
          </w:divBdr>
        </w:div>
        <w:div w:id="1962606972">
          <w:marLeft w:val="0"/>
          <w:marRight w:val="0"/>
          <w:marTop w:val="150"/>
          <w:marBottom w:val="0"/>
          <w:divBdr>
            <w:top w:val="none" w:sz="0" w:space="0" w:color="auto"/>
            <w:left w:val="none" w:sz="0" w:space="0" w:color="auto"/>
            <w:bottom w:val="none" w:sz="0" w:space="0" w:color="auto"/>
            <w:right w:val="none" w:sz="0" w:space="0" w:color="auto"/>
          </w:divBdr>
        </w:div>
      </w:divsChild>
    </w:div>
    <w:div w:id="220479652">
      <w:bodyDiv w:val="1"/>
      <w:marLeft w:val="0"/>
      <w:marRight w:val="0"/>
      <w:marTop w:val="0"/>
      <w:marBottom w:val="0"/>
      <w:divBdr>
        <w:top w:val="none" w:sz="0" w:space="0" w:color="auto"/>
        <w:left w:val="none" w:sz="0" w:space="0" w:color="auto"/>
        <w:bottom w:val="none" w:sz="0" w:space="0" w:color="auto"/>
        <w:right w:val="none" w:sz="0" w:space="0" w:color="auto"/>
      </w:divBdr>
    </w:div>
    <w:div w:id="234046533">
      <w:bodyDiv w:val="1"/>
      <w:marLeft w:val="0"/>
      <w:marRight w:val="0"/>
      <w:marTop w:val="0"/>
      <w:marBottom w:val="0"/>
      <w:divBdr>
        <w:top w:val="none" w:sz="0" w:space="0" w:color="auto"/>
        <w:left w:val="none" w:sz="0" w:space="0" w:color="auto"/>
        <w:bottom w:val="none" w:sz="0" w:space="0" w:color="auto"/>
        <w:right w:val="none" w:sz="0" w:space="0" w:color="auto"/>
      </w:divBdr>
    </w:div>
    <w:div w:id="247889775">
      <w:bodyDiv w:val="1"/>
      <w:marLeft w:val="0"/>
      <w:marRight w:val="0"/>
      <w:marTop w:val="0"/>
      <w:marBottom w:val="0"/>
      <w:divBdr>
        <w:top w:val="none" w:sz="0" w:space="0" w:color="auto"/>
        <w:left w:val="none" w:sz="0" w:space="0" w:color="auto"/>
        <w:bottom w:val="none" w:sz="0" w:space="0" w:color="auto"/>
        <w:right w:val="none" w:sz="0" w:space="0" w:color="auto"/>
      </w:divBdr>
    </w:div>
    <w:div w:id="255866776">
      <w:bodyDiv w:val="1"/>
      <w:marLeft w:val="0"/>
      <w:marRight w:val="0"/>
      <w:marTop w:val="0"/>
      <w:marBottom w:val="0"/>
      <w:divBdr>
        <w:top w:val="none" w:sz="0" w:space="0" w:color="auto"/>
        <w:left w:val="none" w:sz="0" w:space="0" w:color="auto"/>
        <w:bottom w:val="none" w:sz="0" w:space="0" w:color="auto"/>
        <w:right w:val="none" w:sz="0" w:space="0" w:color="auto"/>
      </w:divBdr>
    </w:div>
    <w:div w:id="260913128">
      <w:bodyDiv w:val="1"/>
      <w:marLeft w:val="0"/>
      <w:marRight w:val="0"/>
      <w:marTop w:val="0"/>
      <w:marBottom w:val="0"/>
      <w:divBdr>
        <w:top w:val="none" w:sz="0" w:space="0" w:color="auto"/>
        <w:left w:val="none" w:sz="0" w:space="0" w:color="auto"/>
        <w:bottom w:val="none" w:sz="0" w:space="0" w:color="auto"/>
        <w:right w:val="none" w:sz="0" w:space="0" w:color="auto"/>
      </w:divBdr>
    </w:div>
    <w:div w:id="263808166">
      <w:bodyDiv w:val="1"/>
      <w:marLeft w:val="0"/>
      <w:marRight w:val="0"/>
      <w:marTop w:val="0"/>
      <w:marBottom w:val="0"/>
      <w:divBdr>
        <w:top w:val="none" w:sz="0" w:space="0" w:color="auto"/>
        <w:left w:val="none" w:sz="0" w:space="0" w:color="auto"/>
        <w:bottom w:val="none" w:sz="0" w:space="0" w:color="auto"/>
        <w:right w:val="none" w:sz="0" w:space="0" w:color="auto"/>
      </w:divBdr>
    </w:div>
    <w:div w:id="264315954">
      <w:bodyDiv w:val="1"/>
      <w:marLeft w:val="0"/>
      <w:marRight w:val="0"/>
      <w:marTop w:val="0"/>
      <w:marBottom w:val="0"/>
      <w:divBdr>
        <w:top w:val="none" w:sz="0" w:space="0" w:color="auto"/>
        <w:left w:val="none" w:sz="0" w:space="0" w:color="auto"/>
        <w:bottom w:val="none" w:sz="0" w:space="0" w:color="auto"/>
        <w:right w:val="none" w:sz="0" w:space="0" w:color="auto"/>
      </w:divBdr>
    </w:div>
    <w:div w:id="278030356">
      <w:bodyDiv w:val="1"/>
      <w:marLeft w:val="0"/>
      <w:marRight w:val="0"/>
      <w:marTop w:val="0"/>
      <w:marBottom w:val="0"/>
      <w:divBdr>
        <w:top w:val="none" w:sz="0" w:space="0" w:color="auto"/>
        <w:left w:val="none" w:sz="0" w:space="0" w:color="auto"/>
        <w:bottom w:val="none" w:sz="0" w:space="0" w:color="auto"/>
        <w:right w:val="none" w:sz="0" w:space="0" w:color="auto"/>
      </w:divBdr>
    </w:div>
    <w:div w:id="284894392">
      <w:bodyDiv w:val="1"/>
      <w:marLeft w:val="0"/>
      <w:marRight w:val="0"/>
      <w:marTop w:val="0"/>
      <w:marBottom w:val="0"/>
      <w:divBdr>
        <w:top w:val="none" w:sz="0" w:space="0" w:color="auto"/>
        <w:left w:val="none" w:sz="0" w:space="0" w:color="auto"/>
        <w:bottom w:val="none" w:sz="0" w:space="0" w:color="auto"/>
        <w:right w:val="none" w:sz="0" w:space="0" w:color="auto"/>
      </w:divBdr>
    </w:div>
    <w:div w:id="287856691">
      <w:bodyDiv w:val="1"/>
      <w:marLeft w:val="0"/>
      <w:marRight w:val="0"/>
      <w:marTop w:val="0"/>
      <w:marBottom w:val="0"/>
      <w:divBdr>
        <w:top w:val="none" w:sz="0" w:space="0" w:color="auto"/>
        <w:left w:val="none" w:sz="0" w:space="0" w:color="auto"/>
        <w:bottom w:val="none" w:sz="0" w:space="0" w:color="auto"/>
        <w:right w:val="none" w:sz="0" w:space="0" w:color="auto"/>
      </w:divBdr>
    </w:div>
    <w:div w:id="289164649">
      <w:bodyDiv w:val="1"/>
      <w:marLeft w:val="0"/>
      <w:marRight w:val="0"/>
      <w:marTop w:val="0"/>
      <w:marBottom w:val="0"/>
      <w:divBdr>
        <w:top w:val="none" w:sz="0" w:space="0" w:color="auto"/>
        <w:left w:val="none" w:sz="0" w:space="0" w:color="auto"/>
        <w:bottom w:val="none" w:sz="0" w:space="0" w:color="auto"/>
        <w:right w:val="none" w:sz="0" w:space="0" w:color="auto"/>
      </w:divBdr>
    </w:div>
    <w:div w:id="319509110">
      <w:bodyDiv w:val="1"/>
      <w:marLeft w:val="0"/>
      <w:marRight w:val="0"/>
      <w:marTop w:val="0"/>
      <w:marBottom w:val="0"/>
      <w:divBdr>
        <w:top w:val="none" w:sz="0" w:space="0" w:color="auto"/>
        <w:left w:val="none" w:sz="0" w:space="0" w:color="auto"/>
        <w:bottom w:val="none" w:sz="0" w:space="0" w:color="auto"/>
        <w:right w:val="none" w:sz="0" w:space="0" w:color="auto"/>
      </w:divBdr>
    </w:div>
    <w:div w:id="324817902">
      <w:bodyDiv w:val="1"/>
      <w:marLeft w:val="0"/>
      <w:marRight w:val="0"/>
      <w:marTop w:val="0"/>
      <w:marBottom w:val="0"/>
      <w:divBdr>
        <w:top w:val="none" w:sz="0" w:space="0" w:color="auto"/>
        <w:left w:val="none" w:sz="0" w:space="0" w:color="auto"/>
        <w:bottom w:val="none" w:sz="0" w:space="0" w:color="auto"/>
        <w:right w:val="none" w:sz="0" w:space="0" w:color="auto"/>
      </w:divBdr>
    </w:div>
    <w:div w:id="333847835">
      <w:bodyDiv w:val="1"/>
      <w:marLeft w:val="0"/>
      <w:marRight w:val="0"/>
      <w:marTop w:val="0"/>
      <w:marBottom w:val="0"/>
      <w:divBdr>
        <w:top w:val="none" w:sz="0" w:space="0" w:color="auto"/>
        <w:left w:val="none" w:sz="0" w:space="0" w:color="auto"/>
        <w:bottom w:val="none" w:sz="0" w:space="0" w:color="auto"/>
        <w:right w:val="none" w:sz="0" w:space="0" w:color="auto"/>
      </w:divBdr>
    </w:div>
    <w:div w:id="336076103">
      <w:bodyDiv w:val="1"/>
      <w:marLeft w:val="0"/>
      <w:marRight w:val="0"/>
      <w:marTop w:val="0"/>
      <w:marBottom w:val="0"/>
      <w:divBdr>
        <w:top w:val="none" w:sz="0" w:space="0" w:color="auto"/>
        <w:left w:val="none" w:sz="0" w:space="0" w:color="auto"/>
        <w:bottom w:val="none" w:sz="0" w:space="0" w:color="auto"/>
        <w:right w:val="none" w:sz="0" w:space="0" w:color="auto"/>
      </w:divBdr>
    </w:div>
    <w:div w:id="341322676">
      <w:bodyDiv w:val="1"/>
      <w:marLeft w:val="0"/>
      <w:marRight w:val="0"/>
      <w:marTop w:val="0"/>
      <w:marBottom w:val="0"/>
      <w:divBdr>
        <w:top w:val="none" w:sz="0" w:space="0" w:color="auto"/>
        <w:left w:val="none" w:sz="0" w:space="0" w:color="auto"/>
        <w:bottom w:val="none" w:sz="0" w:space="0" w:color="auto"/>
        <w:right w:val="none" w:sz="0" w:space="0" w:color="auto"/>
      </w:divBdr>
    </w:div>
    <w:div w:id="342321529">
      <w:bodyDiv w:val="1"/>
      <w:marLeft w:val="0"/>
      <w:marRight w:val="0"/>
      <w:marTop w:val="0"/>
      <w:marBottom w:val="0"/>
      <w:divBdr>
        <w:top w:val="none" w:sz="0" w:space="0" w:color="auto"/>
        <w:left w:val="none" w:sz="0" w:space="0" w:color="auto"/>
        <w:bottom w:val="none" w:sz="0" w:space="0" w:color="auto"/>
        <w:right w:val="none" w:sz="0" w:space="0" w:color="auto"/>
      </w:divBdr>
    </w:div>
    <w:div w:id="349062382">
      <w:bodyDiv w:val="1"/>
      <w:marLeft w:val="0"/>
      <w:marRight w:val="0"/>
      <w:marTop w:val="0"/>
      <w:marBottom w:val="0"/>
      <w:divBdr>
        <w:top w:val="none" w:sz="0" w:space="0" w:color="auto"/>
        <w:left w:val="none" w:sz="0" w:space="0" w:color="auto"/>
        <w:bottom w:val="none" w:sz="0" w:space="0" w:color="auto"/>
        <w:right w:val="none" w:sz="0" w:space="0" w:color="auto"/>
      </w:divBdr>
    </w:div>
    <w:div w:id="368461306">
      <w:bodyDiv w:val="1"/>
      <w:marLeft w:val="0"/>
      <w:marRight w:val="0"/>
      <w:marTop w:val="0"/>
      <w:marBottom w:val="0"/>
      <w:divBdr>
        <w:top w:val="none" w:sz="0" w:space="0" w:color="auto"/>
        <w:left w:val="none" w:sz="0" w:space="0" w:color="auto"/>
        <w:bottom w:val="none" w:sz="0" w:space="0" w:color="auto"/>
        <w:right w:val="none" w:sz="0" w:space="0" w:color="auto"/>
      </w:divBdr>
    </w:div>
    <w:div w:id="388041139">
      <w:bodyDiv w:val="1"/>
      <w:marLeft w:val="0"/>
      <w:marRight w:val="0"/>
      <w:marTop w:val="0"/>
      <w:marBottom w:val="0"/>
      <w:divBdr>
        <w:top w:val="none" w:sz="0" w:space="0" w:color="auto"/>
        <w:left w:val="none" w:sz="0" w:space="0" w:color="auto"/>
        <w:bottom w:val="none" w:sz="0" w:space="0" w:color="auto"/>
        <w:right w:val="none" w:sz="0" w:space="0" w:color="auto"/>
      </w:divBdr>
    </w:div>
    <w:div w:id="394593233">
      <w:bodyDiv w:val="1"/>
      <w:marLeft w:val="0"/>
      <w:marRight w:val="0"/>
      <w:marTop w:val="0"/>
      <w:marBottom w:val="0"/>
      <w:divBdr>
        <w:top w:val="none" w:sz="0" w:space="0" w:color="auto"/>
        <w:left w:val="none" w:sz="0" w:space="0" w:color="auto"/>
        <w:bottom w:val="none" w:sz="0" w:space="0" w:color="auto"/>
        <w:right w:val="none" w:sz="0" w:space="0" w:color="auto"/>
      </w:divBdr>
    </w:div>
    <w:div w:id="399791455">
      <w:bodyDiv w:val="1"/>
      <w:marLeft w:val="0"/>
      <w:marRight w:val="0"/>
      <w:marTop w:val="0"/>
      <w:marBottom w:val="0"/>
      <w:divBdr>
        <w:top w:val="none" w:sz="0" w:space="0" w:color="auto"/>
        <w:left w:val="none" w:sz="0" w:space="0" w:color="auto"/>
        <w:bottom w:val="none" w:sz="0" w:space="0" w:color="auto"/>
        <w:right w:val="none" w:sz="0" w:space="0" w:color="auto"/>
      </w:divBdr>
    </w:div>
    <w:div w:id="436340705">
      <w:bodyDiv w:val="1"/>
      <w:marLeft w:val="0"/>
      <w:marRight w:val="0"/>
      <w:marTop w:val="0"/>
      <w:marBottom w:val="0"/>
      <w:divBdr>
        <w:top w:val="none" w:sz="0" w:space="0" w:color="auto"/>
        <w:left w:val="none" w:sz="0" w:space="0" w:color="auto"/>
        <w:bottom w:val="none" w:sz="0" w:space="0" w:color="auto"/>
        <w:right w:val="none" w:sz="0" w:space="0" w:color="auto"/>
      </w:divBdr>
    </w:div>
    <w:div w:id="440032617">
      <w:bodyDiv w:val="1"/>
      <w:marLeft w:val="0"/>
      <w:marRight w:val="0"/>
      <w:marTop w:val="0"/>
      <w:marBottom w:val="0"/>
      <w:divBdr>
        <w:top w:val="none" w:sz="0" w:space="0" w:color="auto"/>
        <w:left w:val="none" w:sz="0" w:space="0" w:color="auto"/>
        <w:bottom w:val="none" w:sz="0" w:space="0" w:color="auto"/>
        <w:right w:val="none" w:sz="0" w:space="0" w:color="auto"/>
      </w:divBdr>
    </w:div>
    <w:div w:id="445463617">
      <w:bodyDiv w:val="1"/>
      <w:marLeft w:val="0"/>
      <w:marRight w:val="0"/>
      <w:marTop w:val="0"/>
      <w:marBottom w:val="0"/>
      <w:divBdr>
        <w:top w:val="none" w:sz="0" w:space="0" w:color="auto"/>
        <w:left w:val="none" w:sz="0" w:space="0" w:color="auto"/>
        <w:bottom w:val="none" w:sz="0" w:space="0" w:color="auto"/>
        <w:right w:val="none" w:sz="0" w:space="0" w:color="auto"/>
      </w:divBdr>
    </w:div>
    <w:div w:id="446856879">
      <w:bodyDiv w:val="1"/>
      <w:marLeft w:val="0"/>
      <w:marRight w:val="0"/>
      <w:marTop w:val="0"/>
      <w:marBottom w:val="0"/>
      <w:divBdr>
        <w:top w:val="none" w:sz="0" w:space="0" w:color="auto"/>
        <w:left w:val="none" w:sz="0" w:space="0" w:color="auto"/>
        <w:bottom w:val="none" w:sz="0" w:space="0" w:color="auto"/>
        <w:right w:val="none" w:sz="0" w:space="0" w:color="auto"/>
      </w:divBdr>
    </w:div>
    <w:div w:id="458259164">
      <w:bodyDiv w:val="1"/>
      <w:marLeft w:val="0"/>
      <w:marRight w:val="0"/>
      <w:marTop w:val="0"/>
      <w:marBottom w:val="0"/>
      <w:divBdr>
        <w:top w:val="none" w:sz="0" w:space="0" w:color="auto"/>
        <w:left w:val="none" w:sz="0" w:space="0" w:color="auto"/>
        <w:bottom w:val="none" w:sz="0" w:space="0" w:color="auto"/>
        <w:right w:val="none" w:sz="0" w:space="0" w:color="auto"/>
      </w:divBdr>
    </w:div>
    <w:div w:id="466508461">
      <w:bodyDiv w:val="1"/>
      <w:marLeft w:val="0"/>
      <w:marRight w:val="0"/>
      <w:marTop w:val="0"/>
      <w:marBottom w:val="0"/>
      <w:divBdr>
        <w:top w:val="none" w:sz="0" w:space="0" w:color="auto"/>
        <w:left w:val="none" w:sz="0" w:space="0" w:color="auto"/>
        <w:bottom w:val="none" w:sz="0" w:space="0" w:color="auto"/>
        <w:right w:val="none" w:sz="0" w:space="0" w:color="auto"/>
      </w:divBdr>
    </w:div>
    <w:div w:id="482114735">
      <w:bodyDiv w:val="1"/>
      <w:marLeft w:val="0"/>
      <w:marRight w:val="0"/>
      <w:marTop w:val="0"/>
      <w:marBottom w:val="0"/>
      <w:divBdr>
        <w:top w:val="none" w:sz="0" w:space="0" w:color="auto"/>
        <w:left w:val="none" w:sz="0" w:space="0" w:color="auto"/>
        <w:bottom w:val="none" w:sz="0" w:space="0" w:color="auto"/>
        <w:right w:val="none" w:sz="0" w:space="0" w:color="auto"/>
      </w:divBdr>
    </w:div>
    <w:div w:id="489566814">
      <w:bodyDiv w:val="1"/>
      <w:marLeft w:val="0"/>
      <w:marRight w:val="0"/>
      <w:marTop w:val="0"/>
      <w:marBottom w:val="0"/>
      <w:divBdr>
        <w:top w:val="none" w:sz="0" w:space="0" w:color="auto"/>
        <w:left w:val="none" w:sz="0" w:space="0" w:color="auto"/>
        <w:bottom w:val="none" w:sz="0" w:space="0" w:color="auto"/>
        <w:right w:val="none" w:sz="0" w:space="0" w:color="auto"/>
      </w:divBdr>
    </w:div>
    <w:div w:id="501433664">
      <w:bodyDiv w:val="1"/>
      <w:marLeft w:val="0"/>
      <w:marRight w:val="0"/>
      <w:marTop w:val="0"/>
      <w:marBottom w:val="0"/>
      <w:divBdr>
        <w:top w:val="none" w:sz="0" w:space="0" w:color="auto"/>
        <w:left w:val="none" w:sz="0" w:space="0" w:color="auto"/>
        <w:bottom w:val="none" w:sz="0" w:space="0" w:color="auto"/>
        <w:right w:val="none" w:sz="0" w:space="0" w:color="auto"/>
      </w:divBdr>
    </w:div>
    <w:div w:id="524251305">
      <w:bodyDiv w:val="1"/>
      <w:marLeft w:val="0"/>
      <w:marRight w:val="0"/>
      <w:marTop w:val="0"/>
      <w:marBottom w:val="0"/>
      <w:divBdr>
        <w:top w:val="none" w:sz="0" w:space="0" w:color="auto"/>
        <w:left w:val="none" w:sz="0" w:space="0" w:color="auto"/>
        <w:bottom w:val="none" w:sz="0" w:space="0" w:color="auto"/>
        <w:right w:val="none" w:sz="0" w:space="0" w:color="auto"/>
      </w:divBdr>
    </w:div>
    <w:div w:id="539711165">
      <w:bodyDiv w:val="1"/>
      <w:marLeft w:val="0"/>
      <w:marRight w:val="0"/>
      <w:marTop w:val="0"/>
      <w:marBottom w:val="0"/>
      <w:divBdr>
        <w:top w:val="none" w:sz="0" w:space="0" w:color="auto"/>
        <w:left w:val="none" w:sz="0" w:space="0" w:color="auto"/>
        <w:bottom w:val="none" w:sz="0" w:space="0" w:color="auto"/>
        <w:right w:val="none" w:sz="0" w:space="0" w:color="auto"/>
      </w:divBdr>
    </w:div>
    <w:div w:id="541091583">
      <w:bodyDiv w:val="1"/>
      <w:marLeft w:val="0"/>
      <w:marRight w:val="0"/>
      <w:marTop w:val="0"/>
      <w:marBottom w:val="0"/>
      <w:divBdr>
        <w:top w:val="none" w:sz="0" w:space="0" w:color="auto"/>
        <w:left w:val="none" w:sz="0" w:space="0" w:color="auto"/>
        <w:bottom w:val="none" w:sz="0" w:space="0" w:color="auto"/>
        <w:right w:val="none" w:sz="0" w:space="0" w:color="auto"/>
      </w:divBdr>
    </w:div>
    <w:div w:id="549339967">
      <w:bodyDiv w:val="1"/>
      <w:marLeft w:val="0"/>
      <w:marRight w:val="0"/>
      <w:marTop w:val="0"/>
      <w:marBottom w:val="0"/>
      <w:divBdr>
        <w:top w:val="none" w:sz="0" w:space="0" w:color="auto"/>
        <w:left w:val="none" w:sz="0" w:space="0" w:color="auto"/>
        <w:bottom w:val="none" w:sz="0" w:space="0" w:color="auto"/>
        <w:right w:val="none" w:sz="0" w:space="0" w:color="auto"/>
      </w:divBdr>
    </w:div>
    <w:div w:id="562757816">
      <w:bodyDiv w:val="1"/>
      <w:marLeft w:val="0"/>
      <w:marRight w:val="0"/>
      <w:marTop w:val="0"/>
      <w:marBottom w:val="0"/>
      <w:divBdr>
        <w:top w:val="none" w:sz="0" w:space="0" w:color="auto"/>
        <w:left w:val="none" w:sz="0" w:space="0" w:color="auto"/>
        <w:bottom w:val="none" w:sz="0" w:space="0" w:color="auto"/>
        <w:right w:val="none" w:sz="0" w:space="0" w:color="auto"/>
      </w:divBdr>
    </w:div>
    <w:div w:id="562831007">
      <w:bodyDiv w:val="1"/>
      <w:marLeft w:val="0"/>
      <w:marRight w:val="0"/>
      <w:marTop w:val="0"/>
      <w:marBottom w:val="0"/>
      <w:divBdr>
        <w:top w:val="none" w:sz="0" w:space="0" w:color="auto"/>
        <w:left w:val="none" w:sz="0" w:space="0" w:color="auto"/>
        <w:bottom w:val="none" w:sz="0" w:space="0" w:color="auto"/>
        <w:right w:val="none" w:sz="0" w:space="0" w:color="auto"/>
      </w:divBdr>
    </w:div>
    <w:div w:id="563639139">
      <w:bodyDiv w:val="1"/>
      <w:marLeft w:val="0"/>
      <w:marRight w:val="0"/>
      <w:marTop w:val="0"/>
      <w:marBottom w:val="0"/>
      <w:divBdr>
        <w:top w:val="none" w:sz="0" w:space="0" w:color="auto"/>
        <w:left w:val="none" w:sz="0" w:space="0" w:color="auto"/>
        <w:bottom w:val="none" w:sz="0" w:space="0" w:color="auto"/>
        <w:right w:val="none" w:sz="0" w:space="0" w:color="auto"/>
      </w:divBdr>
    </w:div>
    <w:div w:id="565379789">
      <w:bodyDiv w:val="1"/>
      <w:marLeft w:val="0"/>
      <w:marRight w:val="0"/>
      <w:marTop w:val="0"/>
      <w:marBottom w:val="0"/>
      <w:divBdr>
        <w:top w:val="none" w:sz="0" w:space="0" w:color="auto"/>
        <w:left w:val="none" w:sz="0" w:space="0" w:color="auto"/>
        <w:bottom w:val="none" w:sz="0" w:space="0" w:color="auto"/>
        <w:right w:val="none" w:sz="0" w:space="0" w:color="auto"/>
      </w:divBdr>
    </w:div>
    <w:div w:id="571694000">
      <w:bodyDiv w:val="1"/>
      <w:marLeft w:val="0"/>
      <w:marRight w:val="0"/>
      <w:marTop w:val="0"/>
      <w:marBottom w:val="0"/>
      <w:divBdr>
        <w:top w:val="none" w:sz="0" w:space="0" w:color="auto"/>
        <w:left w:val="none" w:sz="0" w:space="0" w:color="auto"/>
        <w:bottom w:val="none" w:sz="0" w:space="0" w:color="auto"/>
        <w:right w:val="none" w:sz="0" w:space="0" w:color="auto"/>
      </w:divBdr>
    </w:div>
    <w:div w:id="578639490">
      <w:bodyDiv w:val="1"/>
      <w:marLeft w:val="0"/>
      <w:marRight w:val="0"/>
      <w:marTop w:val="0"/>
      <w:marBottom w:val="0"/>
      <w:divBdr>
        <w:top w:val="none" w:sz="0" w:space="0" w:color="auto"/>
        <w:left w:val="none" w:sz="0" w:space="0" w:color="auto"/>
        <w:bottom w:val="none" w:sz="0" w:space="0" w:color="auto"/>
        <w:right w:val="none" w:sz="0" w:space="0" w:color="auto"/>
      </w:divBdr>
    </w:div>
    <w:div w:id="583418316">
      <w:bodyDiv w:val="1"/>
      <w:marLeft w:val="0"/>
      <w:marRight w:val="0"/>
      <w:marTop w:val="0"/>
      <w:marBottom w:val="0"/>
      <w:divBdr>
        <w:top w:val="none" w:sz="0" w:space="0" w:color="auto"/>
        <w:left w:val="none" w:sz="0" w:space="0" w:color="auto"/>
        <w:bottom w:val="none" w:sz="0" w:space="0" w:color="auto"/>
        <w:right w:val="none" w:sz="0" w:space="0" w:color="auto"/>
      </w:divBdr>
    </w:div>
    <w:div w:id="584072222">
      <w:bodyDiv w:val="1"/>
      <w:marLeft w:val="0"/>
      <w:marRight w:val="0"/>
      <w:marTop w:val="0"/>
      <w:marBottom w:val="0"/>
      <w:divBdr>
        <w:top w:val="none" w:sz="0" w:space="0" w:color="auto"/>
        <w:left w:val="none" w:sz="0" w:space="0" w:color="auto"/>
        <w:bottom w:val="none" w:sz="0" w:space="0" w:color="auto"/>
        <w:right w:val="none" w:sz="0" w:space="0" w:color="auto"/>
      </w:divBdr>
    </w:div>
    <w:div w:id="588345186">
      <w:bodyDiv w:val="1"/>
      <w:marLeft w:val="0"/>
      <w:marRight w:val="0"/>
      <w:marTop w:val="0"/>
      <w:marBottom w:val="0"/>
      <w:divBdr>
        <w:top w:val="none" w:sz="0" w:space="0" w:color="auto"/>
        <w:left w:val="none" w:sz="0" w:space="0" w:color="auto"/>
        <w:bottom w:val="none" w:sz="0" w:space="0" w:color="auto"/>
        <w:right w:val="none" w:sz="0" w:space="0" w:color="auto"/>
      </w:divBdr>
    </w:div>
    <w:div w:id="625889814">
      <w:bodyDiv w:val="1"/>
      <w:marLeft w:val="0"/>
      <w:marRight w:val="0"/>
      <w:marTop w:val="0"/>
      <w:marBottom w:val="0"/>
      <w:divBdr>
        <w:top w:val="none" w:sz="0" w:space="0" w:color="auto"/>
        <w:left w:val="none" w:sz="0" w:space="0" w:color="auto"/>
        <w:bottom w:val="none" w:sz="0" w:space="0" w:color="auto"/>
        <w:right w:val="none" w:sz="0" w:space="0" w:color="auto"/>
      </w:divBdr>
    </w:div>
    <w:div w:id="626162558">
      <w:bodyDiv w:val="1"/>
      <w:marLeft w:val="0"/>
      <w:marRight w:val="0"/>
      <w:marTop w:val="0"/>
      <w:marBottom w:val="0"/>
      <w:divBdr>
        <w:top w:val="none" w:sz="0" w:space="0" w:color="auto"/>
        <w:left w:val="none" w:sz="0" w:space="0" w:color="auto"/>
        <w:bottom w:val="none" w:sz="0" w:space="0" w:color="auto"/>
        <w:right w:val="none" w:sz="0" w:space="0" w:color="auto"/>
      </w:divBdr>
    </w:div>
    <w:div w:id="626543464">
      <w:bodyDiv w:val="1"/>
      <w:marLeft w:val="0"/>
      <w:marRight w:val="0"/>
      <w:marTop w:val="0"/>
      <w:marBottom w:val="0"/>
      <w:divBdr>
        <w:top w:val="none" w:sz="0" w:space="0" w:color="auto"/>
        <w:left w:val="none" w:sz="0" w:space="0" w:color="auto"/>
        <w:bottom w:val="none" w:sz="0" w:space="0" w:color="auto"/>
        <w:right w:val="none" w:sz="0" w:space="0" w:color="auto"/>
      </w:divBdr>
    </w:div>
    <w:div w:id="636371614">
      <w:bodyDiv w:val="1"/>
      <w:marLeft w:val="0"/>
      <w:marRight w:val="0"/>
      <w:marTop w:val="0"/>
      <w:marBottom w:val="0"/>
      <w:divBdr>
        <w:top w:val="none" w:sz="0" w:space="0" w:color="auto"/>
        <w:left w:val="none" w:sz="0" w:space="0" w:color="auto"/>
        <w:bottom w:val="none" w:sz="0" w:space="0" w:color="auto"/>
        <w:right w:val="none" w:sz="0" w:space="0" w:color="auto"/>
      </w:divBdr>
    </w:div>
    <w:div w:id="639773713">
      <w:bodyDiv w:val="1"/>
      <w:marLeft w:val="0"/>
      <w:marRight w:val="0"/>
      <w:marTop w:val="0"/>
      <w:marBottom w:val="0"/>
      <w:divBdr>
        <w:top w:val="none" w:sz="0" w:space="0" w:color="auto"/>
        <w:left w:val="none" w:sz="0" w:space="0" w:color="auto"/>
        <w:bottom w:val="none" w:sz="0" w:space="0" w:color="auto"/>
        <w:right w:val="none" w:sz="0" w:space="0" w:color="auto"/>
      </w:divBdr>
    </w:div>
    <w:div w:id="649986278">
      <w:bodyDiv w:val="1"/>
      <w:marLeft w:val="0"/>
      <w:marRight w:val="0"/>
      <w:marTop w:val="0"/>
      <w:marBottom w:val="0"/>
      <w:divBdr>
        <w:top w:val="none" w:sz="0" w:space="0" w:color="auto"/>
        <w:left w:val="none" w:sz="0" w:space="0" w:color="auto"/>
        <w:bottom w:val="none" w:sz="0" w:space="0" w:color="auto"/>
        <w:right w:val="none" w:sz="0" w:space="0" w:color="auto"/>
      </w:divBdr>
    </w:div>
    <w:div w:id="650600905">
      <w:bodyDiv w:val="1"/>
      <w:marLeft w:val="0"/>
      <w:marRight w:val="0"/>
      <w:marTop w:val="0"/>
      <w:marBottom w:val="0"/>
      <w:divBdr>
        <w:top w:val="none" w:sz="0" w:space="0" w:color="auto"/>
        <w:left w:val="none" w:sz="0" w:space="0" w:color="auto"/>
        <w:bottom w:val="none" w:sz="0" w:space="0" w:color="auto"/>
        <w:right w:val="none" w:sz="0" w:space="0" w:color="auto"/>
      </w:divBdr>
    </w:div>
    <w:div w:id="655112784">
      <w:bodyDiv w:val="1"/>
      <w:marLeft w:val="0"/>
      <w:marRight w:val="0"/>
      <w:marTop w:val="0"/>
      <w:marBottom w:val="0"/>
      <w:divBdr>
        <w:top w:val="none" w:sz="0" w:space="0" w:color="auto"/>
        <w:left w:val="none" w:sz="0" w:space="0" w:color="auto"/>
        <w:bottom w:val="none" w:sz="0" w:space="0" w:color="auto"/>
        <w:right w:val="none" w:sz="0" w:space="0" w:color="auto"/>
      </w:divBdr>
    </w:div>
    <w:div w:id="663974172">
      <w:bodyDiv w:val="1"/>
      <w:marLeft w:val="0"/>
      <w:marRight w:val="0"/>
      <w:marTop w:val="0"/>
      <w:marBottom w:val="0"/>
      <w:divBdr>
        <w:top w:val="none" w:sz="0" w:space="0" w:color="auto"/>
        <w:left w:val="none" w:sz="0" w:space="0" w:color="auto"/>
        <w:bottom w:val="none" w:sz="0" w:space="0" w:color="auto"/>
        <w:right w:val="none" w:sz="0" w:space="0" w:color="auto"/>
      </w:divBdr>
      <w:divsChild>
        <w:div w:id="2129161248">
          <w:marLeft w:val="0"/>
          <w:marRight w:val="0"/>
          <w:marTop w:val="0"/>
          <w:marBottom w:val="0"/>
          <w:divBdr>
            <w:top w:val="none" w:sz="0" w:space="0" w:color="auto"/>
            <w:left w:val="none" w:sz="0" w:space="0" w:color="auto"/>
            <w:bottom w:val="none" w:sz="0" w:space="0" w:color="auto"/>
            <w:right w:val="none" w:sz="0" w:space="0" w:color="auto"/>
          </w:divBdr>
          <w:divsChild>
            <w:div w:id="129363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676556">
      <w:bodyDiv w:val="1"/>
      <w:marLeft w:val="0"/>
      <w:marRight w:val="0"/>
      <w:marTop w:val="0"/>
      <w:marBottom w:val="0"/>
      <w:divBdr>
        <w:top w:val="none" w:sz="0" w:space="0" w:color="auto"/>
        <w:left w:val="none" w:sz="0" w:space="0" w:color="auto"/>
        <w:bottom w:val="none" w:sz="0" w:space="0" w:color="auto"/>
        <w:right w:val="none" w:sz="0" w:space="0" w:color="auto"/>
      </w:divBdr>
    </w:div>
    <w:div w:id="672537723">
      <w:bodyDiv w:val="1"/>
      <w:marLeft w:val="0"/>
      <w:marRight w:val="0"/>
      <w:marTop w:val="0"/>
      <w:marBottom w:val="0"/>
      <w:divBdr>
        <w:top w:val="none" w:sz="0" w:space="0" w:color="auto"/>
        <w:left w:val="none" w:sz="0" w:space="0" w:color="auto"/>
        <w:bottom w:val="none" w:sz="0" w:space="0" w:color="auto"/>
        <w:right w:val="none" w:sz="0" w:space="0" w:color="auto"/>
      </w:divBdr>
    </w:div>
    <w:div w:id="672805120">
      <w:bodyDiv w:val="1"/>
      <w:marLeft w:val="0"/>
      <w:marRight w:val="0"/>
      <w:marTop w:val="0"/>
      <w:marBottom w:val="0"/>
      <w:divBdr>
        <w:top w:val="none" w:sz="0" w:space="0" w:color="auto"/>
        <w:left w:val="none" w:sz="0" w:space="0" w:color="auto"/>
        <w:bottom w:val="none" w:sz="0" w:space="0" w:color="auto"/>
        <w:right w:val="none" w:sz="0" w:space="0" w:color="auto"/>
      </w:divBdr>
    </w:div>
    <w:div w:id="680738945">
      <w:bodyDiv w:val="1"/>
      <w:marLeft w:val="0"/>
      <w:marRight w:val="0"/>
      <w:marTop w:val="0"/>
      <w:marBottom w:val="0"/>
      <w:divBdr>
        <w:top w:val="none" w:sz="0" w:space="0" w:color="auto"/>
        <w:left w:val="none" w:sz="0" w:space="0" w:color="auto"/>
        <w:bottom w:val="none" w:sz="0" w:space="0" w:color="auto"/>
        <w:right w:val="none" w:sz="0" w:space="0" w:color="auto"/>
      </w:divBdr>
    </w:div>
    <w:div w:id="682324172">
      <w:bodyDiv w:val="1"/>
      <w:marLeft w:val="0"/>
      <w:marRight w:val="0"/>
      <w:marTop w:val="0"/>
      <w:marBottom w:val="0"/>
      <w:divBdr>
        <w:top w:val="none" w:sz="0" w:space="0" w:color="auto"/>
        <w:left w:val="none" w:sz="0" w:space="0" w:color="auto"/>
        <w:bottom w:val="none" w:sz="0" w:space="0" w:color="auto"/>
        <w:right w:val="none" w:sz="0" w:space="0" w:color="auto"/>
      </w:divBdr>
    </w:div>
    <w:div w:id="696930619">
      <w:bodyDiv w:val="1"/>
      <w:marLeft w:val="0"/>
      <w:marRight w:val="0"/>
      <w:marTop w:val="0"/>
      <w:marBottom w:val="0"/>
      <w:divBdr>
        <w:top w:val="none" w:sz="0" w:space="0" w:color="auto"/>
        <w:left w:val="none" w:sz="0" w:space="0" w:color="auto"/>
        <w:bottom w:val="none" w:sz="0" w:space="0" w:color="auto"/>
        <w:right w:val="none" w:sz="0" w:space="0" w:color="auto"/>
      </w:divBdr>
    </w:div>
    <w:div w:id="697044419">
      <w:bodyDiv w:val="1"/>
      <w:marLeft w:val="0"/>
      <w:marRight w:val="0"/>
      <w:marTop w:val="0"/>
      <w:marBottom w:val="0"/>
      <w:divBdr>
        <w:top w:val="none" w:sz="0" w:space="0" w:color="auto"/>
        <w:left w:val="none" w:sz="0" w:space="0" w:color="auto"/>
        <w:bottom w:val="none" w:sz="0" w:space="0" w:color="auto"/>
        <w:right w:val="none" w:sz="0" w:space="0" w:color="auto"/>
      </w:divBdr>
    </w:div>
    <w:div w:id="698580091">
      <w:bodyDiv w:val="1"/>
      <w:marLeft w:val="0"/>
      <w:marRight w:val="0"/>
      <w:marTop w:val="0"/>
      <w:marBottom w:val="0"/>
      <w:divBdr>
        <w:top w:val="none" w:sz="0" w:space="0" w:color="auto"/>
        <w:left w:val="none" w:sz="0" w:space="0" w:color="auto"/>
        <w:bottom w:val="none" w:sz="0" w:space="0" w:color="auto"/>
        <w:right w:val="none" w:sz="0" w:space="0" w:color="auto"/>
      </w:divBdr>
    </w:div>
    <w:div w:id="700667054">
      <w:bodyDiv w:val="1"/>
      <w:marLeft w:val="0"/>
      <w:marRight w:val="0"/>
      <w:marTop w:val="0"/>
      <w:marBottom w:val="0"/>
      <w:divBdr>
        <w:top w:val="none" w:sz="0" w:space="0" w:color="auto"/>
        <w:left w:val="none" w:sz="0" w:space="0" w:color="auto"/>
        <w:bottom w:val="none" w:sz="0" w:space="0" w:color="auto"/>
        <w:right w:val="none" w:sz="0" w:space="0" w:color="auto"/>
      </w:divBdr>
    </w:div>
    <w:div w:id="715928922">
      <w:bodyDiv w:val="1"/>
      <w:marLeft w:val="0"/>
      <w:marRight w:val="0"/>
      <w:marTop w:val="0"/>
      <w:marBottom w:val="0"/>
      <w:divBdr>
        <w:top w:val="none" w:sz="0" w:space="0" w:color="auto"/>
        <w:left w:val="none" w:sz="0" w:space="0" w:color="auto"/>
        <w:bottom w:val="none" w:sz="0" w:space="0" w:color="auto"/>
        <w:right w:val="none" w:sz="0" w:space="0" w:color="auto"/>
      </w:divBdr>
    </w:div>
    <w:div w:id="728500686">
      <w:bodyDiv w:val="1"/>
      <w:marLeft w:val="0"/>
      <w:marRight w:val="0"/>
      <w:marTop w:val="0"/>
      <w:marBottom w:val="0"/>
      <w:divBdr>
        <w:top w:val="none" w:sz="0" w:space="0" w:color="auto"/>
        <w:left w:val="none" w:sz="0" w:space="0" w:color="auto"/>
        <w:bottom w:val="none" w:sz="0" w:space="0" w:color="auto"/>
        <w:right w:val="none" w:sz="0" w:space="0" w:color="auto"/>
      </w:divBdr>
    </w:div>
    <w:div w:id="731930083">
      <w:bodyDiv w:val="1"/>
      <w:marLeft w:val="0"/>
      <w:marRight w:val="0"/>
      <w:marTop w:val="0"/>
      <w:marBottom w:val="0"/>
      <w:divBdr>
        <w:top w:val="none" w:sz="0" w:space="0" w:color="auto"/>
        <w:left w:val="none" w:sz="0" w:space="0" w:color="auto"/>
        <w:bottom w:val="none" w:sz="0" w:space="0" w:color="auto"/>
        <w:right w:val="none" w:sz="0" w:space="0" w:color="auto"/>
      </w:divBdr>
    </w:div>
    <w:div w:id="738288486">
      <w:bodyDiv w:val="1"/>
      <w:marLeft w:val="0"/>
      <w:marRight w:val="0"/>
      <w:marTop w:val="0"/>
      <w:marBottom w:val="0"/>
      <w:divBdr>
        <w:top w:val="none" w:sz="0" w:space="0" w:color="auto"/>
        <w:left w:val="none" w:sz="0" w:space="0" w:color="auto"/>
        <w:bottom w:val="none" w:sz="0" w:space="0" w:color="auto"/>
        <w:right w:val="none" w:sz="0" w:space="0" w:color="auto"/>
      </w:divBdr>
    </w:div>
    <w:div w:id="765156141">
      <w:bodyDiv w:val="1"/>
      <w:marLeft w:val="0"/>
      <w:marRight w:val="0"/>
      <w:marTop w:val="0"/>
      <w:marBottom w:val="0"/>
      <w:divBdr>
        <w:top w:val="none" w:sz="0" w:space="0" w:color="auto"/>
        <w:left w:val="none" w:sz="0" w:space="0" w:color="auto"/>
        <w:bottom w:val="none" w:sz="0" w:space="0" w:color="auto"/>
        <w:right w:val="none" w:sz="0" w:space="0" w:color="auto"/>
      </w:divBdr>
    </w:div>
    <w:div w:id="765418027">
      <w:bodyDiv w:val="1"/>
      <w:marLeft w:val="0"/>
      <w:marRight w:val="0"/>
      <w:marTop w:val="0"/>
      <w:marBottom w:val="0"/>
      <w:divBdr>
        <w:top w:val="none" w:sz="0" w:space="0" w:color="auto"/>
        <w:left w:val="none" w:sz="0" w:space="0" w:color="auto"/>
        <w:bottom w:val="none" w:sz="0" w:space="0" w:color="auto"/>
        <w:right w:val="none" w:sz="0" w:space="0" w:color="auto"/>
      </w:divBdr>
    </w:div>
    <w:div w:id="767191621">
      <w:bodyDiv w:val="1"/>
      <w:marLeft w:val="0"/>
      <w:marRight w:val="0"/>
      <w:marTop w:val="0"/>
      <w:marBottom w:val="0"/>
      <w:divBdr>
        <w:top w:val="none" w:sz="0" w:space="0" w:color="auto"/>
        <w:left w:val="none" w:sz="0" w:space="0" w:color="auto"/>
        <w:bottom w:val="none" w:sz="0" w:space="0" w:color="auto"/>
        <w:right w:val="none" w:sz="0" w:space="0" w:color="auto"/>
      </w:divBdr>
    </w:div>
    <w:div w:id="772359136">
      <w:bodyDiv w:val="1"/>
      <w:marLeft w:val="0"/>
      <w:marRight w:val="0"/>
      <w:marTop w:val="0"/>
      <w:marBottom w:val="0"/>
      <w:divBdr>
        <w:top w:val="none" w:sz="0" w:space="0" w:color="auto"/>
        <w:left w:val="none" w:sz="0" w:space="0" w:color="auto"/>
        <w:bottom w:val="none" w:sz="0" w:space="0" w:color="auto"/>
        <w:right w:val="none" w:sz="0" w:space="0" w:color="auto"/>
      </w:divBdr>
    </w:div>
    <w:div w:id="777485163">
      <w:bodyDiv w:val="1"/>
      <w:marLeft w:val="0"/>
      <w:marRight w:val="0"/>
      <w:marTop w:val="0"/>
      <w:marBottom w:val="0"/>
      <w:divBdr>
        <w:top w:val="none" w:sz="0" w:space="0" w:color="auto"/>
        <w:left w:val="none" w:sz="0" w:space="0" w:color="auto"/>
        <w:bottom w:val="none" w:sz="0" w:space="0" w:color="auto"/>
        <w:right w:val="none" w:sz="0" w:space="0" w:color="auto"/>
      </w:divBdr>
    </w:div>
    <w:div w:id="798039212">
      <w:bodyDiv w:val="1"/>
      <w:marLeft w:val="0"/>
      <w:marRight w:val="0"/>
      <w:marTop w:val="0"/>
      <w:marBottom w:val="0"/>
      <w:divBdr>
        <w:top w:val="none" w:sz="0" w:space="0" w:color="auto"/>
        <w:left w:val="none" w:sz="0" w:space="0" w:color="auto"/>
        <w:bottom w:val="none" w:sz="0" w:space="0" w:color="auto"/>
        <w:right w:val="none" w:sz="0" w:space="0" w:color="auto"/>
      </w:divBdr>
    </w:div>
    <w:div w:id="816413669">
      <w:bodyDiv w:val="1"/>
      <w:marLeft w:val="0"/>
      <w:marRight w:val="0"/>
      <w:marTop w:val="0"/>
      <w:marBottom w:val="0"/>
      <w:divBdr>
        <w:top w:val="none" w:sz="0" w:space="0" w:color="auto"/>
        <w:left w:val="none" w:sz="0" w:space="0" w:color="auto"/>
        <w:bottom w:val="none" w:sz="0" w:space="0" w:color="auto"/>
        <w:right w:val="none" w:sz="0" w:space="0" w:color="auto"/>
      </w:divBdr>
    </w:div>
    <w:div w:id="824783838">
      <w:bodyDiv w:val="1"/>
      <w:marLeft w:val="0"/>
      <w:marRight w:val="0"/>
      <w:marTop w:val="0"/>
      <w:marBottom w:val="0"/>
      <w:divBdr>
        <w:top w:val="none" w:sz="0" w:space="0" w:color="auto"/>
        <w:left w:val="none" w:sz="0" w:space="0" w:color="auto"/>
        <w:bottom w:val="none" w:sz="0" w:space="0" w:color="auto"/>
        <w:right w:val="none" w:sz="0" w:space="0" w:color="auto"/>
      </w:divBdr>
    </w:div>
    <w:div w:id="825433794">
      <w:bodyDiv w:val="1"/>
      <w:marLeft w:val="0"/>
      <w:marRight w:val="0"/>
      <w:marTop w:val="0"/>
      <w:marBottom w:val="0"/>
      <w:divBdr>
        <w:top w:val="none" w:sz="0" w:space="0" w:color="auto"/>
        <w:left w:val="none" w:sz="0" w:space="0" w:color="auto"/>
        <w:bottom w:val="none" w:sz="0" w:space="0" w:color="auto"/>
        <w:right w:val="none" w:sz="0" w:space="0" w:color="auto"/>
      </w:divBdr>
    </w:div>
    <w:div w:id="831681759">
      <w:bodyDiv w:val="1"/>
      <w:marLeft w:val="0"/>
      <w:marRight w:val="0"/>
      <w:marTop w:val="0"/>
      <w:marBottom w:val="0"/>
      <w:divBdr>
        <w:top w:val="none" w:sz="0" w:space="0" w:color="auto"/>
        <w:left w:val="none" w:sz="0" w:space="0" w:color="auto"/>
        <w:bottom w:val="none" w:sz="0" w:space="0" w:color="auto"/>
        <w:right w:val="none" w:sz="0" w:space="0" w:color="auto"/>
      </w:divBdr>
    </w:div>
    <w:div w:id="834338923">
      <w:bodyDiv w:val="1"/>
      <w:marLeft w:val="0"/>
      <w:marRight w:val="0"/>
      <w:marTop w:val="0"/>
      <w:marBottom w:val="0"/>
      <w:divBdr>
        <w:top w:val="none" w:sz="0" w:space="0" w:color="auto"/>
        <w:left w:val="none" w:sz="0" w:space="0" w:color="auto"/>
        <w:bottom w:val="none" w:sz="0" w:space="0" w:color="auto"/>
        <w:right w:val="none" w:sz="0" w:space="0" w:color="auto"/>
      </w:divBdr>
    </w:div>
    <w:div w:id="855114603">
      <w:bodyDiv w:val="1"/>
      <w:marLeft w:val="0"/>
      <w:marRight w:val="0"/>
      <w:marTop w:val="0"/>
      <w:marBottom w:val="0"/>
      <w:divBdr>
        <w:top w:val="none" w:sz="0" w:space="0" w:color="auto"/>
        <w:left w:val="none" w:sz="0" w:space="0" w:color="auto"/>
        <w:bottom w:val="none" w:sz="0" w:space="0" w:color="auto"/>
        <w:right w:val="none" w:sz="0" w:space="0" w:color="auto"/>
      </w:divBdr>
    </w:div>
    <w:div w:id="858858403">
      <w:bodyDiv w:val="1"/>
      <w:marLeft w:val="0"/>
      <w:marRight w:val="0"/>
      <w:marTop w:val="0"/>
      <w:marBottom w:val="0"/>
      <w:divBdr>
        <w:top w:val="none" w:sz="0" w:space="0" w:color="auto"/>
        <w:left w:val="none" w:sz="0" w:space="0" w:color="auto"/>
        <w:bottom w:val="none" w:sz="0" w:space="0" w:color="auto"/>
        <w:right w:val="none" w:sz="0" w:space="0" w:color="auto"/>
      </w:divBdr>
    </w:div>
    <w:div w:id="874007310">
      <w:bodyDiv w:val="1"/>
      <w:marLeft w:val="0"/>
      <w:marRight w:val="0"/>
      <w:marTop w:val="0"/>
      <w:marBottom w:val="0"/>
      <w:divBdr>
        <w:top w:val="none" w:sz="0" w:space="0" w:color="auto"/>
        <w:left w:val="none" w:sz="0" w:space="0" w:color="auto"/>
        <w:bottom w:val="none" w:sz="0" w:space="0" w:color="auto"/>
        <w:right w:val="none" w:sz="0" w:space="0" w:color="auto"/>
      </w:divBdr>
    </w:div>
    <w:div w:id="897320039">
      <w:bodyDiv w:val="1"/>
      <w:marLeft w:val="0"/>
      <w:marRight w:val="0"/>
      <w:marTop w:val="0"/>
      <w:marBottom w:val="0"/>
      <w:divBdr>
        <w:top w:val="none" w:sz="0" w:space="0" w:color="auto"/>
        <w:left w:val="none" w:sz="0" w:space="0" w:color="auto"/>
        <w:bottom w:val="none" w:sz="0" w:space="0" w:color="auto"/>
        <w:right w:val="none" w:sz="0" w:space="0" w:color="auto"/>
      </w:divBdr>
    </w:div>
    <w:div w:id="902448458">
      <w:bodyDiv w:val="1"/>
      <w:marLeft w:val="0"/>
      <w:marRight w:val="0"/>
      <w:marTop w:val="0"/>
      <w:marBottom w:val="0"/>
      <w:divBdr>
        <w:top w:val="none" w:sz="0" w:space="0" w:color="auto"/>
        <w:left w:val="none" w:sz="0" w:space="0" w:color="auto"/>
        <w:bottom w:val="none" w:sz="0" w:space="0" w:color="auto"/>
        <w:right w:val="none" w:sz="0" w:space="0" w:color="auto"/>
      </w:divBdr>
    </w:div>
    <w:div w:id="944995252">
      <w:bodyDiv w:val="1"/>
      <w:marLeft w:val="0"/>
      <w:marRight w:val="0"/>
      <w:marTop w:val="0"/>
      <w:marBottom w:val="0"/>
      <w:divBdr>
        <w:top w:val="none" w:sz="0" w:space="0" w:color="auto"/>
        <w:left w:val="none" w:sz="0" w:space="0" w:color="auto"/>
        <w:bottom w:val="none" w:sz="0" w:space="0" w:color="auto"/>
        <w:right w:val="none" w:sz="0" w:space="0" w:color="auto"/>
      </w:divBdr>
    </w:div>
    <w:div w:id="962073485">
      <w:bodyDiv w:val="1"/>
      <w:marLeft w:val="0"/>
      <w:marRight w:val="0"/>
      <w:marTop w:val="0"/>
      <w:marBottom w:val="0"/>
      <w:divBdr>
        <w:top w:val="none" w:sz="0" w:space="0" w:color="auto"/>
        <w:left w:val="none" w:sz="0" w:space="0" w:color="auto"/>
        <w:bottom w:val="none" w:sz="0" w:space="0" w:color="auto"/>
        <w:right w:val="none" w:sz="0" w:space="0" w:color="auto"/>
      </w:divBdr>
    </w:div>
    <w:div w:id="979772056">
      <w:bodyDiv w:val="1"/>
      <w:marLeft w:val="0"/>
      <w:marRight w:val="0"/>
      <w:marTop w:val="0"/>
      <w:marBottom w:val="0"/>
      <w:divBdr>
        <w:top w:val="none" w:sz="0" w:space="0" w:color="auto"/>
        <w:left w:val="none" w:sz="0" w:space="0" w:color="auto"/>
        <w:bottom w:val="none" w:sz="0" w:space="0" w:color="auto"/>
        <w:right w:val="none" w:sz="0" w:space="0" w:color="auto"/>
      </w:divBdr>
    </w:div>
    <w:div w:id="980111684">
      <w:bodyDiv w:val="1"/>
      <w:marLeft w:val="0"/>
      <w:marRight w:val="0"/>
      <w:marTop w:val="0"/>
      <w:marBottom w:val="0"/>
      <w:divBdr>
        <w:top w:val="none" w:sz="0" w:space="0" w:color="auto"/>
        <w:left w:val="none" w:sz="0" w:space="0" w:color="auto"/>
        <w:bottom w:val="none" w:sz="0" w:space="0" w:color="auto"/>
        <w:right w:val="none" w:sz="0" w:space="0" w:color="auto"/>
      </w:divBdr>
    </w:div>
    <w:div w:id="982199016">
      <w:bodyDiv w:val="1"/>
      <w:marLeft w:val="0"/>
      <w:marRight w:val="0"/>
      <w:marTop w:val="0"/>
      <w:marBottom w:val="0"/>
      <w:divBdr>
        <w:top w:val="none" w:sz="0" w:space="0" w:color="auto"/>
        <w:left w:val="none" w:sz="0" w:space="0" w:color="auto"/>
        <w:bottom w:val="none" w:sz="0" w:space="0" w:color="auto"/>
        <w:right w:val="none" w:sz="0" w:space="0" w:color="auto"/>
      </w:divBdr>
    </w:div>
    <w:div w:id="986131495">
      <w:bodyDiv w:val="1"/>
      <w:marLeft w:val="0"/>
      <w:marRight w:val="0"/>
      <w:marTop w:val="0"/>
      <w:marBottom w:val="0"/>
      <w:divBdr>
        <w:top w:val="none" w:sz="0" w:space="0" w:color="auto"/>
        <w:left w:val="none" w:sz="0" w:space="0" w:color="auto"/>
        <w:bottom w:val="none" w:sz="0" w:space="0" w:color="auto"/>
        <w:right w:val="none" w:sz="0" w:space="0" w:color="auto"/>
      </w:divBdr>
    </w:div>
    <w:div w:id="992218068">
      <w:bodyDiv w:val="1"/>
      <w:marLeft w:val="0"/>
      <w:marRight w:val="0"/>
      <w:marTop w:val="0"/>
      <w:marBottom w:val="0"/>
      <w:divBdr>
        <w:top w:val="none" w:sz="0" w:space="0" w:color="auto"/>
        <w:left w:val="none" w:sz="0" w:space="0" w:color="auto"/>
        <w:bottom w:val="none" w:sz="0" w:space="0" w:color="auto"/>
        <w:right w:val="none" w:sz="0" w:space="0" w:color="auto"/>
      </w:divBdr>
    </w:div>
    <w:div w:id="992484423">
      <w:bodyDiv w:val="1"/>
      <w:marLeft w:val="0"/>
      <w:marRight w:val="0"/>
      <w:marTop w:val="0"/>
      <w:marBottom w:val="0"/>
      <w:divBdr>
        <w:top w:val="none" w:sz="0" w:space="0" w:color="auto"/>
        <w:left w:val="none" w:sz="0" w:space="0" w:color="auto"/>
        <w:bottom w:val="none" w:sz="0" w:space="0" w:color="auto"/>
        <w:right w:val="none" w:sz="0" w:space="0" w:color="auto"/>
      </w:divBdr>
    </w:div>
    <w:div w:id="1000037222">
      <w:bodyDiv w:val="1"/>
      <w:marLeft w:val="0"/>
      <w:marRight w:val="0"/>
      <w:marTop w:val="0"/>
      <w:marBottom w:val="0"/>
      <w:divBdr>
        <w:top w:val="none" w:sz="0" w:space="0" w:color="auto"/>
        <w:left w:val="none" w:sz="0" w:space="0" w:color="auto"/>
        <w:bottom w:val="none" w:sz="0" w:space="0" w:color="auto"/>
        <w:right w:val="none" w:sz="0" w:space="0" w:color="auto"/>
      </w:divBdr>
    </w:div>
    <w:div w:id="1000740520">
      <w:bodyDiv w:val="1"/>
      <w:marLeft w:val="0"/>
      <w:marRight w:val="0"/>
      <w:marTop w:val="0"/>
      <w:marBottom w:val="0"/>
      <w:divBdr>
        <w:top w:val="none" w:sz="0" w:space="0" w:color="auto"/>
        <w:left w:val="none" w:sz="0" w:space="0" w:color="auto"/>
        <w:bottom w:val="none" w:sz="0" w:space="0" w:color="auto"/>
        <w:right w:val="none" w:sz="0" w:space="0" w:color="auto"/>
      </w:divBdr>
    </w:div>
    <w:div w:id="1009332269">
      <w:bodyDiv w:val="1"/>
      <w:marLeft w:val="0"/>
      <w:marRight w:val="0"/>
      <w:marTop w:val="0"/>
      <w:marBottom w:val="0"/>
      <w:divBdr>
        <w:top w:val="none" w:sz="0" w:space="0" w:color="auto"/>
        <w:left w:val="none" w:sz="0" w:space="0" w:color="auto"/>
        <w:bottom w:val="none" w:sz="0" w:space="0" w:color="auto"/>
        <w:right w:val="none" w:sz="0" w:space="0" w:color="auto"/>
      </w:divBdr>
    </w:div>
    <w:div w:id="1043406783">
      <w:bodyDiv w:val="1"/>
      <w:marLeft w:val="0"/>
      <w:marRight w:val="0"/>
      <w:marTop w:val="0"/>
      <w:marBottom w:val="0"/>
      <w:divBdr>
        <w:top w:val="none" w:sz="0" w:space="0" w:color="auto"/>
        <w:left w:val="none" w:sz="0" w:space="0" w:color="auto"/>
        <w:bottom w:val="none" w:sz="0" w:space="0" w:color="auto"/>
        <w:right w:val="none" w:sz="0" w:space="0" w:color="auto"/>
      </w:divBdr>
    </w:div>
    <w:div w:id="1047297856">
      <w:bodyDiv w:val="1"/>
      <w:marLeft w:val="0"/>
      <w:marRight w:val="0"/>
      <w:marTop w:val="0"/>
      <w:marBottom w:val="0"/>
      <w:divBdr>
        <w:top w:val="none" w:sz="0" w:space="0" w:color="auto"/>
        <w:left w:val="none" w:sz="0" w:space="0" w:color="auto"/>
        <w:bottom w:val="none" w:sz="0" w:space="0" w:color="auto"/>
        <w:right w:val="none" w:sz="0" w:space="0" w:color="auto"/>
      </w:divBdr>
    </w:div>
    <w:div w:id="1051077675">
      <w:bodyDiv w:val="1"/>
      <w:marLeft w:val="0"/>
      <w:marRight w:val="0"/>
      <w:marTop w:val="0"/>
      <w:marBottom w:val="0"/>
      <w:divBdr>
        <w:top w:val="none" w:sz="0" w:space="0" w:color="auto"/>
        <w:left w:val="none" w:sz="0" w:space="0" w:color="auto"/>
        <w:bottom w:val="none" w:sz="0" w:space="0" w:color="auto"/>
        <w:right w:val="none" w:sz="0" w:space="0" w:color="auto"/>
      </w:divBdr>
    </w:div>
    <w:div w:id="1054161582">
      <w:bodyDiv w:val="1"/>
      <w:marLeft w:val="0"/>
      <w:marRight w:val="0"/>
      <w:marTop w:val="0"/>
      <w:marBottom w:val="0"/>
      <w:divBdr>
        <w:top w:val="none" w:sz="0" w:space="0" w:color="auto"/>
        <w:left w:val="none" w:sz="0" w:space="0" w:color="auto"/>
        <w:bottom w:val="none" w:sz="0" w:space="0" w:color="auto"/>
        <w:right w:val="none" w:sz="0" w:space="0" w:color="auto"/>
      </w:divBdr>
    </w:div>
    <w:div w:id="1060327139">
      <w:bodyDiv w:val="1"/>
      <w:marLeft w:val="0"/>
      <w:marRight w:val="0"/>
      <w:marTop w:val="0"/>
      <w:marBottom w:val="0"/>
      <w:divBdr>
        <w:top w:val="none" w:sz="0" w:space="0" w:color="auto"/>
        <w:left w:val="none" w:sz="0" w:space="0" w:color="auto"/>
        <w:bottom w:val="none" w:sz="0" w:space="0" w:color="auto"/>
        <w:right w:val="none" w:sz="0" w:space="0" w:color="auto"/>
      </w:divBdr>
    </w:div>
    <w:div w:id="1062867141">
      <w:bodyDiv w:val="1"/>
      <w:marLeft w:val="0"/>
      <w:marRight w:val="0"/>
      <w:marTop w:val="0"/>
      <w:marBottom w:val="0"/>
      <w:divBdr>
        <w:top w:val="none" w:sz="0" w:space="0" w:color="auto"/>
        <w:left w:val="none" w:sz="0" w:space="0" w:color="auto"/>
        <w:bottom w:val="none" w:sz="0" w:space="0" w:color="auto"/>
        <w:right w:val="none" w:sz="0" w:space="0" w:color="auto"/>
      </w:divBdr>
    </w:div>
    <w:div w:id="1074863333">
      <w:bodyDiv w:val="1"/>
      <w:marLeft w:val="0"/>
      <w:marRight w:val="0"/>
      <w:marTop w:val="0"/>
      <w:marBottom w:val="0"/>
      <w:divBdr>
        <w:top w:val="none" w:sz="0" w:space="0" w:color="auto"/>
        <w:left w:val="none" w:sz="0" w:space="0" w:color="auto"/>
        <w:bottom w:val="none" w:sz="0" w:space="0" w:color="auto"/>
        <w:right w:val="none" w:sz="0" w:space="0" w:color="auto"/>
      </w:divBdr>
    </w:div>
    <w:div w:id="1079671975">
      <w:bodyDiv w:val="1"/>
      <w:marLeft w:val="0"/>
      <w:marRight w:val="0"/>
      <w:marTop w:val="0"/>
      <w:marBottom w:val="0"/>
      <w:divBdr>
        <w:top w:val="none" w:sz="0" w:space="0" w:color="auto"/>
        <w:left w:val="none" w:sz="0" w:space="0" w:color="auto"/>
        <w:bottom w:val="none" w:sz="0" w:space="0" w:color="auto"/>
        <w:right w:val="none" w:sz="0" w:space="0" w:color="auto"/>
      </w:divBdr>
    </w:div>
    <w:div w:id="1089815649">
      <w:bodyDiv w:val="1"/>
      <w:marLeft w:val="0"/>
      <w:marRight w:val="0"/>
      <w:marTop w:val="0"/>
      <w:marBottom w:val="0"/>
      <w:divBdr>
        <w:top w:val="none" w:sz="0" w:space="0" w:color="auto"/>
        <w:left w:val="none" w:sz="0" w:space="0" w:color="auto"/>
        <w:bottom w:val="none" w:sz="0" w:space="0" w:color="auto"/>
        <w:right w:val="none" w:sz="0" w:space="0" w:color="auto"/>
      </w:divBdr>
    </w:div>
    <w:div w:id="1090420476">
      <w:bodyDiv w:val="1"/>
      <w:marLeft w:val="0"/>
      <w:marRight w:val="0"/>
      <w:marTop w:val="0"/>
      <w:marBottom w:val="0"/>
      <w:divBdr>
        <w:top w:val="none" w:sz="0" w:space="0" w:color="auto"/>
        <w:left w:val="none" w:sz="0" w:space="0" w:color="auto"/>
        <w:bottom w:val="none" w:sz="0" w:space="0" w:color="auto"/>
        <w:right w:val="none" w:sz="0" w:space="0" w:color="auto"/>
      </w:divBdr>
    </w:div>
    <w:div w:id="1095008162">
      <w:bodyDiv w:val="1"/>
      <w:marLeft w:val="0"/>
      <w:marRight w:val="0"/>
      <w:marTop w:val="0"/>
      <w:marBottom w:val="0"/>
      <w:divBdr>
        <w:top w:val="none" w:sz="0" w:space="0" w:color="auto"/>
        <w:left w:val="none" w:sz="0" w:space="0" w:color="auto"/>
        <w:bottom w:val="none" w:sz="0" w:space="0" w:color="auto"/>
        <w:right w:val="none" w:sz="0" w:space="0" w:color="auto"/>
      </w:divBdr>
    </w:div>
    <w:div w:id="1096052743">
      <w:bodyDiv w:val="1"/>
      <w:marLeft w:val="0"/>
      <w:marRight w:val="0"/>
      <w:marTop w:val="0"/>
      <w:marBottom w:val="0"/>
      <w:divBdr>
        <w:top w:val="none" w:sz="0" w:space="0" w:color="auto"/>
        <w:left w:val="none" w:sz="0" w:space="0" w:color="auto"/>
        <w:bottom w:val="none" w:sz="0" w:space="0" w:color="auto"/>
        <w:right w:val="none" w:sz="0" w:space="0" w:color="auto"/>
      </w:divBdr>
    </w:div>
    <w:div w:id="1096830377">
      <w:bodyDiv w:val="1"/>
      <w:marLeft w:val="0"/>
      <w:marRight w:val="0"/>
      <w:marTop w:val="0"/>
      <w:marBottom w:val="0"/>
      <w:divBdr>
        <w:top w:val="none" w:sz="0" w:space="0" w:color="auto"/>
        <w:left w:val="none" w:sz="0" w:space="0" w:color="auto"/>
        <w:bottom w:val="none" w:sz="0" w:space="0" w:color="auto"/>
        <w:right w:val="none" w:sz="0" w:space="0" w:color="auto"/>
      </w:divBdr>
    </w:div>
    <w:div w:id="1105030627">
      <w:bodyDiv w:val="1"/>
      <w:marLeft w:val="0"/>
      <w:marRight w:val="0"/>
      <w:marTop w:val="0"/>
      <w:marBottom w:val="0"/>
      <w:divBdr>
        <w:top w:val="none" w:sz="0" w:space="0" w:color="auto"/>
        <w:left w:val="none" w:sz="0" w:space="0" w:color="auto"/>
        <w:bottom w:val="none" w:sz="0" w:space="0" w:color="auto"/>
        <w:right w:val="none" w:sz="0" w:space="0" w:color="auto"/>
      </w:divBdr>
    </w:div>
    <w:div w:id="1105418562">
      <w:bodyDiv w:val="1"/>
      <w:marLeft w:val="0"/>
      <w:marRight w:val="0"/>
      <w:marTop w:val="0"/>
      <w:marBottom w:val="0"/>
      <w:divBdr>
        <w:top w:val="none" w:sz="0" w:space="0" w:color="auto"/>
        <w:left w:val="none" w:sz="0" w:space="0" w:color="auto"/>
        <w:bottom w:val="none" w:sz="0" w:space="0" w:color="auto"/>
        <w:right w:val="none" w:sz="0" w:space="0" w:color="auto"/>
      </w:divBdr>
    </w:div>
    <w:div w:id="1112091553">
      <w:bodyDiv w:val="1"/>
      <w:marLeft w:val="0"/>
      <w:marRight w:val="0"/>
      <w:marTop w:val="0"/>
      <w:marBottom w:val="0"/>
      <w:divBdr>
        <w:top w:val="none" w:sz="0" w:space="0" w:color="auto"/>
        <w:left w:val="none" w:sz="0" w:space="0" w:color="auto"/>
        <w:bottom w:val="none" w:sz="0" w:space="0" w:color="auto"/>
        <w:right w:val="none" w:sz="0" w:space="0" w:color="auto"/>
      </w:divBdr>
    </w:div>
    <w:div w:id="1113984471">
      <w:bodyDiv w:val="1"/>
      <w:marLeft w:val="0"/>
      <w:marRight w:val="0"/>
      <w:marTop w:val="0"/>
      <w:marBottom w:val="0"/>
      <w:divBdr>
        <w:top w:val="none" w:sz="0" w:space="0" w:color="auto"/>
        <w:left w:val="none" w:sz="0" w:space="0" w:color="auto"/>
        <w:bottom w:val="none" w:sz="0" w:space="0" w:color="auto"/>
        <w:right w:val="none" w:sz="0" w:space="0" w:color="auto"/>
      </w:divBdr>
    </w:div>
    <w:div w:id="1134370812">
      <w:bodyDiv w:val="1"/>
      <w:marLeft w:val="0"/>
      <w:marRight w:val="0"/>
      <w:marTop w:val="0"/>
      <w:marBottom w:val="0"/>
      <w:divBdr>
        <w:top w:val="none" w:sz="0" w:space="0" w:color="auto"/>
        <w:left w:val="none" w:sz="0" w:space="0" w:color="auto"/>
        <w:bottom w:val="none" w:sz="0" w:space="0" w:color="auto"/>
        <w:right w:val="none" w:sz="0" w:space="0" w:color="auto"/>
      </w:divBdr>
    </w:div>
    <w:div w:id="1134909208">
      <w:bodyDiv w:val="1"/>
      <w:marLeft w:val="0"/>
      <w:marRight w:val="0"/>
      <w:marTop w:val="0"/>
      <w:marBottom w:val="0"/>
      <w:divBdr>
        <w:top w:val="none" w:sz="0" w:space="0" w:color="auto"/>
        <w:left w:val="none" w:sz="0" w:space="0" w:color="auto"/>
        <w:bottom w:val="none" w:sz="0" w:space="0" w:color="auto"/>
        <w:right w:val="none" w:sz="0" w:space="0" w:color="auto"/>
      </w:divBdr>
    </w:div>
    <w:div w:id="1146436148">
      <w:bodyDiv w:val="1"/>
      <w:marLeft w:val="0"/>
      <w:marRight w:val="0"/>
      <w:marTop w:val="0"/>
      <w:marBottom w:val="0"/>
      <w:divBdr>
        <w:top w:val="none" w:sz="0" w:space="0" w:color="auto"/>
        <w:left w:val="none" w:sz="0" w:space="0" w:color="auto"/>
        <w:bottom w:val="none" w:sz="0" w:space="0" w:color="auto"/>
        <w:right w:val="none" w:sz="0" w:space="0" w:color="auto"/>
      </w:divBdr>
    </w:div>
    <w:div w:id="1147865623">
      <w:bodyDiv w:val="1"/>
      <w:marLeft w:val="0"/>
      <w:marRight w:val="0"/>
      <w:marTop w:val="0"/>
      <w:marBottom w:val="0"/>
      <w:divBdr>
        <w:top w:val="none" w:sz="0" w:space="0" w:color="auto"/>
        <w:left w:val="none" w:sz="0" w:space="0" w:color="auto"/>
        <w:bottom w:val="none" w:sz="0" w:space="0" w:color="auto"/>
        <w:right w:val="none" w:sz="0" w:space="0" w:color="auto"/>
      </w:divBdr>
    </w:div>
    <w:div w:id="1150974320">
      <w:bodyDiv w:val="1"/>
      <w:marLeft w:val="0"/>
      <w:marRight w:val="0"/>
      <w:marTop w:val="0"/>
      <w:marBottom w:val="0"/>
      <w:divBdr>
        <w:top w:val="none" w:sz="0" w:space="0" w:color="auto"/>
        <w:left w:val="none" w:sz="0" w:space="0" w:color="auto"/>
        <w:bottom w:val="none" w:sz="0" w:space="0" w:color="auto"/>
        <w:right w:val="none" w:sz="0" w:space="0" w:color="auto"/>
      </w:divBdr>
    </w:div>
    <w:div w:id="1164393424">
      <w:bodyDiv w:val="1"/>
      <w:marLeft w:val="0"/>
      <w:marRight w:val="0"/>
      <w:marTop w:val="0"/>
      <w:marBottom w:val="0"/>
      <w:divBdr>
        <w:top w:val="none" w:sz="0" w:space="0" w:color="auto"/>
        <w:left w:val="none" w:sz="0" w:space="0" w:color="auto"/>
        <w:bottom w:val="none" w:sz="0" w:space="0" w:color="auto"/>
        <w:right w:val="none" w:sz="0" w:space="0" w:color="auto"/>
      </w:divBdr>
    </w:div>
    <w:div w:id="1166477506">
      <w:bodyDiv w:val="1"/>
      <w:marLeft w:val="0"/>
      <w:marRight w:val="0"/>
      <w:marTop w:val="0"/>
      <w:marBottom w:val="0"/>
      <w:divBdr>
        <w:top w:val="none" w:sz="0" w:space="0" w:color="auto"/>
        <w:left w:val="none" w:sz="0" w:space="0" w:color="auto"/>
        <w:bottom w:val="none" w:sz="0" w:space="0" w:color="auto"/>
        <w:right w:val="none" w:sz="0" w:space="0" w:color="auto"/>
      </w:divBdr>
    </w:div>
    <w:div w:id="1179539043">
      <w:bodyDiv w:val="1"/>
      <w:marLeft w:val="0"/>
      <w:marRight w:val="0"/>
      <w:marTop w:val="0"/>
      <w:marBottom w:val="0"/>
      <w:divBdr>
        <w:top w:val="none" w:sz="0" w:space="0" w:color="auto"/>
        <w:left w:val="none" w:sz="0" w:space="0" w:color="auto"/>
        <w:bottom w:val="none" w:sz="0" w:space="0" w:color="auto"/>
        <w:right w:val="none" w:sz="0" w:space="0" w:color="auto"/>
      </w:divBdr>
    </w:div>
    <w:div w:id="1200361599">
      <w:bodyDiv w:val="1"/>
      <w:marLeft w:val="0"/>
      <w:marRight w:val="0"/>
      <w:marTop w:val="0"/>
      <w:marBottom w:val="0"/>
      <w:divBdr>
        <w:top w:val="none" w:sz="0" w:space="0" w:color="auto"/>
        <w:left w:val="none" w:sz="0" w:space="0" w:color="auto"/>
        <w:bottom w:val="none" w:sz="0" w:space="0" w:color="auto"/>
        <w:right w:val="none" w:sz="0" w:space="0" w:color="auto"/>
      </w:divBdr>
    </w:div>
    <w:div w:id="1212811732">
      <w:bodyDiv w:val="1"/>
      <w:marLeft w:val="0"/>
      <w:marRight w:val="0"/>
      <w:marTop w:val="0"/>
      <w:marBottom w:val="0"/>
      <w:divBdr>
        <w:top w:val="none" w:sz="0" w:space="0" w:color="auto"/>
        <w:left w:val="none" w:sz="0" w:space="0" w:color="auto"/>
        <w:bottom w:val="none" w:sz="0" w:space="0" w:color="auto"/>
        <w:right w:val="none" w:sz="0" w:space="0" w:color="auto"/>
      </w:divBdr>
    </w:div>
    <w:div w:id="1215850173">
      <w:bodyDiv w:val="1"/>
      <w:marLeft w:val="0"/>
      <w:marRight w:val="0"/>
      <w:marTop w:val="0"/>
      <w:marBottom w:val="0"/>
      <w:divBdr>
        <w:top w:val="none" w:sz="0" w:space="0" w:color="auto"/>
        <w:left w:val="none" w:sz="0" w:space="0" w:color="auto"/>
        <w:bottom w:val="none" w:sz="0" w:space="0" w:color="auto"/>
        <w:right w:val="none" w:sz="0" w:space="0" w:color="auto"/>
      </w:divBdr>
    </w:div>
    <w:div w:id="1230385151">
      <w:bodyDiv w:val="1"/>
      <w:marLeft w:val="0"/>
      <w:marRight w:val="0"/>
      <w:marTop w:val="0"/>
      <w:marBottom w:val="0"/>
      <w:divBdr>
        <w:top w:val="none" w:sz="0" w:space="0" w:color="auto"/>
        <w:left w:val="none" w:sz="0" w:space="0" w:color="auto"/>
        <w:bottom w:val="none" w:sz="0" w:space="0" w:color="auto"/>
        <w:right w:val="none" w:sz="0" w:space="0" w:color="auto"/>
      </w:divBdr>
    </w:div>
    <w:div w:id="1232347949">
      <w:bodyDiv w:val="1"/>
      <w:marLeft w:val="0"/>
      <w:marRight w:val="0"/>
      <w:marTop w:val="0"/>
      <w:marBottom w:val="0"/>
      <w:divBdr>
        <w:top w:val="none" w:sz="0" w:space="0" w:color="auto"/>
        <w:left w:val="none" w:sz="0" w:space="0" w:color="auto"/>
        <w:bottom w:val="none" w:sz="0" w:space="0" w:color="auto"/>
        <w:right w:val="none" w:sz="0" w:space="0" w:color="auto"/>
      </w:divBdr>
    </w:div>
    <w:div w:id="1241595422">
      <w:bodyDiv w:val="1"/>
      <w:marLeft w:val="0"/>
      <w:marRight w:val="0"/>
      <w:marTop w:val="0"/>
      <w:marBottom w:val="0"/>
      <w:divBdr>
        <w:top w:val="none" w:sz="0" w:space="0" w:color="auto"/>
        <w:left w:val="none" w:sz="0" w:space="0" w:color="auto"/>
        <w:bottom w:val="none" w:sz="0" w:space="0" w:color="auto"/>
        <w:right w:val="none" w:sz="0" w:space="0" w:color="auto"/>
      </w:divBdr>
    </w:div>
    <w:div w:id="1243833474">
      <w:bodyDiv w:val="1"/>
      <w:marLeft w:val="0"/>
      <w:marRight w:val="0"/>
      <w:marTop w:val="0"/>
      <w:marBottom w:val="0"/>
      <w:divBdr>
        <w:top w:val="none" w:sz="0" w:space="0" w:color="auto"/>
        <w:left w:val="none" w:sz="0" w:space="0" w:color="auto"/>
        <w:bottom w:val="none" w:sz="0" w:space="0" w:color="auto"/>
        <w:right w:val="none" w:sz="0" w:space="0" w:color="auto"/>
      </w:divBdr>
    </w:div>
    <w:div w:id="1257910071">
      <w:bodyDiv w:val="1"/>
      <w:marLeft w:val="0"/>
      <w:marRight w:val="0"/>
      <w:marTop w:val="0"/>
      <w:marBottom w:val="0"/>
      <w:divBdr>
        <w:top w:val="none" w:sz="0" w:space="0" w:color="auto"/>
        <w:left w:val="none" w:sz="0" w:space="0" w:color="auto"/>
        <w:bottom w:val="none" w:sz="0" w:space="0" w:color="auto"/>
        <w:right w:val="none" w:sz="0" w:space="0" w:color="auto"/>
      </w:divBdr>
    </w:div>
    <w:div w:id="1260681393">
      <w:bodyDiv w:val="1"/>
      <w:marLeft w:val="0"/>
      <w:marRight w:val="0"/>
      <w:marTop w:val="0"/>
      <w:marBottom w:val="0"/>
      <w:divBdr>
        <w:top w:val="none" w:sz="0" w:space="0" w:color="auto"/>
        <w:left w:val="none" w:sz="0" w:space="0" w:color="auto"/>
        <w:bottom w:val="none" w:sz="0" w:space="0" w:color="auto"/>
        <w:right w:val="none" w:sz="0" w:space="0" w:color="auto"/>
      </w:divBdr>
    </w:div>
    <w:div w:id="1264265437">
      <w:bodyDiv w:val="1"/>
      <w:marLeft w:val="0"/>
      <w:marRight w:val="0"/>
      <w:marTop w:val="0"/>
      <w:marBottom w:val="0"/>
      <w:divBdr>
        <w:top w:val="none" w:sz="0" w:space="0" w:color="auto"/>
        <w:left w:val="none" w:sz="0" w:space="0" w:color="auto"/>
        <w:bottom w:val="none" w:sz="0" w:space="0" w:color="auto"/>
        <w:right w:val="none" w:sz="0" w:space="0" w:color="auto"/>
      </w:divBdr>
    </w:div>
    <w:div w:id="1285117029">
      <w:bodyDiv w:val="1"/>
      <w:marLeft w:val="0"/>
      <w:marRight w:val="0"/>
      <w:marTop w:val="0"/>
      <w:marBottom w:val="0"/>
      <w:divBdr>
        <w:top w:val="none" w:sz="0" w:space="0" w:color="auto"/>
        <w:left w:val="none" w:sz="0" w:space="0" w:color="auto"/>
        <w:bottom w:val="none" w:sz="0" w:space="0" w:color="auto"/>
        <w:right w:val="none" w:sz="0" w:space="0" w:color="auto"/>
      </w:divBdr>
    </w:div>
    <w:div w:id="1289357709">
      <w:bodyDiv w:val="1"/>
      <w:marLeft w:val="0"/>
      <w:marRight w:val="0"/>
      <w:marTop w:val="0"/>
      <w:marBottom w:val="0"/>
      <w:divBdr>
        <w:top w:val="none" w:sz="0" w:space="0" w:color="auto"/>
        <w:left w:val="none" w:sz="0" w:space="0" w:color="auto"/>
        <w:bottom w:val="none" w:sz="0" w:space="0" w:color="auto"/>
        <w:right w:val="none" w:sz="0" w:space="0" w:color="auto"/>
      </w:divBdr>
    </w:div>
    <w:div w:id="1296137559">
      <w:bodyDiv w:val="1"/>
      <w:marLeft w:val="0"/>
      <w:marRight w:val="0"/>
      <w:marTop w:val="0"/>
      <w:marBottom w:val="0"/>
      <w:divBdr>
        <w:top w:val="none" w:sz="0" w:space="0" w:color="auto"/>
        <w:left w:val="none" w:sz="0" w:space="0" w:color="auto"/>
        <w:bottom w:val="none" w:sz="0" w:space="0" w:color="auto"/>
        <w:right w:val="none" w:sz="0" w:space="0" w:color="auto"/>
      </w:divBdr>
    </w:div>
    <w:div w:id="1320888744">
      <w:bodyDiv w:val="1"/>
      <w:marLeft w:val="0"/>
      <w:marRight w:val="0"/>
      <w:marTop w:val="0"/>
      <w:marBottom w:val="0"/>
      <w:divBdr>
        <w:top w:val="none" w:sz="0" w:space="0" w:color="auto"/>
        <w:left w:val="none" w:sz="0" w:space="0" w:color="auto"/>
        <w:bottom w:val="none" w:sz="0" w:space="0" w:color="auto"/>
        <w:right w:val="none" w:sz="0" w:space="0" w:color="auto"/>
      </w:divBdr>
    </w:div>
    <w:div w:id="1321882378">
      <w:bodyDiv w:val="1"/>
      <w:marLeft w:val="0"/>
      <w:marRight w:val="0"/>
      <w:marTop w:val="0"/>
      <w:marBottom w:val="0"/>
      <w:divBdr>
        <w:top w:val="none" w:sz="0" w:space="0" w:color="auto"/>
        <w:left w:val="none" w:sz="0" w:space="0" w:color="auto"/>
        <w:bottom w:val="none" w:sz="0" w:space="0" w:color="auto"/>
        <w:right w:val="none" w:sz="0" w:space="0" w:color="auto"/>
      </w:divBdr>
    </w:div>
    <w:div w:id="1328287141">
      <w:bodyDiv w:val="1"/>
      <w:marLeft w:val="0"/>
      <w:marRight w:val="0"/>
      <w:marTop w:val="0"/>
      <w:marBottom w:val="0"/>
      <w:divBdr>
        <w:top w:val="none" w:sz="0" w:space="0" w:color="auto"/>
        <w:left w:val="none" w:sz="0" w:space="0" w:color="auto"/>
        <w:bottom w:val="none" w:sz="0" w:space="0" w:color="auto"/>
        <w:right w:val="none" w:sz="0" w:space="0" w:color="auto"/>
      </w:divBdr>
    </w:div>
    <w:div w:id="1336112626">
      <w:bodyDiv w:val="1"/>
      <w:marLeft w:val="0"/>
      <w:marRight w:val="0"/>
      <w:marTop w:val="0"/>
      <w:marBottom w:val="0"/>
      <w:divBdr>
        <w:top w:val="none" w:sz="0" w:space="0" w:color="auto"/>
        <w:left w:val="none" w:sz="0" w:space="0" w:color="auto"/>
        <w:bottom w:val="none" w:sz="0" w:space="0" w:color="auto"/>
        <w:right w:val="none" w:sz="0" w:space="0" w:color="auto"/>
      </w:divBdr>
    </w:div>
    <w:div w:id="1342659292">
      <w:bodyDiv w:val="1"/>
      <w:marLeft w:val="0"/>
      <w:marRight w:val="0"/>
      <w:marTop w:val="0"/>
      <w:marBottom w:val="0"/>
      <w:divBdr>
        <w:top w:val="none" w:sz="0" w:space="0" w:color="auto"/>
        <w:left w:val="none" w:sz="0" w:space="0" w:color="auto"/>
        <w:bottom w:val="none" w:sz="0" w:space="0" w:color="auto"/>
        <w:right w:val="none" w:sz="0" w:space="0" w:color="auto"/>
      </w:divBdr>
    </w:div>
    <w:div w:id="1353535380">
      <w:bodyDiv w:val="1"/>
      <w:marLeft w:val="0"/>
      <w:marRight w:val="0"/>
      <w:marTop w:val="0"/>
      <w:marBottom w:val="0"/>
      <w:divBdr>
        <w:top w:val="none" w:sz="0" w:space="0" w:color="auto"/>
        <w:left w:val="none" w:sz="0" w:space="0" w:color="auto"/>
        <w:bottom w:val="none" w:sz="0" w:space="0" w:color="auto"/>
        <w:right w:val="none" w:sz="0" w:space="0" w:color="auto"/>
      </w:divBdr>
    </w:div>
    <w:div w:id="1361052561">
      <w:bodyDiv w:val="1"/>
      <w:marLeft w:val="0"/>
      <w:marRight w:val="0"/>
      <w:marTop w:val="0"/>
      <w:marBottom w:val="0"/>
      <w:divBdr>
        <w:top w:val="none" w:sz="0" w:space="0" w:color="auto"/>
        <w:left w:val="none" w:sz="0" w:space="0" w:color="auto"/>
        <w:bottom w:val="none" w:sz="0" w:space="0" w:color="auto"/>
        <w:right w:val="none" w:sz="0" w:space="0" w:color="auto"/>
      </w:divBdr>
    </w:div>
    <w:div w:id="1365524830">
      <w:bodyDiv w:val="1"/>
      <w:marLeft w:val="0"/>
      <w:marRight w:val="0"/>
      <w:marTop w:val="0"/>
      <w:marBottom w:val="0"/>
      <w:divBdr>
        <w:top w:val="none" w:sz="0" w:space="0" w:color="auto"/>
        <w:left w:val="none" w:sz="0" w:space="0" w:color="auto"/>
        <w:bottom w:val="none" w:sz="0" w:space="0" w:color="auto"/>
        <w:right w:val="none" w:sz="0" w:space="0" w:color="auto"/>
      </w:divBdr>
    </w:div>
    <w:div w:id="1368531721">
      <w:bodyDiv w:val="1"/>
      <w:marLeft w:val="0"/>
      <w:marRight w:val="0"/>
      <w:marTop w:val="0"/>
      <w:marBottom w:val="0"/>
      <w:divBdr>
        <w:top w:val="none" w:sz="0" w:space="0" w:color="auto"/>
        <w:left w:val="none" w:sz="0" w:space="0" w:color="auto"/>
        <w:bottom w:val="none" w:sz="0" w:space="0" w:color="auto"/>
        <w:right w:val="none" w:sz="0" w:space="0" w:color="auto"/>
      </w:divBdr>
    </w:div>
    <w:div w:id="1379357833">
      <w:bodyDiv w:val="1"/>
      <w:marLeft w:val="0"/>
      <w:marRight w:val="0"/>
      <w:marTop w:val="0"/>
      <w:marBottom w:val="0"/>
      <w:divBdr>
        <w:top w:val="none" w:sz="0" w:space="0" w:color="auto"/>
        <w:left w:val="none" w:sz="0" w:space="0" w:color="auto"/>
        <w:bottom w:val="none" w:sz="0" w:space="0" w:color="auto"/>
        <w:right w:val="none" w:sz="0" w:space="0" w:color="auto"/>
      </w:divBdr>
    </w:div>
    <w:div w:id="1383554332">
      <w:bodyDiv w:val="1"/>
      <w:marLeft w:val="0"/>
      <w:marRight w:val="0"/>
      <w:marTop w:val="0"/>
      <w:marBottom w:val="0"/>
      <w:divBdr>
        <w:top w:val="none" w:sz="0" w:space="0" w:color="auto"/>
        <w:left w:val="none" w:sz="0" w:space="0" w:color="auto"/>
        <w:bottom w:val="none" w:sz="0" w:space="0" w:color="auto"/>
        <w:right w:val="none" w:sz="0" w:space="0" w:color="auto"/>
      </w:divBdr>
    </w:div>
    <w:div w:id="1384330931">
      <w:bodyDiv w:val="1"/>
      <w:marLeft w:val="0"/>
      <w:marRight w:val="0"/>
      <w:marTop w:val="0"/>
      <w:marBottom w:val="0"/>
      <w:divBdr>
        <w:top w:val="none" w:sz="0" w:space="0" w:color="auto"/>
        <w:left w:val="none" w:sz="0" w:space="0" w:color="auto"/>
        <w:bottom w:val="none" w:sz="0" w:space="0" w:color="auto"/>
        <w:right w:val="none" w:sz="0" w:space="0" w:color="auto"/>
      </w:divBdr>
    </w:div>
    <w:div w:id="1385982870">
      <w:bodyDiv w:val="1"/>
      <w:marLeft w:val="0"/>
      <w:marRight w:val="0"/>
      <w:marTop w:val="0"/>
      <w:marBottom w:val="0"/>
      <w:divBdr>
        <w:top w:val="none" w:sz="0" w:space="0" w:color="auto"/>
        <w:left w:val="none" w:sz="0" w:space="0" w:color="auto"/>
        <w:bottom w:val="none" w:sz="0" w:space="0" w:color="auto"/>
        <w:right w:val="none" w:sz="0" w:space="0" w:color="auto"/>
      </w:divBdr>
    </w:div>
    <w:div w:id="1387334733">
      <w:bodyDiv w:val="1"/>
      <w:marLeft w:val="0"/>
      <w:marRight w:val="0"/>
      <w:marTop w:val="0"/>
      <w:marBottom w:val="0"/>
      <w:divBdr>
        <w:top w:val="none" w:sz="0" w:space="0" w:color="auto"/>
        <w:left w:val="none" w:sz="0" w:space="0" w:color="auto"/>
        <w:bottom w:val="none" w:sz="0" w:space="0" w:color="auto"/>
        <w:right w:val="none" w:sz="0" w:space="0" w:color="auto"/>
      </w:divBdr>
    </w:div>
    <w:div w:id="1397974345">
      <w:bodyDiv w:val="1"/>
      <w:marLeft w:val="0"/>
      <w:marRight w:val="0"/>
      <w:marTop w:val="0"/>
      <w:marBottom w:val="0"/>
      <w:divBdr>
        <w:top w:val="none" w:sz="0" w:space="0" w:color="auto"/>
        <w:left w:val="none" w:sz="0" w:space="0" w:color="auto"/>
        <w:bottom w:val="none" w:sz="0" w:space="0" w:color="auto"/>
        <w:right w:val="none" w:sz="0" w:space="0" w:color="auto"/>
      </w:divBdr>
    </w:div>
    <w:div w:id="1403604753">
      <w:bodyDiv w:val="1"/>
      <w:marLeft w:val="0"/>
      <w:marRight w:val="0"/>
      <w:marTop w:val="0"/>
      <w:marBottom w:val="0"/>
      <w:divBdr>
        <w:top w:val="none" w:sz="0" w:space="0" w:color="auto"/>
        <w:left w:val="none" w:sz="0" w:space="0" w:color="auto"/>
        <w:bottom w:val="none" w:sz="0" w:space="0" w:color="auto"/>
        <w:right w:val="none" w:sz="0" w:space="0" w:color="auto"/>
      </w:divBdr>
    </w:div>
    <w:div w:id="1404600225">
      <w:bodyDiv w:val="1"/>
      <w:marLeft w:val="0"/>
      <w:marRight w:val="0"/>
      <w:marTop w:val="0"/>
      <w:marBottom w:val="0"/>
      <w:divBdr>
        <w:top w:val="none" w:sz="0" w:space="0" w:color="auto"/>
        <w:left w:val="none" w:sz="0" w:space="0" w:color="auto"/>
        <w:bottom w:val="none" w:sz="0" w:space="0" w:color="auto"/>
        <w:right w:val="none" w:sz="0" w:space="0" w:color="auto"/>
      </w:divBdr>
    </w:div>
    <w:div w:id="1410036487">
      <w:bodyDiv w:val="1"/>
      <w:marLeft w:val="0"/>
      <w:marRight w:val="0"/>
      <w:marTop w:val="0"/>
      <w:marBottom w:val="0"/>
      <w:divBdr>
        <w:top w:val="none" w:sz="0" w:space="0" w:color="auto"/>
        <w:left w:val="none" w:sz="0" w:space="0" w:color="auto"/>
        <w:bottom w:val="none" w:sz="0" w:space="0" w:color="auto"/>
        <w:right w:val="none" w:sz="0" w:space="0" w:color="auto"/>
      </w:divBdr>
    </w:div>
    <w:div w:id="1419793589">
      <w:bodyDiv w:val="1"/>
      <w:marLeft w:val="0"/>
      <w:marRight w:val="0"/>
      <w:marTop w:val="0"/>
      <w:marBottom w:val="0"/>
      <w:divBdr>
        <w:top w:val="none" w:sz="0" w:space="0" w:color="auto"/>
        <w:left w:val="none" w:sz="0" w:space="0" w:color="auto"/>
        <w:bottom w:val="none" w:sz="0" w:space="0" w:color="auto"/>
        <w:right w:val="none" w:sz="0" w:space="0" w:color="auto"/>
      </w:divBdr>
    </w:div>
    <w:div w:id="1424498412">
      <w:bodyDiv w:val="1"/>
      <w:marLeft w:val="0"/>
      <w:marRight w:val="0"/>
      <w:marTop w:val="0"/>
      <w:marBottom w:val="0"/>
      <w:divBdr>
        <w:top w:val="none" w:sz="0" w:space="0" w:color="auto"/>
        <w:left w:val="none" w:sz="0" w:space="0" w:color="auto"/>
        <w:bottom w:val="none" w:sz="0" w:space="0" w:color="auto"/>
        <w:right w:val="none" w:sz="0" w:space="0" w:color="auto"/>
      </w:divBdr>
    </w:div>
    <w:div w:id="1432778676">
      <w:bodyDiv w:val="1"/>
      <w:marLeft w:val="0"/>
      <w:marRight w:val="0"/>
      <w:marTop w:val="0"/>
      <w:marBottom w:val="0"/>
      <w:divBdr>
        <w:top w:val="none" w:sz="0" w:space="0" w:color="auto"/>
        <w:left w:val="none" w:sz="0" w:space="0" w:color="auto"/>
        <w:bottom w:val="none" w:sz="0" w:space="0" w:color="auto"/>
        <w:right w:val="none" w:sz="0" w:space="0" w:color="auto"/>
      </w:divBdr>
    </w:div>
    <w:div w:id="1433891542">
      <w:bodyDiv w:val="1"/>
      <w:marLeft w:val="0"/>
      <w:marRight w:val="0"/>
      <w:marTop w:val="0"/>
      <w:marBottom w:val="0"/>
      <w:divBdr>
        <w:top w:val="none" w:sz="0" w:space="0" w:color="auto"/>
        <w:left w:val="none" w:sz="0" w:space="0" w:color="auto"/>
        <w:bottom w:val="none" w:sz="0" w:space="0" w:color="auto"/>
        <w:right w:val="none" w:sz="0" w:space="0" w:color="auto"/>
      </w:divBdr>
    </w:div>
    <w:div w:id="1471288869">
      <w:bodyDiv w:val="1"/>
      <w:marLeft w:val="0"/>
      <w:marRight w:val="0"/>
      <w:marTop w:val="0"/>
      <w:marBottom w:val="0"/>
      <w:divBdr>
        <w:top w:val="none" w:sz="0" w:space="0" w:color="auto"/>
        <w:left w:val="none" w:sz="0" w:space="0" w:color="auto"/>
        <w:bottom w:val="none" w:sz="0" w:space="0" w:color="auto"/>
        <w:right w:val="none" w:sz="0" w:space="0" w:color="auto"/>
      </w:divBdr>
    </w:div>
    <w:div w:id="1490364884">
      <w:bodyDiv w:val="1"/>
      <w:marLeft w:val="0"/>
      <w:marRight w:val="0"/>
      <w:marTop w:val="0"/>
      <w:marBottom w:val="0"/>
      <w:divBdr>
        <w:top w:val="none" w:sz="0" w:space="0" w:color="auto"/>
        <w:left w:val="none" w:sz="0" w:space="0" w:color="auto"/>
        <w:bottom w:val="none" w:sz="0" w:space="0" w:color="auto"/>
        <w:right w:val="none" w:sz="0" w:space="0" w:color="auto"/>
      </w:divBdr>
    </w:div>
    <w:div w:id="1501769317">
      <w:bodyDiv w:val="1"/>
      <w:marLeft w:val="0"/>
      <w:marRight w:val="0"/>
      <w:marTop w:val="0"/>
      <w:marBottom w:val="0"/>
      <w:divBdr>
        <w:top w:val="none" w:sz="0" w:space="0" w:color="auto"/>
        <w:left w:val="none" w:sz="0" w:space="0" w:color="auto"/>
        <w:bottom w:val="none" w:sz="0" w:space="0" w:color="auto"/>
        <w:right w:val="none" w:sz="0" w:space="0" w:color="auto"/>
      </w:divBdr>
    </w:div>
    <w:div w:id="1504130891">
      <w:bodyDiv w:val="1"/>
      <w:marLeft w:val="0"/>
      <w:marRight w:val="0"/>
      <w:marTop w:val="0"/>
      <w:marBottom w:val="0"/>
      <w:divBdr>
        <w:top w:val="none" w:sz="0" w:space="0" w:color="auto"/>
        <w:left w:val="none" w:sz="0" w:space="0" w:color="auto"/>
        <w:bottom w:val="none" w:sz="0" w:space="0" w:color="auto"/>
        <w:right w:val="none" w:sz="0" w:space="0" w:color="auto"/>
      </w:divBdr>
    </w:div>
    <w:div w:id="1520586649">
      <w:bodyDiv w:val="1"/>
      <w:marLeft w:val="0"/>
      <w:marRight w:val="0"/>
      <w:marTop w:val="0"/>
      <w:marBottom w:val="0"/>
      <w:divBdr>
        <w:top w:val="none" w:sz="0" w:space="0" w:color="auto"/>
        <w:left w:val="none" w:sz="0" w:space="0" w:color="auto"/>
        <w:bottom w:val="none" w:sz="0" w:space="0" w:color="auto"/>
        <w:right w:val="none" w:sz="0" w:space="0" w:color="auto"/>
      </w:divBdr>
    </w:div>
    <w:div w:id="1528762197">
      <w:bodyDiv w:val="1"/>
      <w:marLeft w:val="0"/>
      <w:marRight w:val="0"/>
      <w:marTop w:val="0"/>
      <w:marBottom w:val="0"/>
      <w:divBdr>
        <w:top w:val="none" w:sz="0" w:space="0" w:color="auto"/>
        <w:left w:val="none" w:sz="0" w:space="0" w:color="auto"/>
        <w:bottom w:val="none" w:sz="0" w:space="0" w:color="auto"/>
        <w:right w:val="none" w:sz="0" w:space="0" w:color="auto"/>
      </w:divBdr>
    </w:div>
    <w:div w:id="1539199626">
      <w:bodyDiv w:val="1"/>
      <w:marLeft w:val="0"/>
      <w:marRight w:val="0"/>
      <w:marTop w:val="0"/>
      <w:marBottom w:val="0"/>
      <w:divBdr>
        <w:top w:val="none" w:sz="0" w:space="0" w:color="auto"/>
        <w:left w:val="none" w:sz="0" w:space="0" w:color="auto"/>
        <w:bottom w:val="none" w:sz="0" w:space="0" w:color="auto"/>
        <w:right w:val="none" w:sz="0" w:space="0" w:color="auto"/>
      </w:divBdr>
    </w:div>
    <w:div w:id="1580170265">
      <w:bodyDiv w:val="1"/>
      <w:marLeft w:val="0"/>
      <w:marRight w:val="0"/>
      <w:marTop w:val="0"/>
      <w:marBottom w:val="0"/>
      <w:divBdr>
        <w:top w:val="none" w:sz="0" w:space="0" w:color="auto"/>
        <w:left w:val="none" w:sz="0" w:space="0" w:color="auto"/>
        <w:bottom w:val="none" w:sz="0" w:space="0" w:color="auto"/>
        <w:right w:val="none" w:sz="0" w:space="0" w:color="auto"/>
      </w:divBdr>
    </w:div>
    <w:div w:id="1584341891">
      <w:bodyDiv w:val="1"/>
      <w:marLeft w:val="0"/>
      <w:marRight w:val="0"/>
      <w:marTop w:val="0"/>
      <w:marBottom w:val="0"/>
      <w:divBdr>
        <w:top w:val="none" w:sz="0" w:space="0" w:color="auto"/>
        <w:left w:val="none" w:sz="0" w:space="0" w:color="auto"/>
        <w:bottom w:val="none" w:sz="0" w:space="0" w:color="auto"/>
        <w:right w:val="none" w:sz="0" w:space="0" w:color="auto"/>
      </w:divBdr>
    </w:div>
    <w:div w:id="1584559211">
      <w:bodyDiv w:val="1"/>
      <w:marLeft w:val="0"/>
      <w:marRight w:val="0"/>
      <w:marTop w:val="0"/>
      <w:marBottom w:val="0"/>
      <w:divBdr>
        <w:top w:val="none" w:sz="0" w:space="0" w:color="auto"/>
        <w:left w:val="none" w:sz="0" w:space="0" w:color="auto"/>
        <w:bottom w:val="none" w:sz="0" w:space="0" w:color="auto"/>
        <w:right w:val="none" w:sz="0" w:space="0" w:color="auto"/>
      </w:divBdr>
    </w:div>
    <w:div w:id="1585912465">
      <w:bodyDiv w:val="1"/>
      <w:marLeft w:val="0"/>
      <w:marRight w:val="0"/>
      <w:marTop w:val="0"/>
      <w:marBottom w:val="0"/>
      <w:divBdr>
        <w:top w:val="none" w:sz="0" w:space="0" w:color="auto"/>
        <w:left w:val="none" w:sz="0" w:space="0" w:color="auto"/>
        <w:bottom w:val="none" w:sz="0" w:space="0" w:color="auto"/>
        <w:right w:val="none" w:sz="0" w:space="0" w:color="auto"/>
      </w:divBdr>
    </w:div>
    <w:div w:id="1621719454">
      <w:bodyDiv w:val="1"/>
      <w:marLeft w:val="0"/>
      <w:marRight w:val="0"/>
      <w:marTop w:val="0"/>
      <w:marBottom w:val="0"/>
      <w:divBdr>
        <w:top w:val="none" w:sz="0" w:space="0" w:color="auto"/>
        <w:left w:val="none" w:sz="0" w:space="0" w:color="auto"/>
        <w:bottom w:val="none" w:sz="0" w:space="0" w:color="auto"/>
        <w:right w:val="none" w:sz="0" w:space="0" w:color="auto"/>
      </w:divBdr>
    </w:div>
    <w:div w:id="1630017144">
      <w:bodyDiv w:val="1"/>
      <w:marLeft w:val="0"/>
      <w:marRight w:val="0"/>
      <w:marTop w:val="0"/>
      <w:marBottom w:val="0"/>
      <w:divBdr>
        <w:top w:val="none" w:sz="0" w:space="0" w:color="auto"/>
        <w:left w:val="none" w:sz="0" w:space="0" w:color="auto"/>
        <w:bottom w:val="none" w:sz="0" w:space="0" w:color="auto"/>
        <w:right w:val="none" w:sz="0" w:space="0" w:color="auto"/>
      </w:divBdr>
    </w:div>
    <w:div w:id="1636177270">
      <w:bodyDiv w:val="1"/>
      <w:marLeft w:val="0"/>
      <w:marRight w:val="0"/>
      <w:marTop w:val="0"/>
      <w:marBottom w:val="0"/>
      <w:divBdr>
        <w:top w:val="none" w:sz="0" w:space="0" w:color="auto"/>
        <w:left w:val="none" w:sz="0" w:space="0" w:color="auto"/>
        <w:bottom w:val="none" w:sz="0" w:space="0" w:color="auto"/>
        <w:right w:val="none" w:sz="0" w:space="0" w:color="auto"/>
      </w:divBdr>
    </w:div>
    <w:div w:id="1638410153">
      <w:bodyDiv w:val="1"/>
      <w:marLeft w:val="0"/>
      <w:marRight w:val="0"/>
      <w:marTop w:val="0"/>
      <w:marBottom w:val="0"/>
      <w:divBdr>
        <w:top w:val="none" w:sz="0" w:space="0" w:color="auto"/>
        <w:left w:val="none" w:sz="0" w:space="0" w:color="auto"/>
        <w:bottom w:val="none" w:sz="0" w:space="0" w:color="auto"/>
        <w:right w:val="none" w:sz="0" w:space="0" w:color="auto"/>
      </w:divBdr>
    </w:div>
    <w:div w:id="1649481889">
      <w:bodyDiv w:val="1"/>
      <w:marLeft w:val="0"/>
      <w:marRight w:val="0"/>
      <w:marTop w:val="0"/>
      <w:marBottom w:val="0"/>
      <w:divBdr>
        <w:top w:val="none" w:sz="0" w:space="0" w:color="auto"/>
        <w:left w:val="none" w:sz="0" w:space="0" w:color="auto"/>
        <w:bottom w:val="none" w:sz="0" w:space="0" w:color="auto"/>
        <w:right w:val="none" w:sz="0" w:space="0" w:color="auto"/>
      </w:divBdr>
    </w:div>
    <w:div w:id="1669286046">
      <w:bodyDiv w:val="1"/>
      <w:marLeft w:val="0"/>
      <w:marRight w:val="0"/>
      <w:marTop w:val="0"/>
      <w:marBottom w:val="0"/>
      <w:divBdr>
        <w:top w:val="none" w:sz="0" w:space="0" w:color="auto"/>
        <w:left w:val="none" w:sz="0" w:space="0" w:color="auto"/>
        <w:bottom w:val="none" w:sz="0" w:space="0" w:color="auto"/>
        <w:right w:val="none" w:sz="0" w:space="0" w:color="auto"/>
      </w:divBdr>
    </w:div>
    <w:div w:id="1670139353">
      <w:bodyDiv w:val="1"/>
      <w:marLeft w:val="0"/>
      <w:marRight w:val="0"/>
      <w:marTop w:val="0"/>
      <w:marBottom w:val="0"/>
      <w:divBdr>
        <w:top w:val="none" w:sz="0" w:space="0" w:color="auto"/>
        <w:left w:val="none" w:sz="0" w:space="0" w:color="auto"/>
        <w:bottom w:val="none" w:sz="0" w:space="0" w:color="auto"/>
        <w:right w:val="none" w:sz="0" w:space="0" w:color="auto"/>
      </w:divBdr>
    </w:div>
    <w:div w:id="1671985845">
      <w:bodyDiv w:val="1"/>
      <w:marLeft w:val="0"/>
      <w:marRight w:val="0"/>
      <w:marTop w:val="0"/>
      <w:marBottom w:val="0"/>
      <w:divBdr>
        <w:top w:val="none" w:sz="0" w:space="0" w:color="auto"/>
        <w:left w:val="none" w:sz="0" w:space="0" w:color="auto"/>
        <w:bottom w:val="none" w:sz="0" w:space="0" w:color="auto"/>
        <w:right w:val="none" w:sz="0" w:space="0" w:color="auto"/>
      </w:divBdr>
    </w:div>
    <w:div w:id="1674062377">
      <w:bodyDiv w:val="1"/>
      <w:marLeft w:val="0"/>
      <w:marRight w:val="0"/>
      <w:marTop w:val="0"/>
      <w:marBottom w:val="0"/>
      <w:divBdr>
        <w:top w:val="none" w:sz="0" w:space="0" w:color="auto"/>
        <w:left w:val="none" w:sz="0" w:space="0" w:color="auto"/>
        <w:bottom w:val="none" w:sz="0" w:space="0" w:color="auto"/>
        <w:right w:val="none" w:sz="0" w:space="0" w:color="auto"/>
      </w:divBdr>
    </w:div>
    <w:div w:id="1680429002">
      <w:bodyDiv w:val="1"/>
      <w:marLeft w:val="0"/>
      <w:marRight w:val="0"/>
      <w:marTop w:val="0"/>
      <w:marBottom w:val="0"/>
      <w:divBdr>
        <w:top w:val="none" w:sz="0" w:space="0" w:color="auto"/>
        <w:left w:val="none" w:sz="0" w:space="0" w:color="auto"/>
        <w:bottom w:val="none" w:sz="0" w:space="0" w:color="auto"/>
        <w:right w:val="none" w:sz="0" w:space="0" w:color="auto"/>
      </w:divBdr>
    </w:div>
    <w:div w:id="1699236038">
      <w:bodyDiv w:val="1"/>
      <w:marLeft w:val="0"/>
      <w:marRight w:val="0"/>
      <w:marTop w:val="0"/>
      <w:marBottom w:val="0"/>
      <w:divBdr>
        <w:top w:val="none" w:sz="0" w:space="0" w:color="auto"/>
        <w:left w:val="none" w:sz="0" w:space="0" w:color="auto"/>
        <w:bottom w:val="none" w:sz="0" w:space="0" w:color="auto"/>
        <w:right w:val="none" w:sz="0" w:space="0" w:color="auto"/>
      </w:divBdr>
    </w:div>
    <w:div w:id="1713532662">
      <w:bodyDiv w:val="1"/>
      <w:marLeft w:val="0"/>
      <w:marRight w:val="0"/>
      <w:marTop w:val="0"/>
      <w:marBottom w:val="0"/>
      <w:divBdr>
        <w:top w:val="none" w:sz="0" w:space="0" w:color="auto"/>
        <w:left w:val="none" w:sz="0" w:space="0" w:color="auto"/>
        <w:bottom w:val="none" w:sz="0" w:space="0" w:color="auto"/>
        <w:right w:val="none" w:sz="0" w:space="0" w:color="auto"/>
      </w:divBdr>
    </w:div>
    <w:div w:id="1714840248">
      <w:bodyDiv w:val="1"/>
      <w:marLeft w:val="0"/>
      <w:marRight w:val="0"/>
      <w:marTop w:val="0"/>
      <w:marBottom w:val="0"/>
      <w:divBdr>
        <w:top w:val="none" w:sz="0" w:space="0" w:color="auto"/>
        <w:left w:val="none" w:sz="0" w:space="0" w:color="auto"/>
        <w:bottom w:val="none" w:sz="0" w:space="0" w:color="auto"/>
        <w:right w:val="none" w:sz="0" w:space="0" w:color="auto"/>
      </w:divBdr>
    </w:div>
    <w:div w:id="1715930146">
      <w:bodyDiv w:val="1"/>
      <w:marLeft w:val="0"/>
      <w:marRight w:val="0"/>
      <w:marTop w:val="0"/>
      <w:marBottom w:val="0"/>
      <w:divBdr>
        <w:top w:val="none" w:sz="0" w:space="0" w:color="auto"/>
        <w:left w:val="none" w:sz="0" w:space="0" w:color="auto"/>
        <w:bottom w:val="none" w:sz="0" w:space="0" w:color="auto"/>
        <w:right w:val="none" w:sz="0" w:space="0" w:color="auto"/>
      </w:divBdr>
    </w:div>
    <w:div w:id="1724138218">
      <w:bodyDiv w:val="1"/>
      <w:marLeft w:val="0"/>
      <w:marRight w:val="0"/>
      <w:marTop w:val="0"/>
      <w:marBottom w:val="0"/>
      <w:divBdr>
        <w:top w:val="none" w:sz="0" w:space="0" w:color="auto"/>
        <w:left w:val="none" w:sz="0" w:space="0" w:color="auto"/>
        <w:bottom w:val="none" w:sz="0" w:space="0" w:color="auto"/>
        <w:right w:val="none" w:sz="0" w:space="0" w:color="auto"/>
      </w:divBdr>
    </w:div>
    <w:div w:id="1729376213">
      <w:bodyDiv w:val="1"/>
      <w:marLeft w:val="0"/>
      <w:marRight w:val="0"/>
      <w:marTop w:val="0"/>
      <w:marBottom w:val="0"/>
      <w:divBdr>
        <w:top w:val="none" w:sz="0" w:space="0" w:color="auto"/>
        <w:left w:val="none" w:sz="0" w:space="0" w:color="auto"/>
        <w:bottom w:val="none" w:sz="0" w:space="0" w:color="auto"/>
        <w:right w:val="none" w:sz="0" w:space="0" w:color="auto"/>
      </w:divBdr>
    </w:div>
    <w:div w:id="1735393619">
      <w:bodyDiv w:val="1"/>
      <w:marLeft w:val="0"/>
      <w:marRight w:val="0"/>
      <w:marTop w:val="0"/>
      <w:marBottom w:val="0"/>
      <w:divBdr>
        <w:top w:val="none" w:sz="0" w:space="0" w:color="auto"/>
        <w:left w:val="none" w:sz="0" w:space="0" w:color="auto"/>
        <w:bottom w:val="none" w:sz="0" w:space="0" w:color="auto"/>
        <w:right w:val="none" w:sz="0" w:space="0" w:color="auto"/>
      </w:divBdr>
    </w:div>
    <w:div w:id="1738698957">
      <w:bodyDiv w:val="1"/>
      <w:marLeft w:val="0"/>
      <w:marRight w:val="0"/>
      <w:marTop w:val="0"/>
      <w:marBottom w:val="0"/>
      <w:divBdr>
        <w:top w:val="none" w:sz="0" w:space="0" w:color="auto"/>
        <w:left w:val="none" w:sz="0" w:space="0" w:color="auto"/>
        <w:bottom w:val="none" w:sz="0" w:space="0" w:color="auto"/>
        <w:right w:val="none" w:sz="0" w:space="0" w:color="auto"/>
      </w:divBdr>
    </w:div>
    <w:div w:id="1742368221">
      <w:bodyDiv w:val="1"/>
      <w:marLeft w:val="0"/>
      <w:marRight w:val="0"/>
      <w:marTop w:val="0"/>
      <w:marBottom w:val="0"/>
      <w:divBdr>
        <w:top w:val="none" w:sz="0" w:space="0" w:color="auto"/>
        <w:left w:val="none" w:sz="0" w:space="0" w:color="auto"/>
        <w:bottom w:val="none" w:sz="0" w:space="0" w:color="auto"/>
        <w:right w:val="none" w:sz="0" w:space="0" w:color="auto"/>
      </w:divBdr>
    </w:div>
    <w:div w:id="1746148284">
      <w:bodyDiv w:val="1"/>
      <w:marLeft w:val="0"/>
      <w:marRight w:val="0"/>
      <w:marTop w:val="0"/>
      <w:marBottom w:val="0"/>
      <w:divBdr>
        <w:top w:val="none" w:sz="0" w:space="0" w:color="auto"/>
        <w:left w:val="none" w:sz="0" w:space="0" w:color="auto"/>
        <w:bottom w:val="none" w:sz="0" w:space="0" w:color="auto"/>
        <w:right w:val="none" w:sz="0" w:space="0" w:color="auto"/>
      </w:divBdr>
    </w:div>
    <w:div w:id="1746995405">
      <w:bodyDiv w:val="1"/>
      <w:marLeft w:val="0"/>
      <w:marRight w:val="0"/>
      <w:marTop w:val="0"/>
      <w:marBottom w:val="0"/>
      <w:divBdr>
        <w:top w:val="none" w:sz="0" w:space="0" w:color="auto"/>
        <w:left w:val="none" w:sz="0" w:space="0" w:color="auto"/>
        <w:bottom w:val="none" w:sz="0" w:space="0" w:color="auto"/>
        <w:right w:val="none" w:sz="0" w:space="0" w:color="auto"/>
      </w:divBdr>
    </w:div>
    <w:div w:id="1769350729">
      <w:bodyDiv w:val="1"/>
      <w:marLeft w:val="0"/>
      <w:marRight w:val="0"/>
      <w:marTop w:val="0"/>
      <w:marBottom w:val="0"/>
      <w:divBdr>
        <w:top w:val="none" w:sz="0" w:space="0" w:color="auto"/>
        <w:left w:val="none" w:sz="0" w:space="0" w:color="auto"/>
        <w:bottom w:val="none" w:sz="0" w:space="0" w:color="auto"/>
        <w:right w:val="none" w:sz="0" w:space="0" w:color="auto"/>
      </w:divBdr>
    </w:div>
    <w:div w:id="1775401754">
      <w:bodyDiv w:val="1"/>
      <w:marLeft w:val="0"/>
      <w:marRight w:val="0"/>
      <w:marTop w:val="0"/>
      <w:marBottom w:val="0"/>
      <w:divBdr>
        <w:top w:val="none" w:sz="0" w:space="0" w:color="auto"/>
        <w:left w:val="none" w:sz="0" w:space="0" w:color="auto"/>
        <w:bottom w:val="none" w:sz="0" w:space="0" w:color="auto"/>
        <w:right w:val="none" w:sz="0" w:space="0" w:color="auto"/>
      </w:divBdr>
    </w:div>
    <w:div w:id="1776634801">
      <w:bodyDiv w:val="1"/>
      <w:marLeft w:val="0"/>
      <w:marRight w:val="0"/>
      <w:marTop w:val="0"/>
      <w:marBottom w:val="0"/>
      <w:divBdr>
        <w:top w:val="none" w:sz="0" w:space="0" w:color="auto"/>
        <w:left w:val="none" w:sz="0" w:space="0" w:color="auto"/>
        <w:bottom w:val="none" w:sz="0" w:space="0" w:color="auto"/>
        <w:right w:val="none" w:sz="0" w:space="0" w:color="auto"/>
      </w:divBdr>
    </w:div>
    <w:div w:id="1779913265">
      <w:bodyDiv w:val="1"/>
      <w:marLeft w:val="0"/>
      <w:marRight w:val="0"/>
      <w:marTop w:val="0"/>
      <w:marBottom w:val="0"/>
      <w:divBdr>
        <w:top w:val="none" w:sz="0" w:space="0" w:color="auto"/>
        <w:left w:val="none" w:sz="0" w:space="0" w:color="auto"/>
        <w:bottom w:val="none" w:sz="0" w:space="0" w:color="auto"/>
        <w:right w:val="none" w:sz="0" w:space="0" w:color="auto"/>
      </w:divBdr>
    </w:div>
    <w:div w:id="1783382817">
      <w:bodyDiv w:val="1"/>
      <w:marLeft w:val="0"/>
      <w:marRight w:val="0"/>
      <w:marTop w:val="0"/>
      <w:marBottom w:val="0"/>
      <w:divBdr>
        <w:top w:val="none" w:sz="0" w:space="0" w:color="auto"/>
        <w:left w:val="none" w:sz="0" w:space="0" w:color="auto"/>
        <w:bottom w:val="none" w:sz="0" w:space="0" w:color="auto"/>
        <w:right w:val="none" w:sz="0" w:space="0" w:color="auto"/>
      </w:divBdr>
    </w:div>
    <w:div w:id="1787891991">
      <w:bodyDiv w:val="1"/>
      <w:marLeft w:val="0"/>
      <w:marRight w:val="0"/>
      <w:marTop w:val="0"/>
      <w:marBottom w:val="0"/>
      <w:divBdr>
        <w:top w:val="none" w:sz="0" w:space="0" w:color="auto"/>
        <w:left w:val="none" w:sz="0" w:space="0" w:color="auto"/>
        <w:bottom w:val="none" w:sz="0" w:space="0" w:color="auto"/>
        <w:right w:val="none" w:sz="0" w:space="0" w:color="auto"/>
      </w:divBdr>
    </w:div>
    <w:div w:id="1788967210">
      <w:bodyDiv w:val="1"/>
      <w:marLeft w:val="0"/>
      <w:marRight w:val="0"/>
      <w:marTop w:val="0"/>
      <w:marBottom w:val="0"/>
      <w:divBdr>
        <w:top w:val="none" w:sz="0" w:space="0" w:color="auto"/>
        <w:left w:val="none" w:sz="0" w:space="0" w:color="auto"/>
        <w:bottom w:val="none" w:sz="0" w:space="0" w:color="auto"/>
        <w:right w:val="none" w:sz="0" w:space="0" w:color="auto"/>
      </w:divBdr>
    </w:div>
    <w:div w:id="1790200843">
      <w:bodyDiv w:val="1"/>
      <w:marLeft w:val="0"/>
      <w:marRight w:val="0"/>
      <w:marTop w:val="0"/>
      <w:marBottom w:val="0"/>
      <w:divBdr>
        <w:top w:val="none" w:sz="0" w:space="0" w:color="auto"/>
        <w:left w:val="none" w:sz="0" w:space="0" w:color="auto"/>
        <w:bottom w:val="none" w:sz="0" w:space="0" w:color="auto"/>
        <w:right w:val="none" w:sz="0" w:space="0" w:color="auto"/>
      </w:divBdr>
    </w:div>
    <w:div w:id="1790734744">
      <w:bodyDiv w:val="1"/>
      <w:marLeft w:val="0"/>
      <w:marRight w:val="0"/>
      <w:marTop w:val="0"/>
      <w:marBottom w:val="0"/>
      <w:divBdr>
        <w:top w:val="none" w:sz="0" w:space="0" w:color="auto"/>
        <w:left w:val="none" w:sz="0" w:space="0" w:color="auto"/>
        <w:bottom w:val="none" w:sz="0" w:space="0" w:color="auto"/>
        <w:right w:val="none" w:sz="0" w:space="0" w:color="auto"/>
      </w:divBdr>
    </w:div>
    <w:div w:id="1795903088">
      <w:bodyDiv w:val="1"/>
      <w:marLeft w:val="0"/>
      <w:marRight w:val="0"/>
      <w:marTop w:val="0"/>
      <w:marBottom w:val="0"/>
      <w:divBdr>
        <w:top w:val="none" w:sz="0" w:space="0" w:color="auto"/>
        <w:left w:val="none" w:sz="0" w:space="0" w:color="auto"/>
        <w:bottom w:val="none" w:sz="0" w:space="0" w:color="auto"/>
        <w:right w:val="none" w:sz="0" w:space="0" w:color="auto"/>
      </w:divBdr>
    </w:div>
    <w:div w:id="1810053121">
      <w:bodyDiv w:val="1"/>
      <w:marLeft w:val="0"/>
      <w:marRight w:val="0"/>
      <w:marTop w:val="0"/>
      <w:marBottom w:val="0"/>
      <w:divBdr>
        <w:top w:val="none" w:sz="0" w:space="0" w:color="auto"/>
        <w:left w:val="none" w:sz="0" w:space="0" w:color="auto"/>
        <w:bottom w:val="none" w:sz="0" w:space="0" w:color="auto"/>
        <w:right w:val="none" w:sz="0" w:space="0" w:color="auto"/>
      </w:divBdr>
    </w:div>
    <w:div w:id="1820917797">
      <w:bodyDiv w:val="1"/>
      <w:marLeft w:val="0"/>
      <w:marRight w:val="0"/>
      <w:marTop w:val="0"/>
      <w:marBottom w:val="0"/>
      <w:divBdr>
        <w:top w:val="none" w:sz="0" w:space="0" w:color="auto"/>
        <w:left w:val="none" w:sz="0" w:space="0" w:color="auto"/>
        <w:bottom w:val="none" w:sz="0" w:space="0" w:color="auto"/>
        <w:right w:val="none" w:sz="0" w:space="0" w:color="auto"/>
      </w:divBdr>
    </w:div>
    <w:div w:id="1832137557">
      <w:bodyDiv w:val="1"/>
      <w:marLeft w:val="0"/>
      <w:marRight w:val="0"/>
      <w:marTop w:val="0"/>
      <w:marBottom w:val="0"/>
      <w:divBdr>
        <w:top w:val="none" w:sz="0" w:space="0" w:color="auto"/>
        <w:left w:val="none" w:sz="0" w:space="0" w:color="auto"/>
        <w:bottom w:val="none" w:sz="0" w:space="0" w:color="auto"/>
        <w:right w:val="none" w:sz="0" w:space="0" w:color="auto"/>
      </w:divBdr>
    </w:div>
    <w:div w:id="1838810739">
      <w:bodyDiv w:val="1"/>
      <w:marLeft w:val="0"/>
      <w:marRight w:val="0"/>
      <w:marTop w:val="0"/>
      <w:marBottom w:val="0"/>
      <w:divBdr>
        <w:top w:val="none" w:sz="0" w:space="0" w:color="auto"/>
        <w:left w:val="none" w:sz="0" w:space="0" w:color="auto"/>
        <w:bottom w:val="none" w:sz="0" w:space="0" w:color="auto"/>
        <w:right w:val="none" w:sz="0" w:space="0" w:color="auto"/>
      </w:divBdr>
    </w:div>
    <w:div w:id="1851027053">
      <w:bodyDiv w:val="1"/>
      <w:marLeft w:val="0"/>
      <w:marRight w:val="0"/>
      <w:marTop w:val="0"/>
      <w:marBottom w:val="0"/>
      <w:divBdr>
        <w:top w:val="none" w:sz="0" w:space="0" w:color="auto"/>
        <w:left w:val="none" w:sz="0" w:space="0" w:color="auto"/>
        <w:bottom w:val="none" w:sz="0" w:space="0" w:color="auto"/>
        <w:right w:val="none" w:sz="0" w:space="0" w:color="auto"/>
      </w:divBdr>
    </w:div>
    <w:div w:id="1858305726">
      <w:bodyDiv w:val="1"/>
      <w:marLeft w:val="0"/>
      <w:marRight w:val="0"/>
      <w:marTop w:val="0"/>
      <w:marBottom w:val="0"/>
      <w:divBdr>
        <w:top w:val="none" w:sz="0" w:space="0" w:color="auto"/>
        <w:left w:val="none" w:sz="0" w:space="0" w:color="auto"/>
        <w:bottom w:val="none" w:sz="0" w:space="0" w:color="auto"/>
        <w:right w:val="none" w:sz="0" w:space="0" w:color="auto"/>
      </w:divBdr>
    </w:div>
    <w:div w:id="1873570905">
      <w:bodyDiv w:val="1"/>
      <w:marLeft w:val="0"/>
      <w:marRight w:val="0"/>
      <w:marTop w:val="0"/>
      <w:marBottom w:val="0"/>
      <w:divBdr>
        <w:top w:val="none" w:sz="0" w:space="0" w:color="auto"/>
        <w:left w:val="none" w:sz="0" w:space="0" w:color="auto"/>
        <w:bottom w:val="none" w:sz="0" w:space="0" w:color="auto"/>
        <w:right w:val="none" w:sz="0" w:space="0" w:color="auto"/>
      </w:divBdr>
    </w:div>
    <w:div w:id="1875532975">
      <w:bodyDiv w:val="1"/>
      <w:marLeft w:val="0"/>
      <w:marRight w:val="0"/>
      <w:marTop w:val="0"/>
      <w:marBottom w:val="0"/>
      <w:divBdr>
        <w:top w:val="none" w:sz="0" w:space="0" w:color="auto"/>
        <w:left w:val="none" w:sz="0" w:space="0" w:color="auto"/>
        <w:bottom w:val="none" w:sz="0" w:space="0" w:color="auto"/>
        <w:right w:val="none" w:sz="0" w:space="0" w:color="auto"/>
      </w:divBdr>
    </w:div>
    <w:div w:id="1892227819">
      <w:bodyDiv w:val="1"/>
      <w:marLeft w:val="0"/>
      <w:marRight w:val="0"/>
      <w:marTop w:val="0"/>
      <w:marBottom w:val="0"/>
      <w:divBdr>
        <w:top w:val="none" w:sz="0" w:space="0" w:color="auto"/>
        <w:left w:val="none" w:sz="0" w:space="0" w:color="auto"/>
        <w:bottom w:val="none" w:sz="0" w:space="0" w:color="auto"/>
        <w:right w:val="none" w:sz="0" w:space="0" w:color="auto"/>
      </w:divBdr>
    </w:div>
    <w:div w:id="1904245656">
      <w:bodyDiv w:val="1"/>
      <w:marLeft w:val="0"/>
      <w:marRight w:val="0"/>
      <w:marTop w:val="0"/>
      <w:marBottom w:val="0"/>
      <w:divBdr>
        <w:top w:val="none" w:sz="0" w:space="0" w:color="auto"/>
        <w:left w:val="none" w:sz="0" w:space="0" w:color="auto"/>
        <w:bottom w:val="none" w:sz="0" w:space="0" w:color="auto"/>
        <w:right w:val="none" w:sz="0" w:space="0" w:color="auto"/>
      </w:divBdr>
    </w:div>
    <w:div w:id="1905680166">
      <w:bodyDiv w:val="1"/>
      <w:marLeft w:val="0"/>
      <w:marRight w:val="0"/>
      <w:marTop w:val="0"/>
      <w:marBottom w:val="0"/>
      <w:divBdr>
        <w:top w:val="none" w:sz="0" w:space="0" w:color="auto"/>
        <w:left w:val="none" w:sz="0" w:space="0" w:color="auto"/>
        <w:bottom w:val="none" w:sz="0" w:space="0" w:color="auto"/>
        <w:right w:val="none" w:sz="0" w:space="0" w:color="auto"/>
      </w:divBdr>
    </w:div>
    <w:div w:id="1926765046">
      <w:bodyDiv w:val="1"/>
      <w:marLeft w:val="0"/>
      <w:marRight w:val="0"/>
      <w:marTop w:val="0"/>
      <w:marBottom w:val="0"/>
      <w:divBdr>
        <w:top w:val="none" w:sz="0" w:space="0" w:color="auto"/>
        <w:left w:val="none" w:sz="0" w:space="0" w:color="auto"/>
        <w:bottom w:val="none" w:sz="0" w:space="0" w:color="auto"/>
        <w:right w:val="none" w:sz="0" w:space="0" w:color="auto"/>
      </w:divBdr>
    </w:div>
    <w:div w:id="1945267310">
      <w:bodyDiv w:val="1"/>
      <w:marLeft w:val="0"/>
      <w:marRight w:val="0"/>
      <w:marTop w:val="0"/>
      <w:marBottom w:val="0"/>
      <w:divBdr>
        <w:top w:val="none" w:sz="0" w:space="0" w:color="auto"/>
        <w:left w:val="none" w:sz="0" w:space="0" w:color="auto"/>
        <w:bottom w:val="none" w:sz="0" w:space="0" w:color="auto"/>
        <w:right w:val="none" w:sz="0" w:space="0" w:color="auto"/>
      </w:divBdr>
    </w:div>
    <w:div w:id="1945720349">
      <w:bodyDiv w:val="1"/>
      <w:marLeft w:val="0"/>
      <w:marRight w:val="0"/>
      <w:marTop w:val="0"/>
      <w:marBottom w:val="0"/>
      <w:divBdr>
        <w:top w:val="none" w:sz="0" w:space="0" w:color="auto"/>
        <w:left w:val="none" w:sz="0" w:space="0" w:color="auto"/>
        <w:bottom w:val="none" w:sz="0" w:space="0" w:color="auto"/>
        <w:right w:val="none" w:sz="0" w:space="0" w:color="auto"/>
      </w:divBdr>
    </w:div>
    <w:div w:id="1950232022">
      <w:bodyDiv w:val="1"/>
      <w:marLeft w:val="0"/>
      <w:marRight w:val="0"/>
      <w:marTop w:val="0"/>
      <w:marBottom w:val="0"/>
      <w:divBdr>
        <w:top w:val="none" w:sz="0" w:space="0" w:color="auto"/>
        <w:left w:val="none" w:sz="0" w:space="0" w:color="auto"/>
        <w:bottom w:val="none" w:sz="0" w:space="0" w:color="auto"/>
        <w:right w:val="none" w:sz="0" w:space="0" w:color="auto"/>
      </w:divBdr>
    </w:div>
    <w:div w:id="1952205338">
      <w:bodyDiv w:val="1"/>
      <w:marLeft w:val="0"/>
      <w:marRight w:val="0"/>
      <w:marTop w:val="0"/>
      <w:marBottom w:val="0"/>
      <w:divBdr>
        <w:top w:val="none" w:sz="0" w:space="0" w:color="auto"/>
        <w:left w:val="none" w:sz="0" w:space="0" w:color="auto"/>
        <w:bottom w:val="none" w:sz="0" w:space="0" w:color="auto"/>
        <w:right w:val="none" w:sz="0" w:space="0" w:color="auto"/>
      </w:divBdr>
    </w:div>
    <w:div w:id="1954942239">
      <w:bodyDiv w:val="1"/>
      <w:marLeft w:val="0"/>
      <w:marRight w:val="0"/>
      <w:marTop w:val="0"/>
      <w:marBottom w:val="0"/>
      <w:divBdr>
        <w:top w:val="none" w:sz="0" w:space="0" w:color="auto"/>
        <w:left w:val="none" w:sz="0" w:space="0" w:color="auto"/>
        <w:bottom w:val="none" w:sz="0" w:space="0" w:color="auto"/>
        <w:right w:val="none" w:sz="0" w:space="0" w:color="auto"/>
      </w:divBdr>
    </w:div>
    <w:div w:id="1956056608">
      <w:bodyDiv w:val="1"/>
      <w:marLeft w:val="0"/>
      <w:marRight w:val="0"/>
      <w:marTop w:val="0"/>
      <w:marBottom w:val="0"/>
      <w:divBdr>
        <w:top w:val="none" w:sz="0" w:space="0" w:color="auto"/>
        <w:left w:val="none" w:sz="0" w:space="0" w:color="auto"/>
        <w:bottom w:val="none" w:sz="0" w:space="0" w:color="auto"/>
        <w:right w:val="none" w:sz="0" w:space="0" w:color="auto"/>
      </w:divBdr>
    </w:div>
    <w:div w:id="1956667958">
      <w:bodyDiv w:val="1"/>
      <w:marLeft w:val="0"/>
      <w:marRight w:val="0"/>
      <w:marTop w:val="0"/>
      <w:marBottom w:val="0"/>
      <w:divBdr>
        <w:top w:val="none" w:sz="0" w:space="0" w:color="auto"/>
        <w:left w:val="none" w:sz="0" w:space="0" w:color="auto"/>
        <w:bottom w:val="none" w:sz="0" w:space="0" w:color="auto"/>
        <w:right w:val="none" w:sz="0" w:space="0" w:color="auto"/>
      </w:divBdr>
    </w:div>
    <w:div w:id="1963925685">
      <w:bodyDiv w:val="1"/>
      <w:marLeft w:val="0"/>
      <w:marRight w:val="0"/>
      <w:marTop w:val="0"/>
      <w:marBottom w:val="0"/>
      <w:divBdr>
        <w:top w:val="none" w:sz="0" w:space="0" w:color="auto"/>
        <w:left w:val="none" w:sz="0" w:space="0" w:color="auto"/>
        <w:bottom w:val="none" w:sz="0" w:space="0" w:color="auto"/>
        <w:right w:val="none" w:sz="0" w:space="0" w:color="auto"/>
      </w:divBdr>
    </w:div>
    <w:div w:id="1975141664">
      <w:bodyDiv w:val="1"/>
      <w:marLeft w:val="0"/>
      <w:marRight w:val="0"/>
      <w:marTop w:val="0"/>
      <w:marBottom w:val="0"/>
      <w:divBdr>
        <w:top w:val="none" w:sz="0" w:space="0" w:color="auto"/>
        <w:left w:val="none" w:sz="0" w:space="0" w:color="auto"/>
        <w:bottom w:val="none" w:sz="0" w:space="0" w:color="auto"/>
        <w:right w:val="none" w:sz="0" w:space="0" w:color="auto"/>
      </w:divBdr>
    </w:div>
    <w:div w:id="2016030919">
      <w:bodyDiv w:val="1"/>
      <w:marLeft w:val="0"/>
      <w:marRight w:val="0"/>
      <w:marTop w:val="0"/>
      <w:marBottom w:val="0"/>
      <w:divBdr>
        <w:top w:val="none" w:sz="0" w:space="0" w:color="auto"/>
        <w:left w:val="none" w:sz="0" w:space="0" w:color="auto"/>
        <w:bottom w:val="none" w:sz="0" w:space="0" w:color="auto"/>
        <w:right w:val="none" w:sz="0" w:space="0" w:color="auto"/>
      </w:divBdr>
    </w:div>
    <w:div w:id="2022660141">
      <w:bodyDiv w:val="1"/>
      <w:marLeft w:val="0"/>
      <w:marRight w:val="0"/>
      <w:marTop w:val="0"/>
      <w:marBottom w:val="0"/>
      <w:divBdr>
        <w:top w:val="none" w:sz="0" w:space="0" w:color="auto"/>
        <w:left w:val="none" w:sz="0" w:space="0" w:color="auto"/>
        <w:bottom w:val="none" w:sz="0" w:space="0" w:color="auto"/>
        <w:right w:val="none" w:sz="0" w:space="0" w:color="auto"/>
      </w:divBdr>
    </w:div>
    <w:div w:id="2036730857">
      <w:bodyDiv w:val="1"/>
      <w:marLeft w:val="0"/>
      <w:marRight w:val="0"/>
      <w:marTop w:val="0"/>
      <w:marBottom w:val="0"/>
      <w:divBdr>
        <w:top w:val="none" w:sz="0" w:space="0" w:color="auto"/>
        <w:left w:val="none" w:sz="0" w:space="0" w:color="auto"/>
        <w:bottom w:val="none" w:sz="0" w:space="0" w:color="auto"/>
        <w:right w:val="none" w:sz="0" w:space="0" w:color="auto"/>
      </w:divBdr>
    </w:div>
    <w:div w:id="2046059561">
      <w:bodyDiv w:val="1"/>
      <w:marLeft w:val="0"/>
      <w:marRight w:val="0"/>
      <w:marTop w:val="0"/>
      <w:marBottom w:val="0"/>
      <w:divBdr>
        <w:top w:val="none" w:sz="0" w:space="0" w:color="auto"/>
        <w:left w:val="none" w:sz="0" w:space="0" w:color="auto"/>
        <w:bottom w:val="none" w:sz="0" w:space="0" w:color="auto"/>
        <w:right w:val="none" w:sz="0" w:space="0" w:color="auto"/>
      </w:divBdr>
    </w:div>
    <w:div w:id="2051684410">
      <w:bodyDiv w:val="1"/>
      <w:marLeft w:val="0"/>
      <w:marRight w:val="0"/>
      <w:marTop w:val="0"/>
      <w:marBottom w:val="0"/>
      <w:divBdr>
        <w:top w:val="none" w:sz="0" w:space="0" w:color="auto"/>
        <w:left w:val="none" w:sz="0" w:space="0" w:color="auto"/>
        <w:bottom w:val="none" w:sz="0" w:space="0" w:color="auto"/>
        <w:right w:val="none" w:sz="0" w:space="0" w:color="auto"/>
      </w:divBdr>
    </w:div>
    <w:div w:id="2054575410">
      <w:bodyDiv w:val="1"/>
      <w:marLeft w:val="0"/>
      <w:marRight w:val="0"/>
      <w:marTop w:val="0"/>
      <w:marBottom w:val="0"/>
      <w:divBdr>
        <w:top w:val="none" w:sz="0" w:space="0" w:color="auto"/>
        <w:left w:val="none" w:sz="0" w:space="0" w:color="auto"/>
        <w:bottom w:val="none" w:sz="0" w:space="0" w:color="auto"/>
        <w:right w:val="none" w:sz="0" w:space="0" w:color="auto"/>
      </w:divBdr>
    </w:div>
    <w:div w:id="2056806149">
      <w:bodyDiv w:val="1"/>
      <w:marLeft w:val="0"/>
      <w:marRight w:val="0"/>
      <w:marTop w:val="0"/>
      <w:marBottom w:val="0"/>
      <w:divBdr>
        <w:top w:val="none" w:sz="0" w:space="0" w:color="auto"/>
        <w:left w:val="none" w:sz="0" w:space="0" w:color="auto"/>
        <w:bottom w:val="none" w:sz="0" w:space="0" w:color="auto"/>
        <w:right w:val="none" w:sz="0" w:space="0" w:color="auto"/>
      </w:divBdr>
    </w:div>
    <w:div w:id="2058190834">
      <w:bodyDiv w:val="1"/>
      <w:marLeft w:val="0"/>
      <w:marRight w:val="0"/>
      <w:marTop w:val="0"/>
      <w:marBottom w:val="0"/>
      <w:divBdr>
        <w:top w:val="none" w:sz="0" w:space="0" w:color="auto"/>
        <w:left w:val="none" w:sz="0" w:space="0" w:color="auto"/>
        <w:bottom w:val="none" w:sz="0" w:space="0" w:color="auto"/>
        <w:right w:val="none" w:sz="0" w:space="0" w:color="auto"/>
      </w:divBdr>
    </w:div>
    <w:div w:id="2059432009">
      <w:bodyDiv w:val="1"/>
      <w:marLeft w:val="0"/>
      <w:marRight w:val="0"/>
      <w:marTop w:val="0"/>
      <w:marBottom w:val="0"/>
      <w:divBdr>
        <w:top w:val="none" w:sz="0" w:space="0" w:color="auto"/>
        <w:left w:val="none" w:sz="0" w:space="0" w:color="auto"/>
        <w:bottom w:val="none" w:sz="0" w:space="0" w:color="auto"/>
        <w:right w:val="none" w:sz="0" w:space="0" w:color="auto"/>
      </w:divBdr>
    </w:div>
    <w:div w:id="2060742095">
      <w:bodyDiv w:val="1"/>
      <w:marLeft w:val="0"/>
      <w:marRight w:val="0"/>
      <w:marTop w:val="0"/>
      <w:marBottom w:val="0"/>
      <w:divBdr>
        <w:top w:val="none" w:sz="0" w:space="0" w:color="auto"/>
        <w:left w:val="none" w:sz="0" w:space="0" w:color="auto"/>
        <w:bottom w:val="none" w:sz="0" w:space="0" w:color="auto"/>
        <w:right w:val="none" w:sz="0" w:space="0" w:color="auto"/>
      </w:divBdr>
    </w:div>
    <w:div w:id="2075619268">
      <w:bodyDiv w:val="1"/>
      <w:marLeft w:val="0"/>
      <w:marRight w:val="0"/>
      <w:marTop w:val="0"/>
      <w:marBottom w:val="0"/>
      <w:divBdr>
        <w:top w:val="none" w:sz="0" w:space="0" w:color="auto"/>
        <w:left w:val="none" w:sz="0" w:space="0" w:color="auto"/>
        <w:bottom w:val="none" w:sz="0" w:space="0" w:color="auto"/>
        <w:right w:val="none" w:sz="0" w:space="0" w:color="auto"/>
      </w:divBdr>
    </w:div>
    <w:div w:id="2081705271">
      <w:bodyDiv w:val="1"/>
      <w:marLeft w:val="0"/>
      <w:marRight w:val="0"/>
      <w:marTop w:val="0"/>
      <w:marBottom w:val="0"/>
      <w:divBdr>
        <w:top w:val="none" w:sz="0" w:space="0" w:color="auto"/>
        <w:left w:val="none" w:sz="0" w:space="0" w:color="auto"/>
        <w:bottom w:val="none" w:sz="0" w:space="0" w:color="auto"/>
        <w:right w:val="none" w:sz="0" w:space="0" w:color="auto"/>
      </w:divBdr>
    </w:div>
    <w:div w:id="2084787932">
      <w:bodyDiv w:val="1"/>
      <w:marLeft w:val="0"/>
      <w:marRight w:val="0"/>
      <w:marTop w:val="0"/>
      <w:marBottom w:val="0"/>
      <w:divBdr>
        <w:top w:val="none" w:sz="0" w:space="0" w:color="auto"/>
        <w:left w:val="none" w:sz="0" w:space="0" w:color="auto"/>
        <w:bottom w:val="none" w:sz="0" w:space="0" w:color="auto"/>
        <w:right w:val="none" w:sz="0" w:space="0" w:color="auto"/>
      </w:divBdr>
    </w:div>
    <w:div w:id="2085762822">
      <w:bodyDiv w:val="1"/>
      <w:marLeft w:val="0"/>
      <w:marRight w:val="0"/>
      <w:marTop w:val="0"/>
      <w:marBottom w:val="0"/>
      <w:divBdr>
        <w:top w:val="none" w:sz="0" w:space="0" w:color="auto"/>
        <w:left w:val="none" w:sz="0" w:space="0" w:color="auto"/>
        <w:bottom w:val="none" w:sz="0" w:space="0" w:color="auto"/>
        <w:right w:val="none" w:sz="0" w:space="0" w:color="auto"/>
      </w:divBdr>
    </w:div>
    <w:div w:id="2102067479">
      <w:bodyDiv w:val="1"/>
      <w:marLeft w:val="0"/>
      <w:marRight w:val="0"/>
      <w:marTop w:val="0"/>
      <w:marBottom w:val="0"/>
      <w:divBdr>
        <w:top w:val="none" w:sz="0" w:space="0" w:color="auto"/>
        <w:left w:val="none" w:sz="0" w:space="0" w:color="auto"/>
        <w:bottom w:val="none" w:sz="0" w:space="0" w:color="auto"/>
        <w:right w:val="none" w:sz="0" w:space="0" w:color="auto"/>
      </w:divBdr>
    </w:div>
    <w:div w:id="2102213240">
      <w:bodyDiv w:val="1"/>
      <w:marLeft w:val="0"/>
      <w:marRight w:val="0"/>
      <w:marTop w:val="0"/>
      <w:marBottom w:val="0"/>
      <w:divBdr>
        <w:top w:val="none" w:sz="0" w:space="0" w:color="auto"/>
        <w:left w:val="none" w:sz="0" w:space="0" w:color="auto"/>
        <w:bottom w:val="none" w:sz="0" w:space="0" w:color="auto"/>
        <w:right w:val="none" w:sz="0" w:space="0" w:color="auto"/>
      </w:divBdr>
    </w:div>
    <w:div w:id="2104256349">
      <w:bodyDiv w:val="1"/>
      <w:marLeft w:val="0"/>
      <w:marRight w:val="0"/>
      <w:marTop w:val="0"/>
      <w:marBottom w:val="0"/>
      <w:divBdr>
        <w:top w:val="none" w:sz="0" w:space="0" w:color="auto"/>
        <w:left w:val="none" w:sz="0" w:space="0" w:color="auto"/>
        <w:bottom w:val="none" w:sz="0" w:space="0" w:color="auto"/>
        <w:right w:val="none" w:sz="0" w:space="0" w:color="auto"/>
      </w:divBdr>
    </w:div>
    <w:div w:id="2118282543">
      <w:bodyDiv w:val="1"/>
      <w:marLeft w:val="0"/>
      <w:marRight w:val="0"/>
      <w:marTop w:val="0"/>
      <w:marBottom w:val="0"/>
      <w:divBdr>
        <w:top w:val="none" w:sz="0" w:space="0" w:color="auto"/>
        <w:left w:val="none" w:sz="0" w:space="0" w:color="auto"/>
        <w:bottom w:val="none" w:sz="0" w:space="0" w:color="auto"/>
        <w:right w:val="none" w:sz="0" w:space="0" w:color="auto"/>
      </w:divBdr>
    </w:div>
    <w:div w:id="2128350242">
      <w:bodyDiv w:val="1"/>
      <w:marLeft w:val="0"/>
      <w:marRight w:val="0"/>
      <w:marTop w:val="0"/>
      <w:marBottom w:val="0"/>
      <w:divBdr>
        <w:top w:val="none" w:sz="0" w:space="0" w:color="auto"/>
        <w:left w:val="none" w:sz="0" w:space="0" w:color="auto"/>
        <w:bottom w:val="none" w:sz="0" w:space="0" w:color="auto"/>
        <w:right w:val="none" w:sz="0" w:space="0" w:color="auto"/>
      </w:divBdr>
    </w:div>
    <w:div w:id="2141068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3.png"/><Relationship Id="rId11" Type="http://schemas.openxmlformats.org/officeDocument/2006/relationships/header" Target="header1.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gi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giaydepxinh.com.vn/" TargetMode="Externa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jpe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jp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51B903C6C039C4697C8153A3B238F0B" ma:contentTypeVersion="13" ma:contentTypeDescription="Create a new document." ma:contentTypeScope="" ma:versionID="36e818786d0a034f54f2c1016ca1a101">
  <xsd:schema xmlns:xsd="http://www.w3.org/2001/XMLSchema" xmlns:xs="http://www.w3.org/2001/XMLSchema" xmlns:p="http://schemas.microsoft.com/office/2006/metadata/properties" xmlns:ns3="9805a13b-fe01-4234-a19b-b46bea86981e" xmlns:ns4="d0ce45de-d06a-405d-8885-202fc62c279b" targetNamespace="http://schemas.microsoft.com/office/2006/metadata/properties" ma:root="true" ma:fieldsID="8a5b1226a4ce4b90a307e033f40ba610" ns3:_="" ns4:_="">
    <xsd:import namespace="9805a13b-fe01-4234-a19b-b46bea86981e"/>
    <xsd:import namespace="d0ce45de-d06a-405d-8885-202fc62c279b"/>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05a13b-fe01-4234-a19b-b46bea86981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DateTaken" ma:index="11" nillable="true" ma:displayName="MediaServiceDateTake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0ce45de-d06a-405d-8885-202fc62c279b"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SharingHintHash" ma:index="2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wik191</b:Tag>
    <b:SourceType>InternetSite</b:SourceType>
    <b:Guid>{5BC778AA-2AD1-48D0-B3E7-7C9BC4482C16}</b:Guid>
    <b:Author>
      <b:Author>
        <b:NameList>
          <b:Person>
            <b:Last>wikipedia</b:Last>
          </b:Person>
        </b:NameList>
      </b:Author>
    </b:Author>
    <b:InternetSiteTitle>wikipedia</b:InternetSiteTitle>
    <b:Year>2020</b:Year>
    <b:Month>6</b:Month>
    <b:URL>https://vi.wikipedia.org/wiki/MySQL</b:URL>
    <b:Title>MYSQL</b:Title>
    <b:RefOrder>1</b:RefOrder>
  </b:Source>
  <b:Source>
    <b:Tag>Wik20</b:Tag>
    <b:SourceType>InternetSite</b:SourceType>
    <b:Guid>{D7D60F08-B04A-4B64-B1E7-87DB943CDB1E}</b:Guid>
    <b:Author>
      <b:Author>
        <b:Corporate>Wikipedia</b:Corporate>
      </b:Author>
    </b:Author>
    <b:Title>Wikipedia -UML</b:Title>
    <b:ProductionCompany>Wikipedia</b:ProductionCompany>
    <b:Year>2020</b:Year>
    <b:Month>6</b:Month>
    <b:Day>4</b:Day>
    <b:YearAccessed>2020</b:YearAccessed>
    <b:MonthAccessed>6</b:MonthAccessed>
    <b:DayAccessed>4</b:DayAccessed>
    <b:URL>https://vi.wikipedia.org/wiki/Ng%C3%B4n_ng%E1%BB%AF_m%C3%B4_h%C3%ACnh_h%C3%B3a_th%E1%BB%91ng_nh%E1%BA%A5t</b:URL>
    <b:RefOrder>16</b:RefOrder>
  </b:Source>
  <b:Source>
    <b:Tag>MVC</b:Tag>
    <b:SourceType>InternetSite</b:SourceType>
    <b:Guid>{064A2676-7A98-4222-82E1-D06BC05422AA}</b:Guid>
    <b:InternetSiteTitle>javacodegeeks</b:InternetSiteTitle>
    <b:Year>2020</b:Year>
    <b:Month>5</b:Month>
    <b:URL>https://www.javacodegeeks.com/2017/09/mvc-delivery-mechanism-domain-model.html</b:URL>
    <b:Title>MVC</b:Title>
    <b:RefOrder>10</b:RefOrder>
  </b:Source>
  <b:Source>
    <b:Tag>Giớ15</b:Tag>
    <b:SourceType>InternetSite</b:SourceType>
    <b:Guid>{79BBCC06-BA5A-4C5D-8F92-D5CC44CEE95D}</b:Guid>
    <b:Title>Giới thiệu Laravel Framework</b:Title>
    <b:Year>2015</b:Year>
    <b:Month>08</b:Month>
    <b:Day>12</b:Day>
    <b:YearAccessed>2020</b:YearAccessed>
    <b:MonthAccessed>04</b:MonthAccessed>
    <b:URL>http://webfaver.com/php-coding/laravel-5/tut-laravel-5-0-laravel-la-gi-gioi-thieu-laravel-framework.html</b:URL>
    <b:RefOrder>12</b:RefOrder>
  </b:Source>
  <b:Source>
    <b:Tag>G</b:Tag>
    <b:SourceType>InternetSite</b:SourceType>
    <b:Guid>{D163E31E-31D3-4220-9483-B700CAFC5BE0}</b:Guid>
    <b:Title>Giới thiệu về Laravel</b:Title>
    <b:Year>2015</b:Year>
    <b:Month>02</b:Month>
    <b:Day>17</b:Day>
    <b:YearAccessed>2020</b:YearAccessed>
    <b:MonthAccessed>08</b:MonthAccessed>
    <b:URL>https://kungfuphp.com/laravel-framework-5/laravel-la-gi-gioi-thieu-laravel-framework.html</b:URL>
    <b:Author>
      <b:Author>
        <b:Corporate>Kungfu PHP</b:Corporate>
      </b:Author>
    </b:Author>
    <b:DayAccessed>01</b:DayAccessed>
    <b:RefOrder>11</b:RefOrder>
  </b:Source>
  <b:Source>
    <b:Tag>Vie20</b:Tag>
    <b:SourceType>DocumentFromInternetSite</b:SourceType>
    <b:Guid>{EEEF4F32-311C-475C-9656-122E2F9CB22A}</b:Guid>
    <b:Author>
      <b:Author>
        <b:Corporate>Viettuts</b:Corporate>
      </b:Author>
    </b:Author>
    <b:Title>HTML là gì?</b:Title>
    <b:YearAccessed>2020</b:YearAccessed>
    <b:MonthAccessed>8</b:MonthAccessed>
    <b:DayAccessed>1</b:DayAccessed>
    <b:URL>https://viettuts.vn/html</b:URL>
    <b:RefOrder>2</b:RefOrder>
  </b:Source>
  <b:Source>
    <b:Tag>Hai19</b:Tag>
    <b:SourceType>DocumentFromInternetSite</b:SourceType>
    <b:Guid>{0CA05B18-9A0E-4719-AFD5-58034F3DD347}</b:Guid>
    <b:Author>
      <b:Author>
        <b:NameList>
          <b:Person>
            <b:Last>G</b:Last>
            <b:First>Hai</b:First>
          </b:Person>
        </b:NameList>
      </b:Author>
    </b:Author>
    <b:Title>JavaScript là gì?</b:Title>
    <b:Year>2019</b:Year>
    <b:Month>1</b:Month>
    <b:Day>22</b:Day>
    <b:YearAccessed>2020</b:YearAccessed>
    <b:MonthAccessed>8</b:MonthAccessed>
    <b:DayAccessed>1</b:DayAccessed>
    <b:URL>https://www.hostinger.vn/huong-dan/javascript-la-gi</b:URL>
    <b:RefOrder>6</b:RefOrder>
  </b:Source>
  <b:Source>
    <b:Tag>tro19</b:Tag>
    <b:SourceType>DocumentFromInternetSite</b:SourceType>
    <b:Guid>{A651714D-B20E-4002-B051-FB591343362C}</b:Guid>
    <b:Author>
      <b:Author>
        <b:NameList>
          <b:Person>
            <b:Last>trongthanh</b:Last>
          </b:Person>
        </b:NameList>
      </b:Author>
    </b:Author>
    <b:Title>Những điều cần biết về ECMAScript</b:Title>
    <b:Year>2019</b:Year>
    <b:Month>02</b:Month>
    <b:Day>18</b:Day>
    <b:YearAccessed>2020</b:YearAccessed>
    <b:MonthAccessed>08</b:MonthAccessed>
    <b:DayAccessed>01</b:DayAccessed>
    <b:URL>https://ehkoo.com/bai-viet/essential-ecmascript</b:URL>
    <b:RefOrder>7</b:RefOrder>
  </b:Source>
  <b:Source>
    <b:Tag>Wik19</b:Tag>
    <b:SourceType>InternetSite</b:SourceType>
    <b:Guid>{F4D04F76-3051-4C71-BD62-273E460DA12A}</b:Guid>
    <b:Author>
      <b:Author>
        <b:NameList>
          <b:Person>
            <b:Last>Wikipedia</b:Last>
          </b:Person>
        </b:NameList>
      </b:Author>
    </b:Author>
    <b:InternetSiteTitle>Wikipedia</b:InternetSiteTitle>
    <b:Year>2020</b:Year>
    <b:Month>6</b:Month>
    <b:URL>https://vi.wikipedia.org/wiki/PHP</b:URL>
    <b:Title>PHP</b:Title>
    <b:YearAccessed>2021</b:YearAccessed>
    <b:MonthAccessed>08</b:MonthAccessed>
    <b:DayAccessed>01</b:DayAccessed>
    <b:RefOrder>8</b:RefOrder>
  </b:Source>
  <b:Source>
    <b:Tag>hoc20</b:Tag>
    <b:SourceType>DocumentFromInternetSite</b:SourceType>
    <b:Guid>{51F3F645-EA5A-4A26-993E-6A5FA168CBB1}</b:Guid>
    <b:Author>
      <b:Author>
        <b:Corporate>hoclaptrinhweb</b:Corporate>
      </b:Author>
    </b:Author>
    <b:Title>Giới thiệu về ngôn ngữ lập trình PHP và hướng dẫn cài đ</b:Title>
    <b:YearAccessed>2020</b:YearAccessed>
    <b:MonthAccessed>08</b:MonthAccessed>
    <b:DayAccessed>01</b:DayAccessed>
    <b:URL>https://hoclaptrinhweb.org/lap-trinh/hoc-php/227-bai-1-gioi-thieu-ve-ngon-ngu-lap-trinh-php-va-huong-dan-cai-dat.html</b:URL>
    <b:RefOrder>9</b:RefOrder>
  </b:Source>
  <b:Source>
    <b:Tag>tru20</b:Tag>
    <b:SourceType>DocumentFromInternetSite</b:SourceType>
    <b:Guid>{D511B8D6-A2D8-45C3-9447-7F7D60042EA0}</b:Guid>
    <b:Author>
      <b:Author>
        <b:NameList>
          <b:Person>
            <b:Last>truongtuongtu</b:Last>
          </b:Person>
        </b:NameList>
      </b:Author>
    </b:Author>
    <b:Title>UML là gì?</b:Title>
    <b:YearAccessed>2020</b:YearAccessed>
    <b:MonthAccessed>08</b:MonthAccessed>
    <b:DayAccessed>01</b:DayAccessed>
    <b:URL>https://hoclaptrinh.vn/posts/uml-la-gi</b:URL>
    <b:RefOrder>15</b:RefOrder>
  </b:Source>
  <b:Source>
    <b:Tag>Việ20</b:Tag>
    <b:SourceType>DocumentFromInternetSite</b:SourceType>
    <b:Guid>{20098112-EE5F-49E0-8B1A-E7C03BC9DB58}</b:Guid>
    <b:Author>
      <b:Author>
        <b:NameList>
          <b:Person>
            <b:Last>Nguyễn</b:Last>
            <b:First>Việt</b:First>
          </b:Person>
        </b:NameList>
      </b:Author>
    </b:Author>
    <b:Title>Ngôn ngữ HTML là gì? Vai trò của HTML trong lập trình web?</b:Title>
    <b:YearAccessed>2020</b:YearAccessed>
    <b:MonthAccessed>08</b:MonthAccessed>
    <b:DayAccessed>01</b:DayAccessed>
    <b:URL>https://blog.webico.vn/ngon-ngu-html-la-gi-vai-tro-cua-html-trong-lap-trinh-web/</b:URL>
    <b:RefOrder>3</b:RefOrder>
  </b:Source>
  <b:Source>
    <b:Tag>vie20</b:Tag>
    <b:SourceType>DocumentFromInternetSite</b:SourceType>
    <b:Guid>{0A2AB6EC-B3C2-48A3-8748-6C72AFE7FC99}</b:Guid>
    <b:Author>
      <b:Author>
        <b:Corporate>viettuts</b:Corporate>
      </b:Author>
    </b:Author>
    <b:Title>CSS là gì?</b:Title>
    <b:YearAccessed>2020</b:YearAccessed>
    <b:MonthAccessed>08</b:MonthAccessed>
    <b:DayAccessed>01</b:DayAccessed>
    <b:URL>https://viettuts.vn/css</b:URL>
    <b:RefOrder>4</b:RefOrder>
  </b:Source>
  <b:Source>
    <b:Tag>top20</b:Tag>
    <b:SourceType>DocumentFromInternetSite</b:SourceType>
    <b:Guid>{2479BCEB-D047-4241-AC20-F4B5CA6B2A12}</b:Guid>
    <b:Author>
      <b:Author>
        <b:Corporate>topdev</b:Corporate>
      </b:Author>
    </b:Author>
    <b:Title>CSS là gì?</b:Title>
    <b:YearAccessed>2020</b:YearAccessed>
    <b:MonthAccessed>08</b:MonthAccessed>
    <b:DayAccessed>01</b:DayAccessed>
    <b:URL>https://topdev.vn/blog/css-la-gi/</b:URL>
    <b:RefOrder>5</b:RefOrder>
  </b:Source>
  <b:Source>
    <b:Tag>LêM21</b:Tag>
    <b:SourceType>DocumentFromInternetSite</b:SourceType>
    <b:Guid>{BEE3619B-F7A4-4D18-A15D-C4326BF6E86A}</b:Guid>
    <b:Author>
      <b:Author>
        <b:NameList>
          <b:Person>
            <b:Last>Minh</b:Last>
            <b:First>Lê</b:First>
          </b:Person>
        </b:NameList>
      </b:Author>
    </b:Author>
    <b:Title>Giới thiệu về Laravel</b:Title>
    <b:YearAccessed>2021</b:YearAccessed>
    <b:MonthAccessed>02</b:MonthAccessed>
    <b:DayAccessed>28</b:DayAccessed>
    <b:URL>http://www.code-player.com/2021/02/1-gioi-thieu-ve-laravel.html</b:URL>
    <b:RefOrder>13</b:RefOrder>
  </b:Source>
  <b:Source>
    <b:Tag>Hie21</b:Tag>
    <b:SourceType>DocumentFromInternetSite</b:SourceType>
    <b:Guid>{3E306A94-AACC-4DA7-B620-DF4D4C488729}</b:Guid>
    <b:Author>
      <b:Author>
        <b:NameList>
          <b:Person>
            <b:Last>Minh</b:Last>
            <b:First>Hieu</b:First>
          </b:Person>
        </b:NameList>
      </b:Author>
    </b:Author>
    <b:Title>Ưu điểm và nhược điểm của Laravel</b:Title>
    <b:YearAccessed>2021</b:YearAccessed>
    <b:MonthAccessed>01</b:MonthAccessed>
    <b:DayAccessed>21</b:DayAccessed>
    <b:URL>https://hoclaravel.net/tong-quan/uu-diem-va-nhuoc-diem-cua-laravel/</b:URL>
    <b:RefOrder>14</b:RefOrder>
  </b:Source>
</b:Sources>
</file>

<file path=customXml/itemProps1.xml><?xml version="1.0" encoding="utf-8"?>
<ds:datastoreItem xmlns:ds="http://schemas.openxmlformats.org/officeDocument/2006/customXml" ds:itemID="{0E631677-FA62-427E-B265-1B3A182F33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05a13b-fe01-4234-a19b-b46bea86981e"/>
    <ds:schemaRef ds:uri="d0ce45de-d06a-405d-8885-202fc62c27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BB1EA16-E9B2-4B0B-933B-48A1904246A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49255B6-7FBC-4EE8-B1D7-51416150DA63}">
  <ds:schemaRefs>
    <ds:schemaRef ds:uri="http://schemas.microsoft.com/sharepoint/v3/contenttype/forms"/>
  </ds:schemaRefs>
</ds:datastoreItem>
</file>

<file path=customXml/itemProps4.xml><?xml version="1.0" encoding="utf-8"?>
<ds:datastoreItem xmlns:ds="http://schemas.openxmlformats.org/officeDocument/2006/customXml" ds:itemID="{DB12C815-418B-4806-9151-38E058788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294</TotalTime>
  <Pages>96</Pages>
  <Words>18114</Words>
  <Characters>103255</Characters>
  <Application>Microsoft Office Word</Application>
  <DocSecurity>0</DocSecurity>
  <Lines>860</Lines>
  <Paragraphs>242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Mẫu Đồ Án Tốt Nghiệp</vt:lpstr>
      <vt:lpstr>Mẫu Đồ Án Tốt Nghiệp</vt:lpstr>
    </vt:vector>
  </TitlesOfParts>
  <Manager>PGS.TS. Lê Văn Hưng</Manager>
  <Company>Bộ môn Công nghệ phần mềm - Khoa Công nghệ thông tin, Trường Đại học Mỏ-Địa chất</Company>
  <LinksUpToDate>false</LinksUpToDate>
  <CharactersWithSpaces>121127</CharactersWithSpaces>
  <SharedDoc>false</SharedDoc>
  <HyperlinkBase>http://www.humg.edu.vn/cntt</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CNPM, Công nghệ phần mềm</cp:keywords>
  <dc:description/>
  <cp:lastModifiedBy>Văn Dược Nguyễn</cp:lastModifiedBy>
  <cp:revision>235</cp:revision>
  <dcterms:created xsi:type="dcterms:W3CDTF">2021-04-15T09:46:00Z</dcterms:created>
  <dcterms:modified xsi:type="dcterms:W3CDTF">2023-03-24T15:18:00Z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y fmtid="{D5CDD505-2E9C-101B-9397-08002B2CF9AE}" pid="5" name="ContentTypeId">
    <vt:lpwstr>0x010100B51B903C6C039C4697C8153A3B238F0B</vt:lpwstr>
  </property>
</Properties>
</file>